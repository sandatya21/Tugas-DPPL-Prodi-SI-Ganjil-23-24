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84F4" w14:textId="77777777" w:rsidR="00C44039" w:rsidRPr="00DC221D" w:rsidRDefault="00C44039" w:rsidP="008C3F88">
      <w:pPr>
        <w:pStyle w:val="Title"/>
        <w:spacing w:before="0" w:after="0"/>
        <w:rPr>
          <w:rFonts w:ascii="XDPrime" w:hAnsi="XDPrime"/>
          <w:lang w:val="sv-SE"/>
        </w:rPr>
      </w:pPr>
      <w:bookmarkStart w:id="0" w:name="_Toc506364382"/>
      <w:bookmarkStart w:id="1" w:name="_Toc58693673"/>
      <w:r w:rsidRPr="00DC221D">
        <w:rPr>
          <w:rFonts w:ascii="XDPrime" w:hAnsi="XDPrime"/>
          <w:lang w:val="sv-SE"/>
        </w:rPr>
        <w:t>DESKRIPSI PERANCANGAN PERANGKAT LUNAK</w:t>
      </w:r>
    </w:p>
    <w:p w14:paraId="06196A7F" w14:textId="422D82AD" w:rsidR="00C44039" w:rsidRPr="00DC221D" w:rsidRDefault="00C44039" w:rsidP="003F551F">
      <w:pPr>
        <w:pStyle w:val="Title"/>
        <w:spacing w:before="0" w:after="0"/>
        <w:jc w:val="left"/>
        <w:rPr>
          <w:rFonts w:ascii="XDPrime" w:hAnsi="XDPrime"/>
          <w:lang w:val="sv-SE"/>
        </w:rPr>
      </w:pPr>
    </w:p>
    <w:p w14:paraId="3636D617" w14:textId="77777777" w:rsidR="00A848C8" w:rsidRPr="00DC221D" w:rsidRDefault="00A848C8" w:rsidP="00F730F8">
      <w:pPr>
        <w:pStyle w:val="Title"/>
        <w:spacing w:before="0" w:after="0"/>
        <w:jc w:val="left"/>
        <w:rPr>
          <w:rFonts w:ascii="XDPrime" w:hAnsi="XDPrime"/>
          <w:lang w:val="sv-SE"/>
        </w:rPr>
      </w:pPr>
    </w:p>
    <w:p w14:paraId="70C00446" w14:textId="77777777" w:rsidR="00A848C8" w:rsidRPr="00DC221D" w:rsidRDefault="00A848C8" w:rsidP="008C3F88">
      <w:pPr>
        <w:pStyle w:val="Title"/>
        <w:spacing w:before="0" w:after="0"/>
        <w:rPr>
          <w:rFonts w:ascii="XDPrime" w:hAnsi="XDPrime"/>
          <w:lang w:val="sv-SE"/>
        </w:rPr>
      </w:pPr>
    </w:p>
    <w:p w14:paraId="1170DC0E" w14:textId="621D3E8E" w:rsidR="00C44039" w:rsidRPr="00DC221D" w:rsidRDefault="00F730F8" w:rsidP="008C3F88">
      <w:pPr>
        <w:pStyle w:val="Title"/>
        <w:spacing w:before="0" w:after="0"/>
        <w:rPr>
          <w:rFonts w:ascii="XDPrime" w:hAnsi="XDPrime"/>
          <w:lang w:val="sv-SE"/>
        </w:rPr>
      </w:pPr>
      <w:r w:rsidRPr="00DC221D">
        <w:rPr>
          <w:rFonts w:ascii="XDPrime" w:hAnsi="XDPrime"/>
          <w:lang w:val="sv-SE"/>
        </w:rPr>
        <w:t>SISTEM INFORMASI LOWONGAN KERJA</w:t>
      </w:r>
    </w:p>
    <w:p w14:paraId="125BC7E4" w14:textId="5174DBB9" w:rsidR="00C44039" w:rsidRDefault="00F730F8" w:rsidP="00D46E0B">
      <w:pPr>
        <w:pStyle w:val="Title"/>
        <w:spacing w:before="0" w:after="0"/>
        <w:rPr>
          <w:rFonts w:ascii="XDPrime" w:hAnsi="XDPrime"/>
          <w:lang w:val="fi-FI"/>
        </w:rPr>
      </w:pPr>
      <w:r w:rsidRPr="00DC221D">
        <w:rPr>
          <w:rFonts w:ascii="XDPrime" w:hAnsi="XDPrime"/>
          <w:lang w:val="fi-FI"/>
        </w:rPr>
        <w:t>( SILOKA )</w:t>
      </w:r>
    </w:p>
    <w:p w14:paraId="7D9CE724" w14:textId="77777777" w:rsidR="00A0635C" w:rsidRDefault="00A0635C" w:rsidP="00D46E0B">
      <w:pPr>
        <w:pStyle w:val="Title"/>
        <w:spacing w:before="0" w:after="0"/>
        <w:rPr>
          <w:rFonts w:ascii="XDPrime" w:hAnsi="XDPrime"/>
          <w:lang w:val="fi-FI"/>
        </w:rPr>
      </w:pPr>
    </w:p>
    <w:p w14:paraId="7A897706" w14:textId="77777777" w:rsidR="00A0635C" w:rsidRDefault="00A0635C" w:rsidP="00D46E0B">
      <w:pPr>
        <w:pStyle w:val="Title"/>
        <w:spacing w:before="0" w:after="0"/>
        <w:rPr>
          <w:rFonts w:ascii="XDPrime" w:hAnsi="XDPrime"/>
          <w:lang w:val="fi-FI"/>
        </w:rPr>
      </w:pPr>
    </w:p>
    <w:p w14:paraId="77AE8575" w14:textId="77777777" w:rsidR="00A0635C" w:rsidRDefault="00A0635C" w:rsidP="00D46E0B">
      <w:pPr>
        <w:pStyle w:val="Title"/>
        <w:spacing w:before="0" w:after="0"/>
        <w:rPr>
          <w:rFonts w:ascii="XDPrime" w:hAnsi="XDPrime"/>
          <w:lang w:val="fi-FI"/>
        </w:rPr>
      </w:pPr>
    </w:p>
    <w:p w14:paraId="05FD853B" w14:textId="77777777" w:rsidR="00A0635C" w:rsidRDefault="00A0635C" w:rsidP="00D46E0B">
      <w:pPr>
        <w:pStyle w:val="Title"/>
        <w:spacing w:before="0" w:after="0"/>
        <w:rPr>
          <w:rFonts w:ascii="XDPrime" w:hAnsi="XDPrime"/>
          <w:lang w:val="fi-FI"/>
        </w:rPr>
      </w:pPr>
    </w:p>
    <w:p w14:paraId="3DA957BB" w14:textId="77777777" w:rsidR="00A0635C" w:rsidRDefault="00A0635C" w:rsidP="00D46E0B">
      <w:pPr>
        <w:pStyle w:val="Title"/>
        <w:spacing w:before="0" w:after="0"/>
        <w:rPr>
          <w:rFonts w:ascii="XDPrime" w:hAnsi="XDPrime"/>
          <w:lang w:val="fi-FI"/>
        </w:rPr>
      </w:pPr>
    </w:p>
    <w:p w14:paraId="2029A50D" w14:textId="77777777" w:rsidR="00A0635C" w:rsidRPr="00DC221D" w:rsidRDefault="00A0635C" w:rsidP="00D46E0B">
      <w:pPr>
        <w:pStyle w:val="Title"/>
        <w:spacing w:before="0" w:after="0"/>
        <w:rPr>
          <w:rFonts w:ascii="XDPrime" w:hAnsi="XDPrime"/>
          <w:lang w:val="fi-FI"/>
        </w:rPr>
      </w:pPr>
    </w:p>
    <w:p w14:paraId="6610324B" w14:textId="77777777" w:rsidR="00C44039" w:rsidRPr="00DC221D" w:rsidRDefault="00C44039" w:rsidP="008C3F88">
      <w:pPr>
        <w:pStyle w:val="SubTitle"/>
        <w:spacing w:before="0" w:after="0"/>
        <w:rPr>
          <w:rFonts w:ascii="XDPrime" w:hAnsi="XDPrime"/>
          <w:b w:val="0"/>
          <w:sz w:val="28"/>
          <w:lang w:val="fi-FI"/>
        </w:rPr>
      </w:pPr>
      <w:r w:rsidRPr="00DC221D">
        <w:rPr>
          <w:rFonts w:ascii="XDPrime" w:hAnsi="XDPrime"/>
          <w:b w:val="0"/>
          <w:sz w:val="28"/>
          <w:lang w:val="fi-FI"/>
        </w:rPr>
        <w:t xml:space="preserve">untuk: </w:t>
      </w:r>
    </w:p>
    <w:p w14:paraId="6F3733FE" w14:textId="2BE927A0" w:rsidR="00C44039" w:rsidRDefault="008A2508" w:rsidP="008C3F88">
      <w:pPr>
        <w:pStyle w:val="SubTitle"/>
        <w:spacing w:before="0" w:after="0"/>
        <w:rPr>
          <w:rFonts w:ascii="XDPrime" w:hAnsi="XDPrime"/>
          <w:b w:val="0"/>
          <w:sz w:val="28"/>
          <w:lang w:val="fi-FI"/>
        </w:rPr>
      </w:pPr>
      <w:r w:rsidRPr="00DC221D">
        <w:rPr>
          <w:rFonts w:ascii="XDPrime" w:hAnsi="XDPrime"/>
          <w:b w:val="0"/>
          <w:sz w:val="28"/>
          <w:lang w:val="fi-FI"/>
        </w:rPr>
        <w:t>Mata Kuliah Rekayasa Perangkat Lunak</w:t>
      </w:r>
    </w:p>
    <w:p w14:paraId="3820BF18" w14:textId="77777777" w:rsidR="00A0635C" w:rsidRDefault="00A0635C" w:rsidP="008C3F88">
      <w:pPr>
        <w:pStyle w:val="SubTitle"/>
        <w:spacing w:before="0" w:after="0"/>
        <w:rPr>
          <w:rFonts w:ascii="XDPrime" w:hAnsi="XDPrime"/>
          <w:b w:val="0"/>
          <w:sz w:val="28"/>
          <w:lang w:val="fi-FI"/>
        </w:rPr>
      </w:pPr>
    </w:p>
    <w:p w14:paraId="207BA3BA" w14:textId="77777777" w:rsidR="00A0635C" w:rsidRDefault="00A0635C" w:rsidP="008C3F88">
      <w:pPr>
        <w:pStyle w:val="SubTitle"/>
        <w:spacing w:before="0" w:after="0"/>
        <w:rPr>
          <w:rFonts w:ascii="XDPrime" w:hAnsi="XDPrime"/>
          <w:b w:val="0"/>
          <w:sz w:val="28"/>
          <w:lang w:val="fi-FI"/>
        </w:rPr>
      </w:pPr>
    </w:p>
    <w:p w14:paraId="61C1677B" w14:textId="77777777" w:rsidR="00A0635C" w:rsidRDefault="00A0635C" w:rsidP="008C3F88">
      <w:pPr>
        <w:pStyle w:val="SubTitle"/>
        <w:spacing w:before="0" w:after="0"/>
        <w:rPr>
          <w:rFonts w:ascii="XDPrime" w:hAnsi="XDPrime"/>
          <w:b w:val="0"/>
          <w:sz w:val="28"/>
          <w:lang w:val="fi-FI"/>
        </w:rPr>
      </w:pPr>
    </w:p>
    <w:p w14:paraId="64087BAF" w14:textId="77777777" w:rsidR="00A0635C" w:rsidRPr="00DC221D" w:rsidRDefault="00A0635C" w:rsidP="008C3F88">
      <w:pPr>
        <w:pStyle w:val="SubTitle"/>
        <w:spacing w:before="0" w:after="0"/>
        <w:rPr>
          <w:rFonts w:ascii="XDPrime" w:hAnsi="XDPrime"/>
          <w:b w:val="0"/>
          <w:sz w:val="28"/>
          <w:lang w:val="fi-FI"/>
        </w:rPr>
      </w:pPr>
    </w:p>
    <w:p w14:paraId="33D29275" w14:textId="77777777" w:rsidR="00C44039" w:rsidRPr="00DC221D" w:rsidRDefault="00C44039" w:rsidP="008C3F88">
      <w:pPr>
        <w:pStyle w:val="SubTitle"/>
        <w:spacing w:before="0" w:after="0"/>
        <w:rPr>
          <w:rFonts w:ascii="XDPrime" w:hAnsi="XDPrime"/>
          <w:b w:val="0"/>
          <w:sz w:val="28"/>
          <w:lang w:val="fi-FI"/>
        </w:rPr>
      </w:pPr>
    </w:p>
    <w:p w14:paraId="30495DA9" w14:textId="77777777" w:rsidR="00C44039" w:rsidRPr="00DC221D" w:rsidRDefault="00C44039" w:rsidP="008C3F88">
      <w:pPr>
        <w:pStyle w:val="SubTitle"/>
        <w:spacing w:before="0" w:after="0"/>
        <w:rPr>
          <w:rFonts w:ascii="XDPrime" w:hAnsi="XDPrime"/>
          <w:b w:val="0"/>
          <w:sz w:val="28"/>
          <w:lang w:val="fi-FI"/>
        </w:rPr>
      </w:pPr>
      <w:r w:rsidRPr="00DC221D">
        <w:rPr>
          <w:rFonts w:ascii="XDPrime" w:hAnsi="XDPrime"/>
          <w:b w:val="0"/>
          <w:sz w:val="28"/>
          <w:lang w:val="fi-FI"/>
        </w:rPr>
        <w:t>Dipersiapkan oleh:</w:t>
      </w:r>
    </w:p>
    <w:p w14:paraId="099AD6FE" w14:textId="2848DE9B" w:rsidR="00C44039" w:rsidRPr="00DC221D" w:rsidRDefault="00F730F8" w:rsidP="008C3F88">
      <w:pPr>
        <w:pStyle w:val="Title"/>
        <w:spacing w:before="0" w:after="0"/>
        <w:rPr>
          <w:rFonts w:ascii="XDPrime" w:hAnsi="XDPrime"/>
          <w:b w:val="0"/>
          <w:sz w:val="28"/>
          <w:lang w:val="fi-FI"/>
        </w:rPr>
      </w:pPr>
      <w:r w:rsidRPr="00DC221D">
        <w:rPr>
          <w:rFonts w:ascii="XDPrime" w:hAnsi="XDPrime"/>
          <w:b w:val="0"/>
          <w:sz w:val="28"/>
          <w:lang w:val="fi-FI"/>
        </w:rPr>
        <w:t>1. Ni Kadek Sri Ari Rahayu</w:t>
      </w:r>
      <w:r w:rsidRPr="00DC221D">
        <w:rPr>
          <w:rFonts w:ascii="XDPrime" w:hAnsi="XDPrime"/>
          <w:b w:val="0"/>
          <w:sz w:val="28"/>
          <w:lang w:val="fi-FI"/>
        </w:rPr>
        <w:tab/>
        <w:t>{ 2201030013 }</w:t>
      </w:r>
    </w:p>
    <w:p w14:paraId="612276E6" w14:textId="7ACE2E71" w:rsidR="00F730F8" w:rsidRPr="00DC221D" w:rsidRDefault="00F730F8" w:rsidP="008C3F88">
      <w:pPr>
        <w:pStyle w:val="Title"/>
        <w:spacing w:before="0" w:after="0"/>
        <w:rPr>
          <w:rFonts w:ascii="XDPrime" w:hAnsi="XDPrime"/>
          <w:b w:val="0"/>
          <w:sz w:val="28"/>
          <w:lang w:val="fi-FI"/>
        </w:rPr>
      </w:pPr>
      <w:r w:rsidRPr="00DC221D">
        <w:rPr>
          <w:rFonts w:ascii="XDPrime" w:hAnsi="XDPrime"/>
          <w:b w:val="0"/>
          <w:sz w:val="28"/>
          <w:lang w:val="fi-FI"/>
        </w:rPr>
        <w:t>2. Silvi Aprilia Pramesti</w:t>
      </w:r>
      <w:r w:rsidRPr="00DC221D">
        <w:rPr>
          <w:rFonts w:ascii="XDPrime" w:hAnsi="XDPrime"/>
          <w:b w:val="0"/>
          <w:sz w:val="28"/>
          <w:lang w:val="fi-FI"/>
        </w:rPr>
        <w:tab/>
      </w:r>
      <w:r w:rsidRPr="00DC221D">
        <w:rPr>
          <w:rFonts w:ascii="XDPrime" w:hAnsi="XDPrime"/>
          <w:b w:val="0"/>
          <w:sz w:val="28"/>
          <w:lang w:val="fi-FI"/>
        </w:rPr>
        <w:tab/>
        <w:t>{ 2201030016 }</w:t>
      </w:r>
    </w:p>
    <w:p w14:paraId="5D6233AF" w14:textId="317D88BE" w:rsidR="00F730F8" w:rsidRPr="00DC221D" w:rsidRDefault="00F730F8" w:rsidP="008C3F88">
      <w:pPr>
        <w:pStyle w:val="Title"/>
        <w:spacing w:before="0" w:after="0"/>
        <w:rPr>
          <w:rFonts w:ascii="XDPrime" w:hAnsi="XDPrime"/>
          <w:b w:val="0"/>
          <w:sz w:val="28"/>
          <w:lang w:val="fi-FI"/>
        </w:rPr>
      </w:pPr>
      <w:r w:rsidRPr="00DC221D">
        <w:rPr>
          <w:rFonts w:ascii="XDPrime" w:hAnsi="XDPrime"/>
          <w:b w:val="0"/>
          <w:sz w:val="28"/>
          <w:lang w:val="fi-FI"/>
        </w:rPr>
        <w:t>3. Kadek Putri Adika Dewi</w:t>
      </w:r>
      <w:r w:rsidRPr="00DC221D">
        <w:rPr>
          <w:rFonts w:ascii="XDPrime" w:hAnsi="XDPrime"/>
          <w:b w:val="0"/>
          <w:sz w:val="28"/>
          <w:lang w:val="fi-FI"/>
        </w:rPr>
        <w:tab/>
        <w:t>{ 2201030029 }</w:t>
      </w:r>
    </w:p>
    <w:p w14:paraId="1B68CC90" w14:textId="01B96E80" w:rsidR="00F730F8" w:rsidRPr="00DC221D" w:rsidRDefault="00F43038" w:rsidP="00F43038">
      <w:pPr>
        <w:pStyle w:val="Title"/>
        <w:spacing w:before="0" w:after="0"/>
        <w:ind w:firstLine="720"/>
        <w:jc w:val="left"/>
        <w:rPr>
          <w:rFonts w:ascii="XDPrime" w:hAnsi="XDPrime"/>
          <w:b w:val="0"/>
          <w:sz w:val="28"/>
          <w:lang w:val="fi-FI"/>
        </w:rPr>
      </w:pPr>
      <w:r>
        <w:rPr>
          <w:rFonts w:ascii="XDPrime" w:hAnsi="XDPrime"/>
          <w:b w:val="0"/>
          <w:sz w:val="28"/>
          <w:lang w:val="fi-FI"/>
        </w:rPr>
        <w:t xml:space="preserve">        </w:t>
      </w:r>
      <w:r w:rsidR="00F730F8" w:rsidRPr="00DC221D">
        <w:rPr>
          <w:rFonts w:ascii="XDPrime" w:hAnsi="XDPrime"/>
          <w:b w:val="0"/>
          <w:sz w:val="28"/>
          <w:lang w:val="fi-FI"/>
        </w:rPr>
        <w:t>4. Ni Wayan Listya Dewi</w:t>
      </w:r>
      <w:r>
        <w:rPr>
          <w:rFonts w:ascii="XDPrime" w:hAnsi="XDPrime"/>
          <w:b w:val="0"/>
          <w:sz w:val="28"/>
          <w:lang w:val="fi-FI"/>
        </w:rPr>
        <w:t xml:space="preserve">           </w:t>
      </w:r>
      <w:r w:rsidR="00F730F8" w:rsidRPr="00DC221D">
        <w:rPr>
          <w:rFonts w:ascii="XDPrime" w:hAnsi="XDPrime"/>
          <w:b w:val="0"/>
          <w:sz w:val="28"/>
          <w:lang w:val="fi-FI"/>
        </w:rPr>
        <w:t>{ 2201030042 }</w:t>
      </w:r>
    </w:p>
    <w:p w14:paraId="47A70B2D" w14:textId="5974FFB0" w:rsidR="00A848C8" w:rsidRPr="00D46E0B" w:rsidRDefault="00F730F8" w:rsidP="00D46E0B">
      <w:pPr>
        <w:pStyle w:val="Title"/>
        <w:spacing w:before="0" w:after="0"/>
        <w:rPr>
          <w:rFonts w:ascii="XDPrime" w:hAnsi="XDPrime"/>
          <w:b w:val="0"/>
          <w:sz w:val="28"/>
          <w:lang w:val="fi-FI"/>
        </w:rPr>
      </w:pPr>
      <w:r w:rsidRPr="00DC221D">
        <w:rPr>
          <w:rFonts w:ascii="XDPrime" w:hAnsi="XDPrime"/>
          <w:b w:val="0"/>
          <w:sz w:val="28"/>
          <w:lang w:val="fi-FI"/>
        </w:rPr>
        <w:t>5. Florentina Angelina Tamus</w:t>
      </w:r>
      <w:r w:rsidRPr="00DC221D">
        <w:rPr>
          <w:rFonts w:ascii="XDPrime" w:hAnsi="XDPrime"/>
          <w:b w:val="0"/>
          <w:sz w:val="28"/>
          <w:lang w:val="fi-FI"/>
        </w:rPr>
        <w:tab/>
        <w:t>{ 2201030046 }</w:t>
      </w:r>
    </w:p>
    <w:p w14:paraId="6E648EDE" w14:textId="77777777" w:rsidR="00A848C8" w:rsidRPr="00DC221D" w:rsidRDefault="00A848C8" w:rsidP="008C3F88">
      <w:pPr>
        <w:pStyle w:val="Title"/>
        <w:spacing w:before="0" w:after="0"/>
        <w:rPr>
          <w:rFonts w:ascii="XDPrime" w:hAnsi="XDPrime"/>
          <w:lang w:val="fi-FI"/>
        </w:rPr>
      </w:pPr>
    </w:p>
    <w:p w14:paraId="22C9CC77" w14:textId="4ED38276" w:rsidR="00C44039" w:rsidRPr="00DC221D" w:rsidRDefault="00C44039" w:rsidP="008C3F88">
      <w:pPr>
        <w:pStyle w:val="SubTitle"/>
        <w:spacing w:before="0" w:after="0"/>
        <w:rPr>
          <w:rFonts w:ascii="XDPrime" w:hAnsi="XDPrime"/>
          <w:b w:val="0"/>
          <w:sz w:val="28"/>
          <w:lang w:val="sv-SE"/>
        </w:rPr>
      </w:pPr>
      <w:r w:rsidRPr="00DC221D">
        <w:rPr>
          <w:rFonts w:ascii="XDPrime" w:hAnsi="XDPrime"/>
          <w:b w:val="0"/>
          <w:sz w:val="28"/>
          <w:lang w:val="sv-SE"/>
        </w:rPr>
        <w:t xml:space="preserve">Program Studi </w:t>
      </w:r>
      <w:r w:rsidR="00F730F8" w:rsidRPr="00DC221D">
        <w:rPr>
          <w:rFonts w:ascii="XDPrime" w:hAnsi="XDPrime"/>
          <w:b w:val="0"/>
          <w:sz w:val="28"/>
          <w:lang w:val="sv-SE"/>
        </w:rPr>
        <w:t>Sistem Informasi Akuntansi</w:t>
      </w:r>
    </w:p>
    <w:p w14:paraId="6BDB5792" w14:textId="77777777" w:rsidR="00AE311B" w:rsidRPr="00DC221D" w:rsidRDefault="00AE311B" w:rsidP="008C3F88">
      <w:pPr>
        <w:pStyle w:val="SubTitle"/>
        <w:spacing w:before="0" w:after="0"/>
        <w:rPr>
          <w:rFonts w:ascii="XDPrime" w:hAnsi="XDPrime"/>
          <w:b w:val="0"/>
          <w:sz w:val="28"/>
          <w:lang w:val="sv-SE"/>
        </w:rPr>
      </w:pPr>
      <w:r w:rsidRPr="00DC221D">
        <w:rPr>
          <w:rFonts w:ascii="XDPrime" w:hAnsi="XDPrime"/>
          <w:b w:val="0"/>
          <w:sz w:val="28"/>
          <w:lang w:val="sv-SE"/>
        </w:rPr>
        <w:t xml:space="preserve">Universitas Primakara </w:t>
      </w:r>
    </w:p>
    <w:p w14:paraId="45D114D1" w14:textId="30911960" w:rsidR="00C44039" w:rsidRPr="00DC221D" w:rsidRDefault="00576EE7" w:rsidP="008C3F88">
      <w:pPr>
        <w:pStyle w:val="SubTitle"/>
        <w:spacing w:before="0" w:after="0"/>
        <w:rPr>
          <w:rFonts w:ascii="XDPrime" w:hAnsi="XDPrime"/>
          <w:b w:val="0"/>
          <w:sz w:val="28"/>
          <w:lang w:val="sv-SE"/>
        </w:rPr>
      </w:pPr>
      <w:r w:rsidRPr="00DC221D">
        <w:rPr>
          <w:rFonts w:ascii="XDPrime" w:hAnsi="XDPrime"/>
          <w:b w:val="0"/>
          <w:sz w:val="28"/>
          <w:lang w:val="sv-SE"/>
        </w:rPr>
        <w:t>20</w:t>
      </w:r>
      <w:r w:rsidR="00AE311B" w:rsidRPr="00DC221D">
        <w:rPr>
          <w:rFonts w:ascii="XDPrime" w:hAnsi="XDPrime"/>
          <w:b w:val="0"/>
          <w:sz w:val="28"/>
          <w:lang w:val="sv-SE"/>
        </w:rPr>
        <w:t>23</w:t>
      </w:r>
    </w:p>
    <w:p w14:paraId="01187A09" w14:textId="77777777" w:rsidR="00C44039" w:rsidRPr="00DC221D" w:rsidRDefault="00C44039" w:rsidP="008C3F88">
      <w:pPr>
        <w:pStyle w:val="SubTitle"/>
        <w:spacing w:before="0" w:after="0"/>
        <w:rPr>
          <w:rFonts w:ascii="XDPrime" w:hAnsi="XDPrime"/>
          <w:b w:val="0"/>
          <w:sz w:val="28"/>
          <w:lang w:val="sv-SE"/>
        </w:rPr>
      </w:pPr>
    </w:p>
    <w:tbl>
      <w:tblPr>
        <w:tblW w:w="824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2497"/>
        <w:gridCol w:w="1303"/>
        <w:gridCol w:w="1497"/>
        <w:gridCol w:w="1718"/>
      </w:tblGrid>
      <w:tr w:rsidR="00C44039" w:rsidRPr="00DC221D" w14:paraId="04FB8FE6" w14:textId="77777777" w:rsidTr="00B04BE7">
        <w:trPr>
          <w:cantSplit/>
          <w:trHeight w:hRule="exact" w:val="625"/>
        </w:trPr>
        <w:tc>
          <w:tcPr>
            <w:tcW w:w="1230" w:type="dxa"/>
            <w:vMerge w:val="restart"/>
            <w:vAlign w:val="center"/>
          </w:tcPr>
          <w:p w14:paraId="230E692A" w14:textId="60D1B8F0" w:rsidR="00C44039" w:rsidRPr="00DC221D" w:rsidRDefault="00B04BE7" w:rsidP="008C3F88">
            <w:pPr>
              <w:pStyle w:val="Title"/>
              <w:spacing w:before="0" w:after="0"/>
              <w:rPr>
                <w:rFonts w:ascii="XDPrime" w:hAnsi="XDPrime"/>
              </w:rPr>
            </w:pPr>
            <w:r w:rsidRPr="00DC221D">
              <w:rPr>
                <w:rFonts w:ascii="XDPrime" w:hAnsi="XDPrime"/>
                <w:noProof/>
                <w:lang w:val="id-ID"/>
              </w:rPr>
              <w:drawing>
                <wp:inline distT="0" distB="0" distL="0" distR="0" wp14:anchorId="68B0BB62" wp14:editId="44144B42">
                  <wp:extent cx="643890" cy="147955"/>
                  <wp:effectExtent l="0" t="0" r="3810" b="4445"/>
                  <wp:docPr id="1401986607" name="Gambar 1401986607">
                    <a:extLst xmlns:a="http://schemas.openxmlformats.org/drawingml/2006/main">
                      <a:ext uri="{FF2B5EF4-FFF2-40B4-BE49-F238E27FC236}">
                        <a16:creationId xmlns:a16="http://schemas.microsoft.com/office/drawing/2014/main" id="{A380BDD4-AE3F-EA95-F11C-08E0D7D4D6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380BDD4-AE3F-EA95-F11C-08E0D7D4D67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 cy="147955"/>
                          </a:xfrm>
                          <a:prstGeom prst="rect">
                            <a:avLst/>
                          </a:prstGeom>
                        </pic:spPr>
                      </pic:pic>
                    </a:graphicData>
                  </a:graphic>
                </wp:inline>
              </w:drawing>
            </w:r>
          </w:p>
        </w:tc>
        <w:tc>
          <w:tcPr>
            <w:tcW w:w="2497" w:type="dxa"/>
            <w:vMerge w:val="restart"/>
            <w:vAlign w:val="center"/>
          </w:tcPr>
          <w:p w14:paraId="11659E3E" w14:textId="17BBFFF3" w:rsidR="0092436B" w:rsidRPr="00DC221D" w:rsidRDefault="00C44039" w:rsidP="0092436B">
            <w:pPr>
              <w:spacing w:after="0" w:line="240" w:lineRule="auto"/>
              <w:jc w:val="center"/>
              <w:rPr>
                <w:rFonts w:ascii="XDPrime" w:hAnsi="XDPrime" w:cs="Times New Roman"/>
                <w:color w:val="FF0000"/>
                <w:lang w:val="sv-SE"/>
              </w:rPr>
            </w:pPr>
            <w:r w:rsidRPr="00DC221D">
              <w:rPr>
                <w:rFonts w:ascii="XDPrime" w:hAnsi="XDPrime" w:cs="Times New Roman"/>
                <w:lang w:val="sv-SE"/>
              </w:rPr>
              <w:t xml:space="preserve">Program Studi </w:t>
            </w:r>
            <w:r w:rsidR="00F730F8" w:rsidRPr="00DC221D">
              <w:rPr>
                <w:rFonts w:ascii="XDPrime" w:hAnsi="XDPrime" w:cs="Times New Roman"/>
                <w:lang w:val="sv-SE"/>
              </w:rPr>
              <w:t>Sistem Informasi Akuntansi</w:t>
            </w:r>
            <w:r w:rsidR="0092436B" w:rsidRPr="00DC221D">
              <w:rPr>
                <w:rFonts w:ascii="XDPrime" w:hAnsi="XDPrime" w:cs="Times New Roman"/>
                <w:lang w:val="sv-SE"/>
              </w:rPr>
              <w:t xml:space="preserve"> </w:t>
            </w:r>
          </w:p>
          <w:p w14:paraId="43CC7E24" w14:textId="43B1A722" w:rsidR="00C44039" w:rsidRPr="00DC221D" w:rsidRDefault="00B04BE7" w:rsidP="0092436B">
            <w:pPr>
              <w:spacing w:after="0" w:line="240" w:lineRule="auto"/>
              <w:jc w:val="center"/>
              <w:rPr>
                <w:rFonts w:ascii="XDPrime" w:hAnsi="XDPrime"/>
                <w:b/>
                <w:sz w:val="20"/>
                <w:lang w:val="sv-SE"/>
              </w:rPr>
            </w:pPr>
            <w:r w:rsidRPr="00DC221D">
              <w:rPr>
                <w:rFonts w:ascii="XDPrime" w:hAnsi="XDPrime"/>
                <w:b/>
                <w:sz w:val="20"/>
                <w:lang w:val="sv-SE"/>
              </w:rPr>
              <w:t>Universitas Primakara</w:t>
            </w:r>
          </w:p>
        </w:tc>
        <w:tc>
          <w:tcPr>
            <w:tcW w:w="2800" w:type="dxa"/>
            <w:gridSpan w:val="2"/>
            <w:vAlign w:val="center"/>
          </w:tcPr>
          <w:p w14:paraId="171015B4" w14:textId="77777777" w:rsidR="00C44039" w:rsidRPr="00DC221D" w:rsidRDefault="00C44039" w:rsidP="008C3F88">
            <w:pPr>
              <w:pStyle w:val="Title"/>
              <w:spacing w:before="0" w:after="0"/>
              <w:rPr>
                <w:rFonts w:ascii="XDPrime" w:hAnsi="XDPrime"/>
                <w:sz w:val="22"/>
              </w:rPr>
            </w:pPr>
            <w:r w:rsidRPr="00DC221D">
              <w:rPr>
                <w:rFonts w:ascii="XDPrime" w:hAnsi="XDPrime"/>
                <w:sz w:val="22"/>
              </w:rPr>
              <w:t>Nomor Dokumen</w:t>
            </w:r>
          </w:p>
        </w:tc>
        <w:tc>
          <w:tcPr>
            <w:tcW w:w="1718" w:type="dxa"/>
            <w:vAlign w:val="center"/>
          </w:tcPr>
          <w:p w14:paraId="5F1D6013" w14:textId="77777777" w:rsidR="00C44039" w:rsidRPr="00DC221D" w:rsidRDefault="00C44039" w:rsidP="008C3F88">
            <w:pPr>
              <w:pStyle w:val="Title"/>
              <w:spacing w:before="0" w:after="0"/>
              <w:rPr>
                <w:rFonts w:ascii="XDPrime" w:hAnsi="XDPrime"/>
                <w:sz w:val="22"/>
              </w:rPr>
            </w:pPr>
            <w:r w:rsidRPr="00DC221D">
              <w:rPr>
                <w:rFonts w:ascii="XDPrime" w:hAnsi="XDPrime"/>
                <w:sz w:val="22"/>
              </w:rPr>
              <w:t>Halaman</w:t>
            </w:r>
          </w:p>
        </w:tc>
      </w:tr>
      <w:tr w:rsidR="00C44039" w:rsidRPr="00DC221D" w14:paraId="75FC6875" w14:textId="77777777" w:rsidTr="00B04BE7">
        <w:trPr>
          <w:cantSplit/>
          <w:trHeight w:hRule="exact" w:val="732"/>
        </w:trPr>
        <w:tc>
          <w:tcPr>
            <w:tcW w:w="1230" w:type="dxa"/>
            <w:vMerge/>
          </w:tcPr>
          <w:p w14:paraId="41CC199C" w14:textId="77777777" w:rsidR="00C44039" w:rsidRPr="00DC221D" w:rsidRDefault="00C44039" w:rsidP="008C3F88">
            <w:pPr>
              <w:pStyle w:val="Title"/>
              <w:spacing w:before="0" w:after="0"/>
              <w:rPr>
                <w:rFonts w:ascii="XDPrime" w:hAnsi="XDPrime"/>
              </w:rPr>
            </w:pPr>
          </w:p>
        </w:tc>
        <w:tc>
          <w:tcPr>
            <w:tcW w:w="2497" w:type="dxa"/>
            <w:vMerge/>
          </w:tcPr>
          <w:p w14:paraId="4DFF5235" w14:textId="77777777" w:rsidR="00C44039" w:rsidRPr="00DC221D" w:rsidRDefault="00C44039" w:rsidP="008C3F88">
            <w:pPr>
              <w:pStyle w:val="Title"/>
              <w:spacing w:before="0" w:after="0"/>
              <w:rPr>
                <w:rFonts w:ascii="XDPrime" w:hAnsi="XDPrime"/>
              </w:rPr>
            </w:pPr>
          </w:p>
        </w:tc>
        <w:tc>
          <w:tcPr>
            <w:tcW w:w="2800" w:type="dxa"/>
            <w:gridSpan w:val="2"/>
            <w:vAlign w:val="center"/>
          </w:tcPr>
          <w:p w14:paraId="5701A19B" w14:textId="59AE5FCE" w:rsidR="00C44039" w:rsidRPr="00DC221D" w:rsidRDefault="008C3F88" w:rsidP="008C3F88">
            <w:pPr>
              <w:pStyle w:val="Title"/>
              <w:spacing w:before="0" w:after="0"/>
              <w:rPr>
                <w:rFonts w:ascii="XDPrime" w:hAnsi="XDPrime"/>
                <w:b w:val="0"/>
                <w:i/>
                <w:sz w:val="24"/>
              </w:rPr>
            </w:pPr>
            <w:r w:rsidRPr="00DC221D">
              <w:rPr>
                <w:rFonts w:ascii="XDPrime" w:hAnsi="XDPrime"/>
                <w:i/>
                <w:sz w:val="22"/>
              </w:rPr>
              <w:t>DP</w:t>
            </w:r>
            <w:r w:rsidR="00C44039" w:rsidRPr="00DC221D">
              <w:rPr>
                <w:rFonts w:ascii="XDPrime" w:hAnsi="XDPrime"/>
                <w:i/>
                <w:sz w:val="22"/>
              </w:rPr>
              <w:t>PL-</w:t>
            </w:r>
            <w:r w:rsidR="00A0635C">
              <w:rPr>
                <w:rFonts w:ascii="XDPrime" w:hAnsi="XDPrime"/>
                <w:i/>
                <w:sz w:val="22"/>
              </w:rPr>
              <w:t>001</w:t>
            </w:r>
          </w:p>
        </w:tc>
        <w:tc>
          <w:tcPr>
            <w:tcW w:w="1718" w:type="dxa"/>
            <w:vAlign w:val="center"/>
          </w:tcPr>
          <w:p w14:paraId="74A195CA" w14:textId="77777777" w:rsidR="00C44039" w:rsidRPr="00DC221D" w:rsidRDefault="00C44039" w:rsidP="008C3F88">
            <w:pPr>
              <w:pStyle w:val="Title"/>
              <w:spacing w:before="0" w:after="0"/>
              <w:rPr>
                <w:rFonts w:ascii="XDPrime" w:hAnsi="XDPrime"/>
                <w:b w:val="0"/>
                <w:i/>
                <w:sz w:val="24"/>
              </w:rPr>
            </w:pPr>
            <w:r w:rsidRPr="00DC221D">
              <w:rPr>
                <w:rFonts w:ascii="XDPrime" w:hAnsi="XDPrime"/>
                <w:b w:val="0"/>
                <w:i/>
                <w:sz w:val="24"/>
              </w:rPr>
              <w:t>&lt;#&gt;/&lt;jml #</w:t>
            </w:r>
          </w:p>
        </w:tc>
      </w:tr>
      <w:tr w:rsidR="00C44039" w:rsidRPr="00DC221D" w14:paraId="27B4D854" w14:textId="77777777" w:rsidTr="00B04BE7">
        <w:trPr>
          <w:cantSplit/>
          <w:trHeight w:hRule="exact" w:val="450"/>
        </w:trPr>
        <w:tc>
          <w:tcPr>
            <w:tcW w:w="1230" w:type="dxa"/>
            <w:vMerge/>
          </w:tcPr>
          <w:p w14:paraId="6F4036EE" w14:textId="77777777" w:rsidR="00C44039" w:rsidRPr="00DC221D" w:rsidRDefault="00C44039" w:rsidP="008C3F88">
            <w:pPr>
              <w:pStyle w:val="Title"/>
              <w:spacing w:before="0" w:after="0"/>
              <w:rPr>
                <w:rFonts w:ascii="XDPrime" w:hAnsi="XDPrime"/>
              </w:rPr>
            </w:pPr>
          </w:p>
        </w:tc>
        <w:tc>
          <w:tcPr>
            <w:tcW w:w="2497" w:type="dxa"/>
            <w:vMerge/>
          </w:tcPr>
          <w:p w14:paraId="0D882DFE" w14:textId="77777777" w:rsidR="00C44039" w:rsidRPr="00DC221D" w:rsidRDefault="00C44039" w:rsidP="008C3F88">
            <w:pPr>
              <w:pStyle w:val="Title"/>
              <w:spacing w:before="0" w:after="0"/>
              <w:rPr>
                <w:rFonts w:ascii="XDPrime" w:hAnsi="XDPrime"/>
              </w:rPr>
            </w:pPr>
          </w:p>
        </w:tc>
        <w:tc>
          <w:tcPr>
            <w:tcW w:w="1303" w:type="dxa"/>
            <w:vAlign w:val="center"/>
          </w:tcPr>
          <w:p w14:paraId="3C59218C" w14:textId="77777777" w:rsidR="00C44039" w:rsidRPr="00DC221D" w:rsidRDefault="00C44039" w:rsidP="008C3F88">
            <w:pPr>
              <w:pStyle w:val="Title"/>
              <w:spacing w:before="0" w:after="0"/>
              <w:rPr>
                <w:rFonts w:ascii="XDPrime" w:hAnsi="XDPrime"/>
                <w:b w:val="0"/>
                <w:i/>
                <w:sz w:val="20"/>
              </w:rPr>
            </w:pPr>
            <w:r w:rsidRPr="00DC221D">
              <w:rPr>
                <w:rFonts w:ascii="XDPrime" w:hAnsi="XDPrime"/>
                <w:sz w:val="22"/>
              </w:rPr>
              <w:t>Revisi</w:t>
            </w:r>
          </w:p>
        </w:tc>
        <w:tc>
          <w:tcPr>
            <w:tcW w:w="1497" w:type="dxa"/>
            <w:vAlign w:val="center"/>
          </w:tcPr>
          <w:p w14:paraId="4268BB25" w14:textId="2859C654" w:rsidR="00C44039" w:rsidRPr="00DC221D" w:rsidRDefault="00B64339" w:rsidP="008C3F88">
            <w:pPr>
              <w:pStyle w:val="Title"/>
              <w:spacing w:before="0" w:after="0"/>
              <w:rPr>
                <w:rFonts w:ascii="XDPrime" w:hAnsi="XDPrime"/>
                <w:b w:val="0"/>
                <w:i/>
                <w:sz w:val="20"/>
              </w:rPr>
            </w:pPr>
            <w:r>
              <w:rPr>
                <w:rFonts w:ascii="XDPrime" w:hAnsi="XDPrime"/>
                <w:b w:val="0"/>
                <w:i/>
                <w:sz w:val="20"/>
              </w:rPr>
              <w:t>R01</w:t>
            </w:r>
          </w:p>
        </w:tc>
        <w:tc>
          <w:tcPr>
            <w:tcW w:w="1718" w:type="dxa"/>
            <w:vAlign w:val="center"/>
          </w:tcPr>
          <w:p w14:paraId="46E058A0" w14:textId="261A5E67" w:rsidR="00C44039" w:rsidRPr="00DC221D" w:rsidRDefault="00C44039" w:rsidP="008C3F88">
            <w:pPr>
              <w:pStyle w:val="Title"/>
              <w:spacing w:before="0" w:after="0"/>
              <w:rPr>
                <w:rFonts w:ascii="XDPrime" w:hAnsi="XDPrime"/>
                <w:b w:val="0"/>
                <w:i/>
                <w:sz w:val="20"/>
              </w:rPr>
            </w:pPr>
            <w:r w:rsidRPr="00DC221D">
              <w:rPr>
                <w:rFonts w:ascii="XDPrime" w:hAnsi="XDPrime"/>
                <w:b w:val="0"/>
                <w:i/>
                <w:sz w:val="20"/>
              </w:rPr>
              <w:t xml:space="preserve">Tgl: </w:t>
            </w:r>
            <w:r w:rsidR="00461AEA">
              <w:rPr>
                <w:rFonts w:ascii="XDPrime" w:hAnsi="XDPrime"/>
                <w:b w:val="0"/>
                <w:i/>
                <w:sz w:val="20"/>
              </w:rPr>
              <w:t>30 November 2023</w:t>
            </w:r>
          </w:p>
        </w:tc>
      </w:tr>
    </w:tbl>
    <w:p w14:paraId="5FDBDF10" w14:textId="77777777" w:rsidR="00C44039" w:rsidRPr="00DC221D" w:rsidRDefault="00C44039" w:rsidP="00A848C8">
      <w:pPr>
        <w:spacing w:after="0" w:line="240" w:lineRule="auto"/>
        <w:jc w:val="center"/>
        <w:rPr>
          <w:rFonts w:ascii="XDPrime" w:hAnsi="XDPrime" w:cs="Times New Roman"/>
          <w:b/>
          <w:sz w:val="28"/>
          <w:szCs w:val="28"/>
        </w:rPr>
      </w:pPr>
      <w:r w:rsidRPr="00DC221D">
        <w:rPr>
          <w:rFonts w:ascii="XDPrime" w:hAnsi="XDPrime" w:cs="Times New Roman"/>
        </w:rPr>
        <w:br w:type="page"/>
      </w:r>
      <w:r w:rsidRPr="00DC221D">
        <w:rPr>
          <w:rFonts w:ascii="XDPrime" w:hAnsi="XDPrime" w:cs="Times New Roman"/>
          <w:b/>
          <w:sz w:val="28"/>
          <w:szCs w:val="28"/>
        </w:rPr>
        <w:lastRenderedPageBreak/>
        <w:t>DAFTAR PERUBAHAN</w:t>
      </w:r>
    </w:p>
    <w:p w14:paraId="11094CC5" w14:textId="77777777" w:rsidR="00A848C8" w:rsidRPr="00DC221D" w:rsidRDefault="00A848C8" w:rsidP="00A848C8">
      <w:pPr>
        <w:spacing w:after="0" w:line="240" w:lineRule="auto"/>
        <w:jc w:val="center"/>
        <w:rPr>
          <w:rFonts w:ascii="XDPrime" w:hAnsi="XDPrime" w:cs="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C44039" w:rsidRPr="00DC221D" w14:paraId="68514C3C" w14:textId="77777777" w:rsidTr="009571EB">
        <w:tc>
          <w:tcPr>
            <w:tcW w:w="2093" w:type="dxa"/>
          </w:tcPr>
          <w:p w14:paraId="2CD2E0E2" w14:textId="77777777" w:rsidR="00C44039" w:rsidRPr="00DC221D" w:rsidRDefault="00C44039" w:rsidP="008C3F88">
            <w:pPr>
              <w:pStyle w:val="Title"/>
              <w:spacing w:before="0" w:after="0"/>
              <w:rPr>
                <w:rFonts w:ascii="XDPrime" w:hAnsi="XDPrime"/>
                <w:sz w:val="24"/>
              </w:rPr>
            </w:pPr>
            <w:r w:rsidRPr="00DC221D">
              <w:rPr>
                <w:rFonts w:ascii="XDPrime" w:hAnsi="XDPrime"/>
                <w:sz w:val="24"/>
              </w:rPr>
              <w:t>Revisi</w:t>
            </w:r>
          </w:p>
        </w:tc>
        <w:tc>
          <w:tcPr>
            <w:tcW w:w="6804" w:type="dxa"/>
          </w:tcPr>
          <w:p w14:paraId="310A043C" w14:textId="77777777" w:rsidR="00C44039" w:rsidRPr="00DC221D" w:rsidRDefault="00C44039" w:rsidP="008C3F88">
            <w:pPr>
              <w:pStyle w:val="Title"/>
              <w:spacing w:before="0" w:after="0"/>
              <w:rPr>
                <w:rFonts w:ascii="XDPrime" w:hAnsi="XDPrime"/>
                <w:sz w:val="24"/>
              </w:rPr>
            </w:pPr>
            <w:r w:rsidRPr="00DC221D">
              <w:rPr>
                <w:rFonts w:ascii="XDPrime" w:hAnsi="XDPrime"/>
                <w:sz w:val="24"/>
              </w:rPr>
              <w:t>Deskripsi</w:t>
            </w:r>
          </w:p>
        </w:tc>
      </w:tr>
      <w:tr w:rsidR="00C44039" w:rsidRPr="00DC221D" w14:paraId="718FBC44" w14:textId="77777777" w:rsidTr="009571EB">
        <w:trPr>
          <w:trHeight w:val="1134"/>
        </w:trPr>
        <w:tc>
          <w:tcPr>
            <w:tcW w:w="2093" w:type="dxa"/>
          </w:tcPr>
          <w:p w14:paraId="11E67CDB" w14:textId="77777777" w:rsidR="00C44039" w:rsidRPr="00DC221D" w:rsidRDefault="00C44039" w:rsidP="008C3F88">
            <w:pPr>
              <w:pStyle w:val="Title"/>
              <w:spacing w:before="0" w:after="0"/>
              <w:rPr>
                <w:rFonts w:ascii="XDPrime" w:hAnsi="XDPrime"/>
              </w:rPr>
            </w:pPr>
            <w:r w:rsidRPr="00DC221D">
              <w:rPr>
                <w:rFonts w:ascii="XDPrime" w:hAnsi="XDPrime"/>
              </w:rPr>
              <w:t>A</w:t>
            </w:r>
          </w:p>
        </w:tc>
        <w:tc>
          <w:tcPr>
            <w:tcW w:w="6804" w:type="dxa"/>
          </w:tcPr>
          <w:p w14:paraId="525095FB" w14:textId="77777777" w:rsidR="00C44039" w:rsidRPr="00DC221D" w:rsidRDefault="00C44039" w:rsidP="008C3F88">
            <w:pPr>
              <w:spacing w:after="0" w:line="240" w:lineRule="auto"/>
              <w:rPr>
                <w:rFonts w:ascii="XDPrime" w:hAnsi="XDPrime" w:cs="Times New Roman"/>
              </w:rPr>
            </w:pPr>
          </w:p>
          <w:p w14:paraId="78968F67" w14:textId="77777777" w:rsidR="00C44039" w:rsidRPr="00DC221D" w:rsidRDefault="00C44039" w:rsidP="008C3F88">
            <w:pPr>
              <w:spacing w:after="0" w:line="240" w:lineRule="auto"/>
              <w:rPr>
                <w:rFonts w:ascii="XDPrime" w:hAnsi="XDPrime" w:cs="Times New Roman"/>
              </w:rPr>
            </w:pPr>
          </w:p>
          <w:p w14:paraId="43085EB9" w14:textId="77777777" w:rsidR="00C44039" w:rsidRPr="00DC221D" w:rsidRDefault="00C44039" w:rsidP="008C3F88">
            <w:pPr>
              <w:spacing w:after="0" w:line="240" w:lineRule="auto"/>
              <w:rPr>
                <w:rFonts w:ascii="XDPrime" w:hAnsi="XDPrime" w:cs="Times New Roman"/>
              </w:rPr>
            </w:pPr>
          </w:p>
          <w:p w14:paraId="3326C63C" w14:textId="77777777" w:rsidR="00C44039" w:rsidRPr="00DC221D" w:rsidRDefault="00C44039" w:rsidP="008C3F88">
            <w:pPr>
              <w:tabs>
                <w:tab w:val="left" w:pos="1050"/>
              </w:tabs>
              <w:spacing w:after="0" w:line="240" w:lineRule="auto"/>
              <w:rPr>
                <w:rFonts w:ascii="XDPrime" w:hAnsi="XDPrime" w:cs="Times New Roman"/>
              </w:rPr>
            </w:pPr>
            <w:r w:rsidRPr="00DC221D">
              <w:rPr>
                <w:rFonts w:ascii="XDPrime" w:hAnsi="XDPrime" w:cs="Times New Roman"/>
              </w:rPr>
              <w:tab/>
            </w:r>
          </w:p>
        </w:tc>
      </w:tr>
      <w:tr w:rsidR="00C44039" w:rsidRPr="00DC221D" w14:paraId="4D7C264F" w14:textId="77777777" w:rsidTr="009571EB">
        <w:trPr>
          <w:trHeight w:val="1134"/>
        </w:trPr>
        <w:tc>
          <w:tcPr>
            <w:tcW w:w="2093" w:type="dxa"/>
          </w:tcPr>
          <w:p w14:paraId="3236800E" w14:textId="77777777" w:rsidR="00C44039" w:rsidRPr="00DC221D" w:rsidRDefault="00C44039" w:rsidP="008C3F88">
            <w:pPr>
              <w:pStyle w:val="Title"/>
              <w:spacing w:before="0" w:after="0"/>
              <w:rPr>
                <w:rFonts w:ascii="XDPrime" w:hAnsi="XDPrime"/>
              </w:rPr>
            </w:pPr>
            <w:r w:rsidRPr="00DC221D">
              <w:rPr>
                <w:rFonts w:ascii="XDPrime" w:hAnsi="XDPrime"/>
              </w:rPr>
              <w:t>B</w:t>
            </w:r>
          </w:p>
        </w:tc>
        <w:tc>
          <w:tcPr>
            <w:tcW w:w="6804" w:type="dxa"/>
          </w:tcPr>
          <w:p w14:paraId="6FDB5C98" w14:textId="77777777" w:rsidR="00C44039" w:rsidRPr="00DC221D" w:rsidRDefault="00C44039" w:rsidP="008C3F88">
            <w:pPr>
              <w:spacing w:after="0" w:line="240" w:lineRule="auto"/>
              <w:rPr>
                <w:rFonts w:ascii="XDPrime" w:hAnsi="XDPrime" w:cs="Times New Roman"/>
              </w:rPr>
            </w:pPr>
          </w:p>
        </w:tc>
      </w:tr>
      <w:tr w:rsidR="00C44039" w:rsidRPr="00DC221D" w14:paraId="129FC93A" w14:textId="77777777" w:rsidTr="009571EB">
        <w:trPr>
          <w:trHeight w:val="1134"/>
        </w:trPr>
        <w:tc>
          <w:tcPr>
            <w:tcW w:w="2093" w:type="dxa"/>
          </w:tcPr>
          <w:p w14:paraId="2ED67E8A" w14:textId="77777777" w:rsidR="00C44039" w:rsidRPr="00DC221D" w:rsidRDefault="00C44039" w:rsidP="008C3F88">
            <w:pPr>
              <w:pStyle w:val="Title"/>
              <w:spacing w:before="0" w:after="0"/>
              <w:rPr>
                <w:rFonts w:ascii="XDPrime" w:hAnsi="XDPrime"/>
              </w:rPr>
            </w:pPr>
            <w:r w:rsidRPr="00DC221D">
              <w:rPr>
                <w:rFonts w:ascii="XDPrime" w:hAnsi="XDPrime"/>
              </w:rPr>
              <w:t>C</w:t>
            </w:r>
          </w:p>
        </w:tc>
        <w:tc>
          <w:tcPr>
            <w:tcW w:w="6804" w:type="dxa"/>
          </w:tcPr>
          <w:p w14:paraId="75C145CD" w14:textId="77777777" w:rsidR="00C44039" w:rsidRPr="00DC221D" w:rsidRDefault="00C44039" w:rsidP="008C3F88">
            <w:pPr>
              <w:spacing w:after="0" w:line="240" w:lineRule="auto"/>
              <w:rPr>
                <w:rFonts w:ascii="XDPrime" w:hAnsi="XDPrime" w:cs="Times New Roman"/>
              </w:rPr>
            </w:pPr>
          </w:p>
        </w:tc>
      </w:tr>
      <w:tr w:rsidR="00C44039" w:rsidRPr="00DC221D" w14:paraId="38EEDCA7" w14:textId="77777777" w:rsidTr="009571EB">
        <w:trPr>
          <w:trHeight w:val="1134"/>
        </w:trPr>
        <w:tc>
          <w:tcPr>
            <w:tcW w:w="2093" w:type="dxa"/>
          </w:tcPr>
          <w:p w14:paraId="16F78460" w14:textId="77777777" w:rsidR="00C44039" w:rsidRPr="00DC221D" w:rsidRDefault="00C44039" w:rsidP="008C3F88">
            <w:pPr>
              <w:pStyle w:val="Title"/>
              <w:spacing w:before="0" w:after="0"/>
              <w:rPr>
                <w:rFonts w:ascii="XDPrime" w:hAnsi="XDPrime"/>
              </w:rPr>
            </w:pPr>
            <w:r w:rsidRPr="00DC221D">
              <w:rPr>
                <w:rFonts w:ascii="XDPrime" w:hAnsi="XDPrime"/>
              </w:rPr>
              <w:t>D</w:t>
            </w:r>
          </w:p>
        </w:tc>
        <w:tc>
          <w:tcPr>
            <w:tcW w:w="6804" w:type="dxa"/>
          </w:tcPr>
          <w:p w14:paraId="309E033C" w14:textId="77777777" w:rsidR="00C44039" w:rsidRPr="00DC221D" w:rsidRDefault="00C44039" w:rsidP="008C3F88">
            <w:pPr>
              <w:spacing w:after="0" w:line="240" w:lineRule="auto"/>
              <w:rPr>
                <w:rFonts w:ascii="XDPrime" w:hAnsi="XDPrime" w:cs="Times New Roman"/>
              </w:rPr>
            </w:pPr>
          </w:p>
        </w:tc>
      </w:tr>
      <w:tr w:rsidR="00C44039" w:rsidRPr="00DC221D" w14:paraId="5A150C1E" w14:textId="77777777" w:rsidTr="009571EB">
        <w:trPr>
          <w:trHeight w:val="1134"/>
        </w:trPr>
        <w:tc>
          <w:tcPr>
            <w:tcW w:w="2093" w:type="dxa"/>
          </w:tcPr>
          <w:p w14:paraId="3E93D3ED" w14:textId="77777777" w:rsidR="00C44039" w:rsidRPr="00DC221D" w:rsidRDefault="00C44039" w:rsidP="008C3F88">
            <w:pPr>
              <w:pStyle w:val="Title"/>
              <w:spacing w:before="0" w:after="0"/>
              <w:rPr>
                <w:rFonts w:ascii="XDPrime" w:hAnsi="XDPrime"/>
              </w:rPr>
            </w:pPr>
            <w:r w:rsidRPr="00DC221D">
              <w:rPr>
                <w:rFonts w:ascii="XDPrime" w:hAnsi="XDPrime"/>
              </w:rPr>
              <w:t>E</w:t>
            </w:r>
          </w:p>
        </w:tc>
        <w:tc>
          <w:tcPr>
            <w:tcW w:w="6804" w:type="dxa"/>
          </w:tcPr>
          <w:p w14:paraId="4835FC18" w14:textId="77777777" w:rsidR="00C44039" w:rsidRPr="00DC221D" w:rsidRDefault="00C44039" w:rsidP="008C3F88">
            <w:pPr>
              <w:spacing w:after="0" w:line="240" w:lineRule="auto"/>
              <w:rPr>
                <w:rFonts w:ascii="XDPrime" w:hAnsi="XDPrime" w:cs="Times New Roman"/>
              </w:rPr>
            </w:pPr>
          </w:p>
        </w:tc>
      </w:tr>
      <w:tr w:rsidR="00C44039" w:rsidRPr="00DC221D" w14:paraId="5847A13E" w14:textId="77777777" w:rsidTr="009571EB">
        <w:trPr>
          <w:trHeight w:val="1134"/>
        </w:trPr>
        <w:tc>
          <w:tcPr>
            <w:tcW w:w="2093" w:type="dxa"/>
          </w:tcPr>
          <w:p w14:paraId="747ECE36" w14:textId="77777777" w:rsidR="00C44039" w:rsidRPr="00DC221D" w:rsidRDefault="00C44039" w:rsidP="008C3F88">
            <w:pPr>
              <w:pStyle w:val="Title"/>
              <w:spacing w:before="0" w:after="0"/>
              <w:rPr>
                <w:rFonts w:ascii="XDPrime" w:hAnsi="XDPrime"/>
              </w:rPr>
            </w:pPr>
            <w:r w:rsidRPr="00DC221D">
              <w:rPr>
                <w:rFonts w:ascii="XDPrime" w:hAnsi="XDPrime"/>
              </w:rPr>
              <w:t>F</w:t>
            </w:r>
          </w:p>
        </w:tc>
        <w:tc>
          <w:tcPr>
            <w:tcW w:w="6804" w:type="dxa"/>
          </w:tcPr>
          <w:p w14:paraId="3FB9DC5D" w14:textId="77777777" w:rsidR="00C44039" w:rsidRPr="00DC221D" w:rsidRDefault="00C44039" w:rsidP="008C3F88">
            <w:pPr>
              <w:spacing w:after="0" w:line="240" w:lineRule="auto"/>
              <w:rPr>
                <w:rFonts w:ascii="XDPrime" w:hAnsi="XDPrime" w:cs="Times New Roman"/>
              </w:rPr>
            </w:pPr>
          </w:p>
        </w:tc>
      </w:tr>
      <w:tr w:rsidR="00C44039" w:rsidRPr="00DC221D" w14:paraId="47439093" w14:textId="77777777" w:rsidTr="009571EB">
        <w:trPr>
          <w:trHeight w:val="1134"/>
        </w:trPr>
        <w:tc>
          <w:tcPr>
            <w:tcW w:w="2093" w:type="dxa"/>
          </w:tcPr>
          <w:p w14:paraId="4F01AFF9" w14:textId="77777777" w:rsidR="00C44039" w:rsidRPr="00DC221D" w:rsidRDefault="00C44039" w:rsidP="008C3F88">
            <w:pPr>
              <w:pStyle w:val="Title"/>
              <w:spacing w:before="0" w:after="0"/>
              <w:rPr>
                <w:rFonts w:ascii="XDPrime" w:hAnsi="XDPrime"/>
              </w:rPr>
            </w:pPr>
            <w:r w:rsidRPr="00DC221D">
              <w:rPr>
                <w:rFonts w:ascii="XDPrime" w:hAnsi="XDPrime"/>
              </w:rPr>
              <w:t>G</w:t>
            </w:r>
          </w:p>
        </w:tc>
        <w:tc>
          <w:tcPr>
            <w:tcW w:w="6804" w:type="dxa"/>
          </w:tcPr>
          <w:p w14:paraId="0EC8C53E" w14:textId="77777777" w:rsidR="00C44039" w:rsidRPr="00DC221D" w:rsidRDefault="00C44039" w:rsidP="008C3F88">
            <w:pPr>
              <w:spacing w:after="0" w:line="240" w:lineRule="auto"/>
              <w:rPr>
                <w:rFonts w:ascii="XDPrime" w:hAnsi="XDPrime" w:cs="Times New Roman"/>
              </w:rPr>
            </w:pPr>
          </w:p>
        </w:tc>
      </w:tr>
    </w:tbl>
    <w:p w14:paraId="060E21F6" w14:textId="77777777" w:rsidR="00C44039" w:rsidRPr="00DC221D" w:rsidRDefault="00C44039" w:rsidP="008C3F88">
      <w:pPr>
        <w:pStyle w:val="Title"/>
        <w:spacing w:before="0" w:after="0"/>
        <w:rPr>
          <w:rFonts w:ascii="XDPrime" w:hAnsi="XDPrime"/>
        </w:rPr>
      </w:pPr>
    </w:p>
    <w:p w14:paraId="67398393" w14:textId="77777777" w:rsidR="00C44039" w:rsidRPr="00DC221D" w:rsidRDefault="00C44039" w:rsidP="008C3F88">
      <w:pPr>
        <w:pStyle w:val="Title"/>
        <w:spacing w:before="0" w:after="0"/>
        <w:rPr>
          <w:rFonts w:ascii="XDPrime" w:hAnsi="XDPrim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C44039" w:rsidRPr="00DC221D" w14:paraId="68F12859" w14:textId="77777777" w:rsidTr="009571EB">
        <w:trPr>
          <w:trHeight w:val="240"/>
        </w:trPr>
        <w:tc>
          <w:tcPr>
            <w:tcW w:w="1101" w:type="dxa"/>
          </w:tcPr>
          <w:p w14:paraId="24799ADC"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INDEX</w:t>
            </w:r>
          </w:p>
        </w:tc>
        <w:tc>
          <w:tcPr>
            <w:tcW w:w="984" w:type="dxa"/>
          </w:tcPr>
          <w:p w14:paraId="6836B872"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w:t>
            </w:r>
          </w:p>
        </w:tc>
        <w:tc>
          <w:tcPr>
            <w:tcW w:w="984" w:type="dxa"/>
          </w:tcPr>
          <w:p w14:paraId="164ED50B"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A</w:t>
            </w:r>
          </w:p>
        </w:tc>
        <w:tc>
          <w:tcPr>
            <w:tcW w:w="984" w:type="dxa"/>
          </w:tcPr>
          <w:p w14:paraId="694FC27D"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B</w:t>
            </w:r>
          </w:p>
        </w:tc>
        <w:tc>
          <w:tcPr>
            <w:tcW w:w="984" w:type="dxa"/>
          </w:tcPr>
          <w:p w14:paraId="33E517CB"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C</w:t>
            </w:r>
          </w:p>
        </w:tc>
        <w:tc>
          <w:tcPr>
            <w:tcW w:w="984" w:type="dxa"/>
          </w:tcPr>
          <w:p w14:paraId="76CE8D2D"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D</w:t>
            </w:r>
          </w:p>
        </w:tc>
        <w:tc>
          <w:tcPr>
            <w:tcW w:w="984" w:type="dxa"/>
          </w:tcPr>
          <w:p w14:paraId="6D0AEDA8"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E</w:t>
            </w:r>
          </w:p>
        </w:tc>
        <w:tc>
          <w:tcPr>
            <w:tcW w:w="984" w:type="dxa"/>
          </w:tcPr>
          <w:p w14:paraId="574C3F0A"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F</w:t>
            </w:r>
          </w:p>
        </w:tc>
        <w:tc>
          <w:tcPr>
            <w:tcW w:w="984" w:type="dxa"/>
          </w:tcPr>
          <w:p w14:paraId="231B49F6"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G</w:t>
            </w:r>
          </w:p>
        </w:tc>
      </w:tr>
      <w:tr w:rsidR="00C44039" w:rsidRPr="00DC221D" w14:paraId="720C28F2" w14:textId="77777777" w:rsidTr="009571EB">
        <w:trPr>
          <w:trHeight w:val="225"/>
        </w:trPr>
        <w:tc>
          <w:tcPr>
            <w:tcW w:w="1101" w:type="dxa"/>
          </w:tcPr>
          <w:p w14:paraId="06A5D133"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TGL</w:t>
            </w:r>
          </w:p>
        </w:tc>
        <w:tc>
          <w:tcPr>
            <w:tcW w:w="984" w:type="dxa"/>
          </w:tcPr>
          <w:p w14:paraId="22575677" w14:textId="77777777" w:rsidR="00C44039" w:rsidRPr="00DC221D" w:rsidRDefault="00C44039" w:rsidP="008C3F88">
            <w:pPr>
              <w:pStyle w:val="Title"/>
              <w:spacing w:before="0" w:after="0"/>
              <w:rPr>
                <w:rFonts w:ascii="XDPrime" w:hAnsi="XDPrime"/>
                <w:b w:val="0"/>
                <w:sz w:val="20"/>
              </w:rPr>
            </w:pPr>
          </w:p>
        </w:tc>
        <w:tc>
          <w:tcPr>
            <w:tcW w:w="984" w:type="dxa"/>
          </w:tcPr>
          <w:p w14:paraId="0B9CCAE8" w14:textId="77777777" w:rsidR="00C44039" w:rsidRPr="00DC221D" w:rsidRDefault="00C44039" w:rsidP="008C3F88">
            <w:pPr>
              <w:pStyle w:val="Title"/>
              <w:spacing w:before="0" w:after="0"/>
              <w:rPr>
                <w:rFonts w:ascii="XDPrime" w:hAnsi="XDPrime"/>
                <w:b w:val="0"/>
                <w:sz w:val="20"/>
              </w:rPr>
            </w:pPr>
          </w:p>
        </w:tc>
        <w:tc>
          <w:tcPr>
            <w:tcW w:w="984" w:type="dxa"/>
          </w:tcPr>
          <w:p w14:paraId="1920D830" w14:textId="77777777" w:rsidR="00C44039" w:rsidRPr="00DC221D" w:rsidRDefault="00C44039" w:rsidP="008C3F88">
            <w:pPr>
              <w:pStyle w:val="Title"/>
              <w:spacing w:before="0" w:after="0"/>
              <w:rPr>
                <w:rFonts w:ascii="XDPrime" w:hAnsi="XDPrime"/>
                <w:b w:val="0"/>
                <w:sz w:val="20"/>
              </w:rPr>
            </w:pPr>
          </w:p>
        </w:tc>
        <w:tc>
          <w:tcPr>
            <w:tcW w:w="984" w:type="dxa"/>
          </w:tcPr>
          <w:p w14:paraId="1C125BDE" w14:textId="77777777" w:rsidR="00C44039" w:rsidRPr="00DC221D" w:rsidRDefault="00C44039" w:rsidP="008C3F88">
            <w:pPr>
              <w:pStyle w:val="Title"/>
              <w:spacing w:before="0" w:after="0"/>
              <w:rPr>
                <w:rFonts w:ascii="XDPrime" w:hAnsi="XDPrime"/>
                <w:b w:val="0"/>
                <w:sz w:val="20"/>
              </w:rPr>
            </w:pPr>
          </w:p>
        </w:tc>
        <w:tc>
          <w:tcPr>
            <w:tcW w:w="984" w:type="dxa"/>
          </w:tcPr>
          <w:p w14:paraId="075B107E" w14:textId="77777777" w:rsidR="00C44039" w:rsidRPr="00DC221D" w:rsidRDefault="00C44039" w:rsidP="008C3F88">
            <w:pPr>
              <w:pStyle w:val="Title"/>
              <w:spacing w:before="0" w:after="0"/>
              <w:rPr>
                <w:rFonts w:ascii="XDPrime" w:hAnsi="XDPrime"/>
                <w:b w:val="0"/>
                <w:sz w:val="20"/>
              </w:rPr>
            </w:pPr>
          </w:p>
        </w:tc>
        <w:tc>
          <w:tcPr>
            <w:tcW w:w="984" w:type="dxa"/>
          </w:tcPr>
          <w:p w14:paraId="4B947821" w14:textId="77777777" w:rsidR="00C44039" w:rsidRPr="00DC221D" w:rsidRDefault="00C44039" w:rsidP="008C3F88">
            <w:pPr>
              <w:pStyle w:val="Title"/>
              <w:spacing w:before="0" w:after="0"/>
              <w:rPr>
                <w:rFonts w:ascii="XDPrime" w:hAnsi="XDPrime"/>
                <w:b w:val="0"/>
                <w:sz w:val="20"/>
              </w:rPr>
            </w:pPr>
          </w:p>
        </w:tc>
        <w:tc>
          <w:tcPr>
            <w:tcW w:w="984" w:type="dxa"/>
          </w:tcPr>
          <w:p w14:paraId="19D17956" w14:textId="77777777" w:rsidR="00C44039" w:rsidRPr="00DC221D" w:rsidRDefault="00C44039" w:rsidP="008C3F88">
            <w:pPr>
              <w:pStyle w:val="Title"/>
              <w:spacing w:before="0" w:after="0"/>
              <w:rPr>
                <w:rFonts w:ascii="XDPrime" w:hAnsi="XDPrime"/>
                <w:b w:val="0"/>
                <w:sz w:val="20"/>
              </w:rPr>
            </w:pPr>
          </w:p>
        </w:tc>
        <w:tc>
          <w:tcPr>
            <w:tcW w:w="984" w:type="dxa"/>
          </w:tcPr>
          <w:p w14:paraId="14288893" w14:textId="77777777" w:rsidR="00C44039" w:rsidRPr="00DC221D" w:rsidRDefault="00C44039" w:rsidP="008C3F88">
            <w:pPr>
              <w:pStyle w:val="Title"/>
              <w:spacing w:before="0" w:after="0"/>
              <w:rPr>
                <w:rFonts w:ascii="XDPrime" w:hAnsi="XDPrime"/>
                <w:b w:val="0"/>
                <w:sz w:val="20"/>
              </w:rPr>
            </w:pPr>
          </w:p>
        </w:tc>
      </w:tr>
      <w:tr w:rsidR="00C44039" w:rsidRPr="00DC221D" w14:paraId="34F01B5D" w14:textId="77777777" w:rsidTr="009571EB">
        <w:tc>
          <w:tcPr>
            <w:tcW w:w="1101" w:type="dxa"/>
          </w:tcPr>
          <w:p w14:paraId="578BB8EF"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Ditulis oleh</w:t>
            </w:r>
          </w:p>
        </w:tc>
        <w:tc>
          <w:tcPr>
            <w:tcW w:w="984" w:type="dxa"/>
          </w:tcPr>
          <w:p w14:paraId="26428DC1" w14:textId="77777777" w:rsidR="00C44039" w:rsidRPr="00DC221D" w:rsidRDefault="00C44039" w:rsidP="008C3F88">
            <w:pPr>
              <w:spacing w:after="0" w:line="240" w:lineRule="auto"/>
              <w:jc w:val="center"/>
              <w:rPr>
                <w:rFonts w:ascii="XDPrime" w:hAnsi="XDPrime" w:cs="Times New Roman"/>
              </w:rPr>
            </w:pPr>
          </w:p>
        </w:tc>
        <w:tc>
          <w:tcPr>
            <w:tcW w:w="984" w:type="dxa"/>
          </w:tcPr>
          <w:p w14:paraId="6244F24A" w14:textId="77777777" w:rsidR="00C44039" w:rsidRPr="00DC221D" w:rsidRDefault="00C44039" w:rsidP="008C3F88">
            <w:pPr>
              <w:spacing w:after="0" w:line="240" w:lineRule="auto"/>
              <w:jc w:val="center"/>
              <w:rPr>
                <w:rFonts w:ascii="XDPrime" w:hAnsi="XDPrime" w:cs="Times New Roman"/>
              </w:rPr>
            </w:pPr>
          </w:p>
        </w:tc>
        <w:tc>
          <w:tcPr>
            <w:tcW w:w="984" w:type="dxa"/>
          </w:tcPr>
          <w:p w14:paraId="0A0FDE2C" w14:textId="77777777" w:rsidR="00C44039" w:rsidRPr="00DC221D" w:rsidRDefault="00C44039" w:rsidP="008C3F88">
            <w:pPr>
              <w:spacing w:after="0" w:line="240" w:lineRule="auto"/>
              <w:jc w:val="center"/>
              <w:rPr>
                <w:rFonts w:ascii="XDPrime" w:hAnsi="XDPrime" w:cs="Times New Roman"/>
              </w:rPr>
            </w:pPr>
          </w:p>
        </w:tc>
        <w:tc>
          <w:tcPr>
            <w:tcW w:w="984" w:type="dxa"/>
          </w:tcPr>
          <w:p w14:paraId="1DCAF6EF" w14:textId="77777777" w:rsidR="00C44039" w:rsidRPr="00DC221D" w:rsidRDefault="00C44039" w:rsidP="008C3F88">
            <w:pPr>
              <w:spacing w:after="0" w:line="240" w:lineRule="auto"/>
              <w:jc w:val="center"/>
              <w:rPr>
                <w:rFonts w:ascii="XDPrime" w:hAnsi="XDPrime" w:cs="Times New Roman"/>
              </w:rPr>
            </w:pPr>
          </w:p>
        </w:tc>
        <w:tc>
          <w:tcPr>
            <w:tcW w:w="984" w:type="dxa"/>
          </w:tcPr>
          <w:p w14:paraId="0E6FE41A" w14:textId="77777777" w:rsidR="00C44039" w:rsidRPr="00DC221D" w:rsidRDefault="00C44039" w:rsidP="008C3F88">
            <w:pPr>
              <w:spacing w:after="0" w:line="240" w:lineRule="auto"/>
              <w:jc w:val="center"/>
              <w:rPr>
                <w:rFonts w:ascii="XDPrime" w:hAnsi="XDPrime" w:cs="Times New Roman"/>
              </w:rPr>
            </w:pPr>
          </w:p>
        </w:tc>
        <w:tc>
          <w:tcPr>
            <w:tcW w:w="984" w:type="dxa"/>
          </w:tcPr>
          <w:p w14:paraId="758E728A" w14:textId="77777777" w:rsidR="00C44039" w:rsidRPr="00DC221D" w:rsidRDefault="00C44039" w:rsidP="008C3F88">
            <w:pPr>
              <w:spacing w:after="0" w:line="240" w:lineRule="auto"/>
              <w:jc w:val="center"/>
              <w:rPr>
                <w:rFonts w:ascii="XDPrime" w:hAnsi="XDPrime" w:cs="Times New Roman"/>
              </w:rPr>
            </w:pPr>
          </w:p>
        </w:tc>
        <w:tc>
          <w:tcPr>
            <w:tcW w:w="984" w:type="dxa"/>
          </w:tcPr>
          <w:p w14:paraId="74CD01B4" w14:textId="77777777" w:rsidR="00C44039" w:rsidRPr="00DC221D" w:rsidRDefault="00C44039" w:rsidP="008C3F88">
            <w:pPr>
              <w:spacing w:after="0" w:line="240" w:lineRule="auto"/>
              <w:jc w:val="center"/>
              <w:rPr>
                <w:rFonts w:ascii="XDPrime" w:hAnsi="XDPrime" w:cs="Times New Roman"/>
              </w:rPr>
            </w:pPr>
          </w:p>
        </w:tc>
        <w:tc>
          <w:tcPr>
            <w:tcW w:w="984" w:type="dxa"/>
          </w:tcPr>
          <w:p w14:paraId="77C7540B" w14:textId="77777777" w:rsidR="00C44039" w:rsidRPr="00DC221D" w:rsidRDefault="00C44039" w:rsidP="008C3F88">
            <w:pPr>
              <w:spacing w:after="0" w:line="240" w:lineRule="auto"/>
              <w:jc w:val="center"/>
              <w:rPr>
                <w:rFonts w:ascii="XDPrime" w:hAnsi="XDPrime" w:cs="Times New Roman"/>
              </w:rPr>
            </w:pPr>
          </w:p>
        </w:tc>
      </w:tr>
      <w:tr w:rsidR="00C44039" w:rsidRPr="00DC221D" w14:paraId="60A00666" w14:textId="77777777" w:rsidTr="009571EB">
        <w:tc>
          <w:tcPr>
            <w:tcW w:w="1101" w:type="dxa"/>
          </w:tcPr>
          <w:p w14:paraId="7A5691E1"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Diperiksa oleh</w:t>
            </w:r>
          </w:p>
        </w:tc>
        <w:tc>
          <w:tcPr>
            <w:tcW w:w="984" w:type="dxa"/>
          </w:tcPr>
          <w:p w14:paraId="66274F6F" w14:textId="77777777" w:rsidR="00C44039" w:rsidRPr="00DC221D" w:rsidRDefault="00C44039" w:rsidP="008C3F88">
            <w:pPr>
              <w:spacing w:after="0" w:line="240" w:lineRule="auto"/>
              <w:jc w:val="center"/>
              <w:rPr>
                <w:rFonts w:ascii="XDPrime" w:hAnsi="XDPrime" w:cs="Times New Roman"/>
              </w:rPr>
            </w:pPr>
          </w:p>
        </w:tc>
        <w:tc>
          <w:tcPr>
            <w:tcW w:w="984" w:type="dxa"/>
          </w:tcPr>
          <w:p w14:paraId="0D1F4858" w14:textId="77777777" w:rsidR="00C44039" w:rsidRPr="00DC221D" w:rsidRDefault="00C44039" w:rsidP="008C3F88">
            <w:pPr>
              <w:spacing w:after="0" w:line="240" w:lineRule="auto"/>
              <w:jc w:val="center"/>
              <w:rPr>
                <w:rFonts w:ascii="XDPrime" w:hAnsi="XDPrime" w:cs="Times New Roman"/>
              </w:rPr>
            </w:pPr>
          </w:p>
        </w:tc>
        <w:tc>
          <w:tcPr>
            <w:tcW w:w="984" w:type="dxa"/>
          </w:tcPr>
          <w:p w14:paraId="0427047B" w14:textId="77777777" w:rsidR="00C44039" w:rsidRPr="00DC221D" w:rsidRDefault="00C44039" w:rsidP="008C3F88">
            <w:pPr>
              <w:spacing w:after="0" w:line="240" w:lineRule="auto"/>
              <w:jc w:val="center"/>
              <w:rPr>
                <w:rFonts w:ascii="XDPrime" w:hAnsi="XDPrime" w:cs="Times New Roman"/>
              </w:rPr>
            </w:pPr>
          </w:p>
        </w:tc>
        <w:tc>
          <w:tcPr>
            <w:tcW w:w="984" w:type="dxa"/>
          </w:tcPr>
          <w:p w14:paraId="67E3921C" w14:textId="77777777" w:rsidR="00C44039" w:rsidRPr="00DC221D" w:rsidRDefault="00C44039" w:rsidP="008C3F88">
            <w:pPr>
              <w:spacing w:after="0" w:line="240" w:lineRule="auto"/>
              <w:jc w:val="center"/>
              <w:rPr>
                <w:rFonts w:ascii="XDPrime" w:hAnsi="XDPrime" w:cs="Times New Roman"/>
              </w:rPr>
            </w:pPr>
          </w:p>
        </w:tc>
        <w:tc>
          <w:tcPr>
            <w:tcW w:w="984" w:type="dxa"/>
          </w:tcPr>
          <w:p w14:paraId="20693B8D" w14:textId="77777777" w:rsidR="00C44039" w:rsidRPr="00DC221D" w:rsidRDefault="00C44039" w:rsidP="008C3F88">
            <w:pPr>
              <w:spacing w:after="0" w:line="240" w:lineRule="auto"/>
              <w:jc w:val="center"/>
              <w:rPr>
                <w:rFonts w:ascii="XDPrime" w:hAnsi="XDPrime" w:cs="Times New Roman"/>
              </w:rPr>
            </w:pPr>
          </w:p>
        </w:tc>
        <w:tc>
          <w:tcPr>
            <w:tcW w:w="984" w:type="dxa"/>
          </w:tcPr>
          <w:p w14:paraId="001E61F9" w14:textId="77777777" w:rsidR="00C44039" w:rsidRPr="00DC221D" w:rsidRDefault="00C44039" w:rsidP="008C3F88">
            <w:pPr>
              <w:spacing w:after="0" w:line="240" w:lineRule="auto"/>
              <w:jc w:val="center"/>
              <w:rPr>
                <w:rFonts w:ascii="XDPrime" w:hAnsi="XDPrime" w:cs="Times New Roman"/>
              </w:rPr>
            </w:pPr>
          </w:p>
        </w:tc>
        <w:tc>
          <w:tcPr>
            <w:tcW w:w="984" w:type="dxa"/>
          </w:tcPr>
          <w:p w14:paraId="28A14774" w14:textId="77777777" w:rsidR="00C44039" w:rsidRPr="00DC221D" w:rsidRDefault="00C44039" w:rsidP="008C3F88">
            <w:pPr>
              <w:spacing w:after="0" w:line="240" w:lineRule="auto"/>
              <w:jc w:val="center"/>
              <w:rPr>
                <w:rFonts w:ascii="XDPrime" w:hAnsi="XDPrime" w:cs="Times New Roman"/>
              </w:rPr>
            </w:pPr>
          </w:p>
        </w:tc>
        <w:tc>
          <w:tcPr>
            <w:tcW w:w="984" w:type="dxa"/>
          </w:tcPr>
          <w:p w14:paraId="4E3EF73F" w14:textId="77777777" w:rsidR="00C44039" w:rsidRPr="00DC221D" w:rsidRDefault="00C44039" w:rsidP="008C3F88">
            <w:pPr>
              <w:spacing w:after="0" w:line="240" w:lineRule="auto"/>
              <w:jc w:val="center"/>
              <w:rPr>
                <w:rFonts w:ascii="XDPrime" w:hAnsi="XDPrime" w:cs="Times New Roman"/>
              </w:rPr>
            </w:pPr>
          </w:p>
        </w:tc>
      </w:tr>
      <w:tr w:rsidR="00C44039" w:rsidRPr="00DC221D" w14:paraId="3712B888" w14:textId="77777777" w:rsidTr="009571EB">
        <w:tc>
          <w:tcPr>
            <w:tcW w:w="1101" w:type="dxa"/>
          </w:tcPr>
          <w:p w14:paraId="76226113" w14:textId="77777777" w:rsidR="00C44039" w:rsidRPr="00DC221D" w:rsidRDefault="00C44039" w:rsidP="008C3F88">
            <w:pPr>
              <w:pStyle w:val="Title"/>
              <w:spacing w:before="0" w:after="0"/>
              <w:rPr>
                <w:rFonts w:ascii="XDPrime" w:hAnsi="XDPrime"/>
                <w:b w:val="0"/>
                <w:sz w:val="20"/>
              </w:rPr>
            </w:pPr>
            <w:r w:rsidRPr="00DC221D">
              <w:rPr>
                <w:rFonts w:ascii="XDPrime" w:hAnsi="XDPrime"/>
                <w:b w:val="0"/>
                <w:sz w:val="20"/>
              </w:rPr>
              <w:t>Disetujui oleh</w:t>
            </w:r>
          </w:p>
        </w:tc>
        <w:tc>
          <w:tcPr>
            <w:tcW w:w="984" w:type="dxa"/>
          </w:tcPr>
          <w:p w14:paraId="1FF316EE" w14:textId="77777777" w:rsidR="00C44039" w:rsidRPr="00DC221D" w:rsidRDefault="00C44039" w:rsidP="008C3F88">
            <w:pPr>
              <w:spacing w:after="0" w:line="240" w:lineRule="auto"/>
              <w:jc w:val="center"/>
              <w:rPr>
                <w:rFonts w:ascii="XDPrime" w:hAnsi="XDPrime" w:cs="Times New Roman"/>
              </w:rPr>
            </w:pPr>
          </w:p>
        </w:tc>
        <w:tc>
          <w:tcPr>
            <w:tcW w:w="984" w:type="dxa"/>
          </w:tcPr>
          <w:p w14:paraId="4BC37A35" w14:textId="77777777" w:rsidR="00C44039" w:rsidRPr="00DC221D" w:rsidRDefault="00C44039" w:rsidP="008C3F88">
            <w:pPr>
              <w:spacing w:after="0" w:line="240" w:lineRule="auto"/>
              <w:jc w:val="center"/>
              <w:rPr>
                <w:rFonts w:ascii="XDPrime" w:hAnsi="XDPrime" w:cs="Times New Roman"/>
              </w:rPr>
            </w:pPr>
          </w:p>
        </w:tc>
        <w:tc>
          <w:tcPr>
            <w:tcW w:w="984" w:type="dxa"/>
          </w:tcPr>
          <w:p w14:paraId="2534239D" w14:textId="77777777" w:rsidR="00C44039" w:rsidRPr="00DC221D" w:rsidRDefault="00C44039" w:rsidP="008C3F88">
            <w:pPr>
              <w:spacing w:after="0" w:line="240" w:lineRule="auto"/>
              <w:jc w:val="center"/>
              <w:rPr>
                <w:rFonts w:ascii="XDPrime" w:hAnsi="XDPrime" w:cs="Times New Roman"/>
              </w:rPr>
            </w:pPr>
          </w:p>
        </w:tc>
        <w:tc>
          <w:tcPr>
            <w:tcW w:w="984" w:type="dxa"/>
          </w:tcPr>
          <w:p w14:paraId="5C470823" w14:textId="77777777" w:rsidR="00C44039" w:rsidRPr="00DC221D" w:rsidRDefault="00C44039" w:rsidP="008C3F88">
            <w:pPr>
              <w:spacing w:after="0" w:line="240" w:lineRule="auto"/>
              <w:jc w:val="center"/>
              <w:rPr>
                <w:rFonts w:ascii="XDPrime" w:hAnsi="XDPrime" w:cs="Times New Roman"/>
              </w:rPr>
            </w:pPr>
          </w:p>
        </w:tc>
        <w:tc>
          <w:tcPr>
            <w:tcW w:w="984" w:type="dxa"/>
          </w:tcPr>
          <w:p w14:paraId="2C101935" w14:textId="77777777" w:rsidR="00C44039" w:rsidRPr="00DC221D" w:rsidRDefault="00C44039" w:rsidP="008C3F88">
            <w:pPr>
              <w:spacing w:after="0" w:line="240" w:lineRule="auto"/>
              <w:jc w:val="center"/>
              <w:rPr>
                <w:rFonts w:ascii="XDPrime" w:hAnsi="XDPrime" w:cs="Times New Roman"/>
              </w:rPr>
            </w:pPr>
          </w:p>
        </w:tc>
        <w:tc>
          <w:tcPr>
            <w:tcW w:w="984" w:type="dxa"/>
          </w:tcPr>
          <w:p w14:paraId="00A3CEB7" w14:textId="77777777" w:rsidR="00C44039" w:rsidRPr="00DC221D" w:rsidRDefault="00C44039" w:rsidP="008C3F88">
            <w:pPr>
              <w:spacing w:after="0" w:line="240" w:lineRule="auto"/>
              <w:jc w:val="center"/>
              <w:rPr>
                <w:rFonts w:ascii="XDPrime" w:hAnsi="XDPrime" w:cs="Times New Roman"/>
              </w:rPr>
            </w:pPr>
          </w:p>
        </w:tc>
        <w:tc>
          <w:tcPr>
            <w:tcW w:w="984" w:type="dxa"/>
          </w:tcPr>
          <w:p w14:paraId="273DE865" w14:textId="77777777" w:rsidR="00C44039" w:rsidRPr="00DC221D" w:rsidRDefault="00C44039" w:rsidP="008C3F88">
            <w:pPr>
              <w:spacing w:after="0" w:line="240" w:lineRule="auto"/>
              <w:jc w:val="center"/>
              <w:rPr>
                <w:rFonts w:ascii="XDPrime" w:hAnsi="XDPrime" w:cs="Times New Roman"/>
              </w:rPr>
            </w:pPr>
          </w:p>
        </w:tc>
        <w:tc>
          <w:tcPr>
            <w:tcW w:w="984" w:type="dxa"/>
          </w:tcPr>
          <w:p w14:paraId="0D094117" w14:textId="77777777" w:rsidR="00C44039" w:rsidRPr="00DC221D" w:rsidRDefault="00C44039" w:rsidP="008C3F88">
            <w:pPr>
              <w:spacing w:after="0" w:line="240" w:lineRule="auto"/>
              <w:jc w:val="center"/>
              <w:rPr>
                <w:rFonts w:ascii="XDPrime" w:hAnsi="XDPrime" w:cs="Times New Roman"/>
              </w:rPr>
            </w:pPr>
          </w:p>
        </w:tc>
      </w:tr>
    </w:tbl>
    <w:p w14:paraId="643DF8D5" w14:textId="77777777" w:rsidR="00BB0AFC" w:rsidRPr="00DC221D" w:rsidRDefault="00BB0AFC" w:rsidP="008C3F88">
      <w:pPr>
        <w:pStyle w:val="Title"/>
        <w:spacing w:before="0" w:after="0"/>
        <w:rPr>
          <w:rFonts w:ascii="XDPrime" w:hAnsi="XDPrime"/>
        </w:rPr>
      </w:pPr>
    </w:p>
    <w:p w14:paraId="387FE72F" w14:textId="77777777" w:rsidR="00BB0AFC" w:rsidRPr="00DC221D" w:rsidRDefault="00BB0AFC">
      <w:pPr>
        <w:rPr>
          <w:rFonts w:ascii="XDPrime" w:eastAsia="Times New Roman" w:hAnsi="XDPrime" w:cs="Times New Roman"/>
          <w:b/>
          <w:kern w:val="28"/>
          <w:sz w:val="32"/>
          <w:szCs w:val="20"/>
          <w:lang w:val="en-GB" w:eastAsia="en-US"/>
        </w:rPr>
      </w:pPr>
      <w:r w:rsidRPr="00DC221D">
        <w:rPr>
          <w:rFonts w:ascii="XDPrime" w:hAnsi="XDPrime"/>
        </w:rPr>
        <w:br w:type="page"/>
      </w:r>
    </w:p>
    <w:p w14:paraId="1DD4CDD1" w14:textId="77777777" w:rsidR="00C44039" w:rsidRPr="00DC221D" w:rsidRDefault="00C44039" w:rsidP="008C3F88">
      <w:pPr>
        <w:pStyle w:val="Title"/>
        <w:spacing w:before="0" w:after="0"/>
        <w:rPr>
          <w:rFonts w:ascii="XDPrime" w:hAnsi="XDPrime"/>
        </w:rPr>
      </w:pPr>
      <w:r w:rsidRPr="00DC221D">
        <w:rPr>
          <w:rFonts w:ascii="XDPrime" w:hAnsi="XDPrime"/>
        </w:rPr>
        <w:lastRenderedPageBreak/>
        <w:t>Daftar Halaman Perubahan</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1843"/>
        <w:gridCol w:w="2267"/>
      </w:tblGrid>
      <w:tr w:rsidR="00C44039" w:rsidRPr="00DC221D" w14:paraId="13ED02C3" w14:textId="77777777" w:rsidTr="00BB0AFC">
        <w:tc>
          <w:tcPr>
            <w:tcW w:w="1668" w:type="dxa"/>
            <w:tcBorders>
              <w:top w:val="double" w:sz="4" w:space="0" w:color="auto"/>
              <w:left w:val="double" w:sz="4" w:space="0" w:color="auto"/>
              <w:bottom w:val="single" w:sz="4" w:space="0" w:color="auto"/>
              <w:right w:val="nil"/>
            </w:tcBorders>
          </w:tcPr>
          <w:p w14:paraId="07E8994E" w14:textId="77777777" w:rsidR="00C44039" w:rsidRPr="00DC221D" w:rsidRDefault="00C44039" w:rsidP="008C3F88">
            <w:pPr>
              <w:pStyle w:val="Title"/>
              <w:spacing w:before="0" w:after="0"/>
              <w:rPr>
                <w:rFonts w:ascii="XDPrime" w:hAnsi="XDPrime"/>
              </w:rPr>
            </w:pPr>
            <w:r w:rsidRPr="00DC221D">
              <w:rPr>
                <w:rFonts w:ascii="XDPrime" w:hAnsi="XDPrime"/>
              </w:rPr>
              <w:t>Halaman</w:t>
            </w:r>
          </w:p>
        </w:tc>
        <w:tc>
          <w:tcPr>
            <w:tcW w:w="2268" w:type="dxa"/>
            <w:tcBorders>
              <w:top w:val="double" w:sz="4" w:space="0" w:color="auto"/>
              <w:left w:val="single" w:sz="4" w:space="0" w:color="auto"/>
              <w:bottom w:val="nil"/>
              <w:right w:val="double" w:sz="4" w:space="0" w:color="auto"/>
            </w:tcBorders>
          </w:tcPr>
          <w:p w14:paraId="014DF8AA" w14:textId="77777777" w:rsidR="00C44039" w:rsidRPr="00DC221D" w:rsidRDefault="00C44039" w:rsidP="008C3F88">
            <w:pPr>
              <w:pStyle w:val="Title"/>
              <w:spacing w:before="0" w:after="0"/>
              <w:rPr>
                <w:rFonts w:ascii="XDPrime" w:hAnsi="XDPrime"/>
              </w:rPr>
            </w:pPr>
            <w:r w:rsidRPr="00DC221D">
              <w:rPr>
                <w:rFonts w:ascii="XDPrime" w:hAnsi="XDPrime"/>
              </w:rPr>
              <w:t>Revisi</w:t>
            </w:r>
          </w:p>
        </w:tc>
        <w:tc>
          <w:tcPr>
            <w:tcW w:w="1843" w:type="dxa"/>
            <w:tcBorders>
              <w:top w:val="double" w:sz="4" w:space="0" w:color="auto"/>
              <w:left w:val="nil"/>
              <w:bottom w:val="single" w:sz="4" w:space="0" w:color="auto"/>
              <w:right w:val="nil"/>
            </w:tcBorders>
          </w:tcPr>
          <w:p w14:paraId="2749557F" w14:textId="77777777" w:rsidR="00C44039" w:rsidRPr="00DC221D" w:rsidRDefault="00C44039" w:rsidP="008C3F88">
            <w:pPr>
              <w:pStyle w:val="Title"/>
              <w:spacing w:before="0" w:after="0"/>
              <w:rPr>
                <w:rFonts w:ascii="XDPrime" w:hAnsi="XDPrime"/>
              </w:rPr>
            </w:pPr>
            <w:r w:rsidRPr="00DC221D">
              <w:rPr>
                <w:rFonts w:ascii="XDPrime" w:hAnsi="XDPrime"/>
              </w:rPr>
              <w:t>Halaman</w:t>
            </w:r>
          </w:p>
        </w:tc>
        <w:tc>
          <w:tcPr>
            <w:tcW w:w="2267" w:type="dxa"/>
            <w:tcBorders>
              <w:top w:val="double" w:sz="4" w:space="0" w:color="auto"/>
              <w:left w:val="single" w:sz="4" w:space="0" w:color="auto"/>
              <w:bottom w:val="single" w:sz="4" w:space="0" w:color="auto"/>
              <w:right w:val="double" w:sz="4" w:space="0" w:color="auto"/>
            </w:tcBorders>
          </w:tcPr>
          <w:p w14:paraId="4361A468" w14:textId="77777777" w:rsidR="00C44039" w:rsidRPr="00DC221D" w:rsidRDefault="00C44039" w:rsidP="008C3F88">
            <w:pPr>
              <w:pStyle w:val="Title"/>
              <w:spacing w:before="0" w:after="0"/>
              <w:rPr>
                <w:rFonts w:ascii="XDPrime" w:hAnsi="XDPrime"/>
              </w:rPr>
            </w:pPr>
            <w:r w:rsidRPr="00DC221D">
              <w:rPr>
                <w:rFonts w:ascii="XDPrime" w:hAnsi="XDPrime"/>
              </w:rPr>
              <w:t>Revisi</w:t>
            </w:r>
          </w:p>
        </w:tc>
      </w:tr>
      <w:tr w:rsidR="00C44039" w:rsidRPr="00DC221D" w14:paraId="6F9AA618" w14:textId="77777777" w:rsidTr="00BB0AFC">
        <w:trPr>
          <w:trHeight w:val="10206"/>
        </w:trPr>
        <w:tc>
          <w:tcPr>
            <w:tcW w:w="1668" w:type="dxa"/>
            <w:tcBorders>
              <w:top w:val="nil"/>
              <w:left w:val="double" w:sz="4" w:space="0" w:color="auto"/>
              <w:bottom w:val="double" w:sz="4" w:space="0" w:color="auto"/>
              <w:right w:val="nil"/>
            </w:tcBorders>
          </w:tcPr>
          <w:p w14:paraId="068FADE3" w14:textId="77777777" w:rsidR="00C44039" w:rsidRPr="00DC221D" w:rsidRDefault="00C44039" w:rsidP="008C3F88">
            <w:pPr>
              <w:spacing w:after="0" w:line="240" w:lineRule="auto"/>
              <w:rPr>
                <w:rFonts w:ascii="XDPrime" w:hAnsi="XDPrime" w:cs="Times New Roman"/>
              </w:rPr>
            </w:pPr>
          </w:p>
        </w:tc>
        <w:tc>
          <w:tcPr>
            <w:tcW w:w="2268" w:type="dxa"/>
            <w:tcBorders>
              <w:top w:val="single" w:sz="4" w:space="0" w:color="auto"/>
              <w:left w:val="single" w:sz="4" w:space="0" w:color="auto"/>
              <w:bottom w:val="double" w:sz="4" w:space="0" w:color="auto"/>
              <w:right w:val="double" w:sz="4" w:space="0" w:color="auto"/>
            </w:tcBorders>
          </w:tcPr>
          <w:p w14:paraId="510E9609" w14:textId="77777777" w:rsidR="00C44039" w:rsidRPr="00DC221D" w:rsidRDefault="00C44039" w:rsidP="008C3F88">
            <w:pPr>
              <w:spacing w:after="0" w:line="240" w:lineRule="auto"/>
              <w:rPr>
                <w:rFonts w:ascii="XDPrime" w:hAnsi="XDPrime" w:cs="Times New Roman"/>
              </w:rPr>
            </w:pPr>
          </w:p>
        </w:tc>
        <w:tc>
          <w:tcPr>
            <w:tcW w:w="1843" w:type="dxa"/>
            <w:tcBorders>
              <w:top w:val="nil"/>
              <w:left w:val="nil"/>
              <w:bottom w:val="double" w:sz="4" w:space="0" w:color="auto"/>
              <w:right w:val="nil"/>
            </w:tcBorders>
          </w:tcPr>
          <w:p w14:paraId="379EB66E" w14:textId="77777777" w:rsidR="00C44039" w:rsidRPr="00DC221D" w:rsidRDefault="00C44039" w:rsidP="008C3F88">
            <w:pPr>
              <w:spacing w:after="0" w:line="240" w:lineRule="auto"/>
              <w:rPr>
                <w:rFonts w:ascii="XDPrime" w:hAnsi="XDPrime" w:cs="Times New Roman"/>
              </w:rPr>
            </w:pPr>
          </w:p>
        </w:tc>
        <w:tc>
          <w:tcPr>
            <w:tcW w:w="2267" w:type="dxa"/>
            <w:tcBorders>
              <w:top w:val="nil"/>
              <w:left w:val="single" w:sz="4" w:space="0" w:color="auto"/>
              <w:bottom w:val="double" w:sz="4" w:space="0" w:color="auto"/>
              <w:right w:val="double" w:sz="4" w:space="0" w:color="auto"/>
            </w:tcBorders>
          </w:tcPr>
          <w:p w14:paraId="5EC967A9" w14:textId="77777777" w:rsidR="00C44039" w:rsidRPr="00DC221D" w:rsidRDefault="00C44039" w:rsidP="008C3F88">
            <w:pPr>
              <w:spacing w:after="0" w:line="240" w:lineRule="auto"/>
              <w:rPr>
                <w:rFonts w:ascii="XDPrime" w:hAnsi="XDPrime" w:cs="Times New Roman"/>
              </w:rPr>
            </w:pPr>
          </w:p>
        </w:tc>
      </w:tr>
    </w:tbl>
    <w:p w14:paraId="1AE2CF8C" w14:textId="77777777" w:rsidR="00C44039" w:rsidRPr="00DC221D" w:rsidRDefault="00C44039" w:rsidP="008C3F88">
      <w:pPr>
        <w:spacing w:after="0" w:line="240" w:lineRule="auto"/>
        <w:rPr>
          <w:rFonts w:ascii="XDPrime" w:hAnsi="XDPrime" w:cs="Times New Roman"/>
        </w:rPr>
      </w:pPr>
    </w:p>
    <w:p w14:paraId="0A40E5D6" w14:textId="77777777" w:rsidR="00C44039" w:rsidRPr="00DC221D" w:rsidRDefault="00C44039" w:rsidP="008C3F88">
      <w:pPr>
        <w:spacing w:after="0" w:line="240" w:lineRule="auto"/>
        <w:rPr>
          <w:rFonts w:ascii="XDPrime" w:hAnsi="XDPrime" w:cs="Times New Roman"/>
        </w:rPr>
      </w:pPr>
      <w:r w:rsidRPr="00DC221D">
        <w:rPr>
          <w:rFonts w:ascii="XDPrime" w:hAnsi="XDPrime" w:cs="Times New Roman"/>
        </w:rPr>
        <w:br w:type="page"/>
      </w:r>
    </w:p>
    <w:p w14:paraId="76BDEA27" w14:textId="6A9ED474" w:rsidR="008F7750" w:rsidRDefault="00C44039" w:rsidP="008F7750">
      <w:pPr>
        <w:pStyle w:val="Title"/>
        <w:spacing w:before="0" w:after="0"/>
        <w:rPr>
          <w:rFonts w:ascii="XDPrime" w:hAnsi="XDPrime"/>
        </w:rPr>
      </w:pPr>
      <w:r w:rsidRPr="00DC221D">
        <w:rPr>
          <w:rFonts w:ascii="XDPrime" w:hAnsi="XDPrime"/>
        </w:rPr>
        <w:lastRenderedPageBreak/>
        <w:t>Daftar Isi</w:t>
      </w:r>
    </w:p>
    <w:p w14:paraId="641349C7" w14:textId="77777777" w:rsidR="008F7750" w:rsidRDefault="008F7750" w:rsidP="008F7750">
      <w:pPr>
        <w:pStyle w:val="Title"/>
        <w:spacing w:before="0" w:after="0"/>
        <w:jc w:val="left"/>
        <w:rPr>
          <w:rFonts w:ascii="XDPrime" w:hAnsi="XDPrime"/>
        </w:rPr>
      </w:pPr>
    </w:p>
    <w:sdt>
      <w:sdtPr>
        <w:rPr>
          <w:rFonts w:asciiTheme="minorHAnsi" w:eastAsiaTheme="minorEastAsia" w:hAnsiTheme="minorHAnsi" w:cstheme="minorBidi"/>
          <w:color w:val="auto"/>
          <w:sz w:val="22"/>
          <w:szCs w:val="22"/>
          <w:lang w:val="id-ID" w:eastAsia="id-ID"/>
        </w:rPr>
        <w:id w:val="-800454454"/>
        <w:docPartObj>
          <w:docPartGallery w:val="Table of Contents"/>
          <w:docPartUnique/>
        </w:docPartObj>
      </w:sdtPr>
      <w:sdtEndPr>
        <w:rPr>
          <w:b/>
          <w:bCs/>
        </w:rPr>
      </w:sdtEndPr>
      <w:sdtContent>
        <w:p w14:paraId="7A3DCC1F" w14:textId="561E6C17" w:rsidR="008F7750" w:rsidRDefault="008F7750">
          <w:pPr>
            <w:pStyle w:val="TOCHeading"/>
          </w:pPr>
          <w:r>
            <w:rPr>
              <w:lang w:val="id-ID"/>
            </w:rPr>
            <w:t>Isi</w:t>
          </w:r>
        </w:p>
        <w:p w14:paraId="632AC9CB" w14:textId="6AC22589" w:rsidR="008F7750" w:rsidRDefault="008F7750">
          <w:pPr>
            <w:pStyle w:val="TOC1"/>
            <w:tabs>
              <w:tab w:val="right" w:leader="dot" w:pos="7927"/>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55118275" w:history="1">
            <w:r w:rsidRPr="00F52247">
              <w:rPr>
                <w:rStyle w:val="Hyperlink"/>
                <w:rFonts w:ascii="XDPrime" w:hAnsi="XDPrime"/>
                <w:noProof/>
                <w:lang w:val="sv-SE"/>
              </w:rPr>
              <w:t>1. Pendahuluan</w:t>
            </w:r>
            <w:r>
              <w:rPr>
                <w:noProof/>
                <w:webHidden/>
              </w:rPr>
              <w:tab/>
            </w:r>
            <w:r>
              <w:rPr>
                <w:noProof/>
                <w:webHidden/>
              </w:rPr>
              <w:fldChar w:fldCharType="begin"/>
            </w:r>
            <w:r>
              <w:rPr>
                <w:noProof/>
                <w:webHidden/>
              </w:rPr>
              <w:instrText xml:space="preserve"> PAGEREF _Toc155118275 \h </w:instrText>
            </w:r>
            <w:r>
              <w:rPr>
                <w:noProof/>
                <w:webHidden/>
              </w:rPr>
            </w:r>
            <w:r>
              <w:rPr>
                <w:noProof/>
                <w:webHidden/>
              </w:rPr>
              <w:fldChar w:fldCharType="separate"/>
            </w:r>
            <w:r w:rsidR="000E6C94">
              <w:rPr>
                <w:noProof/>
                <w:webHidden/>
              </w:rPr>
              <w:t>8</w:t>
            </w:r>
            <w:r>
              <w:rPr>
                <w:noProof/>
                <w:webHidden/>
              </w:rPr>
              <w:fldChar w:fldCharType="end"/>
            </w:r>
          </w:hyperlink>
        </w:p>
        <w:p w14:paraId="7B8C50CD" w14:textId="29729060"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76" w:history="1">
            <w:r w:rsidR="008F7750" w:rsidRPr="00F52247">
              <w:rPr>
                <w:rStyle w:val="Hyperlink"/>
                <w:rFonts w:ascii="XDPrime" w:hAnsi="XDPrime"/>
                <w:noProof/>
              </w:rPr>
              <w:t>1.1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Tujuan Penulisan Dokumen</w:t>
            </w:r>
            <w:r w:rsidR="008F7750">
              <w:rPr>
                <w:noProof/>
                <w:webHidden/>
              </w:rPr>
              <w:tab/>
            </w:r>
            <w:r w:rsidR="008F7750">
              <w:rPr>
                <w:noProof/>
                <w:webHidden/>
              </w:rPr>
              <w:fldChar w:fldCharType="begin"/>
            </w:r>
            <w:r w:rsidR="008F7750">
              <w:rPr>
                <w:noProof/>
                <w:webHidden/>
              </w:rPr>
              <w:instrText xml:space="preserve"> PAGEREF _Toc155118276 \h </w:instrText>
            </w:r>
            <w:r w:rsidR="008F7750">
              <w:rPr>
                <w:noProof/>
                <w:webHidden/>
              </w:rPr>
            </w:r>
            <w:r w:rsidR="008F7750">
              <w:rPr>
                <w:noProof/>
                <w:webHidden/>
              </w:rPr>
              <w:fldChar w:fldCharType="separate"/>
            </w:r>
            <w:r w:rsidR="000E6C94">
              <w:rPr>
                <w:noProof/>
                <w:webHidden/>
              </w:rPr>
              <w:t>8</w:t>
            </w:r>
            <w:r w:rsidR="008F7750">
              <w:rPr>
                <w:noProof/>
                <w:webHidden/>
              </w:rPr>
              <w:fldChar w:fldCharType="end"/>
            </w:r>
          </w:hyperlink>
        </w:p>
        <w:p w14:paraId="5104C36E" w14:textId="0C71EE97"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77" w:history="1">
            <w:r w:rsidR="008F7750" w:rsidRPr="00F52247">
              <w:rPr>
                <w:rStyle w:val="Hyperlink"/>
                <w:rFonts w:ascii="XDPrime" w:hAnsi="XDPrime"/>
                <w:noProof/>
              </w:rPr>
              <w:t>1.2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Lingkup Masalah</w:t>
            </w:r>
            <w:r w:rsidR="008F7750">
              <w:rPr>
                <w:noProof/>
                <w:webHidden/>
              </w:rPr>
              <w:tab/>
            </w:r>
            <w:r w:rsidR="008F7750">
              <w:rPr>
                <w:noProof/>
                <w:webHidden/>
              </w:rPr>
              <w:fldChar w:fldCharType="begin"/>
            </w:r>
            <w:r w:rsidR="008F7750">
              <w:rPr>
                <w:noProof/>
                <w:webHidden/>
              </w:rPr>
              <w:instrText xml:space="preserve"> PAGEREF _Toc155118277 \h </w:instrText>
            </w:r>
            <w:r w:rsidR="008F7750">
              <w:rPr>
                <w:noProof/>
                <w:webHidden/>
              </w:rPr>
            </w:r>
            <w:r w:rsidR="008F7750">
              <w:rPr>
                <w:noProof/>
                <w:webHidden/>
              </w:rPr>
              <w:fldChar w:fldCharType="separate"/>
            </w:r>
            <w:r w:rsidR="000E6C94">
              <w:rPr>
                <w:noProof/>
                <w:webHidden/>
              </w:rPr>
              <w:t>8</w:t>
            </w:r>
            <w:r w:rsidR="008F7750">
              <w:rPr>
                <w:noProof/>
                <w:webHidden/>
              </w:rPr>
              <w:fldChar w:fldCharType="end"/>
            </w:r>
          </w:hyperlink>
        </w:p>
        <w:p w14:paraId="3ECA2FA6" w14:textId="29577324"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78" w:history="1">
            <w:r w:rsidR="008F7750" w:rsidRPr="00F52247">
              <w:rPr>
                <w:rStyle w:val="Hyperlink"/>
                <w:rFonts w:ascii="XDPrime" w:hAnsi="XDPrime"/>
                <w:noProof/>
              </w:rPr>
              <w:t>1.3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Definisi, Istilah, dan Akronim</w:t>
            </w:r>
            <w:r w:rsidR="008F7750">
              <w:rPr>
                <w:noProof/>
                <w:webHidden/>
              </w:rPr>
              <w:tab/>
            </w:r>
            <w:r w:rsidR="008F7750">
              <w:rPr>
                <w:noProof/>
                <w:webHidden/>
              </w:rPr>
              <w:fldChar w:fldCharType="begin"/>
            </w:r>
            <w:r w:rsidR="008F7750">
              <w:rPr>
                <w:noProof/>
                <w:webHidden/>
              </w:rPr>
              <w:instrText xml:space="preserve"> PAGEREF _Toc155118278 \h </w:instrText>
            </w:r>
            <w:r w:rsidR="008F7750">
              <w:rPr>
                <w:noProof/>
                <w:webHidden/>
              </w:rPr>
            </w:r>
            <w:r w:rsidR="008F7750">
              <w:rPr>
                <w:noProof/>
                <w:webHidden/>
              </w:rPr>
              <w:fldChar w:fldCharType="separate"/>
            </w:r>
            <w:r w:rsidR="000E6C94">
              <w:rPr>
                <w:noProof/>
                <w:webHidden/>
              </w:rPr>
              <w:t>8</w:t>
            </w:r>
            <w:r w:rsidR="008F7750">
              <w:rPr>
                <w:noProof/>
                <w:webHidden/>
              </w:rPr>
              <w:fldChar w:fldCharType="end"/>
            </w:r>
          </w:hyperlink>
        </w:p>
        <w:p w14:paraId="6D92C13A" w14:textId="739E5334"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79" w:history="1">
            <w:r w:rsidR="008F7750" w:rsidRPr="00F52247">
              <w:rPr>
                <w:rStyle w:val="Hyperlink"/>
                <w:rFonts w:ascii="XDPrime" w:hAnsi="XDPrime"/>
                <w:noProof/>
              </w:rPr>
              <w:t>1.4</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Aturan Penomoran dan Penamaan</w:t>
            </w:r>
            <w:r w:rsidR="008F7750">
              <w:rPr>
                <w:noProof/>
                <w:webHidden/>
              </w:rPr>
              <w:tab/>
            </w:r>
            <w:r w:rsidR="008F7750">
              <w:rPr>
                <w:noProof/>
                <w:webHidden/>
              </w:rPr>
              <w:fldChar w:fldCharType="begin"/>
            </w:r>
            <w:r w:rsidR="008F7750">
              <w:rPr>
                <w:noProof/>
                <w:webHidden/>
              </w:rPr>
              <w:instrText xml:space="preserve"> PAGEREF _Toc155118279 \h </w:instrText>
            </w:r>
            <w:r w:rsidR="008F7750">
              <w:rPr>
                <w:noProof/>
                <w:webHidden/>
              </w:rPr>
            </w:r>
            <w:r w:rsidR="008F7750">
              <w:rPr>
                <w:noProof/>
                <w:webHidden/>
              </w:rPr>
              <w:fldChar w:fldCharType="separate"/>
            </w:r>
            <w:r w:rsidR="000E6C94">
              <w:rPr>
                <w:noProof/>
                <w:webHidden/>
              </w:rPr>
              <w:t>9</w:t>
            </w:r>
            <w:r w:rsidR="008F7750">
              <w:rPr>
                <w:noProof/>
                <w:webHidden/>
              </w:rPr>
              <w:fldChar w:fldCharType="end"/>
            </w:r>
          </w:hyperlink>
        </w:p>
        <w:p w14:paraId="320BCAAD" w14:textId="1C4877A5"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0" w:history="1">
            <w:r w:rsidR="008F7750" w:rsidRPr="00F52247">
              <w:rPr>
                <w:rStyle w:val="Hyperlink"/>
                <w:rFonts w:ascii="XDPrime" w:hAnsi="XDPrime"/>
                <w:noProof/>
                <w:lang w:val="sv-SE"/>
              </w:rPr>
              <w:t>1.4.1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lang w:val="sv-SE"/>
              </w:rPr>
              <w:t xml:space="preserve">Aturan Penomoran </w:t>
            </w:r>
            <w:r w:rsidR="008F7750" w:rsidRPr="00F52247">
              <w:rPr>
                <w:rStyle w:val="Hyperlink"/>
                <w:rFonts w:ascii="XDPrime" w:eastAsia="SimSun" w:hAnsi="XDPrime"/>
                <w:noProof/>
                <w:lang w:val="sv-SE" w:eastAsia="zh-CN"/>
              </w:rPr>
              <w:t xml:space="preserve">dan Penamaan </w:t>
            </w:r>
            <w:r w:rsidR="008F7750" w:rsidRPr="00F52247">
              <w:rPr>
                <w:rStyle w:val="Hyperlink"/>
                <w:rFonts w:ascii="XDPrime" w:hAnsi="XDPrime"/>
                <w:noProof/>
                <w:lang w:val="sv-SE"/>
              </w:rPr>
              <w:t>Spesifikasi Kebutuhan</w:t>
            </w:r>
            <w:r w:rsidR="008F7750">
              <w:rPr>
                <w:noProof/>
                <w:webHidden/>
              </w:rPr>
              <w:tab/>
            </w:r>
            <w:r w:rsidR="008F7750">
              <w:rPr>
                <w:noProof/>
                <w:webHidden/>
              </w:rPr>
              <w:fldChar w:fldCharType="begin"/>
            </w:r>
            <w:r w:rsidR="008F7750">
              <w:rPr>
                <w:noProof/>
                <w:webHidden/>
              </w:rPr>
              <w:instrText xml:space="preserve"> PAGEREF _Toc155118280 \h </w:instrText>
            </w:r>
            <w:r w:rsidR="008F7750">
              <w:rPr>
                <w:noProof/>
                <w:webHidden/>
              </w:rPr>
            </w:r>
            <w:r w:rsidR="008F7750">
              <w:rPr>
                <w:noProof/>
                <w:webHidden/>
              </w:rPr>
              <w:fldChar w:fldCharType="separate"/>
            </w:r>
            <w:r w:rsidR="000E6C94">
              <w:rPr>
                <w:noProof/>
                <w:webHidden/>
              </w:rPr>
              <w:t>9</w:t>
            </w:r>
            <w:r w:rsidR="008F7750">
              <w:rPr>
                <w:noProof/>
                <w:webHidden/>
              </w:rPr>
              <w:fldChar w:fldCharType="end"/>
            </w:r>
          </w:hyperlink>
        </w:p>
        <w:p w14:paraId="096B2B63" w14:textId="05DFE8D0"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1" w:history="1">
            <w:r w:rsidR="008F7750" w:rsidRPr="00F52247">
              <w:rPr>
                <w:rStyle w:val="Hyperlink"/>
                <w:rFonts w:ascii="XDPrime" w:eastAsia="SimSun" w:hAnsi="XDPrime"/>
                <w:noProof/>
              </w:rPr>
              <w:t>1.4.2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eastAsia="SimSun" w:hAnsi="XDPrime"/>
                <w:noProof/>
              </w:rPr>
              <w:t>Aturan Penomoran dan Penamaan Tabel</w:t>
            </w:r>
            <w:r w:rsidR="008F7750">
              <w:rPr>
                <w:noProof/>
                <w:webHidden/>
              </w:rPr>
              <w:tab/>
            </w:r>
            <w:r w:rsidR="008F7750">
              <w:rPr>
                <w:noProof/>
                <w:webHidden/>
              </w:rPr>
              <w:fldChar w:fldCharType="begin"/>
            </w:r>
            <w:r w:rsidR="008F7750">
              <w:rPr>
                <w:noProof/>
                <w:webHidden/>
              </w:rPr>
              <w:instrText xml:space="preserve"> PAGEREF _Toc155118281 \h </w:instrText>
            </w:r>
            <w:r w:rsidR="008F7750">
              <w:rPr>
                <w:noProof/>
                <w:webHidden/>
              </w:rPr>
            </w:r>
            <w:r w:rsidR="008F7750">
              <w:rPr>
                <w:noProof/>
                <w:webHidden/>
              </w:rPr>
              <w:fldChar w:fldCharType="separate"/>
            </w:r>
            <w:r w:rsidR="000E6C94">
              <w:rPr>
                <w:noProof/>
                <w:webHidden/>
              </w:rPr>
              <w:t>9</w:t>
            </w:r>
            <w:r w:rsidR="008F7750">
              <w:rPr>
                <w:noProof/>
                <w:webHidden/>
              </w:rPr>
              <w:fldChar w:fldCharType="end"/>
            </w:r>
          </w:hyperlink>
        </w:p>
        <w:p w14:paraId="6F6C34F3" w14:textId="7DF17609"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2" w:history="1">
            <w:r w:rsidR="008F7750" w:rsidRPr="00F52247">
              <w:rPr>
                <w:rStyle w:val="Hyperlink"/>
                <w:rFonts w:ascii="XDPrime" w:eastAsia="SimSun" w:hAnsi="XDPrime"/>
                <w:noProof/>
                <w:lang w:val="sv-SE"/>
              </w:rPr>
              <w:t>1.4.3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eastAsia="SimSun" w:hAnsi="XDPrime"/>
                <w:noProof/>
                <w:lang w:val="sv-SE"/>
              </w:rPr>
              <w:t>Aturan Penomoran dan Penamaan Fungsi / Proses</w:t>
            </w:r>
            <w:r w:rsidR="008F7750">
              <w:rPr>
                <w:noProof/>
                <w:webHidden/>
              </w:rPr>
              <w:tab/>
            </w:r>
            <w:r w:rsidR="008F7750">
              <w:rPr>
                <w:noProof/>
                <w:webHidden/>
              </w:rPr>
              <w:fldChar w:fldCharType="begin"/>
            </w:r>
            <w:r w:rsidR="008F7750">
              <w:rPr>
                <w:noProof/>
                <w:webHidden/>
              </w:rPr>
              <w:instrText xml:space="preserve"> PAGEREF _Toc155118282 \h </w:instrText>
            </w:r>
            <w:r w:rsidR="008F7750">
              <w:rPr>
                <w:noProof/>
                <w:webHidden/>
              </w:rPr>
            </w:r>
            <w:r w:rsidR="008F7750">
              <w:rPr>
                <w:noProof/>
                <w:webHidden/>
              </w:rPr>
              <w:fldChar w:fldCharType="separate"/>
            </w:r>
            <w:r w:rsidR="000E6C94">
              <w:rPr>
                <w:noProof/>
                <w:webHidden/>
              </w:rPr>
              <w:t>9</w:t>
            </w:r>
            <w:r w:rsidR="008F7750">
              <w:rPr>
                <w:noProof/>
                <w:webHidden/>
              </w:rPr>
              <w:fldChar w:fldCharType="end"/>
            </w:r>
          </w:hyperlink>
        </w:p>
        <w:p w14:paraId="25385321" w14:textId="435B5664"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3" w:history="1">
            <w:r w:rsidR="008F7750" w:rsidRPr="00F52247">
              <w:rPr>
                <w:rStyle w:val="Hyperlink"/>
                <w:rFonts w:ascii="XDPrime" w:eastAsia="SimSun" w:hAnsi="XDPrime"/>
                <w:noProof/>
                <w:lang w:val="en-US" w:eastAsia="zh-CN"/>
              </w:rPr>
              <w:t>1.4.4</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eastAsia="SimSun" w:hAnsi="XDPrime"/>
                <w:noProof/>
                <w:lang w:val="en-US" w:eastAsia="zh-CN"/>
              </w:rPr>
              <w:t>Aturan Penomoran dan Penamaan Query</w:t>
            </w:r>
            <w:r w:rsidR="008F7750">
              <w:rPr>
                <w:noProof/>
                <w:webHidden/>
              </w:rPr>
              <w:tab/>
            </w:r>
            <w:r w:rsidR="008F7750">
              <w:rPr>
                <w:noProof/>
                <w:webHidden/>
              </w:rPr>
              <w:fldChar w:fldCharType="begin"/>
            </w:r>
            <w:r w:rsidR="008F7750">
              <w:rPr>
                <w:noProof/>
                <w:webHidden/>
              </w:rPr>
              <w:instrText xml:space="preserve"> PAGEREF _Toc155118283 \h </w:instrText>
            </w:r>
            <w:r w:rsidR="008F7750">
              <w:rPr>
                <w:noProof/>
                <w:webHidden/>
              </w:rPr>
            </w:r>
            <w:r w:rsidR="008F7750">
              <w:rPr>
                <w:noProof/>
                <w:webHidden/>
              </w:rPr>
              <w:fldChar w:fldCharType="separate"/>
            </w:r>
            <w:r w:rsidR="000E6C94">
              <w:rPr>
                <w:noProof/>
                <w:webHidden/>
              </w:rPr>
              <w:t>10</w:t>
            </w:r>
            <w:r w:rsidR="008F7750">
              <w:rPr>
                <w:noProof/>
                <w:webHidden/>
              </w:rPr>
              <w:fldChar w:fldCharType="end"/>
            </w:r>
          </w:hyperlink>
        </w:p>
        <w:p w14:paraId="7CD9CE69" w14:textId="110328FA"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4" w:history="1">
            <w:r w:rsidR="008F7750" w:rsidRPr="00F52247">
              <w:rPr>
                <w:rStyle w:val="Hyperlink"/>
                <w:rFonts w:ascii="XDPrime" w:eastAsia="SimSun" w:hAnsi="XDPrime"/>
                <w:noProof/>
                <w:lang w:val="en-US" w:eastAsia="zh-CN"/>
              </w:rPr>
              <w:t>1.4.5</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eastAsia="SimSun" w:hAnsi="XDPrime"/>
                <w:noProof/>
                <w:lang w:val="en-US" w:eastAsia="zh-CN"/>
              </w:rPr>
              <w:t>Aturan Penomoran dan Penamaan Layar Pesan</w:t>
            </w:r>
            <w:r w:rsidR="008F7750">
              <w:rPr>
                <w:noProof/>
                <w:webHidden/>
              </w:rPr>
              <w:tab/>
            </w:r>
            <w:r w:rsidR="008F7750">
              <w:rPr>
                <w:noProof/>
                <w:webHidden/>
              </w:rPr>
              <w:fldChar w:fldCharType="begin"/>
            </w:r>
            <w:r w:rsidR="008F7750">
              <w:rPr>
                <w:noProof/>
                <w:webHidden/>
              </w:rPr>
              <w:instrText xml:space="preserve"> PAGEREF _Toc155118284 \h </w:instrText>
            </w:r>
            <w:r w:rsidR="008F7750">
              <w:rPr>
                <w:noProof/>
                <w:webHidden/>
              </w:rPr>
            </w:r>
            <w:r w:rsidR="008F7750">
              <w:rPr>
                <w:noProof/>
                <w:webHidden/>
              </w:rPr>
              <w:fldChar w:fldCharType="separate"/>
            </w:r>
            <w:r w:rsidR="000E6C94">
              <w:rPr>
                <w:noProof/>
                <w:webHidden/>
              </w:rPr>
              <w:t>10</w:t>
            </w:r>
            <w:r w:rsidR="008F7750">
              <w:rPr>
                <w:noProof/>
                <w:webHidden/>
              </w:rPr>
              <w:fldChar w:fldCharType="end"/>
            </w:r>
          </w:hyperlink>
        </w:p>
        <w:p w14:paraId="4AD07F8A" w14:textId="78C625CD"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5" w:history="1">
            <w:r w:rsidR="008F7750" w:rsidRPr="00F52247">
              <w:rPr>
                <w:rStyle w:val="Hyperlink"/>
                <w:rFonts w:ascii="XDPrime" w:eastAsia="SimSun" w:hAnsi="XDPrime"/>
                <w:noProof/>
                <w:lang w:val="en-US" w:eastAsia="zh-CN"/>
              </w:rPr>
              <w:t>1.4.6</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eastAsia="SimSun" w:hAnsi="XDPrime"/>
                <w:noProof/>
                <w:lang w:val="en-US" w:eastAsia="zh-CN"/>
              </w:rPr>
              <w:t>Aturan Penomoran Algoritma</w:t>
            </w:r>
            <w:r w:rsidR="008F7750">
              <w:rPr>
                <w:noProof/>
                <w:webHidden/>
              </w:rPr>
              <w:tab/>
            </w:r>
            <w:r w:rsidR="008F7750">
              <w:rPr>
                <w:noProof/>
                <w:webHidden/>
              </w:rPr>
              <w:fldChar w:fldCharType="begin"/>
            </w:r>
            <w:r w:rsidR="008F7750">
              <w:rPr>
                <w:noProof/>
                <w:webHidden/>
              </w:rPr>
              <w:instrText xml:space="preserve"> PAGEREF _Toc155118285 \h </w:instrText>
            </w:r>
            <w:r w:rsidR="008F7750">
              <w:rPr>
                <w:noProof/>
                <w:webHidden/>
              </w:rPr>
            </w:r>
            <w:r w:rsidR="008F7750">
              <w:rPr>
                <w:noProof/>
                <w:webHidden/>
              </w:rPr>
              <w:fldChar w:fldCharType="separate"/>
            </w:r>
            <w:r w:rsidR="000E6C94">
              <w:rPr>
                <w:noProof/>
                <w:webHidden/>
              </w:rPr>
              <w:t>10</w:t>
            </w:r>
            <w:r w:rsidR="008F7750">
              <w:rPr>
                <w:noProof/>
                <w:webHidden/>
              </w:rPr>
              <w:fldChar w:fldCharType="end"/>
            </w:r>
          </w:hyperlink>
        </w:p>
        <w:p w14:paraId="3BB9B277" w14:textId="2E3CCF2E"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6" w:history="1">
            <w:r w:rsidR="008F7750" w:rsidRPr="00F52247">
              <w:rPr>
                <w:rStyle w:val="Hyperlink"/>
                <w:rFonts w:ascii="XDPrime" w:hAnsi="XDPrime"/>
                <w:noProof/>
              </w:rPr>
              <w:t>1.5</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Referensi</w:t>
            </w:r>
            <w:r w:rsidR="008F7750">
              <w:rPr>
                <w:noProof/>
                <w:webHidden/>
              </w:rPr>
              <w:tab/>
            </w:r>
            <w:r w:rsidR="008F7750">
              <w:rPr>
                <w:noProof/>
                <w:webHidden/>
              </w:rPr>
              <w:fldChar w:fldCharType="begin"/>
            </w:r>
            <w:r w:rsidR="008F7750">
              <w:rPr>
                <w:noProof/>
                <w:webHidden/>
              </w:rPr>
              <w:instrText xml:space="preserve"> PAGEREF _Toc155118286 \h </w:instrText>
            </w:r>
            <w:r w:rsidR="008F7750">
              <w:rPr>
                <w:noProof/>
                <w:webHidden/>
              </w:rPr>
            </w:r>
            <w:r w:rsidR="008F7750">
              <w:rPr>
                <w:noProof/>
                <w:webHidden/>
              </w:rPr>
              <w:fldChar w:fldCharType="separate"/>
            </w:r>
            <w:r w:rsidR="000E6C94">
              <w:rPr>
                <w:noProof/>
                <w:webHidden/>
              </w:rPr>
              <w:t>10</w:t>
            </w:r>
            <w:r w:rsidR="008F7750">
              <w:rPr>
                <w:noProof/>
                <w:webHidden/>
              </w:rPr>
              <w:fldChar w:fldCharType="end"/>
            </w:r>
          </w:hyperlink>
        </w:p>
        <w:p w14:paraId="5E005732" w14:textId="029225B8"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7" w:history="1">
            <w:r w:rsidR="008F7750" w:rsidRPr="00F52247">
              <w:rPr>
                <w:rStyle w:val="Hyperlink"/>
                <w:rFonts w:ascii="XDPrime" w:hAnsi="XDPrime"/>
                <w:noProof/>
              </w:rPr>
              <w:t>1.6</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Deskripsi Umum Dokumen</w:t>
            </w:r>
            <w:r w:rsidR="008F7750">
              <w:rPr>
                <w:noProof/>
                <w:webHidden/>
              </w:rPr>
              <w:tab/>
            </w:r>
            <w:r w:rsidR="008F7750">
              <w:rPr>
                <w:noProof/>
                <w:webHidden/>
              </w:rPr>
              <w:fldChar w:fldCharType="begin"/>
            </w:r>
            <w:r w:rsidR="008F7750">
              <w:rPr>
                <w:noProof/>
                <w:webHidden/>
              </w:rPr>
              <w:instrText xml:space="preserve"> PAGEREF _Toc155118287 \h </w:instrText>
            </w:r>
            <w:r w:rsidR="008F7750">
              <w:rPr>
                <w:noProof/>
                <w:webHidden/>
              </w:rPr>
            </w:r>
            <w:r w:rsidR="008F7750">
              <w:rPr>
                <w:noProof/>
                <w:webHidden/>
              </w:rPr>
              <w:fldChar w:fldCharType="separate"/>
            </w:r>
            <w:r w:rsidR="000E6C94">
              <w:rPr>
                <w:noProof/>
                <w:webHidden/>
              </w:rPr>
              <w:t>11</w:t>
            </w:r>
            <w:r w:rsidR="008F7750">
              <w:rPr>
                <w:noProof/>
                <w:webHidden/>
              </w:rPr>
              <w:fldChar w:fldCharType="end"/>
            </w:r>
          </w:hyperlink>
        </w:p>
        <w:p w14:paraId="4E1DFC72" w14:textId="772BE219" w:rsidR="008F7750" w:rsidRDefault="00000000">
          <w:pPr>
            <w:pStyle w:val="TOC1"/>
            <w:tabs>
              <w:tab w:val="left" w:pos="4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8" w:history="1">
            <w:r w:rsidR="008F7750" w:rsidRPr="00F52247">
              <w:rPr>
                <w:rStyle w:val="Hyperlink"/>
                <w:rFonts w:ascii="XDPrime" w:hAnsi="XDPrime"/>
                <w:noProof/>
              </w:rPr>
              <w:t>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Deskripsi Perancangan Global</w:t>
            </w:r>
            <w:r w:rsidR="008F7750">
              <w:rPr>
                <w:noProof/>
                <w:webHidden/>
              </w:rPr>
              <w:tab/>
            </w:r>
            <w:r w:rsidR="008F7750">
              <w:rPr>
                <w:noProof/>
                <w:webHidden/>
              </w:rPr>
              <w:fldChar w:fldCharType="begin"/>
            </w:r>
            <w:r w:rsidR="008F7750">
              <w:rPr>
                <w:noProof/>
                <w:webHidden/>
              </w:rPr>
              <w:instrText xml:space="preserve"> PAGEREF _Toc155118288 \h </w:instrText>
            </w:r>
            <w:r w:rsidR="008F7750">
              <w:rPr>
                <w:noProof/>
                <w:webHidden/>
              </w:rPr>
            </w:r>
            <w:r w:rsidR="008F7750">
              <w:rPr>
                <w:noProof/>
                <w:webHidden/>
              </w:rPr>
              <w:fldChar w:fldCharType="separate"/>
            </w:r>
            <w:r w:rsidR="000E6C94">
              <w:rPr>
                <w:noProof/>
                <w:webHidden/>
              </w:rPr>
              <w:t>11</w:t>
            </w:r>
            <w:r w:rsidR="008F7750">
              <w:rPr>
                <w:noProof/>
                <w:webHidden/>
              </w:rPr>
              <w:fldChar w:fldCharType="end"/>
            </w:r>
          </w:hyperlink>
        </w:p>
        <w:p w14:paraId="6F6A6EBD" w14:textId="034E2667"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89" w:history="1">
            <w:r w:rsidR="008F7750" w:rsidRPr="00F52247">
              <w:rPr>
                <w:rStyle w:val="Hyperlink"/>
                <w:rFonts w:ascii="XDPrime" w:hAnsi="XDPrime"/>
                <w:noProof/>
              </w:rPr>
              <w:t>2.1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Rancangan Lingkungan Implementasi</w:t>
            </w:r>
            <w:r w:rsidR="008F7750">
              <w:rPr>
                <w:noProof/>
                <w:webHidden/>
              </w:rPr>
              <w:tab/>
            </w:r>
            <w:r w:rsidR="008F7750">
              <w:rPr>
                <w:noProof/>
                <w:webHidden/>
              </w:rPr>
              <w:fldChar w:fldCharType="begin"/>
            </w:r>
            <w:r w:rsidR="008F7750">
              <w:rPr>
                <w:noProof/>
                <w:webHidden/>
              </w:rPr>
              <w:instrText xml:space="preserve"> PAGEREF _Toc155118289 \h </w:instrText>
            </w:r>
            <w:r w:rsidR="008F7750">
              <w:rPr>
                <w:noProof/>
                <w:webHidden/>
              </w:rPr>
            </w:r>
            <w:r w:rsidR="008F7750">
              <w:rPr>
                <w:noProof/>
                <w:webHidden/>
              </w:rPr>
              <w:fldChar w:fldCharType="separate"/>
            </w:r>
            <w:r w:rsidR="000E6C94">
              <w:rPr>
                <w:noProof/>
                <w:webHidden/>
              </w:rPr>
              <w:t>11</w:t>
            </w:r>
            <w:r w:rsidR="008F7750">
              <w:rPr>
                <w:noProof/>
                <w:webHidden/>
              </w:rPr>
              <w:fldChar w:fldCharType="end"/>
            </w:r>
          </w:hyperlink>
        </w:p>
        <w:p w14:paraId="612733E1" w14:textId="4778605F"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0" w:history="1">
            <w:r w:rsidR="008F7750" w:rsidRPr="00F52247">
              <w:rPr>
                <w:rStyle w:val="Hyperlink"/>
                <w:rFonts w:ascii="XDPrime" w:hAnsi="XDPrime"/>
                <w:noProof/>
              </w:rPr>
              <w:t>2.2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Deskripsi Data</w:t>
            </w:r>
            <w:r w:rsidR="008F7750">
              <w:rPr>
                <w:noProof/>
                <w:webHidden/>
              </w:rPr>
              <w:tab/>
            </w:r>
            <w:r w:rsidR="008F7750">
              <w:rPr>
                <w:noProof/>
                <w:webHidden/>
              </w:rPr>
              <w:fldChar w:fldCharType="begin"/>
            </w:r>
            <w:r w:rsidR="008F7750">
              <w:rPr>
                <w:noProof/>
                <w:webHidden/>
              </w:rPr>
              <w:instrText xml:space="preserve"> PAGEREF _Toc155118290 \h </w:instrText>
            </w:r>
            <w:r w:rsidR="008F7750">
              <w:rPr>
                <w:noProof/>
                <w:webHidden/>
              </w:rPr>
            </w:r>
            <w:r w:rsidR="008F7750">
              <w:rPr>
                <w:noProof/>
                <w:webHidden/>
              </w:rPr>
              <w:fldChar w:fldCharType="separate"/>
            </w:r>
            <w:r w:rsidR="000E6C94">
              <w:rPr>
                <w:noProof/>
                <w:webHidden/>
              </w:rPr>
              <w:t>11</w:t>
            </w:r>
            <w:r w:rsidR="008F7750">
              <w:rPr>
                <w:noProof/>
                <w:webHidden/>
              </w:rPr>
              <w:fldChar w:fldCharType="end"/>
            </w:r>
          </w:hyperlink>
        </w:p>
        <w:p w14:paraId="37FE3C3E" w14:textId="16E61D5E"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1" w:history="1">
            <w:r w:rsidR="008F7750" w:rsidRPr="00F52247">
              <w:rPr>
                <w:rStyle w:val="Hyperlink"/>
                <w:rFonts w:ascii="XDPrime" w:hAnsi="XDPrime"/>
                <w:noProof/>
              </w:rPr>
              <w:t>2.2.1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Definisi Domain/Type</w:t>
            </w:r>
            <w:r w:rsidR="008F7750">
              <w:rPr>
                <w:noProof/>
                <w:webHidden/>
              </w:rPr>
              <w:tab/>
            </w:r>
            <w:r w:rsidR="008F7750">
              <w:rPr>
                <w:noProof/>
                <w:webHidden/>
              </w:rPr>
              <w:fldChar w:fldCharType="begin"/>
            </w:r>
            <w:r w:rsidR="008F7750">
              <w:rPr>
                <w:noProof/>
                <w:webHidden/>
              </w:rPr>
              <w:instrText xml:space="preserve"> PAGEREF _Toc155118291 \h </w:instrText>
            </w:r>
            <w:r w:rsidR="008F7750">
              <w:rPr>
                <w:noProof/>
                <w:webHidden/>
              </w:rPr>
            </w:r>
            <w:r w:rsidR="008F7750">
              <w:rPr>
                <w:noProof/>
                <w:webHidden/>
              </w:rPr>
              <w:fldChar w:fldCharType="separate"/>
            </w:r>
            <w:r w:rsidR="000E6C94">
              <w:rPr>
                <w:noProof/>
                <w:webHidden/>
              </w:rPr>
              <w:t>13</w:t>
            </w:r>
            <w:r w:rsidR="008F7750">
              <w:rPr>
                <w:noProof/>
                <w:webHidden/>
              </w:rPr>
              <w:fldChar w:fldCharType="end"/>
            </w:r>
          </w:hyperlink>
        </w:p>
        <w:p w14:paraId="2F59F9E1" w14:textId="71D9729E"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2" w:history="1">
            <w:r w:rsidR="008F7750" w:rsidRPr="00F52247">
              <w:rPr>
                <w:rStyle w:val="Hyperlink"/>
                <w:rFonts w:ascii="XDPrime" w:hAnsi="XDPrime"/>
                <w:noProof/>
              </w:rPr>
              <w:t>2.2.2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Conceptual Data Model</w:t>
            </w:r>
            <w:r w:rsidR="008F7750">
              <w:rPr>
                <w:noProof/>
                <w:webHidden/>
              </w:rPr>
              <w:tab/>
            </w:r>
            <w:r w:rsidR="008F7750">
              <w:rPr>
                <w:noProof/>
                <w:webHidden/>
              </w:rPr>
              <w:fldChar w:fldCharType="begin"/>
            </w:r>
            <w:r w:rsidR="008F7750">
              <w:rPr>
                <w:noProof/>
                <w:webHidden/>
              </w:rPr>
              <w:instrText xml:space="preserve"> PAGEREF _Toc155118292 \h </w:instrText>
            </w:r>
            <w:r w:rsidR="008F7750">
              <w:rPr>
                <w:noProof/>
                <w:webHidden/>
              </w:rPr>
            </w:r>
            <w:r w:rsidR="008F7750">
              <w:rPr>
                <w:noProof/>
                <w:webHidden/>
              </w:rPr>
              <w:fldChar w:fldCharType="separate"/>
            </w:r>
            <w:r w:rsidR="000E6C94">
              <w:rPr>
                <w:noProof/>
                <w:webHidden/>
              </w:rPr>
              <w:t>14</w:t>
            </w:r>
            <w:r w:rsidR="008F7750">
              <w:rPr>
                <w:noProof/>
                <w:webHidden/>
              </w:rPr>
              <w:fldChar w:fldCharType="end"/>
            </w:r>
          </w:hyperlink>
        </w:p>
        <w:p w14:paraId="29D40109" w14:textId="62B60FF3"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3" w:history="1">
            <w:r w:rsidR="008F7750" w:rsidRPr="00F52247">
              <w:rPr>
                <w:rStyle w:val="Hyperlink"/>
                <w:rFonts w:ascii="XDPrime" w:hAnsi="XDPrime"/>
                <w:noProof/>
              </w:rPr>
              <w:t>2.2.3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Physical Data Model</w:t>
            </w:r>
            <w:r w:rsidR="008F7750">
              <w:rPr>
                <w:noProof/>
                <w:webHidden/>
              </w:rPr>
              <w:tab/>
            </w:r>
            <w:r w:rsidR="008F7750">
              <w:rPr>
                <w:noProof/>
                <w:webHidden/>
              </w:rPr>
              <w:fldChar w:fldCharType="begin"/>
            </w:r>
            <w:r w:rsidR="008F7750">
              <w:rPr>
                <w:noProof/>
                <w:webHidden/>
              </w:rPr>
              <w:instrText xml:space="preserve"> PAGEREF _Toc155118293 \h </w:instrText>
            </w:r>
            <w:r w:rsidR="008F7750">
              <w:rPr>
                <w:noProof/>
                <w:webHidden/>
              </w:rPr>
            </w:r>
            <w:r w:rsidR="008F7750">
              <w:rPr>
                <w:noProof/>
                <w:webHidden/>
              </w:rPr>
              <w:fldChar w:fldCharType="separate"/>
            </w:r>
            <w:r w:rsidR="000E6C94">
              <w:rPr>
                <w:noProof/>
                <w:webHidden/>
              </w:rPr>
              <w:t>14</w:t>
            </w:r>
            <w:r w:rsidR="008F7750">
              <w:rPr>
                <w:noProof/>
                <w:webHidden/>
              </w:rPr>
              <w:fldChar w:fldCharType="end"/>
            </w:r>
          </w:hyperlink>
        </w:p>
        <w:p w14:paraId="45387702" w14:textId="6BF07392"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4" w:history="1">
            <w:r w:rsidR="008F7750" w:rsidRPr="00F52247">
              <w:rPr>
                <w:rStyle w:val="Hyperlink"/>
                <w:rFonts w:ascii="XDPrime" w:hAnsi="XDPrime"/>
                <w:noProof/>
              </w:rPr>
              <w:t>2.2.4</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Daftar Tabel Aplikasi</w:t>
            </w:r>
            <w:r w:rsidR="008F7750">
              <w:rPr>
                <w:noProof/>
                <w:webHidden/>
              </w:rPr>
              <w:tab/>
            </w:r>
            <w:r w:rsidR="008F7750">
              <w:rPr>
                <w:noProof/>
                <w:webHidden/>
              </w:rPr>
              <w:fldChar w:fldCharType="begin"/>
            </w:r>
            <w:r w:rsidR="008F7750">
              <w:rPr>
                <w:noProof/>
                <w:webHidden/>
              </w:rPr>
              <w:instrText xml:space="preserve"> PAGEREF _Toc155118294 \h </w:instrText>
            </w:r>
            <w:r w:rsidR="008F7750">
              <w:rPr>
                <w:noProof/>
                <w:webHidden/>
              </w:rPr>
            </w:r>
            <w:r w:rsidR="008F7750">
              <w:rPr>
                <w:noProof/>
                <w:webHidden/>
              </w:rPr>
              <w:fldChar w:fldCharType="separate"/>
            </w:r>
            <w:r w:rsidR="000E6C94">
              <w:rPr>
                <w:noProof/>
                <w:webHidden/>
              </w:rPr>
              <w:t>15</w:t>
            </w:r>
            <w:r w:rsidR="008F7750">
              <w:rPr>
                <w:noProof/>
                <w:webHidden/>
              </w:rPr>
              <w:fldChar w:fldCharType="end"/>
            </w:r>
          </w:hyperlink>
        </w:p>
        <w:p w14:paraId="223A5F2C" w14:textId="32D6C6EE"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5" w:history="1">
            <w:r w:rsidR="008F7750" w:rsidRPr="00F52247">
              <w:rPr>
                <w:rStyle w:val="Hyperlink"/>
                <w:rFonts w:ascii="XDPrime" w:hAnsi="XDPrime"/>
                <w:iCs/>
                <w:noProof/>
              </w:rPr>
              <w:t>2.3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iCs/>
                <w:noProof/>
              </w:rPr>
              <w:t>Dekomposisi Fungsional Modul</w:t>
            </w:r>
            <w:r w:rsidR="008F7750">
              <w:rPr>
                <w:noProof/>
                <w:webHidden/>
              </w:rPr>
              <w:tab/>
            </w:r>
            <w:r w:rsidR="008F7750">
              <w:rPr>
                <w:noProof/>
                <w:webHidden/>
              </w:rPr>
              <w:fldChar w:fldCharType="begin"/>
            </w:r>
            <w:r w:rsidR="008F7750">
              <w:rPr>
                <w:noProof/>
                <w:webHidden/>
              </w:rPr>
              <w:instrText xml:space="preserve"> PAGEREF _Toc155118295 \h </w:instrText>
            </w:r>
            <w:r w:rsidR="008F7750">
              <w:rPr>
                <w:noProof/>
                <w:webHidden/>
              </w:rPr>
            </w:r>
            <w:r w:rsidR="008F7750">
              <w:rPr>
                <w:noProof/>
                <w:webHidden/>
              </w:rPr>
              <w:fldChar w:fldCharType="separate"/>
            </w:r>
            <w:r w:rsidR="000E6C94">
              <w:rPr>
                <w:noProof/>
                <w:webHidden/>
              </w:rPr>
              <w:t>16</w:t>
            </w:r>
            <w:r w:rsidR="008F7750">
              <w:rPr>
                <w:noProof/>
                <w:webHidden/>
              </w:rPr>
              <w:fldChar w:fldCharType="end"/>
            </w:r>
          </w:hyperlink>
        </w:p>
        <w:p w14:paraId="3461CD7D" w14:textId="63E37F5D" w:rsidR="008F7750" w:rsidRDefault="00000000">
          <w:pPr>
            <w:pStyle w:val="TOC1"/>
            <w:tabs>
              <w:tab w:val="left" w:pos="4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6" w:history="1">
            <w:r w:rsidR="008F7750" w:rsidRPr="00F52247">
              <w:rPr>
                <w:rStyle w:val="Hyperlink"/>
                <w:rFonts w:ascii="XDPrime" w:hAnsi="XDPrime"/>
                <w:noProof/>
              </w:rPr>
              <w:t>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Deskripsi Perancangan Rinci</w:t>
            </w:r>
            <w:r w:rsidR="008F7750">
              <w:rPr>
                <w:noProof/>
                <w:webHidden/>
              </w:rPr>
              <w:tab/>
            </w:r>
            <w:r w:rsidR="008F7750">
              <w:rPr>
                <w:noProof/>
                <w:webHidden/>
              </w:rPr>
              <w:fldChar w:fldCharType="begin"/>
            </w:r>
            <w:r w:rsidR="008F7750">
              <w:rPr>
                <w:noProof/>
                <w:webHidden/>
              </w:rPr>
              <w:instrText xml:space="preserve"> PAGEREF _Toc155118296 \h </w:instrText>
            </w:r>
            <w:r w:rsidR="008F7750">
              <w:rPr>
                <w:noProof/>
                <w:webHidden/>
              </w:rPr>
            </w:r>
            <w:r w:rsidR="008F7750">
              <w:rPr>
                <w:noProof/>
                <w:webHidden/>
              </w:rPr>
              <w:fldChar w:fldCharType="separate"/>
            </w:r>
            <w:r w:rsidR="000E6C94">
              <w:rPr>
                <w:noProof/>
                <w:webHidden/>
              </w:rPr>
              <w:t>18</w:t>
            </w:r>
            <w:r w:rsidR="008F7750">
              <w:rPr>
                <w:noProof/>
                <w:webHidden/>
              </w:rPr>
              <w:fldChar w:fldCharType="end"/>
            </w:r>
          </w:hyperlink>
        </w:p>
        <w:p w14:paraId="2714F839" w14:textId="11230748"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7" w:history="1">
            <w:r w:rsidR="008F7750" w:rsidRPr="00F52247">
              <w:rPr>
                <w:rStyle w:val="Hyperlink"/>
                <w:rFonts w:ascii="XDPrime" w:hAnsi="XDPrime"/>
                <w:noProof/>
              </w:rPr>
              <w:t>3.1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Deskripsi Rinci Tabel</w:t>
            </w:r>
            <w:r w:rsidR="008F7750">
              <w:rPr>
                <w:noProof/>
                <w:webHidden/>
              </w:rPr>
              <w:tab/>
            </w:r>
            <w:r w:rsidR="008F7750">
              <w:rPr>
                <w:noProof/>
                <w:webHidden/>
              </w:rPr>
              <w:fldChar w:fldCharType="begin"/>
            </w:r>
            <w:r w:rsidR="008F7750">
              <w:rPr>
                <w:noProof/>
                <w:webHidden/>
              </w:rPr>
              <w:instrText xml:space="preserve"> PAGEREF _Toc155118297 \h </w:instrText>
            </w:r>
            <w:r w:rsidR="008F7750">
              <w:rPr>
                <w:noProof/>
                <w:webHidden/>
              </w:rPr>
            </w:r>
            <w:r w:rsidR="008F7750">
              <w:rPr>
                <w:noProof/>
                <w:webHidden/>
              </w:rPr>
              <w:fldChar w:fldCharType="separate"/>
            </w:r>
            <w:r w:rsidR="000E6C94">
              <w:rPr>
                <w:noProof/>
                <w:webHidden/>
              </w:rPr>
              <w:t>18</w:t>
            </w:r>
            <w:r w:rsidR="008F7750">
              <w:rPr>
                <w:noProof/>
                <w:webHidden/>
              </w:rPr>
              <w:fldChar w:fldCharType="end"/>
            </w:r>
          </w:hyperlink>
        </w:p>
        <w:p w14:paraId="6A8364F1" w14:textId="7C1D1B88"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8" w:history="1">
            <w:r w:rsidR="008F7750" w:rsidRPr="00F52247">
              <w:rPr>
                <w:rStyle w:val="Hyperlink"/>
                <w:rFonts w:ascii="XDPrime" w:hAnsi="XDPrime"/>
                <w:noProof/>
              </w:rPr>
              <w:t>3.1.1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Tabel Pencari Kerja</w:t>
            </w:r>
            <w:r w:rsidR="008F7750">
              <w:rPr>
                <w:noProof/>
                <w:webHidden/>
              </w:rPr>
              <w:tab/>
            </w:r>
            <w:r w:rsidR="008F7750">
              <w:rPr>
                <w:noProof/>
                <w:webHidden/>
              </w:rPr>
              <w:fldChar w:fldCharType="begin"/>
            </w:r>
            <w:r w:rsidR="008F7750">
              <w:rPr>
                <w:noProof/>
                <w:webHidden/>
              </w:rPr>
              <w:instrText xml:space="preserve"> PAGEREF _Toc155118298 \h </w:instrText>
            </w:r>
            <w:r w:rsidR="008F7750">
              <w:rPr>
                <w:noProof/>
                <w:webHidden/>
              </w:rPr>
            </w:r>
            <w:r w:rsidR="008F7750">
              <w:rPr>
                <w:noProof/>
                <w:webHidden/>
              </w:rPr>
              <w:fldChar w:fldCharType="separate"/>
            </w:r>
            <w:r w:rsidR="000E6C94">
              <w:rPr>
                <w:noProof/>
                <w:webHidden/>
              </w:rPr>
              <w:t>18</w:t>
            </w:r>
            <w:r w:rsidR="008F7750">
              <w:rPr>
                <w:noProof/>
                <w:webHidden/>
              </w:rPr>
              <w:fldChar w:fldCharType="end"/>
            </w:r>
          </w:hyperlink>
        </w:p>
        <w:p w14:paraId="4DC46145" w14:textId="00FA90D6"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299" w:history="1">
            <w:r w:rsidR="008F7750" w:rsidRPr="00F52247">
              <w:rPr>
                <w:rStyle w:val="Hyperlink"/>
                <w:rFonts w:ascii="XDPrime" w:hAnsi="XDPrime"/>
                <w:noProof/>
              </w:rPr>
              <w:t>3.1.2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Tabel TPendidikan</w:t>
            </w:r>
            <w:r w:rsidR="008F7750">
              <w:rPr>
                <w:noProof/>
                <w:webHidden/>
              </w:rPr>
              <w:tab/>
            </w:r>
            <w:r w:rsidR="008F7750">
              <w:rPr>
                <w:noProof/>
                <w:webHidden/>
              </w:rPr>
              <w:fldChar w:fldCharType="begin"/>
            </w:r>
            <w:r w:rsidR="008F7750">
              <w:rPr>
                <w:noProof/>
                <w:webHidden/>
              </w:rPr>
              <w:instrText xml:space="preserve"> PAGEREF _Toc155118299 \h </w:instrText>
            </w:r>
            <w:r w:rsidR="008F7750">
              <w:rPr>
                <w:noProof/>
                <w:webHidden/>
              </w:rPr>
            </w:r>
            <w:r w:rsidR="008F7750">
              <w:rPr>
                <w:noProof/>
                <w:webHidden/>
              </w:rPr>
              <w:fldChar w:fldCharType="separate"/>
            </w:r>
            <w:r w:rsidR="000E6C94">
              <w:rPr>
                <w:noProof/>
                <w:webHidden/>
              </w:rPr>
              <w:t>18</w:t>
            </w:r>
            <w:r w:rsidR="008F7750">
              <w:rPr>
                <w:noProof/>
                <w:webHidden/>
              </w:rPr>
              <w:fldChar w:fldCharType="end"/>
            </w:r>
          </w:hyperlink>
        </w:p>
        <w:p w14:paraId="01D4673E" w14:textId="4E1B141D"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0" w:history="1">
            <w:r w:rsidR="008F7750" w:rsidRPr="00F52247">
              <w:rPr>
                <w:rStyle w:val="Hyperlink"/>
                <w:rFonts w:ascii="XDPrime" w:hAnsi="XDPrime"/>
                <w:noProof/>
              </w:rPr>
              <w:t>3.1.3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Tabel TAdmin</w:t>
            </w:r>
            <w:r w:rsidR="008F7750">
              <w:rPr>
                <w:noProof/>
                <w:webHidden/>
              </w:rPr>
              <w:tab/>
            </w:r>
            <w:r w:rsidR="008F7750">
              <w:rPr>
                <w:noProof/>
                <w:webHidden/>
              </w:rPr>
              <w:fldChar w:fldCharType="begin"/>
            </w:r>
            <w:r w:rsidR="008F7750">
              <w:rPr>
                <w:noProof/>
                <w:webHidden/>
              </w:rPr>
              <w:instrText xml:space="preserve"> PAGEREF _Toc155118300 \h </w:instrText>
            </w:r>
            <w:r w:rsidR="008F7750">
              <w:rPr>
                <w:noProof/>
                <w:webHidden/>
              </w:rPr>
            </w:r>
            <w:r w:rsidR="008F7750">
              <w:rPr>
                <w:noProof/>
                <w:webHidden/>
              </w:rPr>
              <w:fldChar w:fldCharType="separate"/>
            </w:r>
            <w:r w:rsidR="000E6C94">
              <w:rPr>
                <w:noProof/>
                <w:webHidden/>
              </w:rPr>
              <w:t>18</w:t>
            </w:r>
            <w:r w:rsidR="008F7750">
              <w:rPr>
                <w:noProof/>
                <w:webHidden/>
              </w:rPr>
              <w:fldChar w:fldCharType="end"/>
            </w:r>
          </w:hyperlink>
        </w:p>
        <w:p w14:paraId="4C895A76" w14:textId="3D6F242F"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1" w:history="1">
            <w:r w:rsidR="008F7750" w:rsidRPr="00F52247">
              <w:rPr>
                <w:rStyle w:val="Hyperlink"/>
                <w:rFonts w:ascii="XDPrime" w:hAnsi="XDPrime"/>
                <w:noProof/>
              </w:rPr>
              <w:t>3.1.4</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Tabel TBidangKeahlian</w:t>
            </w:r>
            <w:r w:rsidR="008F7750">
              <w:rPr>
                <w:noProof/>
                <w:webHidden/>
              </w:rPr>
              <w:tab/>
            </w:r>
            <w:r w:rsidR="008F7750">
              <w:rPr>
                <w:noProof/>
                <w:webHidden/>
              </w:rPr>
              <w:fldChar w:fldCharType="begin"/>
            </w:r>
            <w:r w:rsidR="008F7750">
              <w:rPr>
                <w:noProof/>
                <w:webHidden/>
              </w:rPr>
              <w:instrText xml:space="preserve"> PAGEREF _Toc155118301 \h </w:instrText>
            </w:r>
            <w:r w:rsidR="008F7750">
              <w:rPr>
                <w:noProof/>
                <w:webHidden/>
              </w:rPr>
            </w:r>
            <w:r w:rsidR="008F7750">
              <w:rPr>
                <w:noProof/>
                <w:webHidden/>
              </w:rPr>
              <w:fldChar w:fldCharType="separate"/>
            </w:r>
            <w:r w:rsidR="000E6C94">
              <w:rPr>
                <w:noProof/>
                <w:webHidden/>
              </w:rPr>
              <w:t>19</w:t>
            </w:r>
            <w:r w:rsidR="008F7750">
              <w:rPr>
                <w:noProof/>
                <w:webHidden/>
              </w:rPr>
              <w:fldChar w:fldCharType="end"/>
            </w:r>
          </w:hyperlink>
        </w:p>
        <w:p w14:paraId="4C604FC3" w14:textId="096F8DD3"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2" w:history="1">
            <w:r w:rsidR="008F7750" w:rsidRPr="00F52247">
              <w:rPr>
                <w:rStyle w:val="Hyperlink"/>
                <w:rFonts w:ascii="XDPrime" w:hAnsi="XDPrime"/>
                <w:noProof/>
              </w:rPr>
              <w:t>3.1.5</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Tabel TLowonganKerja</w:t>
            </w:r>
            <w:r w:rsidR="008F7750">
              <w:rPr>
                <w:noProof/>
                <w:webHidden/>
              </w:rPr>
              <w:tab/>
            </w:r>
            <w:r w:rsidR="008F7750">
              <w:rPr>
                <w:noProof/>
                <w:webHidden/>
              </w:rPr>
              <w:fldChar w:fldCharType="begin"/>
            </w:r>
            <w:r w:rsidR="008F7750">
              <w:rPr>
                <w:noProof/>
                <w:webHidden/>
              </w:rPr>
              <w:instrText xml:space="preserve"> PAGEREF _Toc155118302 \h </w:instrText>
            </w:r>
            <w:r w:rsidR="008F7750">
              <w:rPr>
                <w:noProof/>
                <w:webHidden/>
              </w:rPr>
            </w:r>
            <w:r w:rsidR="008F7750">
              <w:rPr>
                <w:noProof/>
                <w:webHidden/>
              </w:rPr>
              <w:fldChar w:fldCharType="separate"/>
            </w:r>
            <w:r w:rsidR="000E6C94">
              <w:rPr>
                <w:noProof/>
                <w:webHidden/>
              </w:rPr>
              <w:t>19</w:t>
            </w:r>
            <w:r w:rsidR="008F7750">
              <w:rPr>
                <w:noProof/>
                <w:webHidden/>
              </w:rPr>
              <w:fldChar w:fldCharType="end"/>
            </w:r>
          </w:hyperlink>
        </w:p>
        <w:p w14:paraId="25E0D617" w14:textId="046549E8"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3" w:history="1">
            <w:r w:rsidR="008F7750" w:rsidRPr="00F52247">
              <w:rPr>
                <w:rStyle w:val="Hyperlink"/>
                <w:rFonts w:ascii="XDPrime" w:hAnsi="XDPrime"/>
                <w:noProof/>
              </w:rPr>
              <w:t>3.1.6</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Tabel TPerusahaan</w:t>
            </w:r>
            <w:r w:rsidR="008F7750">
              <w:rPr>
                <w:noProof/>
                <w:webHidden/>
              </w:rPr>
              <w:tab/>
            </w:r>
            <w:r w:rsidR="008F7750">
              <w:rPr>
                <w:noProof/>
                <w:webHidden/>
              </w:rPr>
              <w:fldChar w:fldCharType="begin"/>
            </w:r>
            <w:r w:rsidR="008F7750">
              <w:rPr>
                <w:noProof/>
                <w:webHidden/>
              </w:rPr>
              <w:instrText xml:space="preserve"> PAGEREF _Toc155118303 \h </w:instrText>
            </w:r>
            <w:r w:rsidR="008F7750">
              <w:rPr>
                <w:noProof/>
                <w:webHidden/>
              </w:rPr>
            </w:r>
            <w:r w:rsidR="008F7750">
              <w:rPr>
                <w:noProof/>
                <w:webHidden/>
              </w:rPr>
              <w:fldChar w:fldCharType="separate"/>
            </w:r>
            <w:r w:rsidR="000E6C94">
              <w:rPr>
                <w:noProof/>
                <w:webHidden/>
              </w:rPr>
              <w:t>20</w:t>
            </w:r>
            <w:r w:rsidR="008F7750">
              <w:rPr>
                <w:noProof/>
                <w:webHidden/>
              </w:rPr>
              <w:fldChar w:fldCharType="end"/>
            </w:r>
          </w:hyperlink>
        </w:p>
        <w:p w14:paraId="3D81F990" w14:textId="38832FE4" w:rsidR="008F7750" w:rsidRDefault="00000000">
          <w:pPr>
            <w:pStyle w:val="TOC2"/>
            <w:tabs>
              <w:tab w:val="left" w:pos="88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4" w:history="1">
            <w:r w:rsidR="008F7750" w:rsidRPr="00F52247">
              <w:rPr>
                <w:rStyle w:val="Hyperlink"/>
                <w:rFonts w:ascii="XDPrime" w:hAnsi="XDPrime"/>
                <w:noProof/>
              </w:rPr>
              <w:t>3.2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Deskripsi Fungsional secara Rinci</w:t>
            </w:r>
            <w:r w:rsidR="008F7750">
              <w:rPr>
                <w:noProof/>
                <w:webHidden/>
              </w:rPr>
              <w:tab/>
            </w:r>
            <w:r w:rsidR="008F7750">
              <w:rPr>
                <w:noProof/>
                <w:webHidden/>
              </w:rPr>
              <w:fldChar w:fldCharType="begin"/>
            </w:r>
            <w:r w:rsidR="008F7750">
              <w:rPr>
                <w:noProof/>
                <w:webHidden/>
              </w:rPr>
              <w:instrText xml:space="preserve"> PAGEREF _Toc155118304 \h </w:instrText>
            </w:r>
            <w:r w:rsidR="008F7750">
              <w:rPr>
                <w:noProof/>
                <w:webHidden/>
              </w:rPr>
            </w:r>
            <w:r w:rsidR="008F7750">
              <w:rPr>
                <w:noProof/>
                <w:webHidden/>
              </w:rPr>
              <w:fldChar w:fldCharType="separate"/>
            </w:r>
            <w:r w:rsidR="000E6C94">
              <w:rPr>
                <w:noProof/>
                <w:webHidden/>
              </w:rPr>
              <w:t>20</w:t>
            </w:r>
            <w:r w:rsidR="008F7750">
              <w:rPr>
                <w:noProof/>
                <w:webHidden/>
              </w:rPr>
              <w:fldChar w:fldCharType="end"/>
            </w:r>
          </w:hyperlink>
        </w:p>
        <w:p w14:paraId="3E4FCE8C" w14:textId="3E385BCC"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5" w:history="1">
            <w:r w:rsidR="008F7750" w:rsidRPr="00F52247">
              <w:rPr>
                <w:rStyle w:val="Hyperlink"/>
                <w:rFonts w:ascii="XDPrime" w:hAnsi="XDPrime"/>
                <w:noProof/>
                <w:lang w:val="pt-BR"/>
              </w:rPr>
              <w:t>3.2.1</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lang w:val="pt-BR"/>
              </w:rPr>
              <w:t>Spesifikasi Fungsi/Proses FS-</w:t>
            </w:r>
            <w:r w:rsidR="008F7750" w:rsidRPr="00F52247">
              <w:rPr>
                <w:rStyle w:val="Hyperlink"/>
                <w:rFonts w:ascii="XDPrime" w:hAnsi="XDPrime"/>
                <w:noProof/>
                <w:lang w:val="id-ID"/>
              </w:rPr>
              <w:t>0.0 Login Pengguna (Admin dan Perusahaan)</w:t>
            </w:r>
            <w:r w:rsidR="008F7750">
              <w:rPr>
                <w:noProof/>
                <w:webHidden/>
              </w:rPr>
              <w:tab/>
            </w:r>
            <w:r w:rsidR="008F7750">
              <w:rPr>
                <w:noProof/>
                <w:webHidden/>
              </w:rPr>
              <w:fldChar w:fldCharType="begin"/>
            </w:r>
            <w:r w:rsidR="008F7750">
              <w:rPr>
                <w:noProof/>
                <w:webHidden/>
              </w:rPr>
              <w:instrText xml:space="preserve"> PAGEREF _Toc155118305 \h </w:instrText>
            </w:r>
            <w:r w:rsidR="008F7750">
              <w:rPr>
                <w:noProof/>
                <w:webHidden/>
              </w:rPr>
            </w:r>
            <w:r w:rsidR="008F7750">
              <w:rPr>
                <w:noProof/>
                <w:webHidden/>
              </w:rPr>
              <w:fldChar w:fldCharType="separate"/>
            </w:r>
            <w:r w:rsidR="000E6C94">
              <w:rPr>
                <w:noProof/>
                <w:webHidden/>
              </w:rPr>
              <w:t>20</w:t>
            </w:r>
            <w:r w:rsidR="008F7750">
              <w:rPr>
                <w:noProof/>
                <w:webHidden/>
              </w:rPr>
              <w:fldChar w:fldCharType="end"/>
            </w:r>
          </w:hyperlink>
        </w:p>
        <w:p w14:paraId="16B3A468" w14:textId="431CF26B"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6" w:history="1">
            <w:r w:rsidR="008F7750" w:rsidRPr="00F52247">
              <w:rPr>
                <w:rStyle w:val="Hyperlink"/>
                <w:rFonts w:ascii="XDPrime" w:hAnsi="XDPrime"/>
                <w:noProof/>
              </w:rPr>
              <w:t>3.2.2</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w:t>
            </w:r>
            <w:r w:rsidR="008F7750" w:rsidRPr="00F52247">
              <w:rPr>
                <w:rStyle w:val="Hyperlink"/>
                <w:rFonts w:ascii="XDPrime" w:hAnsi="XDPrime"/>
                <w:noProof/>
                <w:lang w:val="id-ID"/>
              </w:rPr>
              <w:t>5.0 Melakukan Log Out</w:t>
            </w:r>
            <w:r w:rsidR="008F7750">
              <w:rPr>
                <w:noProof/>
                <w:webHidden/>
              </w:rPr>
              <w:tab/>
            </w:r>
            <w:r w:rsidR="008F7750">
              <w:rPr>
                <w:noProof/>
                <w:webHidden/>
              </w:rPr>
              <w:fldChar w:fldCharType="begin"/>
            </w:r>
            <w:r w:rsidR="008F7750">
              <w:rPr>
                <w:noProof/>
                <w:webHidden/>
              </w:rPr>
              <w:instrText xml:space="preserve"> PAGEREF _Toc155118306 \h </w:instrText>
            </w:r>
            <w:r w:rsidR="008F7750">
              <w:rPr>
                <w:noProof/>
                <w:webHidden/>
              </w:rPr>
            </w:r>
            <w:r w:rsidR="008F7750">
              <w:rPr>
                <w:noProof/>
                <w:webHidden/>
              </w:rPr>
              <w:fldChar w:fldCharType="separate"/>
            </w:r>
            <w:r w:rsidR="000E6C94">
              <w:rPr>
                <w:noProof/>
                <w:webHidden/>
              </w:rPr>
              <w:t>24</w:t>
            </w:r>
            <w:r w:rsidR="008F7750">
              <w:rPr>
                <w:noProof/>
                <w:webHidden/>
              </w:rPr>
              <w:fldChar w:fldCharType="end"/>
            </w:r>
          </w:hyperlink>
        </w:p>
        <w:p w14:paraId="04B6F191" w14:textId="5E34212A"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7" w:history="1">
            <w:r w:rsidR="008F7750" w:rsidRPr="00F52247">
              <w:rPr>
                <w:rStyle w:val="Hyperlink"/>
                <w:rFonts w:ascii="XDPrime" w:hAnsi="XDPrime"/>
                <w:noProof/>
                <w:lang w:val="id-ID"/>
              </w:rPr>
              <w:t>3.2.3</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FS-04.1 Me</w:t>
            </w:r>
            <w:r w:rsidR="008F7750" w:rsidRPr="00F52247">
              <w:rPr>
                <w:rStyle w:val="Hyperlink"/>
                <w:rFonts w:ascii="XDPrime" w:hAnsi="XDPrime"/>
                <w:noProof/>
                <w:lang w:val="id-ID"/>
              </w:rPr>
              <w:t>nampilkan Data Lowongan</w:t>
            </w:r>
            <w:r w:rsidR="008F7750">
              <w:rPr>
                <w:noProof/>
                <w:webHidden/>
              </w:rPr>
              <w:tab/>
            </w:r>
            <w:r w:rsidR="008F7750">
              <w:rPr>
                <w:noProof/>
                <w:webHidden/>
              </w:rPr>
              <w:fldChar w:fldCharType="begin"/>
            </w:r>
            <w:r w:rsidR="008F7750">
              <w:rPr>
                <w:noProof/>
                <w:webHidden/>
              </w:rPr>
              <w:instrText xml:space="preserve"> PAGEREF _Toc155118307 \h </w:instrText>
            </w:r>
            <w:r w:rsidR="008F7750">
              <w:rPr>
                <w:noProof/>
                <w:webHidden/>
              </w:rPr>
            </w:r>
            <w:r w:rsidR="008F7750">
              <w:rPr>
                <w:noProof/>
                <w:webHidden/>
              </w:rPr>
              <w:fldChar w:fldCharType="separate"/>
            </w:r>
            <w:r w:rsidR="000E6C94">
              <w:rPr>
                <w:noProof/>
                <w:webHidden/>
              </w:rPr>
              <w:t>26</w:t>
            </w:r>
            <w:r w:rsidR="008F7750">
              <w:rPr>
                <w:noProof/>
                <w:webHidden/>
              </w:rPr>
              <w:fldChar w:fldCharType="end"/>
            </w:r>
          </w:hyperlink>
        </w:p>
        <w:p w14:paraId="795DFB99" w14:textId="5DCA885A"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8" w:history="1">
            <w:r w:rsidR="008F7750" w:rsidRPr="00F52247">
              <w:rPr>
                <w:rStyle w:val="Hyperlink"/>
                <w:rFonts w:ascii="XDPrime" w:hAnsi="XDPrime"/>
                <w:noProof/>
                <w:lang w:val="id-ID"/>
              </w:rPr>
              <w:t>3.2.4</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FS-04.2 Me</w:t>
            </w:r>
            <w:r w:rsidR="008F7750" w:rsidRPr="00F52247">
              <w:rPr>
                <w:rStyle w:val="Hyperlink"/>
                <w:rFonts w:ascii="XDPrime" w:hAnsi="XDPrime"/>
                <w:noProof/>
                <w:lang w:val="id-ID"/>
              </w:rPr>
              <w:t>nambah Data Lowongan</w:t>
            </w:r>
            <w:r w:rsidR="008F7750">
              <w:rPr>
                <w:noProof/>
                <w:webHidden/>
              </w:rPr>
              <w:tab/>
            </w:r>
            <w:r w:rsidR="008F7750">
              <w:rPr>
                <w:noProof/>
                <w:webHidden/>
              </w:rPr>
              <w:fldChar w:fldCharType="begin"/>
            </w:r>
            <w:r w:rsidR="008F7750">
              <w:rPr>
                <w:noProof/>
                <w:webHidden/>
              </w:rPr>
              <w:instrText xml:space="preserve"> PAGEREF _Toc155118308 \h </w:instrText>
            </w:r>
            <w:r w:rsidR="008F7750">
              <w:rPr>
                <w:noProof/>
                <w:webHidden/>
              </w:rPr>
            </w:r>
            <w:r w:rsidR="008F7750">
              <w:rPr>
                <w:noProof/>
                <w:webHidden/>
              </w:rPr>
              <w:fldChar w:fldCharType="separate"/>
            </w:r>
            <w:r w:rsidR="000E6C94">
              <w:rPr>
                <w:noProof/>
                <w:webHidden/>
              </w:rPr>
              <w:t>28</w:t>
            </w:r>
            <w:r w:rsidR="008F7750">
              <w:rPr>
                <w:noProof/>
                <w:webHidden/>
              </w:rPr>
              <w:fldChar w:fldCharType="end"/>
            </w:r>
          </w:hyperlink>
        </w:p>
        <w:p w14:paraId="258A1811" w14:textId="0144C407"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09" w:history="1">
            <w:r w:rsidR="008F7750" w:rsidRPr="00F52247">
              <w:rPr>
                <w:rStyle w:val="Hyperlink"/>
                <w:rFonts w:ascii="XDPrime" w:hAnsi="XDPrime"/>
                <w:noProof/>
                <w:lang w:val="id-ID"/>
              </w:rPr>
              <w:t>3.2.5</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FS-04.3 Mengubah</w:t>
            </w:r>
            <w:r w:rsidR="008F7750" w:rsidRPr="00F52247">
              <w:rPr>
                <w:rStyle w:val="Hyperlink"/>
                <w:rFonts w:ascii="XDPrime" w:hAnsi="XDPrime"/>
                <w:noProof/>
                <w:lang w:val="id-ID"/>
              </w:rPr>
              <w:t xml:space="preserve"> Data Lowongan</w:t>
            </w:r>
            <w:r w:rsidR="008F7750">
              <w:rPr>
                <w:noProof/>
                <w:webHidden/>
              </w:rPr>
              <w:tab/>
            </w:r>
            <w:r w:rsidR="008F7750">
              <w:rPr>
                <w:noProof/>
                <w:webHidden/>
              </w:rPr>
              <w:fldChar w:fldCharType="begin"/>
            </w:r>
            <w:r w:rsidR="008F7750">
              <w:rPr>
                <w:noProof/>
                <w:webHidden/>
              </w:rPr>
              <w:instrText xml:space="preserve"> PAGEREF _Toc155118309 \h </w:instrText>
            </w:r>
            <w:r w:rsidR="008F7750">
              <w:rPr>
                <w:noProof/>
                <w:webHidden/>
              </w:rPr>
            </w:r>
            <w:r w:rsidR="008F7750">
              <w:rPr>
                <w:noProof/>
                <w:webHidden/>
              </w:rPr>
              <w:fldChar w:fldCharType="separate"/>
            </w:r>
            <w:r w:rsidR="000E6C94">
              <w:rPr>
                <w:noProof/>
                <w:webHidden/>
              </w:rPr>
              <w:t>32</w:t>
            </w:r>
            <w:r w:rsidR="008F7750">
              <w:rPr>
                <w:noProof/>
                <w:webHidden/>
              </w:rPr>
              <w:fldChar w:fldCharType="end"/>
            </w:r>
          </w:hyperlink>
        </w:p>
        <w:p w14:paraId="3DCA04D7" w14:textId="7A7A6743"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10" w:history="1">
            <w:r w:rsidR="008F7750" w:rsidRPr="00F52247">
              <w:rPr>
                <w:rStyle w:val="Hyperlink"/>
                <w:rFonts w:ascii="XDPrime" w:hAnsi="XDPrime"/>
                <w:noProof/>
                <w:lang w:val="id-ID"/>
              </w:rPr>
              <w:t>3.2.6</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FS-04.4 Menghapus</w:t>
            </w:r>
            <w:r w:rsidR="008F7750" w:rsidRPr="00F52247">
              <w:rPr>
                <w:rStyle w:val="Hyperlink"/>
                <w:rFonts w:ascii="XDPrime" w:hAnsi="XDPrime"/>
                <w:noProof/>
                <w:lang w:val="id-ID"/>
              </w:rPr>
              <w:t xml:space="preserve"> Data Lowongan</w:t>
            </w:r>
            <w:r w:rsidR="008F7750">
              <w:rPr>
                <w:noProof/>
                <w:webHidden/>
              </w:rPr>
              <w:tab/>
            </w:r>
            <w:r w:rsidR="008F7750">
              <w:rPr>
                <w:noProof/>
                <w:webHidden/>
              </w:rPr>
              <w:fldChar w:fldCharType="begin"/>
            </w:r>
            <w:r w:rsidR="008F7750">
              <w:rPr>
                <w:noProof/>
                <w:webHidden/>
              </w:rPr>
              <w:instrText xml:space="preserve"> PAGEREF _Toc155118310 \h </w:instrText>
            </w:r>
            <w:r w:rsidR="008F7750">
              <w:rPr>
                <w:noProof/>
                <w:webHidden/>
              </w:rPr>
            </w:r>
            <w:r w:rsidR="008F7750">
              <w:rPr>
                <w:noProof/>
                <w:webHidden/>
              </w:rPr>
              <w:fldChar w:fldCharType="separate"/>
            </w:r>
            <w:r w:rsidR="000E6C94">
              <w:rPr>
                <w:noProof/>
                <w:webHidden/>
              </w:rPr>
              <w:t>37</w:t>
            </w:r>
            <w:r w:rsidR="008F7750">
              <w:rPr>
                <w:noProof/>
                <w:webHidden/>
              </w:rPr>
              <w:fldChar w:fldCharType="end"/>
            </w:r>
          </w:hyperlink>
        </w:p>
        <w:p w14:paraId="0A287C95" w14:textId="3C172A37"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11" w:history="1">
            <w:r w:rsidR="008F7750" w:rsidRPr="00F52247">
              <w:rPr>
                <w:rStyle w:val="Hyperlink"/>
                <w:rFonts w:ascii="XDPrime" w:hAnsi="XDPrime"/>
                <w:noProof/>
                <w:lang w:val="id-ID"/>
              </w:rPr>
              <w:t>3.2.7</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FS-04.5 Mencari</w:t>
            </w:r>
            <w:r w:rsidR="008F7750" w:rsidRPr="00F52247">
              <w:rPr>
                <w:rStyle w:val="Hyperlink"/>
                <w:rFonts w:ascii="XDPrime" w:hAnsi="XDPrime"/>
                <w:noProof/>
                <w:lang w:val="id-ID"/>
              </w:rPr>
              <w:t xml:space="preserve"> Data Lowongan</w:t>
            </w:r>
            <w:r w:rsidR="008F7750">
              <w:rPr>
                <w:noProof/>
                <w:webHidden/>
              </w:rPr>
              <w:tab/>
            </w:r>
            <w:r w:rsidR="008F7750">
              <w:rPr>
                <w:noProof/>
                <w:webHidden/>
              </w:rPr>
              <w:fldChar w:fldCharType="begin"/>
            </w:r>
            <w:r w:rsidR="008F7750">
              <w:rPr>
                <w:noProof/>
                <w:webHidden/>
              </w:rPr>
              <w:instrText xml:space="preserve"> PAGEREF _Toc155118311 \h </w:instrText>
            </w:r>
            <w:r w:rsidR="008F7750">
              <w:rPr>
                <w:noProof/>
                <w:webHidden/>
              </w:rPr>
            </w:r>
            <w:r w:rsidR="008F7750">
              <w:rPr>
                <w:noProof/>
                <w:webHidden/>
              </w:rPr>
              <w:fldChar w:fldCharType="separate"/>
            </w:r>
            <w:r w:rsidR="000E6C94">
              <w:rPr>
                <w:noProof/>
                <w:webHidden/>
              </w:rPr>
              <w:t>40</w:t>
            </w:r>
            <w:r w:rsidR="008F7750">
              <w:rPr>
                <w:noProof/>
                <w:webHidden/>
              </w:rPr>
              <w:fldChar w:fldCharType="end"/>
            </w:r>
          </w:hyperlink>
        </w:p>
        <w:p w14:paraId="4E4016C0" w14:textId="3204385E"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12" w:history="1">
            <w:r w:rsidR="008F7750" w:rsidRPr="00F52247">
              <w:rPr>
                <w:rStyle w:val="Hyperlink"/>
                <w:rFonts w:ascii="XDPrime" w:hAnsi="XDPrime"/>
                <w:noProof/>
                <w:lang w:val="id-ID"/>
              </w:rPr>
              <w:t>3.2.8</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FS-03.1 Me</w:t>
            </w:r>
            <w:r w:rsidR="008F7750" w:rsidRPr="00F52247">
              <w:rPr>
                <w:rStyle w:val="Hyperlink"/>
                <w:rFonts w:ascii="XDPrime" w:hAnsi="XDPrime"/>
                <w:noProof/>
                <w:lang w:val="id-ID"/>
              </w:rPr>
              <w:t>nampilkan Dat</w:t>
            </w:r>
            <w:r w:rsidR="008F7750" w:rsidRPr="00F52247">
              <w:rPr>
                <w:rStyle w:val="Hyperlink"/>
                <w:rFonts w:ascii="XDPrime" w:hAnsi="XDPrime"/>
                <w:noProof/>
                <w:lang w:val="en-US"/>
              </w:rPr>
              <w:t>a Pencaari Kerja</w:t>
            </w:r>
            <w:r w:rsidR="008F7750">
              <w:rPr>
                <w:noProof/>
                <w:webHidden/>
              </w:rPr>
              <w:tab/>
            </w:r>
            <w:r w:rsidR="008F7750">
              <w:rPr>
                <w:noProof/>
                <w:webHidden/>
              </w:rPr>
              <w:fldChar w:fldCharType="begin"/>
            </w:r>
            <w:r w:rsidR="008F7750">
              <w:rPr>
                <w:noProof/>
                <w:webHidden/>
              </w:rPr>
              <w:instrText xml:space="preserve"> PAGEREF _Toc155118312 \h </w:instrText>
            </w:r>
            <w:r w:rsidR="008F7750">
              <w:rPr>
                <w:noProof/>
                <w:webHidden/>
              </w:rPr>
            </w:r>
            <w:r w:rsidR="008F7750">
              <w:rPr>
                <w:noProof/>
                <w:webHidden/>
              </w:rPr>
              <w:fldChar w:fldCharType="separate"/>
            </w:r>
            <w:r w:rsidR="000E6C94">
              <w:rPr>
                <w:noProof/>
                <w:webHidden/>
              </w:rPr>
              <w:t>43</w:t>
            </w:r>
            <w:r w:rsidR="008F7750">
              <w:rPr>
                <w:noProof/>
                <w:webHidden/>
              </w:rPr>
              <w:fldChar w:fldCharType="end"/>
            </w:r>
          </w:hyperlink>
        </w:p>
        <w:p w14:paraId="0BB5AD8D" w14:textId="1B4C070C" w:rsidR="008F7750" w:rsidRDefault="00000000">
          <w:pPr>
            <w:pStyle w:val="TOC3"/>
            <w:tabs>
              <w:tab w:val="left" w:pos="1100"/>
              <w:tab w:val="right" w:leader="dot" w:pos="7927"/>
            </w:tabs>
            <w:rPr>
              <w:rFonts w:asciiTheme="minorHAnsi" w:eastAsiaTheme="minorEastAsia" w:hAnsiTheme="minorHAnsi" w:cstheme="minorBidi"/>
              <w:noProof/>
              <w:kern w:val="2"/>
              <w:sz w:val="22"/>
              <w:szCs w:val="22"/>
              <w:lang w:val="en-US"/>
              <w14:ligatures w14:val="standardContextual"/>
            </w:rPr>
          </w:pPr>
          <w:hyperlink w:anchor="_Toc155118313" w:history="1">
            <w:r w:rsidR="008F7750" w:rsidRPr="00F52247">
              <w:rPr>
                <w:rStyle w:val="Hyperlink"/>
                <w:rFonts w:ascii="XDPrime" w:hAnsi="XDPrime"/>
                <w:noProof/>
                <w:lang w:val="id-ID"/>
              </w:rPr>
              <w:t>3.2.9</w:t>
            </w:r>
            <w:r w:rsidR="008F7750">
              <w:rPr>
                <w:rFonts w:asciiTheme="minorHAnsi" w:eastAsiaTheme="minorEastAsia" w:hAnsiTheme="minorHAnsi" w:cstheme="minorBidi"/>
                <w:noProof/>
                <w:kern w:val="2"/>
                <w:sz w:val="22"/>
                <w:szCs w:val="22"/>
                <w:lang w:val="en-US"/>
                <w14:ligatures w14:val="standardContextual"/>
              </w:rPr>
              <w:tab/>
            </w:r>
            <w:r w:rsidR="008F7750" w:rsidRPr="00F52247">
              <w:rPr>
                <w:rStyle w:val="Hyperlink"/>
                <w:rFonts w:ascii="XDPrime" w:hAnsi="XDPrime"/>
                <w:noProof/>
              </w:rPr>
              <w:t>Spesifikasi Fungsi/Proses FS-03.2 Me</w:t>
            </w:r>
            <w:r w:rsidR="008F7750" w:rsidRPr="00F52247">
              <w:rPr>
                <w:rStyle w:val="Hyperlink"/>
                <w:rFonts w:ascii="XDPrime" w:hAnsi="XDPrime"/>
                <w:noProof/>
                <w:lang w:val="id-ID"/>
              </w:rPr>
              <w:t>n</w:t>
            </w:r>
            <w:r w:rsidR="008F7750" w:rsidRPr="00F52247">
              <w:rPr>
                <w:rStyle w:val="Hyperlink"/>
                <w:rFonts w:ascii="XDPrime" w:hAnsi="XDPrime"/>
                <w:noProof/>
                <w:lang w:val="en-US"/>
              </w:rPr>
              <w:t>cari</w:t>
            </w:r>
            <w:r w:rsidR="008F7750" w:rsidRPr="00F52247">
              <w:rPr>
                <w:rStyle w:val="Hyperlink"/>
                <w:rFonts w:ascii="XDPrime" w:hAnsi="XDPrime"/>
                <w:noProof/>
                <w:lang w:val="id-ID"/>
              </w:rPr>
              <w:t xml:space="preserve"> Dat</w:t>
            </w:r>
            <w:r w:rsidR="008F7750" w:rsidRPr="00F52247">
              <w:rPr>
                <w:rStyle w:val="Hyperlink"/>
                <w:rFonts w:ascii="XDPrime" w:hAnsi="XDPrime"/>
                <w:noProof/>
                <w:lang w:val="en-US"/>
              </w:rPr>
              <w:t>a Pencari Kerja</w:t>
            </w:r>
            <w:r w:rsidR="008F7750">
              <w:rPr>
                <w:noProof/>
                <w:webHidden/>
              </w:rPr>
              <w:tab/>
            </w:r>
            <w:r w:rsidR="008F7750">
              <w:rPr>
                <w:noProof/>
                <w:webHidden/>
              </w:rPr>
              <w:fldChar w:fldCharType="begin"/>
            </w:r>
            <w:r w:rsidR="008F7750">
              <w:rPr>
                <w:noProof/>
                <w:webHidden/>
              </w:rPr>
              <w:instrText xml:space="preserve"> PAGEREF _Toc155118313 \h </w:instrText>
            </w:r>
            <w:r w:rsidR="008F7750">
              <w:rPr>
                <w:noProof/>
                <w:webHidden/>
              </w:rPr>
            </w:r>
            <w:r w:rsidR="008F7750">
              <w:rPr>
                <w:noProof/>
                <w:webHidden/>
              </w:rPr>
              <w:fldChar w:fldCharType="separate"/>
            </w:r>
            <w:r w:rsidR="000E6C94">
              <w:rPr>
                <w:noProof/>
                <w:webHidden/>
              </w:rPr>
              <w:t>45</w:t>
            </w:r>
            <w:r w:rsidR="008F7750">
              <w:rPr>
                <w:noProof/>
                <w:webHidden/>
              </w:rPr>
              <w:fldChar w:fldCharType="end"/>
            </w:r>
          </w:hyperlink>
        </w:p>
        <w:p w14:paraId="2FCCCD4E" w14:textId="3AF7F929" w:rsidR="008F7750" w:rsidRDefault="008F7750">
          <w:r>
            <w:rPr>
              <w:b/>
              <w:bCs/>
            </w:rPr>
            <w:fldChar w:fldCharType="end"/>
          </w:r>
        </w:p>
      </w:sdtContent>
    </w:sdt>
    <w:p w14:paraId="56FDB57B" w14:textId="77777777" w:rsidR="008F7750" w:rsidRDefault="008F7750" w:rsidP="008F7750">
      <w:pPr>
        <w:pStyle w:val="Title"/>
        <w:spacing w:before="0" w:after="0"/>
        <w:jc w:val="left"/>
      </w:pPr>
    </w:p>
    <w:p w14:paraId="6330F246" w14:textId="25F97323" w:rsidR="00314EED" w:rsidRPr="00DC221D" w:rsidRDefault="00314EED">
      <w:pPr>
        <w:rPr>
          <w:rFonts w:ascii="XDPrime" w:hAnsi="XDPrime"/>
        </w:rPr>
      </w:pPr>
    </w:p>
    <w:p w14:paraId="78A9F012" w14:textId="77777777" w:rsidR="00314EED" w:rsidRPr="00DC221D" w:rsidRDefault="00314EED" w:rsidP="0020571E">
      <w:pPr>
        <w:pStyle w:val="Title"/>
        <w:spacing w:before="0" w:after="0"/>
        <w:jc w:val="left"/>
        <w:rPr>
          <w:rFonts w:ascii="XDPrime" w:hAnsi="XDPrime"/>
          <w:sz w:val="24"/>
          <w:szCs w:val="24"/>
        </w:rPr>
      </w:pPr>
    </w:p>
    <w:p w14:paraId="0753CB4B" w14:textId="77777777" w:rsidR="00314EED" w:rsidRPr="00DC221D" w:rsidRDefault="00314EED" w:rsidP="0020571E">
      <w:pPr>
        <w:pStyle w:val="Title"/>
        <w:spacing w:before="0" w:after="0"/>
        <w:jc w:val="left"/>
        <w:rPr>
          <w:rFonts w:ascii="XDPrime" w:hAnsi="XDPrime"/>
          <w:sz w:val="24"/>
          <w:szCs w:val="24"/>
        </w:rPr>
      </w:pPr>
    </w:p>
    <w:p w14:paraId="15D31EF9" w14:textId="77777777" w:rsidR="00314EED" w:rsidRPr="00DC221D" w:rsidRDefault="00314EED" w:rsidP="0020571E">
      <w:pPr>
        <w:pStyle w:val="Title"/>
        <w:spacing w:before="0" w:after="0"/>
        <w:jc w:val="left"/>
        <w:rPr>
          <w:rFonts w:ascii="XDPrime" w:hAnsi="XDPrime"/>
          <w:sz w:val="24"/>
          <w:szCs w:val="24"/>
        </w:rPr>
      </w:pPr>
    </w:p>
    <w:p w14:paraId="4C8512AD" w14:textId="77777777" w:rsidR="00314EED" w:rsidRPr="00DC221D" w:rsidRDefault="00314EED" w:rsidP="0020571E">
      <w:pPr>
        <w:pStyle w:val="Title"/>
        <w:spacing w:before="0" w:after="0"/>
        <w:jc w:val="left"/>
        <w:rPr>
          <w:rFonts w:ascii="XDPrime" w:hAnsi="XDPrime"/>
          <w:sz w:val="24"/>
          <w:szCs w:val="24"/>
        </w:rPr>
      </w:pPr>
    </w:p>
    <w:p w14:paraId="78A2F5E9" w14:textId="77777777" w:rsidR="00314EED" w:rsidRPr="00DC221D" w:rsidRDefault="00314EED" w:rsidP="0020571E">
      <w:pPr>
        <w:pStyle w:val="Title"/>
        <w:spacing w:before="0" w:after="0"/>
        <w:jc w:val="left"/>
        <w:rPr>
          <w:rFonts w:ascii="XDPrime" w:hAnsi="XDPrime"/>
          <w:sz w:val="24"/>
          <w:szCs w:val="24"/>
        </w:rPr>
      </w:pPr>
    </w:p>
    <w:p w14:paraId="694D1F33" w14:textId="77777777" w:rsidR="00314EED" w:rsidRPr="00DC221D" w:rsidRDefault="00314EED" w:rsidP="0020571E">
      <w:pPr>
        <w:pStyle w:val="Title"/>
        <w:spacing w:before="0" w:after="0"/>
        <w:jc w:val="left"/>
        <w:rPr>
          <w:rFonts w:ascii="XDPrime" w:hAnsi="XDPrime"/>
          <w:sz w:val="24"/>
          <w:szCs w:val="24"/>
        </w:rPr>
      </w:pPr>
    </w:p>
    <w:p w14:paraId="6097D9B7" w14:textId="77777777" w:rsidR="00314EED" w:rsidRPr="00DC221D" w:rsidRDefault="00314EED" w:rsidP="0020571E">
      <w:pPr>
        <w:pStyle w:val="Title"/>
        <w:spacing w:before="0" w:after="0"/>
        <w:jc w:val="left"/>
        <w:rPr>
          <w:rFonts w:ascii="XDPrime" w:hAnsi="XDPrime"/>
          <w:sz w:val="24"/>
          <w:szCs w:val="24"/>
        </w:rPr>
      </w:pPr>
    </w:p>
    <w:p w14:paraId="0D6B39FF" w14:textId="77777777" w:rsidR="00C44039" w:rsidRPr="001F7C33" w:rsidRDefault="00C44039" w:rsidP="008C3F88">
      <w:pPr>
        <w:pStyle w:val="Title"/>
        <w:spacing w:before="0" w:after="0"/>
        <w:rPr>
          <w:rFonts w:ascii="XDPrime" w:hAnsi="XDPrime"/>
          <w:szCs w:val="32"/>
        </w:rPr>
      </w:pPr>
      <w:r w:rsidRPr="001F7C33">
        <w:rPr>
          <w:rFonts w:ascii="XDPrime" w:hAnsi="XDPrime"/>
          <w:szCs w:val="32"/>
        </w:rPr>
        <w:t>Daftar Gambar</w:t>
      </w:r>
    </w:p>
    <w:p w14:paraId="475CAD01" w14:textId="77777777" w:rsidR="00C44039" w:rsidRPr="005948C2" w:rsidRDefault="00C44039" w:rsidP="008C3F88">
      <w:pPr>
        <w:spacing w:after="0" w:line="240" w:lineRule="auto"/>
        <w:rPr>
          <w:rFonts w:ascii="XDPrime" w:hAnsi="XDPrime" w:cs="Times New Roman"/>
          <w:sz w:val="20"/>
          <w:szCs w:val="20"/>
          <w:lang w:val="sv-SE"/>
        </w:rPr>
      </w:pPr>
    </w:p>
    <w:p w14:paraId="25E4154E" w14:textId="392B392F" w:rsidR="0016268F" w:rsidRPr="005948C2" w:rsidRDefault="0016268F">
      <w:pPr>
        <w:pStyle w:val="TableofFigures"/>
        <w:rPr>
          <w:noProof/>
          <w:kern w:val="2"/>
          <w:sz w:val="20"/>
          <w:szCs w:val="20"/>
          <w:lang w:val="en-US" w:eastAsia="en-US"/>
          <w14:ligatures w14:val="standardContextual"/>
        </w:rPr>
      </w:pPr>
      <w:r w:rsidRPr="005948C2">
        <w:rPr>
          <w:rFonts w:cs="Times New Roman"/>
          <w:sz w:val="20"/>
          <w:szCs w:val="20"/>
          <w:lang w:val="sv-SE"/>
        </w:rPr>
        <w:fldChar w:fldCharType="begin"/>
      </w:r>
      <w:r w:rsidRPr="005948C2">
        <w:rPr>
          <w:rFonts w:cs="Times New Roman"/>
          <w:sz w:val="20"/>
          <w:szCs w:val="20"/>
          <w:lang w:val="sv-SE"/>
        </w:rPr>
        <w:instrText xml:space="preserve"> TOC \h \z \c "Gambar 2." </w:instrText>
      </w:r>
      <w:r w:rsidRPr="005948C2">
        <w:rPr>
          <w:rFonts w:cs="Times New Roman"/>
          <w:sz w:val="20"/>
          <w:szCs w:val="20"/>
          <w:lang w:val="sv-SE"/>
        </w:rPr>
        <w:fldChar w:fldCharType="separate"/>
      </w:r>
      <w:hyperlink w:anchor="_Toc154510203" w:history="1">
        <w:r w:rsidRPr="005948C2">
          <w:rPr>
            <w:rStyle w:val="Hyperlink"/>
            <w:noProof/>
            <w:sz w:val="20"/>
            <w:szCs w:val="20"/>
          </w:rPr>
          <w:t xml:space="preserve">Gambar 2.1 </w:t>
        </w:r>
        <w:r w:rsidR="00BE4C6B" w:rsidRPr="005948C2">
          <w:rPr>
            <w:rStyle w:val="Hyperlink"/>
            <w:noProof/>
            <w:sz w:val="20"/>
            <w:szCs w:val="20"/>
          </w:rPr>
          <w:tab/>
        </w:r>
        <w:r w:rsidRPr="005948C2">
          <w:rPr>
            <w:rStyle w:val="Hyperlink"/>
            <w:noProof/>
            <w:sz w:val="20"/>
            <w:szCs w:val="20"/>
          </w:rPr>
          <w:t>Conceptual Data Model (CDM)</w:t>
        </w:r>
        <w:r w:rsidRPr="005948C2">
          <w:rPr>
            <w:noProof/>
            <w:webHidden/>
            <w:sz w:val="20"/>
            <w:szCs w:val="20"/>
          </w:rPr>
          <w:tab/>
        </w:r>
        <w:r w:rsidRPr="005948C2">
          <w:rPr>
            <w:noProof/>
            <w:webHidden/>
            <w:sz w:val="20"/>
            <w:szCs w:val="20"/>
          </w:rPr>
          <w:fldChar w:fldCharType="begin"/>
        </w:r>
        <w:r w:rsidRPr="005948C2">
          <w:rPr>
            <w:noProof/>
            <w:webHidden/>
            <w:sz w:val="20"/>
            <w:szCs w:val="20"/>
          </w:rPr>
          <w:instrText xml:space="preserve"> PAGEREF _Toc154510203 \h </w:instrText>
        </w:r>
        <w:r w:rsidRPr="005948C2">
          <w:rPr>
            <w:noProof/>
            <w:webHidden/>
            <w:sz w:val="20"/>
            <w:szCs w:val="20"/>
          </w:rPr>
        </w:r>
        <w:r w:rsidRPr="005948C2">
          <w:rPr>
            <w:noProof/>
            <w:webHidden/>
            <w:sz w:val="20"/>
            <w:szCs w:val="20"/>
          </w:rPr>
          <w:fldChar w:fldCharType="separate"/>
        </w:r>
        <w:r w:rsidR="000E6C94">
          <w:rPr>
            <w:noProof/>
            <w:webHidden/>
            <w:sz w:val="20"/>
            <w:szCs w:val="20"/>
          </w:rPr>
          <w:t>14</w:t>
        </w:r>
        <w:r w:rsidRPr="005948C2">
          <w:rPr>
            <w:noProof/>
            <w:webHidden/>
            <w:sz w:val="20"/>
            <w:szCs w:val="20"/>
          </w:rPr>
          <w:fldChar w:fldCharType="end"/>
        </w:r>
      </w:hyperlink>
    </w:p>
    <w:p w14:paraId="0B9CFEC1" w14:textId="38A83349" w:rsidR="00F40016" w:rsidRPr="005948C2" w:rsidRDefault="00000000" w:rsidP="00F40016">
      <w:pPr>
        <w:pStyle w:val="TableofFigures"/>
        <w:rPr>
          <w:noProof/>
          <w:sz w:val="20"/>
          <w:szCs w:val="20"/>
        </w:rPr>
      </w:pPr>
      <w:hyperlink w:anchor="_Toc154510204" w:history="1">
        <w:r w:rsidR="0016268F" w:rsidRPr="005948C2">
          <w:rPr>
            <w:rStyle w:val="Hyperlink"/>
            <w:noProof/>
            <w:sz w:val="20"/>
            <w:szCs w:val="20"/>
          </w:rPr>
          <w:t xml:space="preserve">Gambar 2.2 </w:t>
        </w:r>
        <w:r w:rsidR="00BE4C6B" w:rsidRPr="005948C2">
          <w:rPr>
            <w:rStyle w:val="Hyperlink"/>
            <w:noProof/>
            <w:sz w:val="20"/>
            <w:szCs w:val="20"/>
          </w:rPr>
          <w:tab/>
        </w:r>
        <w:r w:rsidR="0016268F" w:rsidRPr="005948C2">
          <w:rPr>
            <w:rStyle w:val="Hyperlink"/>
            <w:noProof/>
            <w:sz w:val="20"/>
            <w:szCs w:val="20"/>
            <w:lang w:val="en-US"/>
          </w:rPr>
          <w:t>Physical Data Model (PDM)</w:t>
        </w:r>
        <w:r w:rsidR="0016268F" w:rsidRPr="005948C2">
          <w:rPr>
            <w:noProof/>
            <w:webHidden/>
            <w:sz w:val="20"/>
            <w:szCs w:val="20"/>
          </w:rPr>
          <w:tab/>
        </w:r>
        <w:r w:rsidR="0016268F" w:rsidRPr="005948C2">
          <w:rPr>
            <w:noProof/>
            <w:webHidden/>
            <w:sz w:val="20"/>
            <w:szCs w:val="20"/>
          </w:rPr>
          <w:fldChar w:fldCharType="begin"/>
        </w:r>
        <w:r w:rsidR="0016268F" w:rsidRPr="005948C2">
          <w:rPr>
            <w:noProof/>
            <w:webHidden/>
            <w:sz w:val="20"/>
            <w:szCs w:val="20"/>
          </w:rPr>
          <w:instrText xml:space="preserve"> PAGEREF _Toc154510204 \h </w:instrText>
        </w:r>
        <w:r w:rsidR="0016268F" w:rsidRPr="005948C2">
          <w:rPr>
            <w:noProof/>
            <w:webHidden/>
            <w:sz w:val="20"/>
            <w:szCs w:val="20"/>
          </w:rPr>
        </w:r>
        <w:r w:rsidR="0016268F" w:rsidRPr="005948C2">
          <w:rPr>
            <w:noProof/>
            <w:webHidden/>
            <w:sz w:val="20"/>
            <w:szCs w:val="20"/>
          </w:rPr>
          <w:fldChar w:fldCharType="separate"/>
        </w:r>
        <w:r w:rsidR="000E6C94">
          <w:rPr>
            <w:noProof/>
            <w:webHidden/>
            <w:sz w:val="20"/>
            <w:szCs w:val="20"/>
          </w:rPr>
          <w:t>14</w:t>
        </w:r>
        <w:r w:rsidR="0016268F" w:rsidRPr="005948C2">
          <w:rPr>
            <w:noProof/>
            <w:webHidden/>
            <w:sz w:val="20"/>
            <w:szCs w:val="20"/>
          </w:rPr>
          <w:fldChar w:fldCharType="end"/>
        </w:r>
      </w:hyperlink>
      <w:r w:rsidR="0016268F" w:rsidRPr="005948C2">
        <w:rPr>
          <w:rFonts w:cs="Times New Roman"/>
          <w:sz w:val="20"/>
          <w:szCs w:val="20"/>
          <w:lang w:val="sv-SE"/>
        </w:rPr>
        <w:fldChar w:fldCharType="end"/>
      </w:r>
      <w:r w:rsidR="00F40016" w:rsidRPr="005948C2">
        <w:rPr>
          <w:rFonts w:cs="Times New Roman"/>
          <w:sz w:val="20"/>
          <w:szCs w:val="20"/>
          <w:lang w:val="sv-SE"/>
        </w:rPr>
        <w:tab/>
      </w:r>
      <w:r w:rsidR="00F40016" w:rsidRPr="005948C2">
        <w:rPr>
          <w:rFonts w:cs="Times New Roman"/>
          <w:sz w:val="20"/>
          <w:szCs w:val="20"/>
          <w:lang w:val="sv-SE"/>
        </w:rPr>
        <w:fldChar w:fldCharType="begin"/>
      </w:r>
      <w:r w:rsidR="00F40016" w:rsidRPr="005948C2">
        <w:rPr>
          <w:rFonts w:cs="Times New Roman"/>
          <w:sz w:val="20"/>
          <w:szCs w:val="20"/>
          <w:lang w:val="sv-SE"/>
        </w:rPr>
        <w:instrText xml:space="preserve"> TOC \h \z \c "Gambar 3." </w:instrText>
      </w:r>
      <w:r w:rsidR="00F40016" w:rsidRPr="005948C2">
        <w:rPr>
          <w:rFonts w:cs="Times New Roman"/>
          <w:sz w:val="20"/>
          <w:szCs w:val="20"/>
          <w:lang w:val="sv-SE"/>
        </w:rPr>
        <w:fldChar w:fldCharType="separate"/>
      </w:r>
    </w:p>
    <w:p w14:paraId="20E5FB3F" w14:textId="2DA0B411" w:rsidR="00F40016" w:rsidRPr="005948C2" w:rsidRDefault="00000000">
      <w:pPr>
        <w:pStyle w:val="TableofFigures"/>
        <w:rPr>
          <w:noProof/>
          <w:kern w:val="2"/>
          <w:sz w:val="20"/>
          <w:szCs w:val="20"/>
          <w:lang w:val="en-US" w:eastAsia="en-US"/>
          <w14:ligatures w14:val="standardContextual"/>
        </w:rPr>
      </w:pPr>
      <w:hyperlink w:anchor="_Toc154510240" w:history="1">
        <w:r w:rsidR="00F40016" w:rsidRPr="005948C2">
          <w:rPr>
            <w:rStyle w:val="Hyperlink"/>
            <w:noProof/>
            <w:sz w:val="20"/>
            <w:szCs w:val="20"/>
          </w:rPr>
          <w:t xml:space="preserve">Gambar 3.1 </w:t>
        </w:r>
        <w:r w:rsidR="00BE4C6B" w:rsidRPr="005948C2">
          <w:rPr>
            <w:rStyle w:val="Hyperlink"/>
            <w:noProof/>
            <w:sz w:val="20"/>
            <w:szCs w:val="20"/>
          </w:rPr>
          <w:tab/>
        </w:r>
        <w:r w:rsidR="00F40016" w:rsidRPr="005948C2">
          <w:rPr>
            <w:rStyle w:val="Hyperlink"/>
            <w:noProof/>
            <w:sz w:val="20"/>
            <w:szCs w:val="20"/>
          </w:rPr>
          <w:t>Spesifikasi Layar Utama Login</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_Toc154510240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22</w:t>
        </w:r>
        <w:r w:rsidR="00F40016" w:rsidRPr="005948C2">
          <w:rPr>
            <w:noProof/>
            <w:webHidden/>
            <w:sz w:val="20"/>
            <w:szCs w:val="20"/>
          </w:rPr>
          <w:fldChar w:fldCharType="end"/>
        </w:r>
      </w:hyperlink>
    </w:p>
    <w:p w14:paraId="31E45E27" w14:textId="7A0C2D74" w:rsidR="00F40016" w:rsidRPr="005948C2" w:rsidRDefault="00000000">
      <w:pPr>
        <w:pStyle w:val="TableofFigures"/>
        <w:rPr>
          <w:noProof/>
          <w:kern w:val="2"/>
          <w:sz w:val="20"/>
          <w:szCs w:val="20"/>
          <w:lang w:val="en-US" w:eastAsia="en-US"/>
          <w14:ligatures w14:val="standardContextual"/>
        </w:rPr>
      </w:pPr>
      <w:hyperlink w:anchor="_Toc154510241" w:history="1">
        <w:r w:rsidR="00F40016" w:rsidRPr="005948C2">
          <w:rPr>
            <w:rStyle w:val="Hyperlink"/>
            <w:noProof/>
            <w:sz w:val="20"/>
            <w:szCs w:val="20"/>
          </w:rPr>
          <w:t xml:space="preserve">Gambar 3.2 </w:t>
        </w:r>
        <w:r w:rsidR="00BE4C6B" w:rsidRPr="005948C2">
          <w:rPr>
            <w:rStyle w:val="Hyperlink"/>
            <w:noProof/>
            <w:sz w:val="20"/>
            <w:szCs w:val="20"/>
          </w:rPr>
          <w:tab/>
        </w:r>
        <w:r w:rsidR="00F40016" w:rsidRPr="005948C2">
          <w:rPr>
            <w:rStyle w:val="Hyperlink"/>
            <w:noProof/>
            <w:sz w:val="20"/>
            <w:szCs w:val="20"/>
          </w:rPr>
          <w:t>Spesifikasi Layar Utama Logout</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_Toc154510241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25</w:t>
        </w:r>
        <w:r w:rsidR="00F40016" w:rsidRPr="005948C2">
          <w:rPr>
            <w:noProof/>
            <w:webHidden/>
            <w:sz w:val="20"/>
            <w:szCs w:val="20"/>
          </w:rPr>
          <w:fldChar w:fldCharType="end"/>
        </w:r>
      </w:hyperlink>
    </w:p>
    <w:p w14:paraId="20FCD5D6" w14:textId="5A91FB0F" w:rsidR="00F40016" w:rsidRPr="005948C2" w:rsidRDefault="00000000">
      <w:pPr>
        <w:pStyle w:val="TableofFigures"/>
        <w:rPr>
          <w:noProof/>
          <w:kern w:val="2"/>
          <w:sz w:val="20"/>
          <w:szCs w:val="20"/>
          <w:lang w:val="en-US" w:eastAsia="en-US"/>
          <w14:ligatures w14:val="standardContextual"/>
        </w:rPr>
      </w:pPr>
      <w:hyperlink w:anchor="_Toc154510242" w:history="1">
        <w:r w:rsidR="00F40016" w:rsidRPr="005948C2">
          <w:rPr>
            <w:rStyle w:val="Hyperlink"/>
            <w:noProof/>
            <w:sz w:val="20"/>
            <w:szCs w:val="20"/>
          </w:rPr>
          <w:t xml:space="preserve">Gambar 3.3 </w:t>
        </w:r>
        <w:r w:rsidR="00BE4C6B" w:rsidRPr="005948C2">
          <w:rPr>
            <w:rStyle w:val="Hyperlink"/>
            <w:noProof/>
            <w:sz w:val="20"/>
            <w:szCs w:val="20"/>
          </w:rPr>
          <w:tab/>
        </w:r>
        <w:r w:rsidR="00F40016" w:rsidRPr="005948C2">
          <w:rPr>
            <w:rStyle w:val="Hyperlink"/>
            <w:noProof/>
            <w:sz w:val="20"/>
            <w:szCs w:val="20"/>
          </w:rPr>
          <w:t>Spesifikasi Layar Utama Menampilkan Data Lowongan</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_Toc154510242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27</w:t>
        </w:r>
        <w:r w:rsidR="00F40016" w:rsidRPr="005948C2">
          <w:rPr>
            <w:noProof/>
            <w:webHidden/>
            <w:sz w:val="20"/>
            <w:szCs w:val="20"/>
          </w:rPr>
          <w:fldChar w:fldCharType="end"/>
        </w:r>
      </w:hyperlink>
    </w:p>
    <w:p w14:paraId="1EA43A27" w14:textId="599AFDFD" w:rsidR="00F40016" w:rsidRPr="005948C2" w:rsidRDefault="00000000">
      <w:pPr>
        <w:pStyle w:val="TableofFigures"/>
        <w:rPr>
          <w:noProof/>
          <w:kern w:val="2"/>
          <w:sz w:val="20"/>
          <w:szCs w:val="20"/>
          <w:lang w:val="en-US" w:eastAsia="en-US"/>
          <w14:ligatures w14:val="standardContextual"/>
        </w:rPr>
      </w:pPr>
      <w:hyperlink w:anchor="_Toc154510243" w:history="1">
        <w:r w:rsidR="00F40016" w:rsidRPr="005948C2">
          <w:rPr>
            <w:rStyle w:val="Hyperlink"/>
            <w:noProof/>
            <w:sz w:val="20"/>
            <w:szCs w:val="20"/>
          </w:rPr>
          <w:t xml:space="preserve">Gambar 3.4 </w:t>
        </w:r>
        <w:r w:rsidR="00BE4C6B" w:rsidRPr="005948C2">
          <w:rPr>
            <w:rStyle w:val="Hyperlink"/>
            <w:noProof/>
            <w:sz w:val="20"/>
            <w:szCs w:val="20"/>
          </w:rPr>
          <w:tab/>
        </w:r>
        <w:r w:rsidR="00F40016" w:rsidRPr="005948C2">
          <w:rPr>
            <w:rStyle w:val="Hyperlink"/>
            <w:noProof/>
            <w:sz w:val="20"/>
            <w:szCs w:val="20"/>
          </w:rPr>
          <w:t>Spesifikasi Layar Utama Menambahkan Data Lowongan</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_Toc154510243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30</w:t>
        </w:r>
        <w:r w:rsidR="00F40016" w:rsidRPr="005948C2">
          <w:rPr>
            <w:noProof/>
            <w:webHidden/>
            <w:sz w:val="20"/>
            <w:szCs w:val="20"/>
          </w:rPr>
          <w:fldChar w:fldCharType="end"/>
        </w:r>
      </w:hyperlink>
    </w:p>
    <w:p w14:paraId="1D57A19E" w14:textId="0FF1F455" w:rsidR="00F40016" w:rsidRPr="005948C2" w:rsidRDefault="00000000">
      <w:pPr>
        <w:pStyle w:val="TableofFigures"/>
        <w:rPr>
          <w:noProof/>
          <w:kern w:val="2"/>
          <w:sz w:val="20"/>
          <w:szCs w:val="20"/>
          <w:lang w:val="en-US" w:eastAsia="en-US"/>
          <w14:ligatures w14:val="standardContextual"/>
        </w:rPr>
      </w:pPr>
      <w:hyperlink w:anchor="_Toc154510244" w:history="1">
        <w:r w:rsidR="00F40016" w:rsidRPr="005948C2">
          <w:rPr>
            <w:rStyle w:val="Hyperlink"/>
            <w:noProof/>
            <w:sz w:val="20"/>
            <w:szCs w:val="20"/>
          </w:rPr>
          <w:t xml:space="preserve">Gambar 3.5 </w:t>
        </w:r>
        <w:r w:rsidR="00BE4C6B" w:rsidRPr="005948C2">
          <w:rPr>
            <w:rStyle w:val="Hyperlink"/>
            <w:noProof/>
            <w:sz w:val="20"/>
            <w:szCs w:val="20"/>
          </w:rPr>
          <w:tab/>
        </w:r>
        <w:r w:rsidR="00F40016" w:rsidRPr="005948C2">
          <w:rPr>
            <w:rStyle w:val="Hyperlink"/>
            <w:noProof/>
            <w:sz w:val="20"/>
            <w:szCs w:val="20"/>
          </w:rPr>
          <w:t>Spesifikasi Layar Utama Mengubah Data Lowongan</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_Toc154510244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34</w:t>
        </w:r>
        <w:r w:rsidR="00F40016" w:rsidRPr="005948C2">
          <w:rPr>
            <w:noProof/>
            <w:webHidden/>
            <w:sz w:val="20"/>
            <w:szCs w:val="20"/>
          </w:rPr>
          <w:fldChar w:fldCharType="end"/>
        </w:r>
      </w:hyperlink>
    </w:p>
    <w:p w14:paraId="45DFEDC2" w14:textId="6A9669EE" w:rsidR="00F40016" w:rsidRPr="005948C2" w:rsidRDefault="00000000">
      <w:pPr>
        <w:pStyle w:val="TableofFigures"/>
        <w:rPr>
          <w:noProof/>
          <w:kern w:val="2"/>
          <w:sz w:val="20"/>
          <w:szCs w:val="20"/>
          <w:lang w:val="en-US" w:eastAsia="en-US"/>
          <w14:ligatures w14:val="standardContextual"/>
        </w:rPr>
      </w:pPr>
      <w:hyperlink w:anchor="_Toc154510245" w:history="1">
        <w:r w:rsidR="00F40016" w:rsidRPr="005948C2">
          <w:rPr>
            <w:rStyle w:val="Hyperlink"/>
            <w:noProof/>
            <w:sz w:val="20"/>
            <w:szCs w:val="20"/>
          </w:rPr>
          <w:t xml:space="preserve">Gambar 3.6 </w:t>
        </w:r>
        <w:r w:rsidR="00AA4A1F" w:rsidRPr="005948C2">
          <w:rPr>
            <w:rStyle w:val="Hyperlink"/>
            <w:noProof/>
            <w:sz w:val="20"/>
            <w:szCs w:val="20"/>
          </w:rPr>
          <w:tab/>
        </w:r>
        <w:r w:rsidR="00F40016" w:rsidRPr="005948C2">
          <w:rPr>
            <w:rStyle w:val="Hyperlink"/>
            <w:noProof/>
            <w:sz w:val="20"/>
            <w:szCs w:val="20"/>
          </w:rPr>
          <w:t>Spesifikasi Layar Utama Menghapus Data Lowongan</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_Toc154510245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38</w:t>
        </w:r>
        <w:r w:rsidR="00F40016" w:rsidRPr="005948C2">
          <w:rPr>
            <w:noProof/>
            <w:webHidden/>
            <w:sz w:val="20"/>
            <w:szCs w:val="20"/>
          </w:rPr>
          <w:fldChar w:fldCharType="end"/>
        </w:r>
      </w:hyperlink>
    </w:p>
    <w:p w14:paraId="3AB110A1" w14:textId="43830E69" w:rsidR="00F40016" w:rsidRPr="005948C2" w:rsidRDefault="00000000">
      <w:pPr>
        <w:pStyle w:val="TableofFigures"/>
        <w:rPr>
          <w:noProof/>
          <w:kern w:val="2"/>
          <w:sz w:val="20"/>
          <w:szCs w:val="20"/>
          <w:lang w:val="en-US" w:eastAsia="en-US"/>
          <w14:ligatures w14:val="standardContextual"/>
        </w:rPr>
      </w:pPr>
      <w:hyperlink w:anchor="_Toc154510246" w:history="1">
        <w:r w:rsidR="00F40016" w:rsidRPr="005948C2">
          <w:rPr>
            <w:rStyle w:val="Hyperlink"/>
            <w:noProof/>
            <w:sz w:val="20"/>
            <w:szCs w:val="20"/>
          </w:rPr>
          <w:t xml:space="preserve">Gambar 3.7 </w:t>
        </w:r>
        <w:r w:rsidR="00AA4A1F" w:rsidRPr="005948C2">
          <w:rPr>
            <w:rStyle w:val="Hyperlink"/>
            <w:noProof/>
            <w:sz w:val="20"/>
            <w:szCs w:val="20"/>
          </w:rPr>
          <w:tab/>
        </w:r>
        <w:r w:rsidR="00F40016" w:rsidRPr="005948C2">
          <w:rPr>
            <w:rStyle w:val="Hyperlink"/>
            <w:noProof/>
            <w:sz w:val="20"/>
            <w:szCs w:val="20"/>
          </w:rPr>
          <w:t>Spesifikasi Layar Utama Melihat Data Lowongan</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_Toc154510246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41</w:t>
        </w:r>
        <w:r w:rsidR="00F40016" w:rsidRPr="005948C2">
          <w:rPr>
            <w:noProof/>
            <w:webHidden/>
            <w:sz w:val="20"/>
            <w:szCs w:val="20"/>
          </w:rPr>
          <w:fldChar w:fldCharType="end"/>
        </w:r>
      </w:hyperlink>
    </w:p>
    <w:p w14:paraId="35D7D292" w14:textId="6705DEB1" w:rsidR="00F40016" w:rsidRPr="005948C2" w:rsidRDefault="00000000">
      <w:pPr>
        <w:pStyle w:val="TableofFigures"/>
        <w:rPr>
          <w:noProof/>
          <w:kern w:val="2"/>
          <w:sz w:val="20"/>
          <w:szCs w:val="20"/>
          <w:lang w:val="en-US" w:eastAsia="en-US"/>
          <w14:ligatures w14:val="standardContextual"/>
        </w:rPr>
      </w:pPr>
      <w:hyperlink w:anchor="_Toc154510247" w:history="1">
        <w:r w:rsidR="00F40016" w:rsidRPr="005948C2">
          <w:rPr>
            <w:rStyle w:val="Hyperlink"/>
            <w:noProof/>
            <w:sz w:val="20"/>
            <w:szCs w:val="20"/>
          </w:rPr>
          <w:t xml:space="preserve">Gambar 3.8 </w:t>
        </w:r>
        <w:r w:rsidR="00AA4A1F" w:rsidRPr="005948C2">
          <w:rPr>
            <w:rStyle w:val="Hyperlink"/>
            <w:noProof/>
            <w:sz w:val="20"/>
            <w:szCs w:val="20"/>
          </w:rPr>
          <w:tab/>
        </w:r>
        <w:r w:rsidR="00F40016" w:rsidRPr="005948C2">
          <w:rPr>
            <w:rStyle w:val="Hyperlink"/>
            <w:noProof/>
            <w:sz w:val="20"/>
            <w:szCs w:val="20"/>
          </w:rPr>
          <w:t>Spesifikasi Layar Utama Menampilkan Data Pencari Kerja</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_Toc154510247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44</w:t>
        </w:r>
        <w:r w:rsidR="00F40016" w:rsidRPr="005948C2">
          <w:rPr>
            <w:noProof/>
            <w:webHidden/>
            <w:sz w:val="20"/>
            <w:szCs w:val="20"/>
          </w:rPr>
          <w:fldChar w:fldCharType="end"/>
        </w:r>
      </w:hyperlink>
    </w:p>
    <w:p w14:paraId="33B5FBF6" w14:textId="2F181719" w:rsidR="00F40016" w:rsidRPr="005948C2" w:rsidRDefault="00000000">
      <w:pPr>
        <w:pStyle w:val="TableofFigures"/>
        <w:rPr>
          <w:noProof/>
          <w:kern w:val="2"/>
          <w:sz w:val="20"/>
          <w:szCs w:val="20"/>
          <w:lang w:val="en-US" w:eastAsia="en-US"/>
          <w14:ligatures w14:val="standardContextual"/>
        </w:rPr>
      </w:pPr>
      <w:hyperlink r:id="rId10" w:anchor="_Toc154510248" w:history="1">
        <w:r w:rsidR="00F40016" w:rsidRPr="005948C2">
          <w:rPr>
            <w:rStyle w:val="Hyperlink"/>
            <w:noProof/>
            <w:sz w:val="20"/>
            <w:szCs w:val="20"/>
          </w:rPr>
          <w:t xml:space="preserve">Gambar 3.9 </w:t>
        </w:r>
        <w:r w:rsidR="00AA4A1F" w:rsidRPr="005948C2">
          <w:rPr>
            <w:rStyle w:val="Hyperlink"/>
            <w:noProof/>
            <w:sz w:val="20"/>
            <w:szCs w:val="20"/>
          </w:rPr>
          <w:tab/>
        </w:r>
        <w:r w:rsidR="00F40016" w:rsidRPr="005948C2">
          <w:rPr>
            <w:rStyle w:val="Hyperlink"/>
            <w:noProof/>
            <w:sz w:val="20"/>
            <w:szCs w:val="20"/>
          </w:rPr>
          <w:t>Spesifikasi Layar Utama Menampilkan Data Pencari Kerja</w:t>
        </w:r>
        <w:r w:rsidR="00F40016" w:rsidRPr="005948C2">
          <w:rPr>
            <w:noProof/>
            <w:webHidden/>
            <w:sz w:val="20"/>
            <w:szCs w:val="20"/>
          </w:rPr>
          <w:tab/>
        </w:r>
        <w:r w:rsidR="00F40016" w:rsidRPr="005948C2">
          <w:rPr>
            <w:noProof/>
            <w:webHidden/>
            <w:sz w:val="20"/>
            <w:szCs w:val="20"/>
          </w:rPr>
          <w:fldChar w:fldCharType="begin"/>
        </w:r>
        <w:r w:rsidR="00F40016" w:rsidRPr="005948C2">
          <w:rPr>
            <w:noProof/>
            <w:webHidden/>
            <w:sz w:val="20"/>
            <w:szCs w:val="20"/>
          </w:rPr>
          <w:instrText xml:space="preserve"> PAGEREF _Toc154510248 \h </w:instrText>
        </w:r>
        <w:r w:rsidR="00F40016" w:rsidRPr="005948C2">
          <w:rPr>
            <w:noProof/>
            <w:webHidden/>
            <w:sz w:val="20"/>
            <w:szCs w:val="20"/>
          </w:rPr>
        </w:r>
        <w:r w:rsidR="00F40016" w:rsidRPr="005948C2">
          <w:rPr>
            <w:noProof/>
            <w:webHidden/>
            <w:sz w:val="20"/>
            <w:szCs w:val="20"/>
          </w:rPr>
          <w:fldChar w:fldCharType="separate"/>
        </w:r>
        <w:r w:rsidR="000E6C94">
          <w:rPr>
            <w:noProof/>
            <w:webHidden/>
            <w:sz w:val="20"/>
            <w:szCs w:val="20"/>
          </w:rPr>
          <w:t>46</w:t>
        </w:r>
        <w:r w:rsidR="00F40016" w:rsidRPr="005948C2">
          <w:rPr>
            <w:noProof/>
            <w:webHidden/>
            <w:sz w:val="20"/>
            <w:szCs w:val="20"/>
          </w:rPr>
          <w:fldChar w:fldCharType="end"/>
        </w:r>
      </w:hyperlink>
    </w:p>
    <w:p w14:paraId="21B73A5E" w14:textId="1A8E1D67" w:rsidR="00667922" w:rsidRPr="005948C2" w:rsidRDefault="00F40016" w:rsidP="006F730C">
      <w:pPr>
        <w:tabs>
          <w:tab w:val="left" w:pos="2148"/>
        </w:tabs>
        <w:spacing w:after="0" w:line="240" w:lineRule="auto"/>
        <w:rPr>
          <w:rFonts w:ascii="XDPrime" w:hAnsi="XDPrime" w:cs="Times New Roman"/>
          <w:sz w:val="20"/>
          <w:szCs w:val="20"/>
          <w:lang w:val="sv-SE"/>
        </w:rPr>
      </w:pPr>
      <w:r w:rsidRPr="005948C2">
        <w:rPr>
          <w:rFonts w:ascii="XDPrime" w:hAnsi="XDPrime" w:cs="Times New Roman"/>
          <w:sz w:val="20"/>
          <w:szCs w:val="20"/>
          <w:lang w:val="sv-SE"/>
        </w:rPr>
        <w:fldChar w:fldCharType="end"/>
      </w:r>
    </w:p>
    <w:p w14:paraId="4965E26B" w14:textId="77777777" w:rsidR="00C44039" w:rsidRPr="005948C2" w:rsidRDefault="00C44039" w:rsidP="008C3F88">
      <w:pPr>
        <w:spacing w:after="0" w:line="240" w:lineRule="auto"/>
        <w:rPr>
          <w:rFonts w:ascii="XDPrime" w:hAnsi="XDPrime" w:cs="Times New Roman"/>
          <w:sz w:val="20"/>
          <w:szCs w:val="20"/>
          <w:lang w:val="sv-SE"/>
        </w:rPr>
      </w:pPr>
    </w:p>
    <w:p w14:paraId="64AC01A7" w14:textId="77777777" w:rsidR="00C44039" w:rsidRPr="001F7C33" w:rsidRDefault="00C44039" w:rsidP="008C3F88">
      <w:pPr>
        <w:pStyle w:val="Title"/>
        <w:spacing w:before="0" w:after="0"/>
        <w:rPr>
          <w:rFonts w:ascii="XDPrime" w:hAnsi="XDPrime"/>
          <w:szCs w:val="32"/>
          <w:lang w:val="sv-SE"/>
        </w:rPr>
      </w:pPr>
      <w:r w:rsidRPr="001F7C33">
        <w:rPr>
          <w:rFonts w:ascii="XDPrime" w:hAnsi="XDPrime"/>
          <w:szCs w:val="32"/>
          <w:lang w:val="sv-SE"/>
        </w:rPr>
        <w:t>Daftar Tabel</w:t>
      </w:r>
    </w:p>
    <w:p w14:paraId="5F31C9FD" w14:textId="77777777" w:rsidR="00E855AF" w:rsidRPr="005948C2" w:rsidRDefault="00E855AF" w:rsidP="008C3F88">
      <w:pPr>
        <w:spacing w:after="0" w:line="240" w:lineRule="auto"/>
        <w:rPr>
          <w:rFonts w:ascii="XDPrime" w:hAnsi="XDPrime" w:cs="Times New Roman"/>
          <w:sz w:val="20"/>
          <w:szCs w:val="20"/>
          <w:lang w:val="sv-SE"/>
        </w:rPr>
      </w:pPr>
    </w:p>
    <w:p w14:paraId="15C115BD" w14:textId="531111E1" w:rsidR="00EC350A" w:rsidRPr="005948C2" w:rsidRDefault="00EC350A">
      <w:pPr>
        <w:pStyle w:val="TableofFigures"/>
        <w:rPr>
          <w:noProof/>
          <w:kern w:val="2"/>
          <w:sz w:val="20"/>
          <w:szCs w:val="20"/>
          <w:lang w:val="en-US" w:eastAsia="en-US"/>
          <w14:ligatures w14:val="standardContextual"/>
        </w:rPr>
      </w:pPr>
      <w:r w:rsidRPr="005948C2">
        <w:rPr>
          <w:rFonts w:cs="Times New Roman"/>
          <w:sz w:val="20"/>
          <w:szCs w:val="20"/>
          <w:lang w:val="sv-SE"/>
        </w:rPr>
        <w:fldChar w:fldCharType="begin"/>
      </w:r>
      <w:r w:rsidRPr="005948C2">
        <w:rPr>
          <w:rFonts w:cs="Times New Roman"/>
          <w:sz w:val="20"/>
          <w:szCs w:val="20"/>
          <w:lang w:val="sv-SE"/>
        </w:rPr>
        <w:instrText xml:space="preserve"> TOC \h \z \c "Tabel 2." </w:instrText>
      </w:r>
      <w:r w:rsidRPr="005948C2">
        <w:rPr>
          <w:rFonts w:cs="Times New Roman"/>
          <w:sz w:val="20"/>
          <w:szCs w:val="20"/>
          <w:lang w:val="sv-SE"/>
        </w:rPr>
        <w:fldChar w:fldCharType="separate"/>
      </w:r>
      <w:hyperlink w:anchor="_Toc154514295" w:history="1">
        <w:r w:rsidRPr="005948C2">
          <w:rPr>
            <w:rStyle w:val="Hyperlink"/>
            <w:noProof/>
            <w:sz w:val="20"/>
            <w:szCs w:val="20"/>
          </w:rPr>
          <w:t>Tabel 2.1 Deskripsi Data</w:t>
        </w:r>
        <w:r w:rsidRPr="005948C2">
          <w:rPr>
            <w:noProof/>
            <w:webHidden/>
            <w:sz w:val="20"/>
            <w:szCs w:val="20"/>
          </w:rPr>
          <w:tab/>
        </w:r>
        <w:r w:rsidRPr="005948C2">
          <w:rPr>
            <w:noProof/>
            <w:webHidden/>
            <w:sz w:val="20"/>
            <w:szCs w:val="20"/>
          </w:rPr>
          <w:fldChar w:fldCharType="begin"/>
        </w:r>
        <w:r w:rsidRPr="005948C2">
          <w:rPr>
            <w:noProof/>
            <w:webHidden/>
            <w:sz w:val="20"/>
            <w:szCs w:val="20"/>
          </w:rPr>
          <w:instrText xml:space="preserve"> PAGEREF _Toc154514295 \h </w:instrText>
        </w:r>
        <w:r w:rsidRPr="005948C2">
          <w:rPr>
            <w:noProof/>
            <w:webHidden/>
            <w:sz w:val="20"/>
            <w:szCs w:val="20"/>
          </w:rPr>
        </w:r>
        <w:r w:rsidRPr="005948C2">
          <w:rPr>
            <w:noProof/>
            <w:webHidden/>
            <w:sz w:val="20"/>
            <w:szCs w:val="20"/>
          </w:rPr>
          <w:fldChar w:fldCharType="separate"/>
        </w:r>
        <w:r w:rsidR="000E6C94">
          <w:rPr>
            <w:noProof/>
            <w:webHidden/>
            <w:sz w:val="20"/>
            <w:szCs w:val="20"/>
          </w:rPr>
          <w:t>11</w:t>
        </w:r>
        <w:r w:rsidRPr="005948C2">
          <w:rPr>
            <w:noProof/>
            <w:webHidden/>
            <w:sz w:val="20"/>
            <w:szCs w:val="20"/>
          </w:rPr>
          <w:fldChar w:fldCharType="end"/>
        </w:r>
      </w:hyperlink>
    </w:p>
    <w:p w14:paraId="2B6BBD64" w14:textId="66D7564E" w:rsidR="00EC350A" w:rsidRPr="005948C2" w:rsidRDefault="00000000">
      <w:pPr>
        <w:pStyle w:val="TableofFigures"/>
        <w:rPr>
          <w:noProof/>
          <w:kern w:val="2"/>
          <w:sz w:val="20"/>
          <w:szCs w:val="20"/>
          <w:lang w:val="en-US" w:eastAsia="en-US"/>
          <w14:ligatures w14:val="standardContextual"/>
        </w:rPr>
      </w:pPr>
      <w:hyperlink w:anchor="_Toc154514296" w:history="1">
        <w:r w:rsidR="00EC350A" w:rsidRPr="005948C2">
          <w:rPr>
            <w:rStyle w:val="Hyperlink"/>
            <w:noProof/>
            <w:sz w:val="20"/>
            <w:szCs w:val="20"/>
          </w:rPr>
          <w:t>Tabel 2.2 Definisi Domain/Type</w:t>
        </w:r>
        <w:r w:rsidR="00EC350A" w:rsidRPr="005948C2">
          <w:rPr>
            <w:noProof/>
            <w:webHidden/>
            <w:sz w:val="20"/>
            <w:szCs w:val="20"/>
          </w:rPr>
          <w:tab/>
        </w:r>
        <w:r w:rsidR="00EC350A" w:rsidRPr="005948C2">
          <w:rPr>
            <w:noProof/>
            <w:webHidden/>
            <w:sz w:val="20"/>
            <w:szCs w:val="20"/>
          </w:rPr>
          <w:fldChar w:fldCharType="begin"/>
        </w:r>
        <w:r w:rsidR="00EC350A" w:rsidRPr="005948C2">
          <w:rPr>
            <w:noProof/>
            <w:webHidden/>
            <w:sz w:val="20"/>
            <w:szCs w:val="20"/>
          </w:rPr>
          <w:instrText xml:space="preserve"> PAGEREF _Toc154514296 \h </w:instrText>
        </w:r>
        <w:r w:rsidR="00EC350A" w:rsidRPr="005948C2">
          <w:rPr>
            <w:noProof/>
            <w:webHidden/>
            <w:sz w:val="20"/>
            <w:szCs w:val="20"/>
          </w:rPr>
        </w:r>
        <w:r w:rsidR="00EC350A" w:rsidRPr="005948C2">
          <w:rPr>
            <w:noProof/>
            <w:webHidden/>
            <w:sz w:val="20"/>
            <w:szCs w:val="20"/>
          </w:rPr>
          <w:fldChar w:fldCharType="separate"/>
        </w:r>
        <w:r w:rsidR="000E6C94">
          <w:rPr>
            <w:noProof/>
            <w:webHidden/>
            <w:sz w:val="20"/>
            <w:szCs w:val="20"/>
          </w:rPr>
          <w:t>13</w:t>
        </w:r>
        <w:r w:rsidR="00EC350A" w:rsidRPr="005948C2">
          <w:rPr>
            <w:noProof/>
            <w:webHidden/>
            <w:sz w:val="20"/>
            <w:szCs w:val="20"/>
          </w:rPr>
          <w:fldChar w:fldCharType="end"/>
        </w:r>
      </w:hyperlink>
    </w:p>
    <w:p w14:paraId="5F4D74FA" w14:textId="7D743C36" w:rsidR="00EC350A" w:rsidRPr="005948C2" w:rsidRDefault="00000000">
      <w:pPr>
        <w:pStyle w:val="TableofFigures"/>
        <w:rPr>
          <w:noProof/>
          <w:kern w:val="2"/>
          <w:sz w:val="20"/>
          <w:szCs w:val="20"/>
          <w:lang w:val="en-US" w:eastAsia="en-US"/>
          <w14:ligatures w14:val="standardContextual"/>
        </w:rPr>
      </w:pPr>
      <w:hyperlink w:anchor="_Toc154514297" w:history="1">
        <w:r w:rsidR="00EC350A" w:rsidRPr="005948C2">
          <w:rPr>
            <w:rStyle w:val="Hyperlink"/>
            <w:noProof/>
            <w:sz w:val="20"/>
            <w:szCs w:val="20"/>
          </w:rPr>
          <w:t>Tabel 2.3 Daftar Tabel Aplikasi</w:t>
        </w:r>
        <w:r w:rsidR="00EC350A" w:rsidRPr="005948C2">
          <w:rPr>
            <w:noProof/>
            <w:webHidden/>
            <w:sz w:val="20"/>
            <w:szCs w:val="20"/>
          </w:rPr>
          <w:tab/>
        </w:r>
        <w:r w:rsidR="00EC350A" w:rsidRPr="005948C2">
          <w:rPr>
            <w:noProof/>
            <w:webHidden/>
            <w:sz w:val="20"/>
            <w:szCs w:val="20"/>
          </w:rPr>
          <w:fldChar w:fldCharType="begin"/>
        </w:r>
        <w:r w:rsidR="00EC350A" w:rsidRPr="005948C2">
          <w:rPr>
            <w:noProof/>
            <w:webHidden/>
            <w:sz w:val="20"/>
            <w:szCs w:val="20"/>
          </w:rPr>
          <w:instrText xml:space="preserve"> PAGEREF _Toc154514297 \h </w:instrText>
        </w:r>
        <w:r w:rsidR="00EC350A" w:rsidRPr="005948C2">
          <w:rPr>
            <w:noProof/>
            <w:webHidden/>
            <w:sz w:val="20"/>
            <w:szCs w:val="20"/>
          </w:rPr>
        </w:r>
        <w:r w:rsidR="00EC350A" w:rsidRPr="005948C2">
          <w:rPr>
            <w:noProof/>
            <w:webHidden/>
            <w:sz w:val="20"/>
            <w:szCs w:val="20"/>
          </w:rPr>
          <w:fldChar w:fldCharType="separate"/>
        </w:r>
        <w:r w:rsidR="000E6C94">
          <w:rPr>
            <w:noProof/>
            <w:webHidden/>
            <w:sz w:val="20"/>
            <w:szCs w:val="20"/>
          </w:rPr>
          <w:t>15</w:t>
        </w:r>
        <w:r w:rsidR="00EC350A" w:rsidRPr="005948C2">
          <w:rPr>
            <w:noProof/>
            <w:webHidden/>
            <w:sz w:val="20"/>
            <w:szCs w:val="20"/>
          </w:rPr>
          <w:fldChar w:fldCharType="end"/>
        </w:r>
      </w:hyperlink>
    </w:p>
    <w:p w14:paraId="00DC47D1" w14:textId="27338805" w:rsidR="00E855AF" w:rsidRPr="005948C2" w:rsidRDefault="00000000" w:rsidP="006F730C">
      <w:pPr>
        <w:pStyle w:val="TableofFigures"/>
        <w:rPr>
          <w:rFonts w:cs="Times New Roman"/>
          <w:sz w:val="20"/>
          <w:szCs w:val="20"/>
          <w:lang w:val="sv-SE"/>
        </w:rPr>
      </w:pPr>
      <w:hyperlink w:anchor="_Toc154514298" w:history="1">
        <w:r w:rsidR="00EC350A" w:rsidRPr="005948C2">
          <w:rPr>
            <w:rStyle w:val="Hyperlink"/>
            <w:noProof/>
            <w:sz w:val="20"/>
            <w:szCs w:val="20"/>
          </w:rPr>
          <w:t>Tabel 2.4 Dekomposisi Fungsional Modul</w:t>
        </w:r>
        <w:r w:rsidR="00EC350A" w:rsidRPr="005948C2">
          <w:rPr>
            <w:noProof/>
            <w:webHidden/>
            <w:sz w:val="20"/>
            <w:szCs w:val="20"/>
          </w:rPr>
          <w:tab/>
        </w:r>
        <w:r w:rsidR="00EC350A" w:rsidRPr="005948C2">
          <w:rPr>
            <w:noProof/>
            <w:webHidden/>
            <w:sz w:val="20"/>
            <w:szCs w:val="20"/>
          </w:rPr>
          <w:fldChar w:fldCharType="begin"/>
        </w:r>
        <w:r w:rsidR="00EC350A" w:rsidRPr="005948C2">
          <w:rPr>
            <w:noProof/>
            <w:webHidden/>
            <w:sz w:val="20"/>
            <w:szCs w:val="20"/>
          </w:rPr>
          <w:instrText xml:space="preserve"> PAGEREF _Toc154514298 \h </w:instrText>
        </w:r>
        <w:r w:rsidR="00EC350A" w:rsidRPr="005948C2">
          <w:rPr>
            <w:noProof/>
            <w:webHidden/>
            <w:sz w:val="20"/>
            <w:szCs w:val="20"/>
          </w:rPr>
        </w:r>
        <w:r w:rsidR="00EC350A" w:rsidRPr="005948C2">
          <w:rPr>
            <w:noProof/>
            <w:webHidden/>
            <w:sz w:val="20"/>
            <w:szCs w:val="20"/>
          </w:rPr>
          <w:fldChar w:fldCharType="separate"/>
        </w:r>
        <w:r w:rsidR="000E6C94">
          <w:rPr>
            <w:noProof/>
            <w:webHidden/>
            <w:sz w:val="20"/>
            <w:szCs w:val="20"/>
          </w:rPr>
          <w:t>16</w:t>
        </w:r>
        <w:r w:rsidR="00EC350A" w:rsidRPr="005948C2">
          <w:rPr>
            <w:noProof/>
            <w:webHidden/>
            <w:sz w:val="20"/>
            <w:szCs w:val="20"/>
          </w:rPr>
          <w:fldChar w:fldCharType="end"/>
        </w:r>
      </w:hyperlink>
      <w:r w:rsidR="00EC350A" w:rsidRPr="005948C2">
        <w:rPr>
          <w:rFonts w:cs="Times New Roman"/>
          <w:sz w:val="20"/>
          <w:szCs w:val="20"/>
          <w:lang w:val="sv-SE"/>
        </w:rPr>
        <w:fldChar w:fldCharType="end"/>
      </w:r>
    </w:p>
    <w:p w14:paraId="3D92564F" w14:textId="3E821D84" w:rsidR="00A36699" w:rsidRPr="005948C2" w:rsidRDefault="00A36699">
      <w:pPr>
        <w:pStyle w:val="TableofFigures"/>
        <w:rPr>
          <w:noProof/>
          <w:kern w:val="2"/>
          <w:sz w:val="20"/>
          <w:szCs w:val="20"/>
          <w:lang w:val="en-US" w:eastAsia="en-US"/>
          <w14:ligatures w14:val="standardContextual"/>
        </w:rPr>
      </w:pPr>
      <w:r w:rsidRPr="005948C2">
        <w:rPr>
          <w:rFonts w:cs="Times New Roman"/>
          <w:sz w:val="20"/>
          <w:szCs w:val="20"/>
          <w:lang w:val="sv-SE"/>
        </w:rPr>
        <w:fldChar w:fldCharType="begin"/>
      </w:r>
      <w:r w:rsidRPr="005948C2">
        <w:rPr>
          <w:rFonts w:cs="Times New Roman"/>
          <w:sz w:val="20"/>
          <w:szCs w:val="20"/>
          <w:lang w:val="sv-SE"/>
        </w:rPr>
        <w:instrText xml:space="preserve"> TOC \h \z \c "Tabel 3." </w:instrText>
      </w:r>
      <w:r w:rsidRPr="005948C2">
        <w:rPr>
          <w:rFonts w:cs="Times New Roman"/>
          <w:sz w:val="20"/>
          <w:szCs w:val="20"/>
          <w:lang w:val="sv-SE"/>
        </w:rPr>
        <w:fldChar w:fldCharType="separate"/>
      </w:r>
      <w:hyperlink w:anchor="_Toc154514343" w:history="1">
        <w:r w:rsidRPr="005948C2">
          <w:rPr>
            <w:rStyle w:val="Hyperlink"/>
            <w:noProof/>
            <w:sz w:val="20"/>
            <w:szCs w:val="20"/>
          </w:rPr>
          <w:t>Tabel 3.1 Tabel Pencari Kerja</w:t>
        </w:r>
        <w:r w:rsidRPr="005948C2">
          <w:rPr>
            <w:noProof/>
            <w:webHidden/>
            <w:sz w:val="20"/>
            <w:szCs w:val="20"/>
          </w:rPr>
          <w:tab/>
        </w:r>
        <w:r w:rsidRPr="005948C2">
          <w:rPr>
            <w:noProof/>
            <w:webHidden/>
            <w:sz w:val="20"/>
            <w:szCs w:val="20"/>
          </w:rPr>
          <w:fldChar w:fldCharType="begin"/>
        </w:r>
        <w:r w:rsidRPr="005948C2">
          <w:rPr>
            <w:noProof/>
            <w:webHidden/>
            <w:sz w:val="20"/>
            <w:szCs w:val="20"/>
          </w:rPr>
          <w:instrText xml:space="preserve"> PAGEREF _Toc154514343 \h </w:instrText>
        </w:r>
        <w:r w:rsidRPr="005948C2">
          <w:rPr>
            <w:noProof/>
            <w:webHidden/>
            <w:sz w:val="20"/>
            <w:szCs w:val="20"/>
          </w:rPr>
        </w:r>
        <w:r w:rsidRPr="005948C2">
          <w:rPr>
            <w:noProof/>
            <w:webHidden/>
            <w:sz w:val="20"/>
            <w:szCs w:val="20"/>
          </w:rPr>
          <w:fldChar w:fldCharType="separate"/>
        </w:r>
        <w:r w:rsidR="000E6C94">
          <w:rPr>
            <w:noProof/>
            <w:webHidden/>
            <w:sz w:val="20"/>
            <w:szCs w:val="20"/>
          </w:rPr>
          <w:t>18</w:t>
        </w:r>
        <w:r w:rsidRPr="005948C2">
          <w:rPr>
            <w:noProof/>
            <w:webHidden/>
            <w:sz w:val="20"/>
            <w:szCs w:val="20"/>
          </w:rPr>
          <w:fldChar w:fldCharType="end"/>
        </w:r>
      </w:hyperlink>
    </w:p>
    <w:p w14:paraId="3205F8F4" w14:textId="1192210C" w:rsidR="00A36699" w:rsidRPr="005948C2" w:rsidRDefault="00000000">
      <w:pPr>
        <w:pStyle w:val="TableofFigures"/>
        <w:rPr>
          <w:noProof/>
          <w:kern w:val="2"/>
          <w:sz w:val="20"/>
          <w:szCs w:val="20"/>
          <w:lang w:val="en-US" w:eastAsia="en-US"/>
          <w14:ligatures w14:val="standardContextual"/>
        </w:rPr>
      </w:pPr>
      <w:hyperlink w:anchor="_Toc154514344" w:history="1">
        <w:r w:rsidR="00A36699" w:rsidRPr="005948C2">
          <w:rPr>
            <w:rStyle w:val="Hyperlink"/>
            <w:noProof/>
            <w:sz w:val="20"/>
            <w:szCs w:val="20"/>
          </w:rPr>
          <w:t>Tabel 3. 2 Tabel Pendidikan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_Toc154514344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18</w:t>
        </w:r>
        <w:r w:rsidR="00A36699" w:rsidRPr="005948C2">
          <w:rPr>
            <w:noProof/>
            <w:webHidden/>
            <w:sz w:val="20"/>
            <w:szCs w:val="20"/>
          </w:rPr>
          <w:fldChar w:fldCharType="end"/>
        </w:r>
      </w:hyperlink>
    </w:p>
    <w:p w14:paraId="2A2C83D4" w14:textId="62EB34D8" w:rsidR="00A36699" w:rsidRPr="005948C2" w:rsidRDefault="00000000">
      <w:pPr>
        <w:pStyle w:val="TableofFigures"/>
        <w:rPr>
          <w:noProof/>
          <w:kern w:val="2"/>
          <w:sz w:val="20"/>
          <w:szCs w:val="20"/>
          <w:lang w:val="en-US" w:eastAsia="en-US"/>
          <w14:ligatures w14:val="standardContextual"/>
        </w:rPr>
      </w:pPr>
      <w:hyperlink w:anchor="_Toc154514345" w:history="1">
        <w:r w:rsidR="00A36699" w:rsidRPr="005948C2">
          <w:rPr>
            <w:rStyle w:val="Hyperlink"/>
            <w:noProof/>
            <w:sz w:val="20"/>
            <w:szCs w:val="20"/>
          </w:rPr>
          <w:t>Tabel 3.3 Tabel Admin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_Toc154514345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18</w:t>
        </w:r>
        <w:r w:rsidR="00A36699" w:rsidRPr="005948C2">
          <w:rPr>
            <w:noProof/>
            <w:webHidden/>
            <w:sz w:val="20"/>
            <w:szCs w:val="20"/>
          </w:rPr>
          <w:fldChar w:fldCharType="end"/>
        </w:r>
      </w:hyperlink>
    </w:p>
    <w:p w14:paraId="08CA3808" w14:textId="4FC5B343" w:rsidR="00A36699" w:rsidRPr="005948C2" w:rsidRDefault="00000000">
      <w:pPr>
        <w:pStyle w:val="TableofFigures"/>
        <w:rPr>
          <w:noProof/>
          <w:kern w:val="2"/>
          <w:sz w:val="20"/>
          <w:szCs w:val="20"/>
          <w:lang w:val="en-US" w:eastAsia="en-US"/>
          <w14:ligatures w14:val="standardContextual"/>
        </w:rPr>
      </w:pPr>
      <w:hyperlink w:anchor="_Toc154514346" w:history="1">
        <w:r w:rsidR="00A36699" w:rsidRPr="005948C2">
          <w:rPr>
            <w:rStyle w:val="Hyperlink"/>
            <w:noProof/>
            <w:sz w:val="20"/>
            <w:szCs w:val="20"/>
          </w:rPr>
          <w:t>Tabel 3.4 Tabel Bidang Keahlian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_Toc154514346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19</w:t>
        </w:r>
        <w:r w:rsidR="00A36699" w:rsidRPr="005948C2">
          <w:rPr>
            <w:noProof/>
            <w:webHidden/>
            <w:sz w:val="20"/>
            <w:szCs w:val="20"/>
          </w:rPr>
          <w:fldChar w:fldCharType="end"/>
        </w:r>
      </w:hyperlink>
    </w:p>
    <w:p w14:paraId="50D4407B" w14:textId="7F7174CA" w:rsidR="00A36699" w:rsidRPr="005948C2" w:rsidRDefault="00000000">
      <w:pPr>
        <w:pStyle w:val="TableofFigures"/>
        <w:rPr>
          <w:noProof/>
          <w:kern w:val="2"/>
          <w:sz w:val="20"/>
          <w:szCs w:val="20"/>
          <w:lang w:val="en-US" w:eastAsia="en-US"/>
          <w14:ligatures w14:val="standardContextual"/>
        </w:rPr>
      </w:pPr>
      <w:hyperlink w:anchor="_Toc154514347" w:history="1">
        <w:r w:rsidR="00A36699" w:rsidRPr="005948C2">
          <w:rPr>
            <w:rStyle w:val="Hyperlink"/>
            <w:noProof/>
            <w:sz w:val="20"/>
            <w:szCs w:val="20"/>
          </w:rPr>
          <w:t>Tabel 3.5 Tabel Lowongan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_Toc154514347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19</w:t>
        </w:r>
        <w:r w:rsidR="00A36699" w:rsidRPr="005948C2">
          <w:rPr>
            <w:noProof/>
            <w:webHidden/>
            <w:sz w:val="20"/>
            <w:szCs w:val="20"/>
          </w:rPr>
          <w:fldChar w:fldCharType="end"/>
        </w:r>
      </w:hyperlink>
    </w:p>
    <w:p w14:paraId="79BA83A6" w14:textId="445E7669" w:rsidR="00A36699" w:rsidRPr="005948C2" w:rsidRDefault="00000000">
      <w:pPr>
        <w:pStyle w:val="TableofFigures"/>
        <w:rPr>
          <w:noProof/>
          <w:kern w:val="2"/>
          <w:sz w:val="20"/>
          <w:szCs w:val="20"/>
          <w:lang w:val="en-US" w:eastAsia="en-US"/>
          <w14:ligatures w14:val="standardContextual"/>
        </w:rPr>
      </w:pPr>
      <w:hyperlink w:anchor="_Toc154514348" w:history="1">
        <w:r w:rsidR="00A36699" w:rsidRPr="005948C2">
          <w:rPr>
            <w:rStyle w:val="Hyperlink"/>
            <w:noProof/>
            <w:sz w:val="20"/>
            <w:szCs w:val="20"/>
          </w:rPr>
          <w:t>Tabel 3.6 Tabel Perusahaan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_Toc154514348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20</w:t>
        </w:r>
        <w:r w:rsidR="00A36699" w:rsidRPr="005948C2">
          <w:rPr>
            <w:noProof/>
            <w:webHidden/>
            <w:sz w:val="20"/>
            <w:szCs w:val="20"/>
          </w:rPr>
          <w:fldChar w:fldCharType="end"/>
        </w:r>
      </w:hyperlink>
    </w:p>
    <w:p w14:paraId="035976C3" w14:textId="2AAA5D50" w:rsidR="00A36699" w:rsidRPr="005948C2" w:rsidRDefault="00000000">
      <w:pPr>
        <w:pStyle w:val="TableofFigures"/>
        <w:rPr>
          <w:noProof/>
          <w:kern w:val="2"/>
          <w:sz w:val="20"/>
          <w:szCs w:val="20"/>
          <w:lang w:val="en-US" w:eastAsia="en-US"/>
          <w14:ligatures w14:val="standardContextual"/>
        </w:rPr>
      </w:pPr>
      <w:hyperlink w:anchor="_Toc154514349" w:history="1">
        <w:r w:rsidR="00A36699" w:rsidRPr="005948C2">
          <w:rPr>
            <w:rStyle w:val="Hyperlink"/>
            <w:noProof/>
            <w:sz w:val="20"/>
            <w:szCs w:val="20"/>
          </w:rPr>
          <w:t>Tabel 3.7 Spesifikasi Tabel Outpput Login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_Toc154514349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20</w:t>
        </w:r>
        <w:r w:rsidR="00A36699" w:rsidRPr="005948C2">
          <w:rPr>
            <w:noProof/>
            <w:webHidden/>
            <w:sz w:val="20"/>
            <w:szCs w:val="20"/>
          </w:rPr>
          <w:fldChar w:fldCharType="end"/>
        </w:r>
      </w:hyperlink>
    </w:p>
    <w:p w14:paraId="1A2DC945" w14:textId="48771FDB" w:rsidR="00A36699" w:rsidRPr="005948C2" w:rsidRDefault="00000000">
      <w:pPr>
        <w:pStyle w:val="TableofFigures"/>
        <w:rPr>
          <w:noProof/>
          <w:kern w:val="2"/>
          <w:sz w:val="20"/>
          <w:szCs w:val="20"/>
          <w:lang w:val="en-US" w:eastAsia="en-US"/>
          <w14:ligatures w14:val="standardContextual"/>
        </w:rPr>
      </w:pPr>
      <w:hyperlink w:anchor="_Toc154514350" w:history="1">
        <w:r w:rsidR="00A36699" w:rsidRPr="005948C2">
          <w:rPr>
            <w:rStyle w:val="Hyperlink"/>
            <w:noProof/>
            <w:sz w:val="20"/>
            <w:szCs w:val="20"/>
          </w:rPr>
          <w:t>Tabel 3. 8 Spesifikasi Query Login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_Toc154514350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22</w:t>
        </w:r>
        <w:r w:rsidR="00A36699" w:rsidRPr="005948C2">
          <w:rPr>
            <w:noProof/>
            <w:webHidden/>
            <w:sz w:val="20"/>
            <w:szCs w:val="20"/>
          </w:rPr>
          <w:fldChar w:fldCharType="end"/>
        </w:r>
      </w:hyperlink>
    </w:p>
    <w:p w14:paraId="698F18E8" w14:textId="381E2C25" w:rsidR="00A36699" w:rsidRPr="005948C2" w:rsidRDefault="00000000">
      <w:pPr>
        <w:pStyle w:val="TableofFigures"/>
        <w:rPr>
          <w:noProof/>
          <w:kern w:val="2"/>
          <w:sz w:val="20"/>
          <w:szCs w:val="20"/>
          <w:lang w:val="en-US" w:eastAsia="en-US"/>
          <w14:ligatures w14:val="standardContextual"/>
        </w:rPr>
      </w:pPr>
      <w:hyperlink w:anchor="_Toc154514351" w:history="1">
        <w:r w:rsidR="00A36699" w:rsidRPr="005948C2">
          <w:rPr>
            <w:rStyle w:val="Hyperlink"/>
            <w:noProof/>
            <w:sz w:val="20"/>
            <w:szCs w:val="20"/>
          </w:rPr>
          <w:t>Tabel 3. 9 Spesifikasi Field Data Pada Layar Login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_Toc154514351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22</w:t>
        </w:r>
        <w:r w:rsidR="00A36699" w:rsidRPr="005948C2">
          <w:rPr>
            <w:noProof/>
            <w:webHidden/>
            <w:sz w:val="20"/>
            <w:szCs w:val="20"/>
          </w:rPr>
          <w:fldChar w:fldCharType="end"/>
        </w:r>
      </w:hyperlink>
    </w:p>
    <w:p w14:paraId="31BB6901" w14:textId="5492289B" w:rsidR="00A36699" w:rsidRPr="005948C2" w:rsidRDefault="00000000">
      <w:pPr>
        <w:pStyle w:val="TableofFigures"/>
        <w:rPr>
          <w:noProof/>
          <w:kern w:val="2"/>
          <w:sz w:val="20"/>
          <w:szCs w:val="20"/>
          <w:lang w:val="en-US" w:eastAsia="en-US"/>
          <w14:ligatures w14:val="standardContextual"/>
        </w:rPr>
      </w:pPr>
      <w:hyperlink w:anchor="_Toc154514352" w:history="1">
        <w:r w:rsidR="00A36699" w:rsidRPr="005948C2">
          <w:rPr>
            <w:rStyle w:val="Hyperlink"/>
            <w:noProof/>
            <w:sz w:val="20"/>
            <w:szCs w:val="20"/>
          </w:rPr>
          <w:t>Tabel 3. 10 Spesifikasi Function Key/Objek Pada Layar Login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_Toc154514352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23</w:t>
        </w:r>
        <w:r w:rsidR="00A36699" w:rsidRPr="005948C2">
          <w:rPr>
            <w:noProof/>
            <w:webHidden/>
            <w:sz w:val="20"/>
            <w:szCs w:val="20"/>
          </w:rPr>
          <w:fldChar w:fldCharType="end"/>
        </w:r>
      </w:hyperlink>
    </w:p>
    <w:p w14:paraId="7DB81457" w14:textId="78F92944" w:rsidR="00A36699" w:rsidRPr="005948C2" w:rsidRDefault="00000000">
      <w:pPr>
        <w:pStyle w:val="TableofFigures"/>
        <w:rPr>
          <w:noProof/>
          <w:kern w:val="2"/>
          <w:sz w:val="20"/>
          <w:szCs w:val="20"/>
          <w:lang w:val="en-US" w:eastAsia="en-US"/>
          <w14:ligatures w14:val="standardContextual"/>
        </w:rPr>
      </w:pPr>
      <w:hyperlink w:anchor="_Toc154514353" w:history="1">
        <w:r w:rsidR="00A36699" w:rsidRPr="005948C2">
          <w:rPr>
            <w:rStyle w:val="Hyperlink"/>
            <w:noProof/>
            <w:sz w:val="20"/>
            <w:szCs w:val="20"/>
          </w:rPr>
          <w:t>Tabel 3. 11 Spesifikasi Layar Pesan Login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_Toc154514353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23</w:t>
        </w:r>
        <w:r w:rsidR="00A36699" w:rsidRPr="005948C2">
          <w:rPr>
            <w:noProof/>
            <w:webHidden/>
            <w:sz w:val="20"/>
            <w:szCs w:val="20"/>
          </w:rPr>
          <w:fldChar w:fldCharType="end"/>
        </w:r>
      </w:hyperlink>
    </w:p>
    <w:p w14:paraId="19F14AAA" w14:textId="68AB0226" w:rsidR="00A36699" w:rsidRPr="005948C2" w:rsidRDefault="00000000">
      <w:pPr>
        <w:pStyle w:val="TableofFigures"/>
        <w:rPr>
          <w:noProof/>
          <w:kern w:val="2"/>
          <w:sz w:val="20"/>
          <w:szCs w:val="20"/>
          <w:lang w:val="en-US" w:eastAsia="en-US"/>
          <w14:ligatures w14:val="standardContextual"/>
        </w:rPr>
      </w:pPr>
      <w:hyperlink w:anchor="_Toc154514354" w:history="1">
        <w:r w:rsidR="00A36699" w:rsidRPr="005948C2">
          <w:rPr>
            <w:rStyle w:val="Hyperlink"/>
            <w:noProof/>
            <w:sz w:val="20"/>
            <w:szCs w:val="20"/>
          </w:rPr>
          <w:t>Tabel 3. 12 Spesifikasi Tabel Input Logout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_Toc154514354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25</w:t>
        </w:r>
        <w:r w:rsidR="00A36699" w:rsidRPr="005948C2">
          <w:rPr>
            <w:noProof/>
            <w:webHidden/>
            <w:sz w:val="20"/>
            <w:szCs w:val="20"/>
          </w:rPr>
          <w:fldChar w:fldCharType="end"/>
        </w:r>
      </w:hyperlink>
    </w:p>
    <w:p w14:paraId="58CA1560" w14:textId="209B6196" w:rsidR="00A36699" w:rsidRPr="005948C2" w:rsidRDefault="00000000">
      <w:pPr>
        <w:pStyle w:val="TableofFigures"/>
        <w:rPr>
          <w:noProof/>
          <w:kern w:val="2"/>
          <w:sz w:val="20"/>
          <w:szCs w:val="20"/>
          <w:lang w:val="en-US" w:eastAsia="en-US"/>
          <w14:ligatures w14:val="standardContextual"/>
        </w:rPr>
      </w:pPr>
      <w:hyperlink w:anchor="_Toc154514355" w:history="1">
        <w:r w:rsidR="00A36699" w:rsidRPr="005948C2">
          <w:rPr>
            <w:rStyle w:val="Hyperlink"/>
            <w:noProof/>
            <w:sz w:val="20"/>
            <w:szCs w:val="20"/>
          </w:rPr>
          <w:t>Tabel 3. 13 Spesifikasi Function Key/Objek Pada Layar Logout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_Toc154514355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25</w:t>
        </w:r>
        <w:r w:rsidR="00A36699" w:rsidRPr="005948C2">
          <w:rPr>
            <w:noProof/>
            <w:webHidden/>
            <w:sz w:val="20"/>
            <w:szCs w:val="20"/>
          </w:rPr>
          <w:fldChar w:fldCharType="end"/>
        </w:r>
      </w:hyperlink>
    </w:p>
    <w:p w14:paraId="5BA2F7DD" w14:textId="6259FA33" w:rsidR="00A36699" w:rsidRPr="005948C2" w:rsidRDefault="00000000">
      <w:pPr>
        <w:pStyle w:val="TableofFigures"/>
        <w:rPr>
          <w:noProof/>
          <w:kern w:val="2"/>
          <w:sz w:val="20"/>
          <w:szCs w:val="20"/>
          <w:lang w:val="en-US" w:eastAsia="en-US"/>
          <w14:ligatures w14:val="standardContextual"/>
        </w:rPr>
      </w:pPr>
      <w:hyperlink w:anchor="_Toc154514356" w:history="1">
        <w:r w:rsidR="00A36699" w:rsidRPr="005948C2">
          <w:rPr>
            <w:rStyle w:val="Hyperlink"/>
            <w:noProof/>
            <w:sz w:val="20"/>
            <w:szCs w:val="20"/>
          </w:rPr>
          <w:t>Tabel 3. 14 Spesifikasi Layar Pesan Logout Pengguna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_Toc154514356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25</w:t>
        </w:r>
        <w:r w:rsidR="00A36699" w:rsidRPr="005948C2">
          <w:rPr>
            <w:noProof/>
            <w:webHidden/>
            <w:sz w:val="20"/>
            <w:szCs w:val="20"/>
          </w:rPr>
          <w:fldChar w:fldCharType="end"/>
        </w:r>
      </w:hyperlink>
    </w:p>
    <w:p w14:paraId="160BBA05" w14:textId="2B0A3A35" w:rsidR="00A36699" w:rsidRPr="005948C2" w:rsidRDefault="00000000">
      <w:pPr>
        <w:pStyle w:val="TableofFigures"/>
        <w:rPr>
          <w:noProof/>
          <w:kern w:val="2"/>
          <w:sz w:val="20"/>
          <w:szCs w:val="20"/>
          <w:lang w:val="en-US" w:eastAsia="en-US"/>
          <w14:ligatures w14:val="standardContextual"/>
        </w:rPr>
      </w:pPr>
      <w:hyperlink w:anchor="_Toc154514357" w:history="1">
        <w:r w:rsidR="00A36699" w:rsidRPr="005948C2">
          <w:rPr>
            <w:rStyle w:val="Hyperlink"/>
            <w:noProof/>
            <w:sz w:val="20"/>
            <w:szCs w:val="20"/>
          </w:rPr>
          <w:t>Tabel 3. 15 Spesifikasi Tabel Output Menampilkan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_Toc154514357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26</w:t>
        </w:r>
        <w:r w:rsidR="00A36699" w:rsidRPr="005948C2">
          <w:rPr>
            <w:noProof/>
            <w:webHidden/>
            <w:sz w:val="20"/>
            <w:szCs w:val="20"/>
          </w:rPr>
          <w:fldChar w:fldCharType="end"/>
        </w:r>
      </w:hyperlink>
    </w:p>
    <w:p w14:paraId="5AEC1866" w14:textId="2215FBDF" w:rsidR="00A36699" w:rsidRPr="005948C2" w:rsidRDefault="00000000">
      <w:pPr>
        <w:pStyle w:val="TableofFigures"/>
        <w:rPr>
          <w:noProof/>
          <w:kern w:val="2"/>
          <w:sz w:val="20"/>
          <w:szCs w:val="20"/>
          <w:lang w:val="en-US" w:eastAsia="en-US"/>
          <w14:ligatures w14:val="standardContextual"/>
        </w:rPr>
      </w:pPr>
      <w:hyperlink w:anchor="_Toc154514358" w:history="1">
        <w:r w:rsidR="00A36699" w:rsidRPr="005948C2">
          <w:rPr>
            <w:rStyle w:val="Hyperlink"/>
            <w:noProof/>
            <w:sz w:val="20"/>
            <w:szCs w:val="20"/>
          </w:rPr>
          <w:t>Tabel 3. 16 Spesifikasi Query Menampilkan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_Toc154514358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27</w:t>
        </w:r>
        <w:r w:rsidR="00A36699" w:rsidRPr="005948C2">
          <w:rPr>
            <w:noProof/>
            <w:webHidden/>
            <w:sz w:val="20"/>
            <w:szCs w:val="20"/>
          </w:rPr>
          <w:fldChar w:fldCharType="end"/>
        </w:r>
      </w:hyperlink>
    </w:p>
    <w:p w14:paraId="2E70DEF1" w14:textId="19693D9B" w:rsidR="00A36699" w:rsidRPr="005948C2" w:rsidRDefault="00000000">
      <w:pPr>
        <w:pStyle w:val="TableofFigures"/>
        <w:rPr>
          <w:noProof/>
          <w:kern w:val="2"/>
          <w:sz w:val="20"/>
          <w:szCs w:val="20"/>
          <w:lang w:val="en-US" w:eastAsia="en-US"/>
          <w14:ligatures w14:val="standardContextual"/>
        </w:rPr>
      </w:pPr>
      <w:hyperlink w:anchor="_Toc154514359" w:history="1">
        <w:r w:rsidR="00A36699" w:rsidRPr="005948C2">
          <w:rPr>
            <w:rStyle w:val="Hyperlink"/>
            <w:noProof/>
            <w:sz w:val="20"/>
            <w:szCs w:val="20"/>
          </w:rPr>
          <w:t>Tabel 3. 17 Spesifikasi Field Data Pada Layar Menampilkan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_Toc154514359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27</w:t>
        </w:r>
        <w:r w:rsidR="00A36699" w:rsidRPr="005948C2">
          <w:rPr>
            <w:noProof/>
            <w:webHidden/>
            <w:sz w:val="20"/>
            <w:szCs w:val="20"/>
          </w:rPr>
          <w:fldChar w:fldCharType="end"/>
        </w:r>
      </w:hyperlink>
    </w:p>
    <w:p w14:paraId="3B258DE1" w14:textId="77297681" w:rsidR="00A36699" w:rsidRPr="005948C2" w:rsidRDefault="00000000">
      <w:pPr>
        <w:pStyle w:val="TableofFigures"/>
        <w:rPr>
          <w:noProof/>
          <w:kern w:val="2"/>
          <w:sz w:val="20"/>
          <w:szCs w:val="20"/>
          <w:lang w:val="en-US" w:eastAsia="en-US"/>
          <w14:ligatures w14:val="standardContextual"/>
        </w:rPr>
      </w:pPr>
      <w:hyperlink w:anchor="_Toc154514360" w:history="1">
        <w:r w:rsidR="00A36699" w:rsidRPr="005948C2">
          <w:rPr>
            <w:rStyle w:val="Hyperlink"/>
            <w:noProof/>
            <w:sz w:val="20"/>
            <w:szCs w:val="20"/>
          </w:rPr>
          <w:t>Tabel 3. 18 Spesifikasi Function Key/Objek Pada Layar Menampilkan Dat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_Toc154514360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28</w:t>
        </w:r>
        <w:r w:rsidR="00A36699" w:rsidRPr="005948C2">
          <w:rPr>
            <w:noProof/>
            <w:webHidden/>
            <w:sz w:val="20"/>
            <w:szCs w:val="20"/>
          </w:rPr>
          <w:fldChar w:fldCharType="end"/>
        </w:r>
      </w:hyperlink>
    </w:p>
    <w:p w14:paraId="2AC0D1C6" w14:textId="77882B63" w:rsidR="00A36699" w:rsidRPr="005948C2" w:rsidRDefault="00000000">
      <w:pPr>
        <w:pStyle w:val="TableofFigures"/>
        <w:rPr>
          <w:noProof/>
          <w:kern w:val="2"/>
          <w:sz w:val="20"/>
          <w:szCs w:val="20"/>
          <w:lang w:val="en-US" w:eastAsia="en-US"/>
          <w14:ligatures w14:val="standardContextual"/>
        </w:rPr>
      </w:pPr>
      <w:hyperlink w:anchor="_Toc154514361" w:history="1">
        <w:r w:rsidR="00A36699" w:rsidRPr="005948C2">
          <w:rPr>
            <w:rStyle w:val="Hyperlink"/>
            <w:noProof/>
            <w:sz w:val="20"/>
            <w:szCs w:val="20"/>
          </w:rPr>
          <w:t>Tabel 3. 19 Spesifikasi Tabel Input Menambah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_Toc154514361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28</w:t>
        </w:r>
        <w:r w:rsidR="00A36699" w:rsidRPr="005948C2">
          <w:rPr>
            <w:noProof/>
            <w:webHidden/>
            <w:sz w:val="20"/>
            <w:szCs w:val="20"/>
          </w:rPr>
          <w:fldChar w:fldCharType="end"/>
        </w:r>
      </w:hyperlink>
    </w:p>
    <w:p w14:paraId="423C5506" w14:textId="09F942B0" w:rsidR="00A36699" w:rsidRPr="005948C2" w:rsidRDefault="00000000">
      <w:pPr>
        <w:pStyle w:val="TableofFigures"/>
        <w:rPr>
          <w:noProof/>
          <w:kern w:val="2"/>
          <w:sz w:val="20"/>
          <w:szCs w:val="20"/>
          <w:lang w:val="en-US" w:eastAsia="en-US"/>
          <w14:ligatures w14:val="standardContextual"/>
        </w:rPr>
      </w:pPr>
      <w:hyperlink w:anchor="_Toc154514362" w:history="1">
        <w:r w:rsidR="00A36699" w:rsidRPr="005948C2">
          <w:rPr>
            <w:rStyle w:val="Hyperlink"/>
            <w:noProof/>
            <w:sz w:val="20"/>
            <w:szCs w:val="20"/>
          </w:rPr>
          <w:t>Tabel 3. 20 Spesifikasi Tabel Output Menambah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_Toc154514362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29</w:t>
        </w:r>
        <w:r w:rsidR="00A36699" w:rsidRPr="005948C2">
          <w:rPr>
            <w:noProof/>
            <w:webHidden/>
            <w:sz w:val="20"/>
            <w:szCs w:val="20"/>
          </w:rPr>
          <w:fldChar w:fldCharType="end"/>
        </w:r>
      </w:hyperlink>
    </w:p>
    <w:p w14:paraId="1F969495" w14:textId="5EE57DCA" w:rsidR="00A36699" w:rsidRPr="005948C2" w:rsidRDefault="00000000">
      <w:pPr>
        <w:pStyle w:val="TableofFigures"/>
        <w:rPr>
          <w:noProof/>
          <w:kern w:val="2"/>
          <w:sz w:val="20"/>
          <w:szCs w:val="20"/>
          <w:lang w:val="en-US" w:eastAsia="en-US"/>
          <w14:ligatures w14:val="standardContextual"/>
        </w:rPr>
      </w:pPr>
      <w:hyperlink w:anchor="_Toc154514363" w:history="1">
        <w:r w:rsidR="00A36699" w:rsidRPr="005948C2">
          <w:rPr>
            <w:rStyle w:val="Hyperlink"/>
            <w:noProof/>
            <w:sz w:val="20"/>
            <w:szCs w:val="20"/>
          </w:rPr>
          <w:t>Tabel 3. 21 Spesifikasi Query Menambah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_Toc154514363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30</w:t>
        </w:r>
        <w:r w:rsidR="00A36699" w:rsidRPr="005948C2">
          <w:rPr>
            <w:noProof/>
            <w:webHidden/>
            <w:sz w:val="20"/>
            <w:szCs w:val="20"/>
          </w:rPr>
          <w:fldChar w:fldCharType="end"/>
        </w:r>
      </w:hyperlink>
    </w:p>
    <w:p w14:paraId="6ECEE3F4" w14:textId="13FF96CD" w:rsidR="00A36699" w:rsidRPr="005948C2" w:rsidRDefault="00000000">
      <w:pPr>
        <w:pStyle w:val="TableofFigures"/>
        <w:rPr>
          <w:noProof/>
          <w:kern w:val="2"/>
          <w:sz w:val="20"/>
          <w:szCs w:val="20"/>
          <w:lang w:val="en-US" w:eastAsia="en-US"/>
          <w14:ligatures w14:val="standardContextual"/>
        </w:rPr>
      </w:pPr>
      <w:hyperlink w:anchor="_Toc154514364" w:history="1">
        <w:r w:rsidR="00A36699" w:rsidRPr="005948C2">
          <w:rPr>
            <w:rStyle w:val="Hyperlink"/>
            <w:noProof/>
            <w:sz w:val="20"/>
            <w:szCs w:val="20"/>
          </w:rPr>
          <w:t>Tabel 3. 22 Spesifkasi Field data Pada Layar Menambah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_Toc154514364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30</w:t>
        </w:r>
        <w:r w:rsidR="00A36699" w:rsidRPr="005948C2">
          <w:rPr>
            <w:noProof/>
            <w:webHidden/>
            <w:sz w:val="20"/>
            <w:szCs w:val="20"/>
          </w:rPr>
          <w:fldChar w:fldCharType="end"/>
        </w:r>
      </w:hyperlink>
    </w:p>
    <w:p w14:paraId="120C00F4" w14:textId="3F575201" w:rsidR="00A36699" w:rsidRPr="005948C2" w:rsidRDefault="00000000">
      <w:pPr>
        <w:pStyle w:val="TableofFigures"/>
        <w:rPr>
          <w:noProof/>
          <w:kern w:val="2"/>
          <w:sz w:val="20"/>
          <w:szCs w:val="20"/>
          <w:lang w:val="en-US" w:eastAsia="en-US"/>
          <w14:ligatures w14:val="standardContextual"/>
        </w:rPr>
      </w:pPr>
      <w:hyperlink w:anchor="_Toc154514365" w:history="1">
        <w:r w:rsidR="00A36699" w:rsidRPr="005948C2">
          <w:rPr>
            <w:rStyle w:val="Hyperlink"/>
            <w:noProof/>
            <w:sz w:val="20"/>
            <w:szCs w:val="20"/>
          </w:rPr>
          <w:t>Tabel 3. 23 Spesifikasi Function Key/Objek Pada Layar Menambah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_Toc154514365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31</w:t>
        </w:r>
        <w:r w:rsidR="00A36699" w:rsidRPr="005948C2">
          <w:rPr>
            <w:noProof/>
            <w:webHidden/>
            <w:sz w:val="20"/>
            <w:szCs w:val="20"/>
          </w:rPr>
          <w:fldChar w:fldCharType="end"/>
        </w:r>
      </w:hyperlink>
    </w:p>
    <w:p w14:paraId="718D471C" w14:textId="3DDE5EF3" w:rsidR="00A36699" w:rsidRPr="005948C2" w:rsidRDefault="00000000">
      <w:pPr>
        <w:pStyle w:val="TableofFigures"/>
        <w:rPr>
          <w:noProof/>
          <w:kern w:val="2"/>
          <w:sz w:val="20"/>
          <w:szCs w:val="20"/>
          <w:lang w:val="en-US" w:eastAsia="en-US"/>
          <w14:ligatures w14:val="standardContextual"/>
        </w:rPr>
      </w:pPr>
      <w:hyperlink w:anchor="_Toc154514366" w:history="1">
        <w:r w:rsidR="00A36699" w:rsidRPr="005948C2">
          <w:rPr>
            <w:rStyle w:val="Hyperlink"/>
            <w:noProof/>
            <w:sz w:val="20"/>
            <w:szCs w:val="20"/>
          </w:rPr>
          <w:t>Tabel 3. 24 Spesifikasi Layar Pesan Menambah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_Toc154514366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31</w:t>
        </w:r>
        <w:r w:rsidR="00A36699" w:rsidRPr="005948C2">
          <w:rPr>
            <w:noProof/>
            <w:webHidden/>
            <w:sz w:val="20"/>
            <w:szCs w:val="20"/>
          </w:rPr>
          <w:fldChar w:fldCharType="end"/>
        </w:r>
      </w:hyperlink>
    </w:p>
    <w:p w14:paraId="53EDFF65" w14:textId="2ED5DE02" w:rsidR="00A36699" w:rsidRPr="005948C2" w:rsidRDefault="00000000">
      <w:pPr>
        <w:pStyle w:val="TableofFigures"/>
        <w:rPr>
          <w:noProof/>
          <w:kern w:val="2"/>
          <w:sz w:val="20"/>
          <w:szCs w:val="20"/>
          <w:lang w:val="en-US" w:eastAsia="en-US"/>
          <w14:ligatures w14:val="standardContextual"/>
        </w:rPr>
      </w:pPr>
      <w:hyperlink w:anchor="_Toc154514367" w:history="1">
        <w:r w:rsidR="00A36699" w:rsidRPr="005948C2">
          <w:rPr>
            <w:rStyle w:val="Hyperlink"/>
            <w:noProof/>
            <w:sz w:val="20"/>
            <w:szCs w:val="20"/>
          </w:rPr>
          <w:t>Tabel 3. 25 Spesifikasi Tabel Input Mengubah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_Toc154514367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32</w:t>
        </w:r>
        <w:r w:rsidR="00A36699" w:rsidRPr="005948C2">
          <w:rPr>
            <w:noProof/>
            <w:webHidden/>
            <w:sz w:val="20"/>
            <w:szCs w:val="20"/>
          </w:rPr>
          <w:fldChar w:fldCharType="end"/>
        </w:r>
      </w:hyperlink>
    </w:p>
    <w:p w14:paraId="6C6BBA34" w14:textId="2ED78E6D" w:rsidR="00A36699" w:rsidRPr="005948C2" w:rsidRDefault="00000000">
      <w:pPr>
        <w:pStyle w:val="TableofFigures"/>
        <w:rPr>
          <w:noProof/>
          <w:kern w:val="2"/>
          <w:sz w:val="20"/>
          <w:szCs w:val="20"/>
          <w:lang w:val="en-US" w:eastAsia="en-US"/>
          <w14:ligatures w14:val="standardContextual"/>
        </w:rPr>
      </w:pPr>
      <w:hyperlink w:anchor="_Toc154514368" w:history="1">
        <w:r w:rsidR="00A36699" w:rsidRPr="005948C2">
          <w:rPr>
            <w:rStyle w:val="Hyperlink"/>
            <w:noProof/>
            <w:sz w:val="20"/>
            <w:szCs w:val="20"/>
          </w:rPr>
          <w:t>Tabel 3. 26 Spesifikasi Tabel Output Mengubah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_Toc154514368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33</w:t>
        </w:r>
        <w:r w:rsidR="00A36699" w:rsidRPr="005948C2">
          <w:rPr>
            <w:noProof/>
            <w:webHidden/>
            <w:sz w:val="20"/>
            <w:szCs w:val="20"/>
          </w:rPr>
          <w:fldChar w:fldCharType="end"/>
        </w:r>
      </w:hyperlink>
    </w:p>
    <w:p w14:paraId="7BD34809" w14:textId="26FCC8E7" w:rsidR="00A36699" w:rsidRPr="005948C2" w:rsidRDefault="00000000">
      <w:pPr>
        <w:pStyle w:val="TableofFigures"/>
        <w:rPr>
          <w:noProof/>
          <w:kern w:val="2"/>
          <w:sz w:val="20"/>
          <w:szCs w:val="20"/>
          <w:lang w:val="en-US" w:eastAsia="en-US"/>
          <w14:ligatures w14:val="standardContextual"/>
        </w:rPr>
      </w:pPr>
      <w:hyperlink w:anchor="_Toc154514369" w:history="1">
        <w:r w:rsidR="00A36699" w:rsidRPr="005948C2">
          <w:rPr>
            <w:rStyle w:val="Hyperlink"/>
            <w:noProof/>
            <w:sz w:val="20"/>
            <w:szCs w:val="20"/>
          </w:rPr>
          <w:t>Tabel 3. 27 Spesifikasi Query Mengubah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_Toc154514369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34</w:t>
        </w:r>
        <w:r w:rsidR="00A36699" w:rsidRPr="005948C2">
          <w:rPr>
            <w:noProof/>
            <w:webHidden/>
            <w:sz w:val="20"/>
            <w:szCs w:val="20"/>
          </w:rPr>
          <w:fldChar w:fldCharType="end"/>
        </w:r>
      </w:hyperlink>
    </w:p>
    <w:p w14:paraId="737F77E1" w14:textId="7AE58AA3" w:rsidR="00A36699" w:rsidRPr="005948C2" w:rsidRDefault="00000000">
      <w:pPr>
        <w:pStyle w:val="TableofFigures"/>
        <w:rPr>
          <w:noProof/>
          <w:kern w:val="2"/>
          <w:sz w:val="20"/>
          <w:szCs w:val="20"/>
          <w:lang w:val="en-US" w:eastAsia="en-US"/>
          <w14:ligatures w14:val="standardContextual"/>
        </w:rPr>
      </w:pPr>
      <w:hyperlink w:anchor="_Toc154514370" w:history="1">
        <w:r w:rsidR="00A36699" w:rsidRPr="005948C2">
          <w:rPr>
            <w:rStyle w:val="Hyperlink"/>
            <w:noProof/>
            <w:sz w:val="20"/>
            <w:szCs w:val="20"/>
          </w:rPr>
          <w:t>Tabel 3. 28 Spesifikasi Field Data Pada Layar Mengubah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_Toc154514370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35</w:t>
        </w:r>
        <w:r w:rsidR="00A36699" w:rsidRPr="005948C2">
          <w:rPr>
            <w:noProof/>
            <w:webHidden/>
            <w:sz w:val="20"/>
            <w:szCs w:val="20"/>
          </w:rPr>
          <w:fldChar w:fldCharType="end"/>
        </w:r>
      </w:hyperlink>
    </w:p>
    <w:p w14:paraId="7C26E141" w14:textId="705AF510" w:rsidR="00A36699" w:rsidRPr="005948C2" w:rsidRDefault="00000000">
      <w:pPr>
        <w:pStyle w:val="TableofFigures"/>
        <w:rPr>
          <w:noProof/>
          <w:kern w:val="2"/>
          <w:sz w:val="20"/>
          <w:szCs w:val="20"/>
          <w:lang w:val="en-US" w:eastAsia="en-US"/>
          <w14:ligatures w14:val="standardContextual"/>
        </w:rPr>
      </w:pPr>
      <w:hyperlink w:anchor="_Toc154514371" w:history="1">
        <w:r w:rsidR="00A36699" w:rsidRPr="005948C2">
          <w:rPr>
            <w:rStyle w:val="Hyperlink"/>
            <w:noProof/>
            <w:sz w:val="20"/>
            <w:szCs w:val="20"/>
          </w:rPr>
          <w:t>Tabel 3. 29 Spesifikasi Function Key/Objek Pada Layar Mengubah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_Toc154514371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36</w:t>
        </w:r>
        <w:r w:rsidR="00A36699" w:rsidRPr="005948C2">
          <w:rPr>
            <w:noProof/>
            <w:webHidden/>
            <w:sz w:val="20"/>
            <w:szCs w:val="20"/>
          </w:rPr>
          <w:fldChar w:fldCharType="end"/>
        </w:r>
      </w:hyperlink>
    </w:p>
    <w:p w14:paraId="7A9C77D1" w14:textId="5F0F9910" w:rsidR="00A36699" w:rsidRPr="005948C2" w:rsidRDefault="00000000">
      <w:pPr>
        <w:pStyle w:val="TableofFigures"/>
        <w:rPr>
          <w:noProof/>
          <w:kern w:val="2"/>
          <w:sz w:val="20"/>
          <w:szCs w:val="20"/>
          <w:lang w:val="en-US" w:eastAsia="en-US"/>
          <w14:ligatures w14:val="standardContextual"/>
        </w:rPr>
      </w:pPr>
      <w:hyperlink w:anchor="_Toc154514372" w:history="1">
        <w:r w:rsidR="00A36699" w:rsidRPr="005948C2">
          <w:rPr>
            <w:rStyle w:val="Hyperlink"/>
            <w:noProof/>
            <w:sz w:val="20"/>
            <w:szCs w:val="20"/>
          </w:rPr>
          <w:t>Tabel 3. 30 Spesifikasi Layar Pesan Mengubah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_Toc154514372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36</w:t>
        </w:r>
        <w:r w:rsidR="00A36699" w:rsidRPr="005948C2">
          <w:rPr>
            <w:noProof/>
            <w:webHidden/>
            <w:sz w:val="20"/>
            <w:szCs w:val="20"/>
          </w:rPr>
          <w:fldChar w:fldCharType="end"/>
        </w:r>
      </w:hyperlink>
    </w:p>
    <w:p w14:paraId="5FAD7AD8" w14:textId="02ADCBCA" w:rsidR="00A36699" w:rsidRPr="005948C2" w:rsidRDefault="00000000">
      <w:pPr>
        <w:pStyle w:val="TableofFigures"/>
        <w:rPr>
          <w:noProof/>
          <w:kern w:val="2"/>
          <w:sz w:val="20"/>
          <w:szCs w:val="20"/>
          <w:lang w:val="en-US" w:eastAsia="en-US"/>
          <w14:ligatures w14:val="standardContextual"/>
        </w:rPr>
      </w:pPr>
      <w:hyperlink w:anchor="_Toc154514373" w:history="1">
        <w:r w:rsidR="00A36699" w:rsidRPr="005948C2">
          <w:rPr>
            <w:rStyle w:val="Hyperlink"/>
            <w:noProof/>
            <w:sz w:val="20"/>
            <w:szCs w:val="20"/>
          </w:rPr>
          <w:t>Tabel 3. 31 Spesifikasi Tabel Output Menghapus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_Toc154514373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37</w:t>
        </w:r>
        <w:r w:rsidR="00A36699" w:rsidRPr="005948C2">
          <w:rPr>
            <w:noProof/>
            <w:webHidden/>
            <w:sz w:val="20"/>
            <w:szCs w:val="20"/>
          </w:rPr>
          <w:fldChar w:fldCharType="end"/>
        </w:r>
      </w:hyperlink>
    </w:p>
    <w:p w14:paraId="1D4E9C4B" w14:textId="3A51B48F" w:rsidR="00A36699" w:rsidRPr="005948C2" w:rsidRDefault="00000000">
      <w:pPr>
        <w:pStyle w:val="TableofFigures"/>
        <w:rPr>
          <w:noProof/>
          <w:kern w:val="2"/>
          <w:sz w:val="20"/>
          <w:szCs w:val="20"/>
          <w:lang w:val="en-US" w:eastAsia="en-US"/>
          <w14:ligatures w14:val="standardContextual"/>
        </w:rPr>
      </w:pPr>
      <w:hyperlink w:anchor="_Toc154514374" w:history="1">
        <w:r w:rsidR="00A36699" w:rsidRPr="005948C2">
          <w:rPr>
            <w:rStyle w:val="Hyperlink"/>
            <w:noProof/>
            <w:sz w:val="20"/>
            <w:szCs w:val="20"/>
          </w:rPr>
          <w:t>Tabel 3. 32 Spesifikasi Query Menghapus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_Toc154514374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38</w:t>
        </w:r>
        <w:r w:rsidR="00A36699" w:rsidRPr="005948C2">
          <w:rPr>
            <w:noProof/>
            <w:webHidden/>
            <w:sz w:val="20"/>
            <w:szCs w:val="20"/>
          </w:rPr>
          <w:fldChar w:fldCharType="end"/>
        </w:r>
      </w:hyperlink>
    </w:p>
    <w:p w14:paraId="6BCEAB55" w14:textId="76BD0456" w:rsidR="00A36699" w:rsidRPr="005948C2" w:rsidRDefault="00000000">
      <w:pPr>
        <w:pStyle w:val="TableofFigures"/>
        <w:rPr>
          <w:noProof/>
          <w:kern w:val="2"/>
          <w:sz w:val="20"/>
          <w:szCs w:val="20"/>
          <w:lang w:val="en-US" w:eastAsia="en-US"/>
          <w14:ligatures w14:val="standardContextual"/>
        </w:rPr>
      </w:pPr>
      <w:hyperlink w:anchor="_Toc154514375" w:history="1">
        <w:r w:rsidR="00A36699" w:rsidRPr="005948C2">
          <w:rPr>
            <w:rStyle w:val="Hyperlink"/>
            <w:noProof/>
            <w:sz w:val="20"/>
            <w:szCs w:val="20"/>
          </w:rPr>
          <w:t>Tabel 3. 33 Spesifikasi Field Data Pada Layar Menghapus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_Toc154514375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38</w:t>
        </w:r>
        <w:r w:rsidR="00A36699" w:rsidRPr="005948C2">
          <w:rPr>
            <w:noProof/>
            <w:webHidden/>
            <w:sz w:val="20"/>
            <w:szCs w:val="20"/>
          </w:rPr>
          <w:fldChar w:fldCharType="end"/>
        </w:r>
      </w:hyperlink>
    </w:p>
    <w:p w14:paraId="728FBDA8" w14:textId="09663246" w:rsidR="00A36699" w:rsidRPr="005948C2" w:rsidRDefault="00000000">
      <w:pPr>
        <w:pStyle w:val="TableofFigures"/>
        <w:rPr>
          <w:noProof/>
          <w:kern w:val="2"/>
          <w:sz w:val="20"/>
          <w:szCs w:val="20"/>
          <w:lang w:val="en-US" w:eastAsia="en-US"/>
          <w14:ligatures w14:val="standardContextual"/>
        </w:rPr>
      </w:pPr>
      <w:hyperlink w:anchor="_Toc154514376" w:history="1">
        <w:r w:rsidR="00A36699" w:rsidRPr="005948C2">
          <w:rPr>
            <w:rStyle w:val="Hyperlink"/>
            <w:noProof/>
            <w:sz w:val="20"/>
            <w:szCs w:val="20"/>
          </w:rPr>
          <w:t>Tabel 3. 34 Spesifikasi Function Key/Objek Pada Layar Menghapus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_Toc154514376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39</w:t>
        </w:r>
        <w:r w:rsidR="00A36699" w:rsidRPr="005948C2">
          <w:rPr>
            <w:noProof/>
            <w:webHidden/>
            <w:sz w:val="20"/>
            <w:szCs w:val="20"/>
          </w:rPr>
          <w:fldChar w:fldCharType="end"/>
        </w:r>
      </w:hyperlink>
    </w:p>
    <w:p w14:paraId="0F6BD7E3" w14:textId="06A3DF4B" w:rsidR="00A36699" w:rsidRPr="005948C2" w:rsidRDefault="00000000">
      <w:pPr>
        <w:pStyle w:val="TableofFigures"/>
        <w:rPr>
          <w:noProof/>
          <w:kern w:val="2"/>
          <w:sz w:val="20"/>
          <w:szCs w:val="20"/>
          <w:lang w:val="en-US" w:eastAsia="en-US"/>
          <w14:ligatures w14:val="standardContextual"/>
        </w:rPr>
      </w:pPr>
      <w:hyperlink w:anchor="_Toc154514377" w:history="1">
        <w:r w:rsidR="00A36699" w:rsidRPr="005948C2">
          <w:rPr>
            <w:rStyle w:val="Hyperlink"/>
            <w:noProof/>
            <w:sz w:val="20"/>
            <w:szCs w:val="20"/>
          </w:rPr>
          <w:t>Tabel 3. 35 Spesifikasi Layar Pesan Menghapus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_Toc154514377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39</w:t>
        </w:r>
        <w:r w:rsidR="00A36699" w:rsidRPr="005948C2">
          <w:rPr>
            <w:noProof/>
            <w:webHidden/>
            <w:sz w:val="20"/>
            <w:szCs w:val="20"/>
          </w:rPr>
          <w:fldChar w:fldCharType="end"/>
        </w:r>
      </w:hyperlink>
    </w:p>
    <w:p w14:paraId="3745CAB3" w14:textId="12943FB8" w:rsidR="00A36699" w:rsidRPr="005948C2" w:rsidRDefault="00000000">
      <w:pPr>
        <w:pStyle w:val="TableofFigures"/>
        <w:rPr>
          <w:noProof/>
          <w:kern w:val="2"/>
          <w:sz w:val="20"/>
          <w:szCs w:val="20"/>
          <w:lang w:val="en-US" w:eastAsia="en-US"/>
          <w14:ligatures w14:val="standardContextual"/>
        </w:rPr>
      </w:pPr>
      <w:hyperlink w:anchor="_Toc154514378" w:history="1">
        <w:r w:rsidR="00A36699" w:rsidRPr="005948C2">
          <w:rPr>
            <w:rStyle w:val="Hyperlink"/>
            <w:noProof/>
            <w:sz w:val="20"/>
            <w:szCs w:val="20"/>
          </w:rPr>
          <w:t>Tabel 3. 36 Spesifikasi Tabel Output Mencari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_Toc154514378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40</w:t>
        </w:r>
        <w:r w:rsidR="00A36699" w:rsidRPr="005948C2">
          <w:rPr>
            <w:noProof/>
            <w:webHidden/>
            <w:sz w:val="20"/>
            <w:szCs w:val="20"/>
          </w:rPr>
          <w:fldChar w:fldCharType="end"/>
        </w:r>
      </w:hyperlink>
    </w:p>
    <w:p w14:paraId="0B7E0774" w14:textId="7FCD0084" w:rsidR="00A36699" w:rsidRPr="005948C2" w:rsidRDefault="00000000">
      <w:pPr>
        <w:pStyle w:val="TableofFigures"/>
        <w:rPr>
          <w:noProof/>
          <w:kern w:val="2"/>
          <w:sz w:val="20"/>
          <w:szCs w:val="20"/>
          <w:lang w:val="en-US" w:eastAsia="en-US"/>
          <w14:ligatures w14:val="standardContextual"/>
        </w:rPr>
      </w:pPr>
      <w:hyperlink w:anchor="_Toc154514379" w:history="1">
        <w:r w:rsidR="00A36699" w:rsidRPr="005948C2">
          <w:rPr>
            <w:rStyle w:val="Hyperlink"/>
            <w:noProof/>
            <w:sz w:val="20"/>
            <w:szCs w:val="20"/>
          </w:rPr>
          <w:t>Tabel 3. 37 Spesifikasi Query Mencari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_Toc154514379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41</w:t>
        </w:r>
        <w:r w:rsidR="00A36699" w:rsidRPr="005948C2">
          <w:rPr>
            <w:noProof/>
            <w:webHidden/>
            <w:sz w:val="20"/>
            <w:szCs w:val="20"/>
          </w:rPr>
          <w:fldChar w:fldCharType="end"/>
        </w:r>
      </w:hyperlink>
    </w:p>
    <w:p w14:paraId="7CF0991F" w14:textId="017E7C4A" w:rsidR="00A36699" w:rsidRPr="005948C2" w:rsidRDefault="00000000">
      <w:pPr>
        <w:pStyle w:val="TableofFigures"/>
        <w:rPr>
          <w:noProof/>
          <w:kern w:val="2"/>
          <w:sz w:val="20"/>
          <w:szCs w:val="20"/>
          <w:lang w:val="en-US" w:eastAsia="en-US"/>
          <w14:ligatures w14:val="standardContextual"/>
        </w:rPr>
      </w:pPr>
      <w:hyperlink w:anchor="_Toc154514380" w:history="1">
        <w:r w:rsidR="00A36699" w:rsidRPr="005948C2">
          <w:rPr>
            <w:rStyle w:val="Hyperlink"/>
            <w:noProof/>
            <w:sz w:val="20"/>
            <w:szCs w:val="20"/>
          </w:rPr>
          <w:t>Tabel 3. 38 Spesifikasi Field Data Pada Layar Mencari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_Toc154514380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41</w:t>
        </w:r>
        <w:r w:rsidR="00A36699" w:rsidRPr="005948C2">
          <w:rPr>
            <w:noProof/>
            <w:webHidden/>
            <w:sz w:val="20"/>
            <w:szCs w:val="20"/>
          </w:rPr>
          <w:fldChar w:fldCharType="end"/>
        </w:r>
      </w:hyperlink>
    </w:p>
    <w:p w14:paraId="352F2C01" w14:textId="0C5CDBAF" w:rsidR="00A36699" w:rsidRPr="005948C2" w:rsidRDefault="00000000">
      <w:pPr>
        <w:pStyle w:val="TableofFigures"/>
        <w:rPr>
          <w:noProof/>
          <w:kern w:val="2"/>
          <w:sz w:val="20"/>
          <w:szCs w:val="20"/>
          <w:lang w:val="en-US" w:eastAsia="en-US"/>
          <w14:ligatures w14:val="standardContextual"/>
        </w:rPr>
      </w:pPr>
      <w:hyperlink w:anchor="_Toc154514381" w:history="1">
        <w:r w:rsidR="00A36699" w:rsidRPr="005948C2">
          <w:rPr>
            <w:rStyle w:val="Hyperlink"/>
            <w:noProof/>
            <w:sz w:val="20"/>
            <w:szCs w:val="20"/>
          </w:rPr>
          <w:t>Tabel 3. 39 Spesifikasi Function Key/Objek Pada Layar Mencari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_Toc154514381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42</w:t>
        </w:r>
        <w:r w:rsidR="00A36699" w:rsidRPr="005948C2">
          <w:rPr>
            <w:noProof/>
            <w:webHidden/>
            <w:sz w:val="20"/>
            <w:szCs w:val="20"/>
          </w:rPr>
          <w:fldChar w:fldCharType="end"/>
        </w:r>
      </w:hyperlink>
    </w:p>
    <w:p w14:paraId="6DB7F202" w14:textId="697BB36C" w:rsidR="00A36699" w:rsidRPr="005948C2" w:rsidRDefault="00000000">
      <w:pPr>
        <w:pStyle w:val="TableofFigures"/>
        <w:rPr>
          <w:noProof/>
          <w:kern w:val="2"/>
          <w:sz w:val="20"/>
          <w:szCs w:val="20"/>
          <w:lang w:val="en-US" w:eastAsia="en-US"/>
          <w14:ligatures w14:val="standardContextual"/>
        </w:rPr>
      </w:pPr>
      <w:hyperlink w:anchor="_Toc154514382" w:history="1">
        <w:r w:rsidR="00A36699" w:rsidRPr="005948C2">
          <w:rPr>
            <w:rStyle w:val="Hyperlink"/>
            <w:noProof/>
            <w:sz w:val="20"/>
            <w:szCs w:val="20"/>
          </w:rPr>
          <w:t>Tabel 3. 40 Spesifikasi Layar Pesan Mencari Data Lowongan</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_Toc154514382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42</w:t>
        </w:r>
        <w:r w:rsidR="00A36699" w:rsidRPr="005948C2">
          <w:rPr>
            <w:noProof/>
            <w:webHidden/>
            <w:sz w:val="20"/>
            <w:szCs w:val="20"/>
          </w:rPr>
          <w:fldChar w:fldCharType="end"/>
        </w:r>
      </w:hyperlink>
    </w:p>
    <w:p w14:paraId="44CC3A27" w14:textId="7B8AFD45" w:rsidR="00A36699" w:rsidRPr="005948C2" w:rsidRDefault="00000000">
      <w:pPr>
        <w:pStyle w:val="TableofFigures"/>
        <w:rPr>
          <w:noProof/>
          <w:kern w:val="2"/>
          <w:sz w:val="20"/>
          <w:szCs w:val="20"/>
          <w:lang w:val="en-US" w:eastAsia="en-US"/>
          <w14:ligatures w14:val="standardContextual"/>
        </w:rPr>
      </w:pPr>
      <w:hyperlink w:anchor="_Toc154514383" w:history="1">
        <w:r w:rsidR="00A36699" w:rsidRPr="005948C2">
          <w:rPr>
            <w:rStyle w:val="Hyperlink"/>
            <w:noProof/>
            <w:sz w:val="20"/>
            <w:szCs w:val="20"/>
          </w:rPr>
          <w:t>Tabel 3. 41 Spesifikasi Tabel Output Menampilkan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_Toc154514383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43</w:t>
        </w:r>
        <w:r w:rsidR="00A36699" w:rsidRPr="005948C2">
          <w:rPr>
            <w:noProof/>
            <w:webHidden/>
            <w:sz w:val="20"/>
            <w:szCs w:val="20"/>
          </w:rPr>
          <w:fldChar w:fldCharType="end"/>
        </w:r>
      </w:hyperlink>
    </w:p>
    <w:p w14:paraId="69DFB4B8" w14:textId="49CCE428" w:rsidR="00A36699" w:rsidRPr="005948C2" w:rsidRDefault="00000000">
      <w:pPr>
        <w:pStyle w:val="TableofFigures"/>
        <w:rPr>
          <w:noProof/>
          <w:kern w:val="2"/>
          <w:sz w:val="20"/>
          <w:szCs w:val="20"/>
          <w:lang w:val="en-US" w:eastAsia="en-US"/>
          <w14:ligatures w14:val="standardContextual"/>
        </w:rPr>
      </w:pPr>
      <w:hyperlink w:anchor="_Toc154514384" w:history="1">
        <w:r w:rsidR="00A36699" w:rsidRPr="005948C2">
          <w:rPr>
            <w:rStyle w:val="Hyperlink"/>
            <w:noProof/>
            <w:sz w:val="20"/>
            <w:szCs w:val="20"/>
          </w:rPr>
          <w:t>Tabel 3. 42 Spesifikasi Query Menampilkan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_Toc154514384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44</w:t>
        </w:r>
        <w:r w:rsidR="00A36699" w:rsidRPr="005948C2">
          <w:rPr>
            <w:noProof/>
            <w:webHidden/>
            <w:sz w:val="20"/>
            <w:szCs w:val="20"/>
          </w:rPr>
          <w:fldChar w:fldCharType="end"/>
        </w:r>
      </w:hyperlink>
    </w:p>
    <w:p w14:paraId="4624ECC8" w14:textId="10F41624" w:rsidR="00A36699" w:rsidRPr="005948C2" w:rsidRDefault="00000000">
      <w:pPr>
        <w:pStyle w:val="TableofFigures"/>
        <w:rPr>
          <w:noProof/>
          <w:kern w:val="2"/>
          <w:sz w:val="20"/>
          <w:szCs w:val="20"/>
          <w:lang w:val="en-US" w:eastAsia="en-US"/>
          <w14:ligatures w14:val="standardContextual"/>
        </w:rPr>
      </w:pPr>
      <w:hyperlink w:anchor="_Toc154514385" w:history="1">
        <w:r w:rsidR="00A36699" w:rsidRPr="005948C2">
          <w:rPr>
            <w:rStyle w:val="Hyperlink"/>
            <w:noProof/>
            <w:sz w:val="20"/>
            <w:szCs w:val="20"/>
          </w:rPr>
          <w:t>Tabel 3. 43 Spesifikasi Field Data Pada Layar Menampilkan Dat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_Toc154514385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44</w:t>
        </w:r>
        <w:r w:rsidR="00A36699" w:rsidRPr="005948C2">
          <w:rPr>
            <w:noProof/>
            <w:webHidden/>
            <w:sz w:val="20"/>
            <w:szCs w:val="20"/>
          </w:rPr>
          <w:fldChar w:fldCharType="end"/>
        </w:r>
      </w:hyperlink>
    </w:p>
    <w:p w14:paraId="119C8AC1" w14:textId="101960E3" w:rsidR="00A36699" w:rsidRPr="005948C2" w:rsidRDefault="00000000">
      <w:pPr>
        <w:pStyle w:val="TableofFigures"/>
        <w:rPr>
          <w:noProof/>
          <w:kern w:val="2"/>
          <w:sz w:val="20"/>
          <w:szCs w:val="20"/>
          <w:lang w:val="en-US" w:eastAsia="en-US"/>
          <w14:ligatures w14:val="standardContextual"/>
        </w:rPr>
      </w:pPr>
      <w:hyperlink w:anchor="_Toc154514386" w:history="1">
        <w:r w:rsidR="00A36699" w:rsidRPr="005948C2">
          <w:rPr>
            <w:rStyle w:val="Hyperlink"/>
            <w:noProof/>
            <w:sz w:val="20"/>
            <w:szCs w:val="20"/>
          </w:rPr>
          <w:t>Tabel 3. 44 Spesifikasi Function Key/Objek Pada Layar Menampilkan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_Toc154514386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45</w:t>
        </w:r>
        <w:r w:rsidR="00A36699" w:rsidRPr="005948C2">
          <w:rPr>
            <w:noProof/>
            <w:webHidden/>
            <w:sz w:val="20"/>
            <w:szCs w:val="20"/>
          </w:rPr>
          <w:fldChar w:fldCharType="end"/>
        </w:r>
      </w:hyperlink>
    </w:p>
    <w:p w14:paraId="3D83B646" w14:textId="6C75AF52" w:rsidR="00A36699" w:rsidRPr="005948C2" w:rsidRDefault="00000000">
      <w:pPr>
        <w:pStyle w:val="TableofFigures"/>
        <w:rPr>
          <w:noProof/>
          <w:kern w:val="2"/>
          <w:sz w:val="20"/>
          <w:szCs w:val="20"/>
          <w:lang w:val="en-US" w:eastAsia="en-US"/>
          <w14:ligatures w14:val="standardContextual"/>
        </w:rPr>
      </w:pPr>
      <w:hyperlink w:anchor="_Toc154514387" w:history="1">
        <w:r w:rsidR="00A36699" w:rsidRPr="005948C2">
          <w:rPr>
            <w:rStyle w:val="Hyperlink"/>
            <w:noProof/>
            <w:sz w:val="20"/>
            <w:szCs w:val="20"/>
          </w:rPr>
          <w:t>Tabel 3. 45 Spesifikasi Tabel Output Mencari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_Toc154514387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46</w:t>
        </w:r>
        <w:r w:rsidR="00A36699" w:rsidRPr="005948C2">
          <w:rPr>
            <w:noProof/>
            <w:webHidden/>
            <w:sz w:val="20"/>
            <w:szCs w:val="20"/>
          </w:rPr>
          <w:fldChar w:fldCharType="end"/>
        </w:r>
      </w:hyperlink>
    </w:p>
    <w:p w14:paraId="00F4830F" w14:textId="4DC6A58F" w:rsidR="00A36699" w:rsidRPr="005948C2" w:rsidRDefault="00000000">
      <w:pPr>
        <w:pStyle w:val="TableofFigures"/>
        <w:rPr>
          <w:noProof/>
          <w:kern w:val="2"/>
          <w:sz w:val="20"/>
          <w:szCs w:val="20"/>
          <w:lang w:val="en-US" w:eastAsia="en-US"/>
          <w14:ligatures w14:val="standardContextual"/>
        </w:rPr>
      </w:pPr>
      <w:hyperlink w:anchor="_Toc154514388" w:history="1">
        <w:r w:rsidR="00A36699" w:rsidRPr="005948C2">
          <w:rPr>
            <w:rStyle w:val="Hyperlink"/>
            <w:noProof/>
            <w:sz w:val="20"/>
            <w:szCs w:val="20"/>
          </w:rPr>
          <w:t>Tabel 3. 46 Spesifikasi Query Mencari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_Toc154514388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46</w:t>
        </w:r>
        <w:r w:rsidR="00A36699" w:rsidRPr="005948C2">
          <w:rPr>
            <w:noProof/>
            <w:webHidden/>
            <w:sz w:val="20"/>
            <w:szCs w:val="20"/>
          </w:rPr>
          <w:fldChar w:fldCharType="end"/>
        </w:r>
      </w:hyperlink>
    </w:p>
    <w:p w14:paraId="3F5491F1" w14:textId="5F59416B" w:rsidR="00A36699" w:rsidRPr="005948C2" w:rsidRDefault="00000000">
      <w:pPr>
        <w:pStyle w:val="TableofFigures"/>
        <w:rPr>
          <w:noProof/>
          <w:kern w:val="2"/>
          <w:sz w:val="20"/>
          <w:szCs w:val="20"/>
          <w:lang w:val="en-US" w:eastAsia="en-US"/>
          <w14:ligatures w14:val="standardContextual"/>
        </w:rPr>
      </w:pPr>
      <w:hyperlink w:anchor="_Toc154514389" w:history="1">
        <w:r w:rsidR="00A36699" w:rsidRPr="005948C2">
          <w:rPr>
            <w:rStyle w:val="Hyperlink"/>
            <w:noProof/>
            <w:sz w:val="20"/>
            <w:szCs w:val="20"/>
          </w:rPr>
          <w:t>Tabel 3. 47 Spesifikasi Field Data Pada Layar Mencari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_Toc154514389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47</w:t>
        </w:r>
        <w:r w:rsidR="00A36699" w:rsidRPr="005948C2">
          <w:rPr>
            <w:noProof/>
            <w:webHidden/>
            <w:sz w:val="20"/>
            <w:szCs w:val="20"/>
          </w:rPr>
          <w:fldChar w:fldCharType="end"/>
        </w:r>
      </w:hyperlink>
    </w:p>
    <w:p w14:paraId="2A6FACEF" w14:textId="00A7AAC2" w:rsidR="00A36699" w:rsidRPr="005948C2" w:rsidRDefault="00000000">
      <w:pPr>
        <w:pStyle w:val="TableofFigures"/>
        <w:rPr>
          <w:noProof/>
          <w:kern w:val="2"/>
          <w:sz w:val="20"/>
          <w:szCs w:val="20"/>
          <w:lang w:val="en-US" w:eastAsia="en-US"/>
          <w14:ligatures w14:val="standardContextual"/>
        </w:rPr>
      </w:pPr>
      <w:hyperlink w:anchor="_Toc154514390" w:history="1">
        <w:r w:rsidR="00A36699" w:rsidRPr="005948C2">
          <w:rPr>
            <w:rStyle w:val="Hyperlink"/>
            <w:noProof/>
            <w:sz w:val="20"/>
            <w:szCs w:val="20"/>
          </w:rPr>
          <w:t>Tabel 3. 48 Spesifikasi Function Key/Objek Pada Layar Mencari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_Toc154514390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47</w:t>
        </w:r>
        <w:r w:rsidR="00A36699" w:rsidRPr="005948C2">
          <w:rPr>
            <w:noProof/>
            <w:webHidden/>
            <w:sz w:val="20"/>
            <w:szCs w:val="20"/>
          </w:rPr>
          <w:fldChar w:fldCharType="end"/>
        </w:r>
      </w:hyperlink>
    </w:p>
    <w:p w14:paraId="194A1EB9" w14:textId="4CDF830A" w:rsidR="00A36699" w:rsidRPr="005948C2" w:rsidRDefault="00000000">
      <w:pPr>
        <w:pStyle w:val="TableofFigures"/>
        <w:rPr>
          <w:noProof/>
          <w:kern w:val="2"/>
          <w:sz w:val="20"/>
          <w:szCs w:val="20"/>
          <w:lang w:val="en-US" w:eastAsia="en-US"/>
          <w14:ligatures w14:val="standardContextual"/>
        </w:rPr>
      </w:pPr>
      <w:hyperlink w:anchor="_Toc154514391" w:history="1">
        <w:r w:rsidR="00A36699" w:rsidRPr="005948C2">
          <w:rPr>
            <w:rStyle w:val="Hyperlink"/>
            <w:noProof/>
            <w:sz w:val="20"/>
            <w:szCs w:val="20"/>
          </w:rPr>
          <w:t>Tabel 3. 49 Spesifikasi Layar Pesan Mencari Data Pencari Kerja</w:t>
        </w:r>
        <w:r w:rsidR="00A36699" w:rsidRPr="005948C2">
          <w:rPr>
            <w:noProof/>
            <w:webHidden/>
            <w:sz w:val="20"/>
            <w:szCs w:val="20"/>
          </w:rPr>
          <w:tab/>
        </w:r>
        <w:r w:rsidR="00A36699" w:rsidRPr="005948C2">
          <w:rPr>
            <w:noProof/>
            <w:webHidden/>
            <w:sz w:val="20"/>
            <w:szCs w:val="20"/>
          </w:rPr>
          <w:fldChar w:fldCharType="begin"/>
        </w:r>
        <w:r w:rsidR="00A36699" w:rsidRPr="005948C2">
          <w:rPr>
            <w:noProof/>
            <w:webHidden/>
            <w:sz w:val="20"/>
            <w:szCs w:val="20"/>
          </w:rPr>
          <w:instrText xml:space="preserve"> PAGEREF _Toc154514391 \h </w:instrText>
        </w:r>
        <w:r w:rsidR="00A36699" w:rsidRPr="005948C2">
          <w:rPr>
            <w:noProof/>
            <w:webHidden/>
            <w:sz w:val="20"/>
            <w:szCs w:val="20"/>
          </w:rPr>
        </w:r>
        <w:r w:rsidR="00A36699" w:rsidRPr="005948C2">
          <w:rPr>
            <w:noProof/>
            <w:webHidden/>
            <w:sz w:val="20"/>
            <w:szCs w:val="20"/>
          </w:rPr>
          <w:fldChar w:fldCharType="separate"/>
        </w:r>
        <w:r w:rsidR="000E6C94">
          <w:rPr>
            <w:noProof/>
            <w:webHidden/>
            <w:sz w:val="20"/>
            <w:szCs w:val="20"/>
          </w:rPr>
          <w:t>47</w:t>
        </w:r>
        <w:r w:rsidR="00A36699" w:rsidRPr="005948C2">
          <w:rPr>
            <w:noProof/>
            <w:webHidden/>
            <w:sz w:val="20"/>
            <w:szCs w:val="20"/>
          </w:rPr>
          <w:fldChar w:fldCharType="end"/>
        </w:r>
      </w:hyperlink>
    </w:p>
    <w:p w14:paraId="06F5401E" w14:textId="4B896723" w:rsidR="00EC350A" w:rsidRPr="00613346" w:rsidRDefault="00A36699" w:rsidP="008C3F88">
      <w:pPr>
        <w:spacing w:after="0" w:line="240" w:lineRule="auto"/>
      </w:pPr>
      <w:r w:rsidRPr="005948C2">
        <w:rPr>
          <w:rFonts w:ascii="XDPrime" w:hAnsi="XDPrime" w:cs="Times New Roman"/>
          <w:sz w:val="20"/>
          <w:szCs w:val="20"/>
          <w:lang w:val="sv-SE"/>
        </w:rPr>
        <w:fldChar w:fldCharType="end"/>
      </w:r>
    </w:p>
    <w:p w14:paraId="480BDE8A" w14:textId="77777777" w:rsidR="00E855AF" w:rsidRDefault="00E855AF" w:rsidP="008C3F88">
      <w:pPr>
        <w:spacing w:after="0" w:line="240" w:lineRule="auto"/>
        <w:rPr>
          <w:rFonts w:ascii="XDPrime" w:hAnsi="XDPrime" w:cs="Times New Roman"/>
          <w:sz w:val="24"/>
          <w:szCs w:val="24"/>
          <w:lang w:val="sv-SE"/>
        </w:rPr>
      </w:pPr>
    </w:p>
    <w:p w14:paraId="69466CB5" w14:textId="77777777" w:rsidR="00E855AF" w:rsidRDefault="00E855AF" w:rsidP="008C3F88">
      <w:pPr>
        <w:spacing w:after="0" w:line="240" w:lineRule="auto"/>
        <w:rPr>
          <w:rFonts w:ascii="XDPrime" w:hAnsi="XDPrime" w:cs="Times New Roman"/>
          <w:sz w:val="24"/>
          <w:szCs w:val="24"/>
          <w:lang w:val="sv-SE"/>
        </w:rPr>
      </w:pPr>
    </w:p>
    <w:p w14:paraId="2623A62A" w14:textId="77777777" w:rsidR="00E855AF" w:rsidRPr="00DC221D" w:rsidRDefault="00E855AF" w:rsidP="008C3F88">
      <w:pPr>
        <w:spacing w:after="0" w:line="240" w:lineRule="auto"/>
        <w:rPr>
          <w:rFonts w:ascii="XDPrime" w:hAnsi="XDPrime" w:cs="Times New Roman"/>
          <w:lang w:val="sv-SE"/>
        </w:rPr>
      </w:pPr>
    </w:p>
    <w:p w14:paraId="56A60889" w14:textId="77777777" w:rsidR="00C44039" w:rsidRPr="00DC221D" w:rsidRDefault="00C44039" w:rsidP="008C3F88">
      <w:pPr>
        <w:spacing w:after="0" w:line="240" w:lineRule="auto"/>
        <w:rPr>
          <w:rFonts w:ascii="XDPrime" w:hAnsi="XDPrime" w:cs="Times New Roman"/>
          <w:lang w:val="sv-SE"/>
        </w:rPr>
      </w:pPr>
    </w:p>
    <w:p w14:paraId="3AA25FA3" w14:textId="77777777" w:rsidR="00C44039" w:rsidRPr="00DC221D" w:rsidRDefault="00C44039" w:rsidP="008C3F88">
      <w:pPr>
        <w:pStyle w:val="Title"/>
        <w:spacing w:before="0" w:after="0"/>
        <w:rPr>
          <w:rFonts w:ascii="XDPrime" w:hAnsi="XDPrime"/>
          <w:lang w:val="sv-SE"/>
        </w:rPr>
      </w:pPr>
      <w:r w:rsidRPr="00DC221D">
        <w:rPr>
          <w:rFonts w:ascii="XDPrime" w:hAnsi="XDPrime"/>
          <w:lang w:val="sv-SE"/>
        </w:rPr>
        <w:t>Daftar Lampiran</w:t>
      </w:r>
    </w:p>
    <w:p w14:paraId="023BD153" w14:textId="77777777" w:rsidR="00C44039" w:rsidRPr="00DC221D" w:rsidRDefault="00C44039" w:rsidP="008C3F88">
      <w:pPr>
        <w:spacing w:after="0" w:line="240" w:lineRule="auto"/>
        <w:rPr>
          <w:rFonts w:ascii="XDPrime" w:hAnsi="XDPrime" w:cs="Times New Roman"/>
          <w:sz w:val="24"/>
          <w:szCs w:val="24"/>
          <w:lang w:val="sv-SE"/>
        </w:rPr>
      </w:pPr>
      <w:r w:rsidRPr="00DC221D">
        <w:rPr>
          <w:rFonts w:ascii="XDPrime" w:hAnsi="XDPrime" w:cs="Times New Roman"/>
          <w:sz w:val="24"/>
          <w:szCs w:val="24"/>
          <w:lang w:val="sv-SE"/>
        </w:rPr>
        <w:t>Hanya dicantumkan dan diisi jika ada lampiran setelah badan dokumen</w:t>
      </w:r>
    </w:p>
    <w:p w14:paraId="4BDA2036" w14:textId="77777777" w:rsidR="00C44039" w:rsidRPr="00DC221D" w:rsidRDefault="00C44039" w:rsidP="008C3F88">
      <w:pPr>
        <w:spacing w:after="0" w:line="240" w:lineRule="auto"/>
        <w:rPr>
          <w:rFonts w:ascii="XDPrime" w:hAnsi="XDPrime" w:cs="Times New Roman"/>
          <w:lang w:val="sv-SE"/>
        </w:rPr>
      </w:pPr>
    </w:p>
    <w:p w14:paraId="0A12A744" w14:textId="77777777" w:rsidR="00C44039" w:rsidRPr="00DC221D" w:rsidRDefault="00C44039" w:rsidP="008C3F88">
      <w:pPr>
        <w:spacing w:after="0" w:line="240" w:lineRule="auto"/>
        <w:rPr>
          <w:rFonts w:ascii="XDPrime" w:hAnsi="XDPrime" w:cs="Times New Roman"/>
          <w:lang w:val="sv-SE"/>
        </w:rPr>
      </w:pPr>
    </w:p>
    <w:p w14:paraId="771907AB" w14:textId="51692BA5" w:rsidR="00F730F8" w:rsidRPr="00DC221D" w:rsidRDefault="00C44039" w:rsidP="00BB5B48">
      <w:pPr>
        <w:pStyle w:val="Heading1"/>
        <w:numPr>
          <w:ilvl w:val="0"/>
          <w:numId w:val="0"/>
        </w:numPr>
        <w:jc w:val="both"/>
        <w:rPr>
          <w:rFonts w:ascii="XDPrime" w:hAnsi="XDPrime"/>
          <w:lang w:val="sv-SE"/>
        </w:rPr>
      </w:pPr>
      <w:r w:rsidRPr="00DC221D">
        <w:rPr>
          <w:rFonts w:ascii="XDPrime" w:hAnsi="XDPrime"/>
          <w:lang w:val="sv-SE"/>
        </w:rPr>
        <w:br w:type="page"/>
      </w:r>
      <w:bookmarkStart w:id="2" w:name="_Toc473958252"/>
      <w:bookmarkStart w:id="3" w:name="_Toc258397611"/>
      <w:bookmarkStart w:id="4" w:name="_Toc155118227"/>
      <w:bookmarkStart w:id="5" w:name="_Toc155118275"/>
      <w:r w:rsidRPr="00DC221D">
        <w:rPr>
          <w:rFonts w:ascii="XDPrime" w:hAnsi="XDPrime"/>
          <w:lang w:val="sv-SE"/>
        </w:rPr>
        <w:lastRenderedPageBreak/>
        <w:t>1. Pendahuluan</w:t>
      </w:r>
      <w:bookmarkEnd w:id="2"/>
      <w:bookmarkEnd w:id="3"/>
      <w:bookmarkEnd w:id="4"/>
      <w:bookmarkEnd w:id="5"/>
    </w:p>
    <w:p w14:paraId="33880CAF" w14:textId="6C972BA4" w:rsidR="00F730F8" w:rsidRPr="00DC221D" w:rsidRDefault="00F730F8" w:rsidP="00BB5B48">
      <w:pPr>
        <w:jc w:val="both"/>
        <w:rPr>
          <w:rFonts w:ascii="XDPrime" w:hAnsi="XDPrime"/>
          <w:lang w:val="sv-SE" w:eastAsia="en-US"/>
        </w:rPr>
      </w:pPr>
      <w:r w:rsidRPr="00DC221D">
        <w:rPr>
          <w:rFonts w:ascii="XDPrime" w:hAnsi="XDPrime"/>
          <w:lang w:val="sv-SE" w:eastAsia="en-US"/>
        </w:rPr>
        <w:tab/>
        <w:t>Dokumen Deskripsi Perencanaan Perangkat Lunak ( DPPL )</w:t>
      </w:r>
      <w:r w:rsidR="00C47942" w:rsidRPr="00DC221D">
        <w:rPr>
          <w:rFonts w:ascii="XDPrime" w:hAnsi="XDPrime"/>
          <w:lang w:val="sv-SE" w:eastAsia="en-US"/>
        </w:rPr>
        <w:t xml:space="preserve"> merupakan dokumen deskripsi perencanaan dari perangkat lunak yang akan dikembangkan untuk software SILOKA ( Sistem Informasi Lowongan Kerja ) dan merupakan penjabaran dari dokumen SKPL ( Spesifikasi Kebutuhan Perangkat Lunak ) yang telah dibuat sebelumnya. Dokumen ini digunakan oleh pengembang perangkat lunak sebagai acuan teknis pengembangan perangkat lunak yamg digunakan untuk mengidentifikasi entitas perencanaan yang ditekankan. Dokumen ini sering juga disebut sebagai Software Design Description ( SDD )</w:t>
      </w:r>
    </w:p>
    <w:p w14:paraId="2093F938" w14:textId="77777777" w:rsidR="00C44039" w:rsidRPr="00DC221D" w:rsidRDefault="00C44039" w:rsidP="008C3F88">
      <w:pPr>
        <w:spacing w:after="0" w:line="240" w:lineRule="auto"/>
        <w:jc w:val="both"/>
        <w:rPr>
          <w:rFonts w:ascii="XDPrime" w:hAnsi="XDPrime" w:cs="Times New Roman"/>
        </w:rPr>
      </w:pPr>
    </w:p>
    <w:p w14:paraId="67CCA252" w14:textId="77777777" w:rsidR="00C44039" w:rsidRPr="00DC221D" w:rsidRDefault="00C44039" w:rsidP="008C3F88">
      <w:pPr>
        <w:pStyle w:val="Heading2"/>
        <w:spacing w:before="0" w:after="0"/>
        <w:jc w:val="both"/>
        <w:rPr>
          <w:rFonts w:ascii="XDPrime" w:hAnsi="XDPrime"/>
          <w:i w:val="0"/>
        </w:rPr>
      </w:pPr>
      <w:bookmarkStart w:id="6" w:name="_Toc473958253"/>
      <w:bookmarkStart w:id="7" w:name="_Toc258397612"/>
      <w:bookmarkStart w:id="8" w:name="_Toc155118228"/>
      <w:bookmarkStart w:id="9" w:name="_Toc155118276"/>
      <w:r w:rsidRPr="00DC221D">
        <w:rPr>
          <w:rFonts w:ascii="XDPrime" w:hAnsi="XDPrime"/>
          <w:i w:val="0"/>
        </w:rPr>
        <w:t>Tujuan Penulisan Dokumen</w:t>
      </w:r>
      <w:bookmarkEnd w:id="6"/>
      <w:bookmarkEnd w:id="7"/>
      <w:bookmarkEnd w:id="8"/>
      <w:bookmarkEnd w:id="9"/>
    </w:p>
    <w:p w14:paraId="307C20D8" w14:textId="3C9FBB3B" w:rsidR="00C44039" w:rsidRPr="00DC221D" w:rsidRDefault="00C44039" w:rsidP="008C3F88">
      <w:pPr>
        <w:spacing w:after="0" w:line="240" w:lineRule="auto"/>
        <w:jc w:val="both"/>
        <w:rPr>
          <w:rFonts w:ascii="XDPrime" w:hAnsi="XDPrime" w:cs="Times New Roman"/>
          <w:lang w:val="en-US"/>
        </w:rPr>
      </w:pPr>
    </w:p>
    <w:p w14:paraId="328FB371" w14:textId="6A70B3E1" w:rsidR="00C47942" w:rsidRPr="00DC221D" w:rsidRDefault="00C47942" w:rsidP="00C47942">
      <w:pPr>
        <w:spacing w:after="0" w:line="240" w:lineRule="auto"/>
        <w:ind w:firstLine="576"/>
        <w:jc w:val="both"/>
        <w:rPr>
          <w:rFonts w:ascii="XDPrime" w:hAnsi="XDPrime" w:cs="Times New Roman"/>
          <w:lang w:val="en-US"/>
        </w:rPr>
      </w:pPr>
      <w:r w:rsidRPr="00DC221D">
        <w:rPr>
          <w:rFonts w:ascii="XDPrime" w:hAnsi="XDPrime" w:cs="Times New Roman"/>
          <w:lang w:val="en-US"/>
        </w:rPr>
        <w:t xml:space="preserve">Dokumen ini berisikan Deskripsi Perencanaan Perangkat Lunak </w:t>
      </w:r>
      <w:proofErr w:type="gramStart"/>
      <w:r w:rsidRPr="00DC221D">
        <w:rPr>
          <w:rFonts w:ascii="XDPrime" w:hAnsi="XDPrime" w:cs="Times New Roman"/>
          <w:lang w:val="en-US"/>
        </w:rPr>
        <w:t>( DPPL</w:t>
      </w:r>
      <w:proofErr w:type="gramEnd"/>
      <w:r w:rsidRPr="00DC221D">
        <w:rPr>
          <w:rFonts w:ascii="XDPrime" w:hAnsi="XDPrime" w:cs="Times New Roman"/>
          <w:lang w:val="en-US"/>
        </w:rPr>
        <w:t xml:space="preserve"> ) atau Software Requirement Specification ( SRS ) untuk Sistem Informasi Lowongan Kerja ( SILOKA ) untuk penamaan dokumen ini selanjutnya akan digunakan istilah DPPL</w:t>
      </w:r>
    </w:p>
    <w:p w14:paraId="63DE4FD4" w14:textId="619C1A52" w:rsidR="00C47942" w:rsidRPr="00DC221D" w:rsidRDefault="00C47942" w:rsidP="00C47942">
      <w:pPr>
        <w:spacing w:after="0" w:line="240" w:lineRule="auto"/>
        <w:jc w:val="both"/>
        <w:rPr>
          <w:rFonts w:ascii="XDPrime" w:hAnsi="XDPrime" w:cs="Times New Roman"/>
          <w:lang w:val="sv-SE"/>
        </w:rPr>
      </w:pPr>
      <w:r w:rsidRPr="00DC221D">
        <w:rPr>
          <w:rFonts w:ascii="XDPrime" w:hAnsi="XDPrime" w:cs="Times New Roman"/>
          <w:lang w:val="sv-SE"/>
        </w:rPr>
        <w:t>Tujuan dari penulisan dokumen ini sebagai berikut:</w:t>
      </w:r>
    </w:p>
    <w:p w14:paraId="62A9676F" w14:textId="048279ED" w:rsidR="00C47942" w:rsidRPr="00DC221D" w:rsidRDefault="00C47942" w:rsidP="000E7392">
      <w:pPr>
        <w:pStyle w:val="NormalWeb"/>
        <w:numPr>
          <w:ilvl w:val="0"/>
          <w:numId w:val="8"/>
        </w:numPr>
        <w:spacing w:before="0" w:beforeAutospacing="0" w:after="0" w:afterAutospacing="0"/>
        <w:ind w:left="360"/>
        <w:jc w:val="both"/>
        <w:textAlignment w:val="baseline"/>
        <w:rPr>
          <w:rFonts w:ascii="XDPrime" w:hAnsi="XDPrime" w:cs="Arial"/>
          <w:color w:val="000000"/>
          <w:sz w:val="22"/>
          <w:szCs w:val="22"/>
          <w:lang w:val="sv-SE"/>
        </w:rPr>
      </w:pPr>
      <w:r w:rsidRPr="00DC221D">
        <w:rPr>
          <w:rFonts w:ascii="XDPrime" w:hAnsi="XDPrime" w:cs="Arial"/>
          <w:color w:val="000000"/>
          <w:sz w:val="22"/>
          <w:szCs w:val="22"/>
          <w:lang w:val="sv-SE"/>
        </w:rPr>
        <w:t>Menggambarkan secara detail dan menyeluruh kebutuhan perangkat lunak yang akan dikembangkan</w:t>
      </w:r>
    </w:p>
    <w:p w14:paraId="17F1EAFD" w14:textId="4782E17D" w:rsidR="00C47942" w:rsidRPr="00DC221D" w:rsidRDefault="00C47942" w:rsidP="000E7392">
      <w:pPr>
        <w:pStyle w:val="NormalWeb"/>
        <w:numPr>
          <w:ilvl w:val="0"/>
          <w:numId w:val="8"/>
        </w:numPr>
        <w:spacing w:before="0" w:beforeAutospacing="0" w:after="0" w:afterAutospacing="0"/>
        <w:ind w:left="360"/>
        <w:jc w:val="both"/>
        <w:textAlignment w:val="baseline"/>
        <w:rPr>
          <w:rFonts w:ascii="XDPrime" w:hAnsi="XDPrime" w:cs="Arial"/>
          <w:color w:val="000000"/>
          <w:sz w:val="22"/>
          <w:szCs w:val="22"/>
          <w:lang w:val="sv-SE"/>
        </w:rPr>
      </w:pPr>
      <w:r w:rsidRPr="00DC221D">
        <w:rPr>
          <w:rFonts w:ascii="XDPrime" w:hAnsi="XDPrime" w:cs="Arial"/>
          <w:color w:val="000000"/>
          <w:sz w:val="22"/>
          <w:szCs w:val="22"/>
          <w:lang w:val="sv-SE"/>
        </w:rPr>
        <w:t>Menjadi pedoman kesepakatan antara pihak pengembang dengan pengguna, dalam proses pengembangan perangkat lunak, dan juga menjadi bahan evaluasi di akhir proses pengembangan tersebut sehingga pengembangan perangkat lunak lebih terarah dan lebih terfokus serta tidak menimbulkan ambiguitas baik bagi pengembang maupun bagi pengguna</w:t>
      </w:r>
    </w:p>
    <w:p w14:paraId="36D0A156" w14:textId="4C47DF01" w:rsidR="00C47942" w:rsidRPr="00DC221D" w:rsidRDefault="00C47942" w:rsidP="000E7392">
      <w:pPr>
        <w:pStyle w:val="NormalWeb"/>
        <w:numPr>
          <w:ilvl w:val="0"/>
          <w:numId w:val="8"/>
        </w:numPr>
        <w:spacing w:before="0" w:beforeAutospacing="0" w:after="0" w:afterAutospacing="0"/>
        <w:ind w:left="360"/>
        <w:jc w:val="both"/>
        <w:textAlignment w:val="baseline"/>
        <w:rPr>
          <w:rFonts w:ascii="XDPrime" w:hAnsi="XDPrime" w:cs="Arial"/>
          <w:color w:val="000000"/>
          <w:sz w:val="22"/>
          <w:szCs w:val="22"/>
          <w:lang w:val="sv-SE"/>
        </w:rPr>
      </w:pPr>
      <w:r w:rsidRPr="00DC221D">
        <w:rPr>
          <w:rFonts w:ascii="XDPrime" w:hAnsi="XDPrime" w:cs="Arial"/>
          <w:color w:val="000000"/>
          <w:sz w:val="22"/>
          <w:szCs w:val="22"/>
          <w:lang w:val="sv-SE"/>
        </w:rPr>
        <w:t>Mendefinisikan arsitektur rinci perangkat lunak</w:t>
      </w:r>
    </w:p>
    <w:p w14:paraId="7CCA2745" w14:textId="346E2D15" w:rsidR="00C47942" w:rsidRPr="00DC221D" w:rsidRDefault="00C47942" w:rsidP="000E7392">
      <w:pPr>
        <w:pStyle w:val="NormalWeb"/>
        <w:numPr>
          <w:ilvl w:val="0"/>
          <w:numId w:val="8"/>
        </w:numPr>
        <w:spacing w:before="0" w:beforeAutospacing="0" w:after="0" w:afterAutospacing="0"/>
        <w:ind w:left="360"/>
        <w:jc w:val="both"/>
        <w:textAlignment w:val="baseline"/>
        <w:rPr>
          <w:rFonts w:ascii="XDPrime" w:hAnsi="XDPrime" w:cs="Arial"/>
          <w:color w:val="000000"/>
          <w:sz w:val="22"/>
          <w:szCs w:val="22"/>
          <w:lang w:val="sv-SE"/>
        </w:rPr>
      </w:pPr>
      <w:r w:rsidRPr="00DC221D">
        <w:rPr>
          <w:rFonts w:ascii="XDPrime" w:hAnsi="XDPrime" w:cs="Arial"/>
          <w:color w:val="000000"/>
          <w:sz w:val="22"/>
          <w:szCs w:val="22"/>
          <w:lang w:val="sv-SE"/>
        </w:rPr>
        <w:t>Menjadi acuan dalam pengembangan perangkat lunak lebih lanjut</w:t>
      </w:r>
    </w:p>
    <w:p w14:paraId="72F2DF4D" w14:textId="77777777" w:rsidR="00C47942" w:rsidRPr="00DC221D" w:rsidRDefault="00C47942" w:rsidP="008C3F88">
      <w:pPr>
        <w:spacing w:after="0" w:line="240" w:lineRule="auto"/>
        <w:jc w:val="both"/>
        <w:rPr>
          <w:rFonts w:ascii="XDPrime" w:hAnsi="XDPrime" w:cs="Times New Roman"/>
          <w:lang w:val="sv-SE"/>
        </w:rPr>
      </w:pPr>
    </w:p>
    <w:p w14:paraId="46D3F5E5" w14:textId="77777777" w:rsidR="00C44039" w:rsidRPr="00DC221D" w:rsidRDefault="00C44039" w:rsidP="008C3F88">
      <w:pPr>
        <w:pStyle w:val="Heading2"/>
        <w:spacing w:before="0" w:after="0"/>
        <w:jc w:val="both"/>
        <w:rPr>
          <w:rFonts w:ascii="XDPrime" w:hAnsi="XDPrime"/>
          <w:i w:val="0"/>
        </w:rPr>
      </w:pPr>
      <w:bookmarkStart w:id="10" w:name="_Toc473958254"/>
      <w:bookmarkStart w:id="11" w:name="_Toc258397613"/>
      <w:bookmarkStart w:id="12" w:name="_Toc155118229"/>
      <w:bookmarkStart w:id="13" w:name="_Toc155118277"/>
      <w:r w:rsidRPr="00DC221D">
        <w:rPr>
          <w:rFonts w:ascii="XDPrime" w:hAnsi="XDPrime"/>
          <w:i w:val="0"/>
        </w:rPr>
        <w:t>Lingkup Masalah</w:t>
      </w:r>
      <w:bookmarkEnd w:id="10"/>
      <w:bookmarkEnd w:id="11"/>
      <w:bookmarkEnd w:id="12"/>
      <w:bookmarkEnd w:id="13"/>
    </w:p>
    <w:p w14:paraId="1329D0D8" w14:textId="26969C78" w:rsidR="0037406D" w:rsidRPr="00DC221D" w:rsidRDefault="0037406D" w:rsidP="0037406D">
      <w:pPr>
        <w:pStyle w:val="NormalWeb"/>
        <w:spacing w:before="0" w:beforeAutospacing="0" w:after="0" w:afterAutospacing="0"/>
        <w:ind w:firstLine="360"/>
        <w:jc w:val="both"/>
        <w:rPr>
          <w:rFonts w:ascii="XDPrime" w:hAnsi="XDPrime"/>
          <w:sz w:val="22"/>
          <w:szCs w:val="22"/>
        </w:rPr>
      </w:pPr>
      <w:r w:rsidRPr="00A0635C">
        <w:rPr>
          <w:rFonts w:ascii="XDPrime" w:hAnsi="XDPrime"/>
          <w:color w:val="000000"/>
          <w:sz w:val="22"/>
          <w:szCs w:val="22"/>
          <w:lang w:val="sv-SE"/>
        </w:rPr>
        <w:t xml:space="preserve">Perangkat Lunak Sistem Informasi Lowongan Kerja (SILOKA) ini dibuat dengan tujuan untuk memberikan layanan kepada pencari kerja untuk bisa melihat info lowongan perusahaan. Sistem informasi Lowongan Kerja (SILOKA) bisa diakses oleh pencari kerja, Administrator, dan perusahaan yang bekerja sama dengan SILOKA. Data - Data Lowongan kerja dapat di Upload oleh Administrator dan Perusahaan - Perusahaan yang sudah bekerja sama dengan SILOKA. </w:t>
      </w:r>
      <w:r w:rsidRPr="00DC221D">
        <w:rPr>
          <w:rFonts w:ascii="XDPrime" w:hAnsi="XDPrime"/>
          <w:color w:val="000000"/>
          <w:sz w:val="22"/>
          <w:szCs w:val="22"/>
          <w:lang w:val="sv-SE"/>
        </w:rPr>
        <w:t xml:space="preserve">Administrator bertugas untuk me-manage sistem informasi. Pencari kerja hanya bisa mendaftar pekerjaan apabila sudah melengkapi profil yang ada pada SILOKA. </w:t>
      </w:r>
      <w:r w:rsidRPr="00DC221D">
        <w:rPr>
          <w:rFonts w:ascii="XDPrime" w:hAnsi="XDPrime"/>
          <w:color w:val="000000"/>
          <w:sz w:val="22"/>
          <w:szCs w:val="22"/>
        </w:rPr>
        <w:t>Perangkat Lunak tidak melayani: </w:t>
      </w:r>
    </w:p>
    <w:p w14:paraId="463D9AFA" w14:textId="77777777" w:rsidR="0037406D" w:rsidRPr="00DC221D" w:rsidRDefault="0037406D" w:rsidP="000E7392">
      <w:pPr>
        <w:pStyle w:val="NormalWeb"/>
        <w:numPr>
          <w:ilvl w:val="0"/>
          <w:numId w:val="9"/>
        </w:numPr>
        <w:spacing w:before="0" w:beforeAutospacing="0" w:after="0" w:afterAutospacing="0"/>
        <w:jc w:val="both"/>
        <w:textAlignment w:val="baseline"/>
        <w:rPr>
          <w:rFonts w:ascii="XDPrime" w:hAnsi="XDPrime"/>
          <w:color w:val="000000"/>
          <w:sz w:val="22"/>
          <w:szCs w:val="22"/>
          <w:lang w:val="sv-SE"/>
        </w:rPr>
      </w:pPr>
      <w:r w:rsidRPr="00DC221D">
        <w:rPr>
          <w:rFonts w:ascii="XDPrime" w:hAnsi="XDPrime"/>
          <w:color w:val="000000"/>
          <w:sz w:val="22"/>
          <w:szCs w:val="22"/>
          <w:lang w:val="sv-SE"/>
        </w:rPr>
        <w:t>Pendataan yang tidak sesuai dengan prosedur yang ada.</w:t>
      </w:r>
    </w:p>
    <w:p w14:paraId="446F3E9D" w14:textId="77777777" w:rsidR="0037406D" w:rsidRPr="00DC221D" w:rsidRDefault="0037406D" w:rsidP="000E7392">
      <w:pPr>
        <w:pStyle w:val="NormalWeb"/>
        <w:numPr>
          <w:ilvl w:val="0"/>
          <w:numId w:val="9"/>
        </w:numPr>
        <w:spacing w:before="0" w:beforeAutospacing="0" w:after="0" w:afterAutospacing="0"/>
        <w:jc w:val="both"/>
        <w:textAlignment w:val="baseline"/>
        <w:rPr>
          <w:rFonts w:ascii="XDPrime" w:hAnsi="XDPrime"/>
          <w:color w:val="000000"/>
          <w:sz w:val="22"/>
          <w:szCs w:val="22"/>
          <w:lang w:val="sv-SE"/>
        </w:rPr>
      </w:pPr>
      <w:r w:rsidRPr="00DC221D">
        <w:rPr>
          <w:rFonts w:ascii="XDPrime" w:hAnsi="XDPrime"/>
          <w:color w:val="000000"/>
          <w:sz w:val="22"/>
          <w:szCs w:val="22"/>
          <w:lang w:val="sv-SE"/>
        </w:rPr>
        <w:t>Permintaan layanan - layanan di luar sistem yang ada.</w:t>
      </w:r>
    </w:p>
    <w:p w14:paraId="60858D91" w14:textId="77777777" w:rsidR="00C44039" w:rsidRPr="00DC221D" w:rsidRDefault="00C44039" w:rsidP="008C3F88">
      <w:pPr>
        <w:spacing w:after="0" w:line="240" w:lineRule="auto"/>
        <w:jc w:val="both"/>
        <w:rPr>
          <w:rFonts w:ascii="XDPrime" w:hAnsi="XDPrime" w:cs="Times New Roman"/>
        </w:rPr>
      </w:pPr>
    </w:p>
    <w:p w14:paraId="696CBBBA" w14:textId="77777777" w:rsidR="002C24BD" w:rsidRPr="00DC221D" w:rsidRDefault="002C24BD" w:rsidP="008C3F88">
      <w:pPr>
        <w:spacing w:after="0" w:line="240" w:lineRule="auto"/>
        <w:jc w:val="both"/>
        <w:rPr>
          <w:rFonts w:ascii="XDPrime" w:hAnsi="XDPrime" w:cs="Times New Roman"/>
        </w:rPr>
      </w:pPr>
    </w:p>
    <w:p w14:paraId="1B0159D0" w14:textId="77777777" w:rsidR="002C24BD" w:rsidRPr="00DC221D" w:rsidRDefault="002C24BD" w:rsidP="008C3F88">
      <w:pPr>
        <w:spacing w:after="0" w:line="240" w:lineRule="auto"/>
        <w:jc w:val="both"/>
        <w:rPr>
          <w:rFonts w:ascii="XDPrime" w:hAnsi="XDPrime" w:cs="Times New Roman"/>
        </w:rPr>
      </w:pPr>
    </w:p>
    <w:p w14:paraId="323C1252" w14:textId="77777777" w:rsidR="002C24BD" w:rsidRPr="00DC221D" w:rsidRDefault="002C24BD" w:rsidP="008C3F88">
      <w:pPr>
        <w:spacing w:after="0" w:line="240" w:lineRule="auto"/>
        <w:jc w:val="both"/>
        <w:rPr>
          <w:rFonts w:ascii="XDPrime" w:hAnsi="XDPrime" w:cs="Times New Roman"/>
        </w:rPr>
      </w:pPr>
    </w:p>
    <w:p w14:paraId="37444E8E" w14:textId="77777777" w:rsidR="002C24BD" w:rsidRPr="00DC221D" w:rsidRDefault="002C24BD" w:rsidP="008C3F88">
      <w:pPr>
        <w:spacing w:after="0" w:line="240" w:lineRule="auto"/>
        <w:jc w:val="both"/>
        <w:rPr>
          <w:rFonts w:ascii="XDPrime" w:hAnsi="XDPrime" w:cs="Times New Roman"/>
        </w:rPr>
      </w:pPr>
    </w:p>
    <w:p w14:paraId="6F1311E5" w14:textId="77777777" w:rsidR="002C24BD" w:rsidRPr="00DC221D" w:rsidRDefault="002C24BD" w:rsidP="008C3F88">
      <w:pPr>
        <w:spacing w:after="0" w:line="240" w:lineRule="auto"/>
        <w:jc w:val="both"/>
        <w:rPr>
          <w:rFonts w:ascii="XDPrime" w:hAnsi="XDPrime" w:cs="Times New Roman"/>
        </w:rPr>
      </w:pPr>
    </w:p>
    <w:p w14:paraId="43C6CE18" w14:textId="77777777" w:rsidR="002C24BD" w:rsidRPr="00DC221D" w:rsidRDefault="002C24BD" w:rsidP="008C3F88">
      <w:pPr>
        <w:spacing w:after="0" w:line="240" w:lineRule="auto"/>
        <w:jc w:val="both"/>
        <w:rPr>
          <w:rFonts w:ascii="XDPrime" w:hAnsi="XDPrime" w:cs="Times New Roman"/>
        </w:rPr>
      </w:pPr>
    </w:p>
    <w:p w14:paraId="7E94D514" w14:textId="77777777" w:rsidR="00C44039" w:rsidRPr="00DC221D" w:rsidRDefault="00C44039" w:rsidP="008C3F88">
      <w:pPr>
        <w:pStyle w:val="Heading2"/>
        <w:spacing w:before="0" w:after="0"/>
        <w:jc w:val="both"/>
        <w:rPr>
          <w:rFonts w:ascii="XDPrime" w:hAnsi="XDPrime"/>
          <w:i w:val="0"/>
        </w:rPr>
      </w:pPr>
      <w:bookmarkStart w:id="14" w:name="_Toc473958255"/>
      <w:bookmarkStart w:id="15" w:name="_Toc258397614"/>
      <w:bookmarkStart w:id="16" w:name="_Toc155118230"/>
      <w:bookmarkStart w:id="17" w:name="_Toc155118278"/>
      <w:r w:rsidRPr="00DC221D">
        <w:rPr>
          <w:rFonts w:ascii="XDPrime" w:hAnsi="XDPrime"/>
          <w:i w:val="0"/>
        </w:rPr>
        <w:t xml:space="preserve">Definisi, </w:t>
      </w:r>
      <w:bookmarkEnd w:id="14"/>
      <w:r w:rsidRPr="00DC221D">
        <w:rPr>
          <w:rFonts w:ascii="XDPrime" w:hAnsi="XDPrime"/>
          <w:i w:val="0"/>
        </w:rPr>
        <w:t>Istilah, dan Akronim</w:t>
      </w:r>
      <w:bookmarkEnd w:id="15"/>
      <w:bookmarkEnd w:id="16"/>
      <w:bookmarkEnd w:id="17"/>
    </w:p>
    <w:p w14:paraId="0796F4D3" w14:textId="6A88F845" w:rsidR="0037406D" w:rsidRPr="00A0635C" w:rsidRDefault="0037406D" w:rsidP="002C24BD">
      <w:pPr>
        <w:spacing w:after="0" w:line="240" w:lineRule="auto"/>
        <w:ind w:left="576"/>
        <w:jc w:val="both"/>
        <w:rPr>
          <w:rFonts w:ascii="XDPrime" w:hAnsi="XDPrime" w:cs="Times New Roman"/>
          <w:lang w:val="sv-SE"/>
        </w:rPr>
      </w:pPr>
      <w:r w:rsidRPr="00A0635C">
        <w:rPr>
          <w:rFonts w:ascii="XDPrime" w:hAnsi="XDPrime" w:cs="Times New Roman"/>
          <w:lang w:val="sv-SE"/>
        </w:rPr>
        <w:t>Dalam Dokumentasi Perangkat Lunak akan digunakan beberapa akronim atau singkatan dan istilah-istilah yang mempunyai definisi adalah sebagai berikut:</w:t>
      </w:r>
    </w:p>
    <w:tbl>
      <w:tblPr>
        <w:tblW w:w="0" w:type="auto"/>
        <w:tblCellMar>
          <w:top w:w="15" w:type="dxa"/>
          <w:left w:w="15" w:type="dxa"/>
          <w:bottom w:w="15" w:type="dxa"/>
          <w:right w:w="15" w:type="dxa"/>
        </w:tblCellMar>
        <w:tblLook w:val="04A0" w:firstRow="1" w:lastRow="0" w:firstColumn="1" w:lastColumn="0" w:noHBand="0" w:noVBand="1"/>
      </w:tblPr>
      <w:tblGrid>
        <w:gridCol w:w="1930"/>
        <w:gridCol w:w="5997"/>
      </w:tblGrid>
      <w:tr w:rsidR="0037406D" w:rsidRPr="00DC221D" w14:paraId="757FD49E"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231C6" w14:textId="77777777" w:rsidR="0037406D" w:rsidRPr="00DC221D" w:rsidRDefault="0037406D">
            <w:pPr>
              <w:pStyle w:val="NormalWeb"/>
              <w:spacing w:before="0" w:beforeAutospacing="0" w:after="0" w:afterAutospacing="0"/>
              <w:jc w:val="center"/>
              <w:rPr>
                <w:rFonts w:ascii="XDPrime" w:hAnsi="XDPrime"/>
              </w:rPr>
            </w:pPr>
            <w:r w:rsidRPr="00DC221D">
              <w:rPr>
                <w:rFonts w:ascii="XDPrime" w:hAnsi="XDPrime" w:cs="Arial"/>
                <w:b/>
                <w:bCs/>
                <w:color w:val="000000"/>
                <w:sz w:val="20"/>
                <w:szCs w:val="20"/>
              </w:rPr>
              <w:lastRenderedPageBreak/>
              <w:t>Akronim/Singkatan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C6C9E" w14:textId="77777777" w:rsidR="0037406D" w:rsidRPr="00DC221D" w:rsidRDefault="0037406D">
            <w:pPr>
              <w:pStyle w:val="NormalWeb"/>
              <w:spacing w:before="0" w:beforeAutospacing="0" w:after="0" w:afterAutospacing="0"/>
              <w:jc w:val="center"/>
              <w:rPr>
                <w:rFonts w:ascii="XDPrime" w:hAnsi="XDPrime"/>
              </w:rPr>
            </w:pPr>
            <w:r w:rsidRPr="00DC221D">
              <w:rPr>
                <w:rFonts w:ascii="XDPrime" w:hAnsi="XDPrime" w:cs="Arial"/>
                <w:b/>
                <w:bCs/>
                <w:color w:val="000000"/>
                <w:sz w:val="20"/>
                <w:szCs w:val="20"/>
              </w:rPr>
              <w:t>Penjelasan</w:t>
            </w:r>
          </w:p>
        </w:tc>
      </w:tr>
      <w:tr w:rsidR="00A2575C" w:rsidRPr="00DC221D" w14:paraId="5E68DDAA"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898D64" w14:textId="6859043B" w:rsidR="00A2575C" w:rsidRPr="00DC221D" w:rsidRDefault="00A2575C" w:rsidP="00A2575C">
            <w:pPr>
              <w:pStyle w:val="NormalWeb"/>
              <w:spacing w:before="0" w:beforeAutospacing="0" w:after="0" w:afterAutospacing="0"/>
              <w:rPr>
                <w:rFonts w:ascii="XDPrime" w:hAnsi="XDPrime" w:cs="Arial"/>
                <w:color w:val="000000"/>
                <w:sz w:val="20"/>
                <w:szCs w:val="20"/>
              </w:rPr>
            </w:pPr>
            <w:r w:rsidRPr="00DC221D">
              <w:rPr>
                <w:rFonts w:ascii="XDPrime" w:hAnsi="XDPrime" w:cs="Arial"/>
                <w:color w:val="000000"/>
                <w:sz w:val="20"/>
                <w:szCs w:val="20"/>
              </w:rPr>
              <w:t>DPPL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473A7" w14:textId="77777777" w:rsidR="00A2575C" w:rsidRPr="00DC221D" w:rsidRDefault="00A2575C" w:rsidP="00A2575C">
            <w:pPr>
              <w:pStyle w:val="NormalWeb"/>
              <w:spacing w:before="0" w:beforeAutospacing="0" w:after="0" w:afterAutospacing="0"/>
              <w:rPr>
                <w:rFonts w:ascii="XDPrime" w:hAnsi="XDPrime" w:cs="Arial"/>
                <w:i/>
                <w:iCs/>
                <w:color w:val="000000"/>
                <w:sz w:val="20"/>
                <w:szCs w:val="20"/>
                <w:lang w:val="sv-SE"/>
              </w:rPr>
            </w:pPr>
            <w:r w:rsidRPr="00DC221D">
              <w:rPr>
                <w:rFonts w:ascii="XDPrime" w:hAnsi="XDPrime" w:cs="Arial"/>
                <w:i/>
                <w:iCs/>
                <w:color w:val="000000"/>
                <w:sz w:val="20"/>
                <w:szCs w:val="20"/>
                <w:lang w:val="sv-SE"/>
              </w:rPr>
              <w:t>Deskripsi Perancangan Perangkat Lunak</w:t>
            </w:r>
          </w:p>
          <w:p w14:paraId="79020AE5" w14:textId="40E94695" w:rsidR="00A2575C" w:rsidRPr="00DC221D" w:rsidRDefault="00A2575C" w:rsidP="00A2575C">
            <w:pPr>
              <w:pStyle w:val="NormalWeb"/>
              <w:spacing w:before="0" w:beforeAutospacing="0" w:after="0" w:afterAutospacing="0"/>
              <w:rPr>
                <w:rFonts w:ascii="XDPrime" w:hAnsi="XDPrime" w:cs="Arial"/>
                <w:color w:val="000000"/>
                <w:sz w:val="20"/>
                <w:szCs w:val="20"/>
                <w:lang w:val="sv-SE"/>
              </w:rPr>
            </w:pPr>
            <w:r w:rsidRPr="00DC221D">
              <w:rPr>
                <w:rFonts w:ascii="XDPrime" w:hAnsi="XDPrime" w:cs="Arial"/>
                <w:color w:val="000000"/>
                <w:sz w:val="20"/>
                <w:szCs w:val="20"/>
                <w:lang w:val="sv-SE"/>
              </w:rPr>
              <w:t xml:space="preserve">(DDPL) atau dalam bahasa inggris nya </w:t>
            </w:r>
          </w:p>
        </w:tc>
      </w:tr>
      <w:tr w:rsidR="0037406D" w:rsidRPr="00DC221D" w14:paraId="26A62633"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CAEE7" w14:textId="77777777" w:rsidR="0037406D" w:rsidRPr="00DC221D" w:rsidRDefault="0037406D">
            <w:pPr>
              <w:pStyle w:val="NormalWeb"/>
              <w:spacing w:before="0" w:beforeAutospacing="0" w:after="0" w:afterAutospacing="0"/>
              <w:rPr>
                <w:rFonts w:ascii="XDPrime" w:hAnsi="XDPrime"/>
              </w:rPr>
            </w:pPr>
            <w:r w:rsidRPr="00DC221D">
              <w:rPr>
                <w:rFonts w:ascii="XDPrime" w:hAnsi="XDPrime" w:cs="Arial"/>
                <w:color w:val="000000"/>
                <w:sz w:val="20"/>
                <w:szCs w:val="20"/>
              </w:rPr>
              <w:t>SKPL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EB759" w14:textId="77777777" w:rsidR="0037406D" w:rsidRPr="00A0635C" w:rsidRDefault="0037406D">
            <w:pPr>
              <w:pStyle w:val="NormalWeb"/>
              <w:spacing w:before="0" w:beforeAutospacing="0" w:after="0" w:afterAutospacing="0"/>
              <w:rPr>
                <w:rFonts w:ascii="XDPrime" w:hAnsi="XDPrime"/>
                <w:lang w:val="sv-SE"/>
              </w:rPr>
            </w:pPr>
            <w:r w:rsidRPr="00A0635C">
              <w:rPr>
                <w:rFonts w:ascii="XDPrime" w:hAnsi="XDPrime" w:cs="Arial"/>
                <w:color w:val="000000"/>
                <w:sz w:val="20"/>
                <w:szCs w:val="20"/>
                <w:lang w:val="sv-SE"/>
              </w:rPr>
              <w:t>Spesifikasi Kebutuhan Perangkat Lunak</w:t>
            </w:r>
          </w:p>
          <w:p w14:paraId="24ECAC99" w14:textId="77777777" w:rsidR="0037406D" w:rsidRPr="00A0635C" w:rsidRDefault="0037406D">
            <w:pPr>
              <w:pStyle w:val="NormalWeb"/>
              <w:spacing w:before="0" w:beforeAutospacing="0" w:after="0" w:afterAutospacing="0"/>
              <w:rPr>
                <w:rFonts w:ascii="XDPrime" w:hAnsi="XDPrime"/>
                <w:lang w:val="sv-SE"/>
              </w:rPr>
            </w:pPr>
            <w:r w:rsidRPr="00A0635C">
              <w:rPr>
                <w:rFonts w:ascii="XDPrime" w:hAnsi="XDPrime" w:cs="Arial"/>
                <w:color w:val="000000"/>
                <w:sz w:val="20"/>
                <w:szCs w:val="20"/>
                <w:lang w:val="sv-SE"/>
              </w:rPr>
              <w:t>Hasil analisis yang berisi spesifikasi kebutuhan pengguna terhadap perangkat lunak yang akan digunakan</w:t>
            </w:r>
          </w:p>
        </w:tc>
      </w:tr>
      <w:tr w:rsidR="0037406D" w:rsidRPr="00DC221D" w14:paraId="3DA9B3F6"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44A58" w14:textId="77777777" w:rsidR="0037406D" w:rsidRPr="00DC221D" w:rsidRDefault="0037406D">
            <w:pPr>
              <w:pStyle w:val="NormalWeb"/>
              <w:spacing w:before="0" w:beforeAutospacing="0" w:after="0" w:afterAutospacing="0"/>
              <w:rPr>
                <w:rFonts w:ascii="XDPrime" w:hAnsi="XDPrime"/>
              </w:rPr>
            </w:pPr>
            <w:r w:rsidRPr="00DC221D">
              <w:rPr>
                <w:rFonts w:ascii="XDPrime" w:hAnsi="XDPrime" w:cs="Arial"/>
                <w:color w:val="000000"/>
                <w:sz w:val="20"/>
                <w:szCs w:val="20"/>
              </w:rPr>
              <w:t>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4E750" w14:textId="77777777" w:rsidR="0037406D" w:rsidRPr="00DC221D" w:rsidRDefault="0037406D">
            <w:pPr>
              <w:pStyle w:val="NormalWeb"/>
              <w:spacing w:before="0" w:beforeAutospacing="0" w:after="0" w:afterAutospacing="0"/>
              <w:rPr>
                <w:rFonts w:ascii="XDPrime" w:hAnsi="XDPrime"/>
                <w:lang w:val="sv-SE"/>
              </w:rPr>
            </w:pPr>
            <w:r w:rsidRPr="00DC221D">
              <w:rPr>
                <w:rFonts w:ascii="XDPrime" w:hAnsi="XDPrime" w:cs="Arial"/>
                <w:i/>
                <w:iCs/>
                <w:color w:val="000000"/>
                <w:sz w:val="20"/>
                <w:szCs w:val="20"/>
                <w:lang w:val="sv-SE"/>
              </w:rPr>
              <w:t>Term of Reference</w:t>
            </w:r>
          </w:p>
          <w:p w14:paraId="17DABDA2" w14:textId="77777777" w:rsidR="0037406D" w:rsidRPr="00DC221D" w:rsidRDefault="0037406D">
            <w:pPr>
              <w:pStyle w:val="NormalWeb"/>
              <w:spacing w:before="0" w:beforeAutospacing="0" w:after="0" w:afterAutospacing="0"/>
              <w:rPr>
                <w:rFonts w:ascii="XDPrime" w:hAnsi="XDPrime"/>
                <w:lang w:val="sv-SE"/>
              </w:rPr>
            </w:pPr>
            <w:r w:rsidRPr="00DC221D">
              <w:rPr>
                <w:rFonts w:ascii="XDPrime" w:hAnsi="XDPrime" w:cs="Arial"/>
                <w:color w:val="000000"/>
                <w:sz w:val="20"/>
                <w:szCs w:val="20"/>
                <w:lang w:val="sv-SE"/>
              </w:rPr>
              <w:t>Dokumen yang berisi gambaran umum mengenai perangkat lunak yang diminta</w:t>
            </w:r>
          </w:p>
        </w:tc>
      </w:tr>
      <w:tr w:rsidR="0037406D" w:rsidRPr="00DC221D" w14:paraId="6C843631"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9C27A" w14:textId="77777777" w:rsidR="0037406D" w:rsidRPr="00DC221D" w:rsidRDefault="0037406D">
            <w:pPr>
              <w:pStyle w:val="NormalWeb"/>
              <w:spacing w:before="0" w:beforeAutospacing="0" w:after="0" w:afterAutospacing="0"/>
              <w:rPr>
                <w:rFonts w:ascii="XDPrime" w:hAnsi="XDPrime"/>
              </w:rPr>
            </w:pPr>
            <w:r w:rsidRPr="00DC221D">
              <w:rPr>
                <w:rFonts w:ascii="XDPrime" w:hAnsi="XDPrime" w:cs="Arial"/>
                <w:color w:val="000000"/>
                <w:sz w:val="20"/>
                <w:szCs w:val="20"/>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6A18E" w14:textId="77777777" w:rsidR="0037406D" w:rsidRPr="00A0635C" w:rsidRDefault="0037406D">
            <w:pPr>
              <w:pStyle w:val="NormalWeb"/>
              <w:spacing w:before="0" w:beforeAutospacing="0" w:after="0" w:afterAutospacing="0"/>
              <w:rPr>
                <w:rFonts w:ascii="XDPrime" w:hAnsi="XDPrime"/>
                <w:lang w:val="sv-SE"/>
              </w:rPr>
            </w:pPr>
            <w:r w:rsidRPr="00A0635C">
              <w:rPr>
                <w:rFonts w:ascii="XDPrime" w:hAnsi="XDPrime" w:cs="Arial"/>
                <w:i/>
                <w:iCs/>
                <w:color w:val="000000"/>
                <w:sz w:val="20"/>
                <w:szCs w:val="20"/>
                <w:lang w:val="sv-SE"/>
              </w:rPr>
              <w:t>Administrator</w:t>
            </w:r>
          </w:p>
          <w:p w14:paraId="7C809940" w14:textId="77777777" w:rsidR="0037406D" w:rsidRPr="00A0635C" w:rsidRDefault="0037406D">
            <w:pPr>
              <w:pStyle w:val="NormalWeb"/>
              <w:spacing w:before="0" w:beforeAutospacing="0" w:after="0" w:afterAutospacing="0"/>
              <w:rPr>
                <w:rFonts w:ascii="XDPrime" w:hAnsi="XDPrime"/>
                <w:lang w:val="sv-SE"/>
              </w:rPr>
            </w:pPr>
            <w:r w:rsidRPr="00A0635C">
              <w:rPr>
                <w:rFonts w:ascii="XDPrime" w:hAnsi="XDPrime" w:cs="Arial"/>
                <w:color w:val="000000"/>
                <w:sz w:val="20"/>
                <w:szCs w:val="20"/>
                <w:lang w:val="sv-SE"/>
              </w:rPr>
              <w:t>Pengguna yang berkuasa penuh dalam pengaturan dan pemberian hak kepada pengguna ( User) dalam lingkup jaringan atau sistem operasi multi user</w:t>
            </w:r>
          </w:p>
        </w:tc>
      </w:tr>
      <w:tr w:rsidR="0037406D" w:rsidRPr="00DC221D" w14:paraId="6622BDFC"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FDF14" w14:textId="77777777" w:rsidR="0037406D" w:rsidRPr="00DC221D" w:rsidRDefault="0037406D">
            <w:pPr>
              <w:pStyle w:val="NormalWeb"/>
              <w:spacing w:before="0" w:beforeAutospacing="0" w:after="0" w:afterAutospacing="0"/>
              <w:rPr>
                <w:rFonts w:ascii="XDPrime" w:hAnsi="XDPrime"/>
              </w:rPr>
            </w:pPr>
            <w:r w:rsidRPr="00DC221D">
              <w:rPr>
                <w:rFonts w:ascii="XDPrime" w:hAnsi="XDPrime" w:cs="Arial"/>
                <w:color w:val="000000"/>
                <w:sz w:val="20"/>
                <w:szCs w:val="20"/>
              </w:rPr>
              <w:t>PELAMAR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DBDB0" w14:textId="77777777" w:rsidR="0037406D" w:rsidRPr="00DC221D" w:rsidRDefault="0037406D">
            <w:pPr>
              <w:pStyle w:val="NormalWeb"/>
              <w:spacing w:before="0" w:beforeAutospacing="0" w:after="0" w:afterAutospacing="0"/>
              <w:rPr>
                <w:rFonts w:ascii="XDPrime" w:hAnsi="XDPrime"/>
                <w:lang w:val="sv-SE"/>
              </w:rPr>
            </w:pPr>
            <w:r w:rsidRPr="00DC221D">
              <w:rPr>
                <w:rFonts w:ascii="XDPrime" w:hAnsi="XDPrime" w:cs="Arial"/>
                <w:color w:val="000000"/>
                <w:sz w:val="20"/>
                <w:szCs w:val="20"/>
                <w:lang w:val="sv-SE"/>
              </w:rPr>
              <w:t>Pengguna yang mencari atau melamar pekerjaan</w:t>
            </w:r>
          </w:p>
        </w:tc>
      </w:tr>
      <w:tr w:rsidR="0037406D" w:rsidRPr="00DC221D" w14:paraId="39F071FD" w14:textId="77777777" w:rsidTr="003740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F5D76" w14:textId="77777777" w:rsidR="0037406D" w:rsidRPr="00DC221D" w:rsidRDefault="0037406D">
            <w:pPr>
              <w:pStyle w:val="NormalWeb"/>
              <w:spacing w:before="0" w:beforeAutospacing="0" w:after="0" w:afterAutospacing="0"/>
              <w:rPr>
                <w:rFonts w:ascii="XDPrime" w:hAnsi="XDPrime"/>
              </w:rPr>
            </w:pPr>
            <w:r w:rsidRPr="00DC221D">
              <w:rPr>
                <w:rFonts w:ascii="XDPrime" w:hAnsi="XDPrime" w:cs="Arial"/>
                <w:color w:val="000000"/>
                <w:sz w:val="20"/>
                <w:szCs w:val="20"/>
              </w:rPr>
              <w:t>SILOKA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16DCE" w14:textId="77777777" w:rsidR="0037406D" w:rsidRPr="00A0635C" w:rsidRDefault="0037406D">
            <w:pPr>
              <w:pStyle w:val="NormalWeb"/>
              <w:spacing w:before="0" w:beforeAutospacing="0" w:after="0" w:afterAutospacing="0"/>
              <w:rPr>
                <w:rFonts w:ascii="XDPrime" w:hAnsi="XDPrime"/>
                <w:lang w:val="sv-SE"/>
              </w:rPr>
            </w:pPr>
            <w:r w:rsidRPr="00A0635C">
              <w:rPr>
                <w:rFonts w:ascii="XDPrime" w:hAnsi="XDPrime" w:cs="Arial"/>
                <w:i/>
                <w:iCs/>
                <w:color w:val="000000"/>
                <w:sz w:val="20"/>
                <w:szCs w:val="20"/>
                <w:lang w:val="sv-SE"/>
              </w:rPr>
              <w:t>Sistem Informasi Lowongan Kerja</w:t>
            </w:r>
          </w:p>
          <w:p w14:paraId="00AE4DEF" w14:textId="77777777" w:rsidR="0037406D" w:rsidRPr="00A0635C" w:rsidRDefault="0037406D">
            <w:pPr>
              <w:pStyle w:val="NormalWeb"/>
              <w:spacing w:before="0" w:beforeAutospacing="0" w:after="0" w:afterAutospacing="0"/>
              <w:rPr>
                <w:rFonts w:ascii="XDPrime" w:hAnsi="XDPrime"/>
                <w:lang w:val="sv-SE"/>
              </w:rPr>
            </w:pPr>
            <w:r w:rsidRPr="00A0635C">
              <w:rPr>
                <w:rFonts w:ascii="XDPrime" w:hAnsi="XDPrime" w:cs="Arial"/>
                <w:color w:val="000000"/>
                <w:sz w:val="20"/>
                <w:szCs w:val="20"/>
                <w:lang w:val="sv-SE"/>
              </w:rPr>
              <w:t>Suatu perangkat lunak lowongan kerja yang digunakan untuk membantu memberikan layanan kepada pencari kerja.</w:t>
            </w:r>
          </w:p>
        </w:tc>
      </w:tr>
    </w:tbl>
    <w:p w14:paraId="6159FA16" w14:textId="77777777" w:rsidR="0037406D" w:rsidRPr="00DC221D" w:rsidRDefault="0037406D" w:rsidP="008C3F88">
      <w:pPr>
        <w:spacing w:after="0" w:line="240" w:lineRule="auto"/>
        <w:jc w:val="both"/>
        <w:rPr>
          <w:rFonts w:ascii="XDPrime" w:hAnsi="XDPrime" w:cs="Times New Roman"/>
        </w:rPr>
      </w:pPr>
    </w:p>
    <w:p w14:paraId="708EE387" w14:textId="77777777" w:rsidR="00C44039" w:rsidRPr="00DC221D" w:rsidRDefault="00C44039" w:rsidP="008C3F88">
      <w:pPr>
        <w:pStyle w:val="Heading2"/>
        <w:spacing w:before="0" w:after="0"/>
        <w:jc w:val="both"/>
        <w:rPr>
          <w:rFonts w:ascii="XDPrime" w:hAnsi="XDPrime"/>
          <w:i w:val="0"/>
        </w:rPr>
      </w:pPr>
      <w:bookmarkStart w:id="18" w:name="_Toc258397615"/>
      <w:bookmarkStart w:id="19" w:name="_Toc155118231"/>
      <w:bookmarkStart w:id="20" w:name="_Toc155118279"/>
      <w:bookmarkStart w:id="21" w:name="_Toc473958256"/>
      <w:r w:rsidRPr="00DC221D">
        <w:rPr>
          <w:rFonts w:ascii="XDPrime" w:hAnsi="XDPrime"/>
          <w:i w:val="0"/>
        </w:rPr>
        <w:t>Aturan Penomoran dan Penamaan</w:t>
      </w:r>
      <w:bookmarkEnd w:id="18"/>
      <w:bookmarkEnd w:id="19"/>
      <w:bookmarkEnd w:id="20"/>
    </w:p>
    <w:p w14:paraId="34BB95C6" w14:textId="77777777" w:rsidR="00C44039" w:rsidRPr="00DC221D" w:rsidRDefault="00C44039" w:rsidP="008C3F88">
      <w:pPr>
        <w:spacing w:after="0" w:line="240" w:lineRule="auto"/>
        <w:jc w:val="both"/>
        <w:rPr>
          <w:rFonts w:ascii="XDPrime" w:hAnsi="XDPrime" w:cs="Times New Roman"/>
        </w:rPr>
      </w:pPr>
    </w:p>
    <w:p w14:paraId="1B6D9DC8" w14:textId="77777777" w:rsidR="00C44039" w:rsidRPr="00DC221D" w:rsidRDefault="00C44039" w:rsidP="008C3F88">
      <w:pPr>
        <w:pStyle w:val="Heading3"/>
        <w:spacing w:before="0" w:after="0"/>
        <w:jc w:val="both"/>
        <w:rPr>
          <w:rFonts w:ascii="XDPrime" w:hAnsi="XDPrime"/>
          <w:lang w:val="sv-SE"/>
        </w:rPr>
      </w:pPr>
      <w:bookmarkStart w:id="22" w:name="_Toc58693632"/>
      <w:bookmarkStart w:id="23" w:name="_Toc258397616"/>
      <w:bookmarkStart w:id="24" w:name="_Toc155118232"/>
      <w:bookmarkStart w:id="25" w:name="_Toc155118280"/>
      <w:r w:rsidRPr="00DC221D">
        <w:rPr>
          <w:rFonts w:ascii="XDPrime" w:hAnsi="XDPrime"/>
          <w:lang w:val="sv-SE"/>
        </w:rPr>
        <w:t xml:space="preserve">Aturan Penomoran </w:t>
      </w:r>
      <w:r w:rsidRPr="00DC221D">
        <w:rPr>
          <w:rFonts w:ascii="XDPrime" w:eastAsia="SimSun" w:hAnsi="XDPrime"/>
          <w:lang w:val="sv-SE" w:eastAsia="zh-CN"/>
        </w:rPr>
        <w:t xml:space="preserve">dan Penamaan </w:t>
      </w:r>
      <w:r w:rsidRPr="00DC221D">
        <w:rPr>
          <w:rFonts w:ascii="XDPrime" w:hAnsi="XDPrime"/>
          <w:lang w:val="sv-SE"/>
        </w:rPr>
        <w:t>Spesifikasi Kebutuhan</w:t>
      </w:r>
      <w:bookmarkEnd w:id="22"/>
      <w:bookmarkEnd w:id="23"/>
      <w:bookmarkEnd w:id="24"/>
      <w:bookmarkEnd w:id="25"/>
    </w:p>
    <w:p w14:paraId="574AB4C2" w14:textId="77777777" w:rsidR="00C44039" w:rsidRPr="00DC221D" w:rsidRDefault="00C44039" w:rsidP="008C3F88">
      <w:pPr>
        <w:autoSpaceDE w:val="0"/>
        <w:autoSpaceDN w:val="0"/>
        <w:adjustRightInd w:val="0"/>
        <w:spacing w:after="0" w:line="240" w:lineRule="auto"/>
        <w:jc w:val="both"/>
        <w:rPr>
          <w:rFonts w:ascii="XDPrime" w:eastAsia="SimSun" w:hAnsi="XDPrime" w:cs="Times New Roman"/>
          <w:lang w:val="sv-SE" w:eastAsia="zh-CN"/>
        </w:rPr>
      </w:pPr>
      <w:r w:rsidRPr="00DC221D">
        <w:rPr>
          <w:rFonts w:ascii="XDPrime" w:eastAsia="SimSun" w:hAnsi="XDPrime" w:cs="Times New Roman"/>
          <w:lang w:val="sv-SE" w:eastAsia="zh-CN"/>
        </w:rPr>
        <w:t xml:space="preserve">Setiap kebutuhan perangkat lunak dalam dokumen ini akan diberi penomoran dengan format : </w:t>
      </w:r>
    </w:p>
    <w:p w14:paraId="68054BAB" w14:textId="77777777" w:rsidR="00C44039" w:rsidRPr="00DC221D" w:rsidRDefault="00C44039" w:rsidP="008C3F88">
      <w:pPr>
        <w:autoSpaceDE w:val="0"/>
        <w:autoSpaceDN w:val="0"/>
        <w:adjustRightInd w:val="0"/>
        <w:spacing w:after="0" w:line="240" w:lineRule="auto"/>
        <w:jc w:val="both"/>
        <w:rPr>
          <w:rFonts w:ascii="XDPrime" w:eastAsia="SimSun" w:hAnsi="XDPrime" w:cs="Times New Roman"/>
          <w:lang w:val="sv-SE" w:eastAsia="zh-CN"/>
        </w:rPr>
      </w:pPr>
      <w:r w:rsidRPr="00DC221D">
        <w:rPr>
          <w:rFonts w:ascii="XDPrime" w:eastAsia="SimSun" w:hAnsi="XDPrime" w:cs="Times New Roman"/>
          <w:b/>
          <w:bCs/>
          <w:lang w:val="sv-SE" w:eastAsia="zh-CN"/>
        </w:rPr>
        <w:t>SKPL-JK-XX.Y &lt;nama proyek&gt;</w:t>
      </w:r>
      <w:r w:rsidRPr="00DC221D">
        <w:rPr>
          <w:rFonts w:ascii="XDPrime" w:eastAsia="SimSun" w:hAnsi="XDPrime" w:cs="Times New Roman"/>
          <w:lang w:val="sv-SE" w:eastAsia="zh-CN"/>
        </w:rPr>
        <w:t>, dengan :</w:t>
      </w:r>
    </w:p>
    <w:p w14:paraId="2E34CD1E" w14:textId="77777777" w:rsidR="00C44039" w:rsidRPr="00DC221D" w:rsidRDefault="00C44039" w:rsidP="000E7392">
      <w:pPr>
        <w:numPr>
          <w:ilvl w:val="1"/>
          <w:numId w:val="2"/>
        </w:numPr>
        <w:tabs>
          <w:tab w:val="clear" w:pos="1440"/>
        </w:tabs>
        <w:autoSpaceDE w:val="0"/>
        <w:autoSpaceDN w:val="0"/>
        <w:adjustRightInd w:val="0"/>
        <w:spacing w:after="0" w:line="240" w:lineRule="auto"/>
        <w:ind w:left="284" w:hanging="284"/>
        <w:jc w:val="both"/>
        <w:rPr>
          <w:rFonts w:ascii="XDPrime" w:eastAsia="SimSun" w:hAnsi="XDPrime" w:cs="Times New Roman"/>
          <w:lang w:val="sv-SE" w:eastAsia="zh-CN"/>
        </w:rPr>
      </w:pPr>
      <w:r w:rsidRPr="00DC221D">
        <w:rPr>
          <w:rFonts w:ascii="XDPrime" w:eastAsia="SimSun" w:hAnsi="XDPrime" w:cs="Times New Roman"/>
          <w:lang w:val="sv-SE" w:eastAsia="zh-CN"/>
        </w:rPr>
        <w:t>JK adalah jenis kebutuhan. JK dapat diisi dengan :</w:t>
      </w:r>
    </w:p>
    <w:p w14:paraId="3AADC440" w14:textId="77777777" w:rsidR="00C44039" w:rsidRPr="00DC221D" w:rsidRDefault="00C44039" w:rsidP="000E7392">
      <w:pPr>
        <w:numPr>
          <w:ilvl w:val="1"/>
          <w:numId w:val="2"/>
        </w:numPr>
        <w:tabs>
          <w:tab w:val="clear" w:pos="1440"/>
        </w:tabs>
        <w:autoSpaceDE w:val="0"/>
        <w:autoSpaceDN w:val="0"/>
        <w:adjustRightInd w:val="0"/>
        <w:spacing w:after="0" w:line="240" w:lineRule="auto"/>
        <w:ind w:left="709"/>
        <w:jc w:val="both"/>
        <w:rPr>
          <w:rFonts w:ascii="XDPrime" w:eastAsia="SimSun" w:hAnsi="XDPrime" w:cs="Times New Roman"/>
          <w:lang w:val="en-US" w:eastAsia="zh-CN"/>
        </w:rPr>
      </w:pPr>
      <w:r w:rsidRPr="00DC221D">
        <w:rPr>
          <w:rFonts w:ascii="XDPrime" w:eastAsia="SimSun" w:hAnsi="XDPrime" w:cs="Times New Roman"/>
          <w:lang w:val="en-US" w:eastAsia="zh-CN"/>
        </w:rPr>
        <w:t>F untuk jenis kebutuhan fungsional</w:t>
      </w:r>
    </w:p>
    <w:p w14:paraId="374EA89D" w14:textId="77777777" w:rsidR="00C44039" w:rsidRPr="00DC221D" w:rsidRDefault="00C44039" w:rsidP="000E7392">
      <w:pPr>
        <w:numPr>
          <w:ilvl w:val="1"/>
          <w:numId w:val="2"/>
        </w:numPr>
        <w:tabs>
          <w:tab w:val="clear" w:pos="1440"/>
        </w:tabs>
        <w:autoSpaceDE w:val="0"/>
        <w:autoSpaceDN w:val="0"/>
        <w:adjustRightInd w:val="0"/>
        <w:spacing w:after="0" w:line="240" w:lineRule="auto"/>
        <w:ind w:left="709"/>
        <w:jc w:val="both"/>
        <w:rPr>
          <w:rFonts w:ascii="XDPrime" w:eastAsia="SimSun" w:hAnsi="XDPrime" w:cs="Times New Roman"/>
          <w:lang w:val="en-US" w:eastAsia="zh-CN"/>
        </w:rPr>
      </w:pPr>
      <w:r w:rsidRPr="00DC221D">
        <w:rPr>
          <w:rFonts w:ascii="XDPrime" w:eastAsia="SimSun" w:hAnsi="XDPrime" w:cs="Times New Roman"/>
          <w:lang w:val="en-US" w:eastAsia="zh-CN"/>
        </w:rPr>
        <w:t>NF untuk jenis kebutuhan non fungsional</w:t>
      </w:r>
    </w:p>
    <w:p w14:paraId="5FA74EF3" w14:textId="77777777" w:rsidR="00C44039" w:rsidRPr="00DC221D" w:rsidRDefault="00C44039" w:rsidP="000E7392">
      <w:pPr>
        <w:numPr>
          <w:ilvl w:val="1"/>
          <w:numId w:val="2"/>
        </w:numPr>
        <w:tabs>
          <w:tab w:val="clear" w:pos="1440"/>
        </w:tabs>
        <w:autoSpaceDE w:val="0"/>
        <w:autoSpaceDN w:val="0"/>
        <w:adjustRightInd w:val="0"/>
        <w:spacing w:after="0" w:line="240" w:lineRule="auto"/>
        <w:ind w:left="284" w:hanging="284"/>
        <w:jc w:val="both"/>
        <w:rPr>
          <w:rFonts w:ascii="XDPrime" w:eastAsia="SimSun" w:hAnsi="XDPrime" w:cs="Times New Roman"/>
          <w:lang w:val="sv-SE" w:eastAsia="zh-CN"/>
        </w:rPr>
      </w:pPr>
      <w:r w:rsidRPr="00DC221D">
        <w:rPr>
          <w:rFonts w:ascii="XDPrime" w:eastAsia="SimSun" w:hAnsi="XDPrime" w:cs="Times New Roman"/>
          <w:lang w:val="sv-SE" w:eastAsia="zh-CN"/>
        </w:rPr>
        <w:t>XX adalah nomor kebutuhan fungsi (dua digit) dimulai dari 00, 01, 02, …</w:t>
      </w:r>
    </w:p>
    <w:p w14:paraId="308C97CB" w14:textId="77777777" w:rsidR="00C44039" w:rsidRPr="00DC221D" w:rsidRDefault="00C44039" w:rsidP="000E7392">
      <w:pPr>
        <w:numPr>
          <w:ilvl w:val="1"/>
          <w:numId w:val="2"/>
        </w:numPr>
        <w:tabs>
          <w:tab w:val="clear" w:pos="1440"/>
        </w:tabs>
        <w:autoSpaceDE w:val="0"/>
        <w:autoSpaceDN w:val="0"/>
        <w:adjustRightInd w:val="0"/>
        <w:spacing w:after="0" w:line="240" w:lineRule="auto"/>
        <w:ind w:left="284" w:hanging="284"/>
        <w:jc w:val="both"/>
        <w:rPr>
          <w:rFonts w:ascii="XDPrime" w:eastAsia="SimSun" w:hAnsi="XDPrime" w:cs="Times New Roman"/>
          <w:lang w:val="en-US" w:eastAsia="zh-CN"/>
        </w:rPr>
      </w:pPr>
      <w:r w:rsidRPr="00DC221D">
        <w:rPr>
          <w:rFonts w:ascii="XDPrime" w:eastAsia="SimSun" w:hAnsi="XDPrime" w:cs="Times New Roman"/>
          <w:lang w:val="sv-SE" w:eastAsia="zh-CN"/>
        </w:rPr>
        <w:t xml:space="preserve">Y adalah nomor fungsi rinci, yang diturunkan dari kebutuhan nomor XX. </w:t>
      </w:r>
      <w:r w:rsidRPr="00DC221D">
        <w:rPr>
          <w:rFonts w:ascii="XDPrime" w:eastAsia="SimSun" w:hAnsi="XDPrime" w:cs="Times New Roman"/>
          <w:lang w:val="en-US" w:eastAsia="zh-CN"/>
        </w:rPr>
        <w:t>Jika suatu kebutuhan bukan turunan maka nilai Y diisi 0.</w:t>
      </w:r>
    </w:p>
    <w:p w14:paraId="1CA82695" w14:textId="77777777" w:rsidR="00C44039" w:rsidRPr="00DC221D" w:rsidRDefault="00C44039" w:rsidP="008C3F88">
      <w:pPr>
        <w:autoSpaceDE w:val="0"/>
        <w:autoSpaceDN w:val="0"/>
        <w:adjustRightInd w:val="0"/>
        <w:spacing w:after="0" w:line="240" w:lineRule="auto"/>
        <w:jc w:val="both"/>
        <w:rPr>
          <w:rFonts w:ascii="XDPrime" w:eastAsia="SimSun" w:hAnsi="XDPrime" w:cs="Times New Roman"/>
          <w:lang w:val="en-US" w:eastAsia="zh-CN"/>
        </w:rPr>
      </w:pPr>
    </w:p>
    <w:p w14:paraId="79DCE1D1" w14:textId="77777777" w:rsidR="00C44039" w:rsidRPr="00DC221D" w:rsidRDefault="00C44039" w:rsidP="008C3F88">
      <w:pPr>
        <w:pStyle w:val="Heading3"/>
        <w:spacing w:before="0" w:after="0"/>
        <w:jc w:val="both"/>
        <w:rPr>
          <w:rFonts w:ascii="XDPrime" w:eastAsia="SimSun" w:hAnsi="XDPrime"/>
        </w:rPr>
      </w:pPr>
      <w:bookmarkStart w:id="26" w:name="_Toc58693633"/>
      <w:bookmarkStart w:id="27" w:name="_Toc258397617"/>
      <w:bookmarkStart w:id="28" w:name="_Toc155118233"/>
      <w:bookmarkStart w:id="29" w:name="_Toc155118281"/>
      <w:r w:rsidRPr="00DC221D">
        <w:rPr>
          <w:rFonts w:ascii="XDPrime" w:eastAsia="SimSun" w:hAnsi="XDPrime"/>
        </w:rPr>
        <w:t>Aturan Penomoran dan Penamaan Tabel</w:t>
      </w:r>
      <w:bookmarkEnd w:id="26"/>
      <w:bookmarkEnd w:id="27"/>
      <w:bookmarkEnd w:id="28"/>
      <w:bookmarkEnd w:id="29"/>
    </w:p>
    <w:p w14:paraId="29CFF7E7" w14:textId="77777777" w:rsidR="00C44039" w:rsidRPr="00DC221D" w:rsidRDefault="00C44039" w:rsidP="008C3F88">
      <w:pPr>
        <w:spacing w:after="0" w:line="240" w:lineRule="auto"/>
        <w:jc w:val="both"/>
        <w:rPr>
          <w:rFonts w:ascii="XDPrime" w:eastAsia="SimSun" w:hAnsi="XDPrime" w:cs="Times New Roman"/>
          <w:lang w:val="sv-SE" w:eastAsia="zh-CN"/>
        </w:rPr>
      </w:pPr>
      <w:r w:rsidRPr="00DC221D">
        <w:rPr>
          <w:rFonts w:ascii="XDPrime" w:eastAsia="SimSun" w:hAnsi="XDPrime" w:cs="Times New Roman"/>
          <w:lang w:val="sv-SE" w:eastAsia="zh-CN"/>
        </w:rPr>
        <w:t>Tabel diberi nama awalan huruf T kapital, diikuti dengan nama entitas tabel tersebut. Tiap karakter awal kata dalam nama entitas tabel, dimulai dengan huruf kapital, tanpa adanya spasi antar kata bila nama entitas lebih dari satu kata. Penomoran tabel mengikuti format TAB-X, dengan X menyatakan nomor urut tabel.</w:t>
      </w:r>
    </w:p>
    <w:p w14:paraId="2A661ED4" w14:textId="77777777" w:rsidR="00C44039" w:rsidRPr="00DC221D" w:rsidRDefault="00C44039" w:rsidP="008C3F88">
      <w:pPr>
        <w:spacing w:after="0" w:line="240" w:lineRule="auto"/>
        <w:jc w:val="both"/>
        <w:rPr>
          <w:rFonts w:ascii="XDPrime" w:eastAsia="SimSun" w:hAnsi="XDPrime" w:cs="Times New Roman"/>
          <w:lang w:val="en-US" w:eastAsia="zh-CN"/>
        </w:rPr>
      </w:pPr>
      <w:proofErr w:type="gramStart"/>
      <w:r w:rsidRPr="00DC221D">
        <w:rPr>
          <w:rFonts w:ascii="XDPrime" w:eastAsia="SimSun" w:hAnsi="XDPrime" w:cs="Times New Roman"/>
          <w:lang w:val="en-US" w:eastAsia="zh-CN"/>
        </w:rPr>
        <w:t>Contoh :</w:t>
      </w:r>
      <w:proofErr w:type="gramEnd"/>
    </w:p>
    <w:p w14:paraId="2AB9708D" w14:textId="77777777" w:rsidR="00C44039" w:rsidRPr="00DC221D" w:rsidRDefault="00C44039" w:rsidP="008C3F88">
      <w:pPr>
        <w:spacing w:after="0" w:line="240" w:lineRule="auto"/>
        <w:jc w:val="both"/>
        <w:rPr>
          <w:rFonts w:ascii="XDPrime" w:eastAsia="SimSun" w:hAnsi="XDPrime" w:cs="Times New Roman"/>
          <w:lang w:val="en-US" w:eastAsia="zh-CN"/>
        </w:rPr>
      </w:pPr>
      <w:r w:rsidRPr="00DC221D">
        <w:rPr>
          <w:rFonts w:ascii="XDPrime" w:eastAsia="SimSun" w:hAnsi="XDPrime" w:cs="Times New Roman"/>
          <w:lang w:val="en-US" w:eastAsia="zh-CN"/>
        </w:rPr>
        <w:t>TAB-1 TDosen</w:t>
      </w:r>
    </w:p>
    <w:p w14:paraId="271F9A48" w14:textId="77777777" w:rsidR="00C44039" w:rsidRPr="00DC221D" w:rsidRDefault="00C44039" w:rsidP="008C3F88">
      <w:pPr>
        <w:spacing w:after="0" w:line="240" w:lineRule="auto"/>
        <w:jc w:val="both"/>
        <w:rPr>
          <w:rFonts w:ascii="XDPrime" w:eastAsia="SimSun" w:hAnsi="XDPrime" w:cs="Times New Roman"/>
          <w:lang w:val="en-US" w:eastAsia="zh-CN"/>
        </w:rPr>
      </w:pPr>
      <w:r w:rsidRPr="00DC221D">
        <w:rPr>
          <w:rFonts w:ascii="XDPrime" w:eastAsia="SimSun" w:hAnsi="XDPrime" w:cs="Times New Roman"/>
          <w:lang w:val="en-US" w:eastAsia="zh-CN"/>
        </w:rPr>
        <w:t>TAB-2 TStandarKredit</w:t>
      </w:r>
    </w:p>
    <w:p w14:paraId="026E7375" w14:textId="77777777" w:rsidR="00C44039" w:rsidRPr="00DC221D" w:rsidRDefault="00C44039" w:rsidP="008C3F88">
      <w:pPr>
        <w:spacing w:after="0" w:line="240" w:lineRule="auto"/>
        <w:jc w:val="both"/>
        <w:rPr>
          <w:rFonts w:ascii="XDPrime" w:eastAsia="SimSun" w:hAnsi="XDPrime" w:cs="Times New Roman"/>
          <w:lang w:val="en-US" w:eastAsia="zh-CN"/>
        </w:rPr>
      </w:pPr>
    </w:p>
    <w:p w14:paraId="625004ED" w14:textId="77777777" w:rsidR="00C44039" w:rsidRPr="00DC221D" w:rsidRDefault="00C44039" w:rsidP="008C3F88">
      <w:pPr>
        <w:pStyle w:val="Heading3"/>
        <w:spacing w:before="0" w:after="0"/>
        <w:jc w:val="both"/>
        <w:rPr>
          <w:rFonts w:ascii="XDPrime" w:eastAsia="SimSun" w:hAnsi="XDPrime"/>
          <w:lang w:val="sv-SE"/>
        </w:rPr>
      </w:pPr>
      <w:bookmarkStart w:id="30" w:name="_Toc58693634"/>
      <w:bookmarkStart w:id="31" w:name="_Toc258397618"/>
      <w:bookmarkStart w:id="32" w:name="_Toc155118234"/>
      <w:bookmarkStart w:id="33" w:name="_Toc155118282"/>
      <w:r w:rsidRPr="00DC221D">
        <w:rPr>
          <w:rFonts w:ascii="XDPrime" w:eastAsia="SimSun" w:hAnsi="XDPrime"/>
          <w:lang w:val="sv-SE"/>
        </w:rPr>
        <w:t>Aturan Penomoran dan Penamaan Fungsi / Proses</w:t>
      </w:r>
      <w:bookmarkEnd w:id="30"/>
      <w:bookmarkEnd w:id="31"/>
      <w:bookmarkEnd w:id="32"/>
      <w:bookmarkEnd w:id="33"/>
    </w:p>
    <w:p w14:paraId="32D9E57F" w14:textId="77777777" w:rsidR="00C44039" w:rsidRPr="00DC221D" w:rsidRDefault="00C44039" w:rsidP="008C3F88">
      <w:pPr>
        <w:spacing w:after="0" w:line="240" w:lineRule="auto"/>
        <w:jc w:val="both"/>
        <w:rPr>
          <w:rFonts w:ascii="XDPrime" w:eastAsia="SimSun" w:hAnsi="XDPrime" w:cs="Times New Roman"/>
          <w:lang w:val="sv-SE" w:eastAsia="zh-CN"/>
        </w:rPr>
      </w:pPr>
      <w:r w:rsidRPr="00DC221D">
        <w:rPr>
          <w:rFonts w:ascii="XDPrime" w:eastAsia="SimSun" w:hAnsi="XDPrime" w:cs="Times New Roman"/>
          <w:lang w:val="sv-SE" w:eastAsia="zh-CN"/>
        </w:rPr>
        <w:t>Penomoran fungsi menurut format FS-X, FS-X.Y, F S-X.Y.Z, dan seterusnya, dengan X,Y,Z menyatakan tingkatan level fungsi/proses pada Data Flow Diagram (DFD) sesuai dengan kedalaman fungsi. Setiap fungsi diberi nama sesuai dengan deskripsinya.</w:t>
      </w:r>
    </w:p>
    <w:p w14:paraId="6C460B1B" w14:textId="77777777" w:rsidR="00C44039" w:rsidRPr="00DC221D" w:rsidRDefault="00C44039" w:rsidP="008C3F88">
      <w:pPr>
        <w:spacing w:after="0" w:line="240" w:lineRule="auto"/>
        <w:jc w:val="both"/>
        <w:rPr>
          <w:rFonts w:ascii="XDPrime" w:eastAsia="SimSun" w:hAnsi="XDPrime" w:cs="Times New Roman"/>
          <w:lang w:val="sv-SE" w:eastAsia="zh-CN"/>
        </w:rPr>
      </w:pPr>
      <w:r w:rsidRPr="00DC221D">
        <w:rPr>
          <w:rFonts w:ascii="XDPrime" w:eastAsia="SimSun" w:hAnsi="XDPrime" w:cs="Times New Roman"/>
          <w:lang w:val="sv-SE" w:eastAsia="zh-CN"/>
        </w:rPr>
        <w:t>Contoh :</w:t>
      </w:r>
    </w:p>
    <w:p w14:paraId="56250012" w14:textId="77777777" w:rsidR="00C44039" w:rsidRPr="00DC221D" w:rsidRDefault="00C44039" w:rsidP="008C3F88">
      <w:pPr>
        <w:spacing w:after="0" w:line="240" w:lineRule="auto"/>
        <w:jc w:val="both"/>
        <w:rPr>
          <w:rFonts w:ascii="XDPrime" w:hAnsi="XDPrime" w:cs="Times New Roman"/>
          <w:lang w:val="sv-SE"/>
        </w:rPr>
      </w:pPr>
      <w:r w:rsidRPr="00DC221D">
        <w:rPr>
          <w:rFonts w:ascii="XDPrime" w:hAnsi="XDPrime" w:cs="Times New Roman"/>
          <w:lang w:val="sv-SE"/>
        </w:rPr>
        <w:t>FS-1.1 Validasi Pengguna</w:t>
      </w:r>
    </w:p>
    <w:p w14:paraId="648096B7" w14:textId="77777777" w:rsidR="00C44039" w:rsidRPr="00DC221D" w:rsidRDefault="00C44039" w:rsidP="008C3F88">
      <w:pPr>
        <w:spacing w:after="0" w:line="240" w:lineRule="auto"/>
        <w:jc w:val="both"/>
        <w:rPr>
          <w:rFonts w:ascii="XDPrime" w:hAnsi="XDPrime" w:cs="Times New Roman"/>
        </w:rPr>
      </w:pPr>
      <w:r w:rsidRPr="00DC221D">
        <w:rPr>
          <w:rFonts w:ascii="XDPrime" w:hAnsi="XDPrime" w:cs="Times New Roman"/>
        </w:rPr>
        <w:t>FS-1.3.1 Pemilihan Menu</w:t>
      </w:r>
    </w:p>
    <w:p w14:paraId="3422E510" w14:textId="77777777" w:rsidR="00C44039" w:rsidRPr="00DC221D" w:rsidRDefault="00C44039" w:rsidP="008C3F88">
      <w:pPr>
        <w:spacing w:after="0" w:line="240" w:lineRule="auto"/>
        <w:jc w:val="both"/>
        <w:rPr>
          <w:rFonts w:ascii="XDPrime" w:hAnsi="XDPrime" w:cs="Times New Roman"/>
        </w:rPr>
      </w:pPr>
    </w:p>
    <w:p w14:paraId="39BA76F2" w14:textId="77777777" w:rsidR="00A361A8" w:rsidRPr="00DC221D" w:rsidRDefault="00A361A8" w:rsidP="00A361A8">
      <w:pPr>
        <w:pStyle w:val="Heading3"/>
        <w:spacing w:before="0" w:after="0"/>
        <w:rPr>
          <w:rFonts w:ascii="XDPrime" w:eastAsia="SimSun" w:hAnsi="XDPrime"/>
          <w:szCs w:val="24"/>
          <w:lang w:val="en-US" w:eastAsia="zh-CN"/>
        </w:rPr>
      </w:pPr>
      <w:bookmarkStart w:id="34" w:name="_Toc58693635"/>
      <w:bookmarkStart w:id="35" w:name="_Toc155118235"/>
      <w:bookmarkStart w:id="36" w:name="_Toc155118283"/>
      <w:r w:rsidRPr="00DC221D">
        <w:rPr>
          <w:rFonts w:ascii="XDPrime" w:eastAsia="SimSun" w:hAnsi="XDPrime"/>
          <w:szCs w:val="24"/>
          <w:lang w:val="en-US" w:eastAsia="zh-CN"/>
        </w:rPr>
        <w:lastRenderedPageBreak/>
        <w:t>Aturan Penomoran dan Penamaan Query</w:t>
      </w:r>
      <w:bookmarkEnd w:id="34"/>
      <w:bookmarkEnd w:id="35"/>
      <w:bookmarkEnd w:id="36"/>
    </w:p>
    <w:p w14:paraId="4171FD7A" w14:textId="77777777" w:rsidR="00A361A8" w:rsidRPr="00A0635C" w:rsidRDefault="00A361A8" w:rsidP="00A361A8">
      <w:pPr>
        <w:spacing w:after="0" w:line="240" w:lineRule="auto"/>
        <w:jc w:val="both"/>
        <w:rPr>
          <w:rFonts w:ascii="XDPrime" w:eastAsia="SimSun" w:hAnsi="XDPrime" w:cs="Times New Roman"/>
          <w:sz w:val="24"/>
          <w:szCs w:val="24"/>
          <w:lang w:val="sv-SE" w:eastAsia="zh-CN"/>
        </w:rPr>
      </w:pPr>
      <w:r w:rsidRPr="00A0635C">
        <w:rPr>
          <w:rFonts w:ascii="XDPrime" w:eastAsia="SimSun" w:hAnsi="XDPrime" w:cs="Times New Roman"/>
          <w:sz w:val="24"/>
          <w:szCs w:val="24"/>
          <w:lang w:val="sv-SE" w:eastAsia="zh-CN"/>
        </w:rPr>
        <w:t>Penamaan query disesuaikan dengan fungsinya. Penomorannya mengikuti format QUE-X, dengan X menyatakan nomor urut query.</w:t>
      </w:r>
    </w:p>
    <w:p w14:paraId="4D1609CF" w14:textId="77777777" w:rsidR="00A361A8" w:rsidRPr="00DC221D" w:rsidRDefault="00A361A8" w:rsidP="00A361A8">
      <w:pPr>
        <w:spacing w:after="0" w:line="240" w:lineRule="auto"/>
        <w:jc w:val="both"/>
        <w:rPr>
          <w:rFonts w:ascii="XDPrime" w:eastAsia="SimSun" w:hAnsi="XDPrime" w:cs="Times New Roman"/>
          <w:sz w:val="24"/>
          <w:szCs w:val="24"/>
          <w:lang w:val="en-US" w:eastAsia="zh-CN"/>
        </w:rPr>
      </w:pPr>
      <w:proofErr w:type="gramStart"/>
      <w:r w:rsidRPr="00DC221D">
        <w:rPr>
          <w:rFonts w:ascii="XDPrime" w:eastAsia="SimSun" w:hAnsi="XDPrime" w:cs="Times New Roman"/>
          <w:sz w:val="24"/>
          <w:szCs w:val="24"/>
          <w:lang w:val="en-US" w:eastAsia="zh-CN"/>
        </w:rPr>
        <w:t>Contoh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596"/>
        <w:gridCol w:w="3808"/>
      </w:tblGrid>
      <w:tr w:rsidR="00A361A8" w:rsidRPr="00DC221D" w14:paraId="4821C588" w14:textId="77777777" w:rsidTr="009571EB">
        <w:tc>
          <w:tcPr>
            <w:tcW w:w="1701" w:type="dxa"/>
            <w:shd w:val="clear" w:color="auto" w:fill="CCCCCC"/>
          </w:tcPr>
          <w:p w14:paraId="618337E4" w14:textId="77777777" w:rsidR="00A361A8" w:rsidRPr="00DC221D" w:rsidRDefault="00A361A8" w:rsidP="00A361A8">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 Query</w:t>
            </w:r>
          </w:p>
        </w:tc>
        <w:tc>
          <w:tcPr>
            <w:tcW w:w="2835" w:type="dxa"/>
            <w:shd w:val="clear" w:color="auto" w:fill="CCCCCC"/>
          </w:tcPr>
          <w:p w14:paraId="0204230A" w14:textId="77777777" w:rsidR="00A361A8" w:rsidRPr="00DC221D" w:rsidRDefault="00A361A8" w:rsidP="00A361A8">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Deskripsi</w:t>
            </w:r>
          </w:p>
        </w:tc>
        <w:tc>
          <w:tcPr>
            <w:tcW w:w="4644" w:type="dxa"/>
            <w:shd w:val="clear" w:color="auto" w:fill="CCCCCC"/>
          </w:tcPr>
          <w:p w14:paraId="73C0D7C0" w14:textId="77777777" w:rsidR="00A361A8" w:rsidRPr="00DC221D" w:rsidRDefault="00A361A8" w:rsidP="00A361A8">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Ekspresi Query</w:t>
            </w:r>
          </w:p>
        </w:tc>
      </w:tr>
      <w:tr w:rsidR="00A361A8" w:rsidRPr="00DC221D" w14:paraId="188F672D" w14:textId="77777777" w:rsidTr="009571EB">
        <w:tc>
          <w:tcPr>
            <w:tcW w:w="1701" w:type="dxa"/>
            <w:shd w:val="clear" w:color="auto" w:fill="auto"/>
          </w:tcPr>
          <w:p w14:paraId="52A3C8A6" w14:textId="77777777" w:rsidR="00A361A8" w:rsidRPr="00DC221D" w:rsidRDefault="00A361A8" w:rsidP="00A361A8">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QUE-17</w:t>
            </w:r>
          </w:p>
        </w:tc>
        <w:tc>
          <w:tcPr>
            <w:tcW w:w="2835" w:type="dxa"/>
            <w:shd w:val="clear" w:color="auto" w:fill="auto"/>
          </w:tcPr>
          <w:p w14:paraId="705564C3" w14:textId="77777777" w:rsidR="00A361A8" w:rsidRPr="00DC221D" w:rsidRDefault="00A361A8" w:rsidP="00A361A8">
            <w:pPr>
              <w:spacing w:after="0" w:line="240" w:lineRule="auto"/>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Menambah Data Syarat Tambahan untuk komponen kegiatan pada TSyaratTambahan</w:t>
            </w:r>
          </w:p>
        </w:tc>
        <w:tc>
          <w:tcPr>
            <w:tcW w:w="4644" w:type="dxa"/>
            <w:shd w:val="clear" w:color="auto" w:fill="auto"/>
          </w:tcPr>
          <w:p w14:paraId="17079297" w14:textId="77777777" w:rsidR="00A361A8" w:rsidRPr="00DC221D" w:rsidRDefault="00A361A8" w:rsidP="00A361A8">
            <w:pPr>
              <w:spacing w:after="0" w:line="240" w:lineRule="auto"/>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INSERT INTO TsyaratTambahan VALUES (IdSyarat masukan, IdStandar masukan, Deskripsi masukan)</w:t>
            </w:r>
          </w:p>
        </w:tc>
      </w:tr>
    </w:tbl>
    <w:p w14:paraId="5075E54A" w14:textId="77777777" w:rsidR="00A361A8" w:rsidRPr="00DC221D" w:rsidRDefault="00A361A8" w:rsidP="00A361A8">
      <w:pPr>
        <w:spacing w:after="0" w:line="240" w:lineRule="auto"/>
        <w:jc w:val="both"/>
        <w:rPr>
          <w:rFonts w:ascii="XDPrime" w:eastAsia="SimSun" w:hAnsi="XDPrime" w:cs="Times New Roman"/>
          <w:sz w:val="24"/>
          <w:szCs w:val="24"/>
          <w:lang w:val="sv-SE" w:eastAsia="zh-CN"/>
        </w:rPr>
      </w:pPr>
    </w:p>
    <w:p w14:paraId="55EA2DB6" w14:textId="77777777" w:rsidR="00A361A8" w:rsidRPr="00DC221D" w:rsidRDefault="00A361A8" w:rsidP="00A361A8">
      <w:pPr>
        <w:pStyle w:val="Heading3"/>
        <w:spacing w:before="0" w:after="0"/>
        <w:rPr>
          <w:rFonts w:ascii="XDPrime" w:eastAsia="SimSun" w:hAnsi="XDPrime"/>
          <w:szCs w:val="24"/>
          <w:lang w:val="en-US" w:eastAsia="zh-CN"/>
        </w:rPr>
      </w:pPr>
      <w:bookmarkStart w:id="37" w:name="_Toc58693636"/>
      <w:bookmarkStart w:id="38" w:name="_Toc155118236"/>
      <w:bookmarkStart w:id="39" w:name="_Toc155118284"/>
      <w:r w:rsidRPr="00DC221D">
        <w:rPr>
          <w:rFonts w:ascii="XDPrime" w:eastAsia="SimSun" w:hAnsi="XDPrime"/>
          <w:szCs w:val="24"/>
          <w:lang w:val="en-US" w:eastAsia="zh-CN"/>
        </w:rPr>
        <w:t>Aturan Penomoran dan Penamaan Layar Pesan</w:t>
      </w:r>
      <w:bookmarkEnd w:id="37"/>
      <w:bookmarkEnd w:id="38"/>
      <w:bookmarkEnd w:id="39"/>
    </w:p>
    <w:p w14:paraId="13E87331" w14:textId="77777777" w:rsidR="00A361A8" w:rsidRPr="00DC221D" w:rsidRDefault="00A361A8" w:rsidP="00A361A8">
      <w:pPr>
        <w:spacing w:after="0" w:line="240" w:lineRule="auto"/>
        <w:jc w:val="both"/>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Setiap layar pesan diberi nama sesuai dengan pesan yang ditampilkan. Penomorannya mengikuti format LP-X, dengan X menyatakan nomor urut layar pesan.</w:t>
      </w:r>
    </w:p>
    <w:p w14:paraId="5797CAA2" w14:textId="77777777" w:rsidR="00A361A8" w:rsidRPr="00DC221D" w:rsidRDefault="00A361A8" w:rsidP="00A361A8">
      <w:pPr>
        <w:spacing w:after="0" w:line="240" w:lineRule="auto"/>
        <w:jc w:val="both"/>
        <w:rPr>
          <w:rFonts w:ascii="XDPrime" w:eastAsia="SimSun" w:hAnsi="XDPrime" w:cs="Times New Roman"/>
          <w:sz w:val="24"/>
          <w:szCs w:val="24"/>
          <w:lang w:val="en-US" w:eastAsia="zh-CN"/>
        </w:rPr>
      </w:pPr>
      <w:proofErr w:type="gramStart"/>
      <w:r w:rsidRPr="00DC221D">
        <w:rPr>
          <w:rFonts w:ascii="XDPrime" w:eastAsia="SimSun" w:hAnsi="XDPrime" w:cs="Times New Roman"/>
          <w:sz w:val="24"/>
          <w:szCs w:val="24"/>
          <w:lang w:val="en-US" w:eastAsia="zh-CN"/>
        </w:rPr>
        <w:t>Contoh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2490"/>
        <w:gridCol w:w="3975"/>
      </w:tblGrid>
      <w:tr w:rsidR="00A361A8" w:rsidRPr="00DC221D" w14:paraId="292E9BE6" w14:textId="77777777" w:rsidTr="009571EB">
        <w:tc>
          <w:tcPr>
            <w:tcW w:w="1418" w:type="dxa"/>
            <w:shd w:val="clear" w:color="auto" w:fill="CCCCCC"/>
          </w:tcPr>
          <w:p w14:paraId="75458CA7" w14:textId="77777777" w:rsidR="00A361A8" w:rsidRPr="00DC221D" w:rsidRDefault="00A361A8" w:rsidP="00A361A8">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Id_Pesan</w:t>
            </w:r>
          </w:p>
        </w:tc>
        <w:tc>
          <w:tcPr>
            <w:tcW w:w="2835" w:type="dxa"/>
            <w:shd w:val="clear" w:color="auto" w:fill="CCCCCC"/>
          </w:tcPr>
          <w:p w14:paraId="0831E0C7" w14:textId="77777777" w:rsidR="00A361A8" w:rsidRPr="00DC221D" w:rsidRDefault="00A361A8" w:rsidP="00A361A8">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Waktu Kemunculan</w:t>
            </w:r>
          </w:p>
        </w:tc>
        <w:tc>
          <w:tcPr>
            <w:tcW w:w="4927" w:type="dxa"/>
            <w:shd w:val="clear" w:color="auto" w:fill="CCCCCC"/>
          </w:tcPr>
          <w:p w14:paraId="7C88DA60" w14:textId="77777777" w:rsidR="00A361A8" w:rsidRPr="00DC221D" w:rsidRDefault="00A361A8" w:rsidP="00A361A8">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Isi Pesan</w:t>
            </w:r>
          </w:p>
        </w:tc>
      </w:tr>
      <w:tr w:rsidR="00A361A8" w:rsidRPr="00DC221D" w14:paraId="6BA1FEC0" w14:textId="77777777" w:rsidTr="009571EB">
        <w:tc>
          <w:tcPr>
            <w:tcW w:w="1418" w:type="dxa"/>
            <w:shd w:val="clear" w:color="auto" w:fill="auto"/>
          </w:tcPr>
          <w:p w14:paraId="7C1F8651" w14:textId="77777777" w:rsidR="00A361A8" w:rsidRPr="00DC221D" w:rsidRDefault="00A361A8" w:rsidP="00A361A8">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LP-41</w:t>
            </w:r>
          </w:p>
        </w:tc>
        <w:tc>
          <w:tcPr>
            <w:tcW w:w="2835" w:type="dxa"/>
            <w:shd w:val="clear" w:color="auto" w:fill="auto"/>
          </w:tcPr>
          <w:p w14:paraId="6070C15E" w14:textId="77777777" w:rsidR="00A361A8" w:rsidRPr="00A0635C" w:rsidRDefault="00A361A8" w:rsidP="00A361A8">
            <w:pPr>
              <w:spacing w:after="0" w:line="240" w:lineRule="auto"/>
              <w:rPr>
                <w:rFonts w:ascii="XDPrime" w:eastAsia="SimSun" w:hAnsi="XDPrime" w:cs="Times New Roman"/>
                <w:sz w:val="24"/>
                <w:szCs w:val="24"/>
                <w:lang w:val="sv-SE" w:eastAsia="zh-CN"/>
              </w:rPr>
            </w:pPr>
            <w:r w:rsidRPr="00A0635C">
              <w:rPr>
                <w:rFonts w:ascii="XDPrime" w:eastAsia="SimSun" w:hAnsi="XDPrime" w:cs="Times New Roman"/>
                <w:sz w:val="24"/>
                <w:szCs w:val="24"/>
                <w:lang w:val="sv-SE" w:eastAsia="zh-CN"/>
              </w:rPr>
              <w:t>Saat btnHapus diklik tetapi txtNIP masih kosong</w:t>
            </w:r>
          </w:p>
        </w:tc>
        <w:tc>
          <w:tcPr>
            <w:tcW w:w="4927" w:type="dxa"/>
            <w:shd w:val="clear" w:color="auto" w:fill="auto"/>
          </w:tcPr>
          <w:p w14:paraId="60B71B5F" w14:textId="77777777" w:rsidR="00A361A8" w:rsidRPr="00DC221D" w:rsidRDefault="00A361A8" w:rsidP="00A361A8">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 xml:space="preserve">Masukkan NIP </w:t>
            </w:r>
            <w:proofErr w:type="gramStart"/>
            <w:r w:rsidRPr="00DC221D">
              <w:rPr>
                <w:rFonts w:ascii="XDPrime" w:eastAsia="SimSun" w:hAnsi="XDPrime" w:cs="Times New Roman"/>
                <w:sz w:val="24"/>
                <w:szCs w:val="24"/>
                <w:lang w:val="en-US" w:eastAsia="zh-CN"/>
              </w:rPr>
              <w:t>dosen !</w:t>
            </w:r>
            <w:proofErr w:type="gramEnd"/>
          </w:p>
        </w:tc>
      </w:tr>
    </w:tbl>
    <w:p w14:paraId="40B6F387" w14:textId="77777777" w:rsidR="00A361A8" w:rsidRPr="00DC221D" w:rsidRDefault="00A361A8" w:rsidP="00A361A8">
      <w:pPr>
        <w:spacing w:after="0" w:line="240" w:lineRule="auto"/>
        <w:jc w:val="both"/>
        <w:rPr>
          <w:rFonts w:ascii="XDPrime" w:eastAsia="SimSun" w:hAnsi="XDPrime" w:cs="Times New Roman"/>
          <w:sz w:val="24"/>
          <w:szCs w:val="24"/>
          <w:lang w:val="en-US" w:eastAsia="zh-CN"/>
        </w:rPr>
      </w:pPr>
    </w:p>
    <w:p w14:paraId="45A94B8C" w14:textId="77777777" w:rsidR="00A361A8" w:rsidRPr="00DC221D" w:rsidRDefault="00A361A8" w:rsidP="00A361A8">
      <w:pPr>
        <w:pStyle w:val="Heading3"/>
        <w:spacing w:before="0" w:after="0"/>
        <w:rPr>
          <w:rFonts w:ascii="XDPrime" w:eastAsia="SimSun" w:hAnsi="XDPrime"/>
          <w:szCs w:val="24"/>
          <w:lang w:val="en-US" w:eastAsia="zh-CN"/>
        </w:rPr>
      </w:pPr>
      <w:bookmarkStart w:id="40" w:name="_Toc58693637"/>
      <w:bookmarkStart w:id="41" w:name="_Toc155118237"/>
      <w:bookmarkStart w:id="42" w:name="_Toc155118285"/>
      <w:r w:rsidRPr="00DC221D">
        <w:rPr>
          <w:rFonts w:ascii="XDPrime" w:eastAsia="SimSun" w:hAnsi="XDPrime"/>
          <w:szCs w:val="24"/>
          <w:lang w:val="en-US" w:eastAsia="zh-CN"/>
        </w:rPr>
        <w:t>Aturan Penomoran Algoritma</w:t>
      </w:r>
      <w:bookmarkEnd w:id="40"/>
      <w:bookmarkEnd w:id="41"/>
      <w:bookmarkEnd w:id="42"/>
    </w:p>
    <w:p w14:paraId="0AC41AF8" w14:textId="77777777" w:rsidR="00A361A8" w:rsidRPr="00DC221D" w:rsidRDefault="00A361A8" w:rsidP="005948C2">
      <w:pPr>
        <w:spacing w:after="0" w:line="240" w:lineRule="auto"/>
        <w:jc w:val="both"/>
        <w:rPr>
          <w:rFonts w:ascii="XDPrime" w:hAnsi="XDPrime" w:cs="Times New Roman"/>
          <w:sz w:val="24"/>
          <w:szCs w:val="24"/>
        </w:rPr>
      </w:pPr>
      <w:r w:rsidRPr="00DC221D">
        <w:rPr>
          <w:rFonts w:ascii="XDPrime" w:hAnsi="XDPrime" w:cs="Times New Roman"/>
          <w:sz w:val="24"/>
          <w:szCs w:val="24"/>
          <w:lang w:val="pt-BR"/>
        </w:rPr>
        <w:t xml:space="preserve">Algoritma diberi nama sesuai dengan tujuan algoritma itu. </w:t>
      </w:r>
      <w:r w:rsidRPr="00DC221D">
        <w:rPr>
          <w:rFonts w:ascii="XDPrime" w:hAnsi="XDPrime" w:cs="Times New Roman"/>
          <w:sz w:val="24"/>
          <w:szCs w:val="24"/>
        </w:rPr>
        <w:t>Penomorannya mengikuti format ALGO-X, dengan X menyatakan nomor urut algoritma.</w:t>
      </w:r>
    </w:p>
    <w:p w14:paraId="204B5F28" w14:textId="77777777" w:rsidR="00A361A8" w:rsidRPr="00DC221D" w:rsidRDefault="00A361A8" w:rsidP="005948C2">
      <w:pPr>
        <w:spacing w:after="0" w:line="240" w:lineRule="auto"/>
        <w:jc w:val="both"/>
        <w:rPr>
          <w:rFonts w:ascii="XDPrime" w:hAnsi="XDPrime" w:cs="Times New Roman"/>
          <w:sz w:val="24"/>
          <w:szCs w:val="24"/>
        </w:rPr>
      </w:pPr>
      <w:r w:rsidRPr="00DC221D">
        <w:rPr>
          <w:rFonts w:ascii="XDPrime" w:hAnsi="XDPrime" w:cs="Times New Roman"/>
          <w:sz w:val="24"/>
          <w:szCs w:val="24"/>
        </w:rPr>
        <w:t>Contoh :</w:t>
      </w:r>
    </w:p>
    <w:p w14:paraId="068E4AD1" w14:textId="77777777" w:rsidR="00A361A8" w:rsidRPr="00DC221D" w:rsidRDefault="00A361A8" w:rsidP="00A361A8">
      <w:pPr>
        <w:pStyle w:val="Head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 xml:space="preserve">Id </w:t>
      </w:r>
      <w:proofErr w:type="gramStart"/>
      <w:r w:rsidRPr="00DC221D">
        <w:rPr>
          <w:rFonts w:ascii="XDPrime" w:eastAsia="SimSun" w:hAnsi="XDPrime" w:cs="Times New Roman"/>
          <w:sz w:val="24"/>
          <w:szCs w:val="24"/>
          <w:lang w:val="en-US" w:eastAsia="zh-CN"/>
        </w:rPr>
        <w:t>Proses  :</w:t>
      </w:r>
      <w:proofErr w:type="gramEnd"/>
      <w:r w:rsidRPr="00DC221D">
        <w:rPr>
          <w:rFonts w:ascii="XDPrime" w:eastAsia="SimSun" w:hAnsi="XDPrime" w:cs="Times New Roman"/>
          <w:sz w:val="24"/>
          <w:szCs w:val="24"/>
          <w:lang w:val="en-US" w:eastAsia="zh-CN"/>
        </w:rPr>
        <w:t xml:space="preserve"> ALGO-14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A361A8" w:rsidRPr="00DC221D" w14:paraId="18C2FFA6" w14:textId="77777777" w:rsidTr="009571EB">
        <w:tc>
          <w:tcPr>
            <w:tcW w:w="9180" w:type="dxa"/>
          </w:tcPr>
          <w:p w14:paraId="1BD8D9C4" w14:textId="77777777" w:rsidR="00A361A8" w:rsidRPr="00DC221D" w:rsidRDefault="00A361A8" w:rsidP="00A361A8">
            <w:pPr>
              <w:spacing w:after="0" w:line="240" w:lineRule="auto"/>
              <w:rPr>
                <w:rFonts w:ascii="XDPrime" w:eastAsia="SimSun" w:hAnsi="XDPrime" w:cs="Times New Roman"/>
                <w:b/>
                <w:bCs/>
                <w:sz w:val="24"/>
                <w:szCs w:val="24"/>
                <w:lang w:val="en-US"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w:t>
            </w:r>
            <w:proofErr w:type="gramEnd"/>
          </w:p>
          <w:p w14:paraId="692703A0" w14:textId="77777777" w:rsidR="00A361A8" w:rsidRPr="00DC221D" w:rsidRDefault="00A361A8" w:rsidP="00A361A8">
            <w:pPr>
              <w:spacing w:after="0" w:line="240" w:lineRule="auto"/>
              <w:ind w:left="567"/>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 TStandarMinimalKredit sudah ada</w:t>
            </w:r>
          </w:p>
        </w:tc>
      </w:tr>
      <w:tr w:rsidR="00A361A8" w:rsidRPr="00DC221D" w14:paraId="65684263" w14:textId="77777777" w:rsidTr="009571EB">
        <w:tc>
          <w:tcPr>
            <w:tcW w:w="9180" w:type="dxa"/>
          </w:tcPr>
          <w:p w14:paraId="0BD633B6" w14:textId="77777777" w:rsidR="00A361A8" w:rsidRPr="00DC221D" w:rsidRDefault="00A361A8" w:rsidP="00A361A8">
            <w:pPr>
              <w:spacing w:after="0" w:line="240" w:lineRule="auto"/>
              <w:rPr>
                <w:rFonts w:ascii="XDPrime" w:eastAsia="SimSun" w:hAnsi="XDPrime" w:cs="Times New Roman"/>
                <w:b/>
                <w:bCs/>
                <w:sz w:val="24"/>
                <w:szCs w:val="24"/>
                <w:lang w:val="sv-SE" w:eastAsia="zh-CN"/>
              </w:rPr>
            </w:pPr>
            <w:r w:rsidRPr="00DC221D">
              <w:rPr>
                <w:rFonts w:ascii="XDPrime" w:eastAsia="SimSun" w:hAnsi="XDPrime" w:cs="Times New Roman"/>
                <w:b/>
                <w:bCs/>
                <w:sz w:val="24"/>
                <w:szCs w:val="24"/>
                <w:lang w:val="sv-SE" w:eastAsia="zh-CN"/>
              </w:rPr>
              <w:t>Final State (FS) :</w:t>
            </w:r>
          </w:p>
          <w:p w14:paraId="338A8DA2" w14:textId="77777777" w:rsidR="00A361A8" w:rsidRPr="00DC221D" w:rsidRDefault="00A361A8" w:rsidP="00A361A8">
            <w:pPr>
              <w:spacing w:after="0" w:line="240" w:lineRule="auto"/>
              <w:ind w:left="567"/>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Jika txtIdStandar masih kosong, akan ditampilkan layar pesan LP-26. Jika IdStandar masukan valid, akan ditampilkan layar pesan LP-28, jika gagal akan ditampilkan layar pesan LP-27</w:t>
            </w:r>
          </w:p>
        </w:tc>
      </w:tr>
      <w:tr w:rsidR="00A361A8" w:rsidRPr="00DC221D" w14:paraId="48C7B3B2" w14:textId="77777777" w:rsidTr="009571EB">
        <w:tc>
          <w:tcPr>
            <w:tcW w:w="9180" w:type="dxa"/>
          </w:tcPr>
          <w:p w14:paraId="6BC7B531" w14:textId="77777777" w:rsidR="00A361A8" w:rsidRPr="00DC221D" w:rsidRDefault="00A361A8" w:rsidP="00A361A8">
            <w:pPr>
              <w:spacing w:after="0" w:line="240" w:lineRule="auto"/>
              <w:rPr>
                <w:rFonts w:ascii="XDPrime" w:eastAsia="SimSun" w:hAnsi="XDPrime" w:cs="Times New Roman"/>
                <w:b/>
                <w:bCs/>
                <w:sz w:val="24"/>
                <w:szCs w:val="24"/>
                <w:lang w:val="en-US" w:eastAsia="zh-CN"/>
              </w:rPr>
            </w:pPr>
            <w:r w:rsidRPr="00DC221D">
              <w:rPr>
                <w:rFonts w:ascii="XDPrime" w:eastAsia="SimSun" w:hAnsi="XDPrime" w:cs="Times New Roman"/>
                <w:b/>
                <w:bCs/>
                <w:sz w:val="24"/>
                <w:szCs w:val="24"/>
                <w:lang w:val="en-US" w:eastAsia="zh-CN"/>
              </w:rPr>
              <w:t>Spesifikasi Proses/</w:t>
            </w:r>
            <w:proofErr w:type="gramStart"/>
            <w:r w:rsidRPr="00DC221D">
              <w:rPr>
                <w:rFonts w:ascii="XDPrime" w:eastAsia="SimSun" w:hAnsi="XDPrime" w:cs="Times New Roman"/>
                <w:b/>
                <w:bCs/>
                <w:sz w:val="24"/>
                <w:szCs w:val="24"/>
                <w:lang w:val="en-US" w:eastAsia="zh-CN"/>
              </w:rPr>
              <w:t>Algoritma :</w:t>
            </w:r>
            <w:proofErr w:type="gramEnd"/>
          </w:p>
          <w:p w14:paraId="677F01D9" w14:textId="77777777" w:rsidR="00A361A8" w:rsidRPr="00DC221D" w:rsidRDefault="00A361A8" w:rsidP="00A361A8">
            <w:pPr>
              <w:spacing w:after="0" w:line="240" w:lineRule="auto"/>
              <w:ind w:left="567"/>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IF (IsNotEmpty(txtIdStandar)) THEN</w:t>
            </w:r>
          </w:p>
          <w:p w14:paraId="0E76D526" w14:textId="77777777" w:rsidR="00A361A8" w:rsidRPr="00DC221D" w:rsidRDefault="00A361A8" w:rsidP="00A361A8">
            <w:pPr>
              <w:spacing w:after="0" w:line="240" w:lineRule="auto"/>
              <w:ind w:left="993"/>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Jalankan query QUE-14</w:t>
            </w:r>
          </w:p>
          <w:p w14:paraId="7FDBDB2F" w14:textId="77777777" w:rsidR="00A361A8" w:rsidRPr="00DC221D" w:rsidRDefault="00A361A8" w:rsidP="00A361A8">
            <w:pPr>
              <w:spacing w:after="0" w:line="240" w:lineRule="auto"/>
              <w:ind w:left="993"/>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IF (berhasil) THEN</w:t>
            </w:r>
          </w:p>
          <w:p w14:paraId="307485BF" w14:textId="77777777" w:rsidR="00A361A8" w:rsidRPr="00DC221D" w:rsidRDefault="00A361A8" w:rsidP="00A361A8">
            <w:pPr>
              <w:spacing w:after="0" w:line="240" w:lineRule="auto"/>
              <w:ind w:left="1418"/>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Tampilkan layar pesan LP-28</w:t>
            </w:r>
          </w:p>
          <w:p w14:paraId="013BCAFB" w14:textId="77777777" w:rsidR="00A361A8" w:rsidRPr="00DC221D" w:rsidRDefault="00A361A8" w:rsidP="00A361A8">
            <w:pPr>
              <w:spacing w:after="0" w:line="240" w:lineRule="auto"/>
              <w:ind w:left="993"/>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ELSE</w:t>
            </w:r>
          </w:p>
          <w:p w14:paraId="6DE6A372" w14:textId="77777777" w:rsidR="00A361A8" w:rsidRPr="00DC221D" w:rsidRDefault="00A361A8" w:rsidP="00A361A8">
            <w:pPr>
              <w:spacing w:after="0" w:line="240" w:lineRule="auto"/>
              <w:ind w:left="1418"/>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Tanpilkan layar pesan LP-27</w:t>
            </w:r>
          </w:p>
          <w:p w14:paraId="44194952" w14:textId="77777777" w:rsidR="00A361A8" w:rsidRPr="00DC221D" w:rsidRDefault="00A361A8" w:rsidP="00A361A8">
            <w:pPr>
              <w:spacing w:after="0" w:line="240" w:lineRule="auto"/>
              <w:ind w:left="567"/>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ELSE</w:t>
            </w:r>
          </w:p>
          <w:p w14:paraId="191EAC61" w14:textId="77777777" w:rsidR="00A361A8" w:rsidRPr="00DC221D" w:rsidRDefault="00A361A8" w:rsidP="00A361A8">
            <w:pPr>
              <w:spacing w:after="0" w:line="240" w:lineRule="auto"/>
              <w:ind w:left="993"/>
              <w:rPr>
                <w:rFonts w:ascii="XDPrime" w:eastAsia="SimSun" w:hAnsi="XDPrime" w:cs="Times New Roman"/>
                <w:sz w:val="24"/>
                <w:szCs w:val="24"/>
                <w:lang w:val="sv-SE" w:eastAsia="zh-CN"/>
              </w:rPr>
            </w:pPr>
            <w:r w:rsidRPr="00DC221D">
              <w:rPr>
                <w:rFonts w:ascii="XDPrime" w:eastAsia="SimSun" w:hAnsi="XDPrime" w:cs="Times New Roman"/>
                <w:sz w:val="24"/>
                <w:szCs w:val="24"/>
                <w:lang w:val="sv-SE" w:eastAsia="zh-CN"/>
              </w:rPr>
              <w:t>Tampilkan layar pesan LP-26</w:t>
            </w:r>
          </w:p>
        </w:tc>
      </w:tr>
    </w:tbl>
    <w:p w14:paraId="30457ED2" w14:textId="77777777" w:rsidR="00A361A8" w:rsidRPr="00DC221D" w:rsidRDefault="00A361A8" w:rsidP="008C3F88">
      <w:pPr>
        <w:spacing w:after="0" w:line="240" w:lineRule="auto"/>
        <w:jc w:val="both"/>
        <w:rPr>
          <w:rFonts w:ascii="XDPrime" w:hAnsi="XDPrime" w:cs="Times New Roman"/>
        </w:rPr>
      </w:pPr>
    </w:p>
    <w:p w14:paraId="751EF8E1" w14:textId="77777777" w:rsidR="00C44039" w:rsidRPr="00DC221D" w:rsidRDefault="00C44039" w:rsidP="008C3F88">
      <w:pPr>
        <w:spacing w:after="0" w:line="240" w:lineRule="auto"/>
        <w:jc w:val="both"/>
        <w:rPr>
          <w:rFonts w:ascii="XDPrime" w:hAnsi="XDPrime" w:cs="Times New Roman"/>
        </w:rPr>
      </w:pPr>
    </w:p>
    <w:p w14:paraId="403ED197" w14:textId="77777777" w:rsidR="000411CB" w:rsidRPr="00DC221D" w:rsidRDefault="000411CB" w:rsidP="008C3F88">
      <w:pPr>
        <w:pStyle w:val="Heading2"/>
        <w:spacing w:before="0" w:after="0"/>
        <w:jc w:val="both"/>
        <w:rPr>
          <w:rFonts w:ascii="XDPrime" w:hAnsi="XDPrime"/>
          <w:i w:val="0"/>
        </w:rPr>
      </w:pPr>
      <w:bookmarkStart w:id="43" w:name="_Toc155118238"/>
      <w:bookmarkStart w:id="44" w:name="_Toc155118286"/>
      <w:bookmarkStart w:id="45" w:name="_Toc258397620"/>
      <w:bookmarkStart w:id="46" w:name="_Toc473958257"/>
      <w:bookmarkEnd w:id="21"/>
      <w:r w:rsidRPr="00DC221D">
        <w:rPr>
          <w:rFonts w:ascii="XDPrime" w:hAnsi="XDPrime"/>
          <w:i w:val="0"/>
        </w:rPr>
        <w:t>Referensi</w:t>
      </w:r>
      <w:bookmarkEnd w:id="43"/>
      <w:bookmarkEnd w:id="44"/>
    </w:p>
    <w:p w14:paraId="44FB5F74" w14:textId="77777777" w:rsidR="000411CB" w:rsidRPr="00DC221D" w:rsidRDefault="000411CB" w:rsidP="000411CB">
      <w:pPr>
        <w:rPr>
          <w:rFonts w:ascii="XDPrime" w:hAnsi="XDPrime" w:cs="Times New Roman"/>
          <w:lang w:val="fi-FI"/>
        </w:rPr>
      </w:pPr>
      <w:r w:rsidRPr="00DC221D">
        <w:rPr>
          <w:rFonts w:ascii="XDPrime" w:hAnsi="XDPrime" w:cs="Times New Roman"/>
          <w:lang w:val="fi-FI"/>
        </w:rPr>
        <w:t>Diisi oleh masing-masing kelompok.</w:t>
      </w:r>
    </w:p>
    <w:p w14:paraId="226CB09A" w14:textId="77777777" w:rsidR="0037406D" w:rsidRPr="00DC221D" w:rsidRDefault="0037406D" w:rsidP="000411CB">
      <w:pPr>
        <w:rPr>
          <w:rFonts w:ascii="XDPrime" w:hAnsi="XDPrime"/>
          <w:lang w:val="fi-FI" w:eastAsia="en-US"/>
        </w:rPr>
      </w:pPr>
    </w:p>
    <w:p w14:paraId="7A89B78F" w14:textId="77777777" w:rsidR="00C44039" w:rsidRPr="00DC221D" w:rsidRDefault="00C44039" w:rsidP="008C3F88">
      <w:pPr>
        <w:pStyle w:val="Heading2"/>
        <w:spacing w:before="0" w:after="0"/>
        <w:jc w:val="both"/>
        <w:rPr>
          <w:rFonts w:ascii="XDPrime" w:hAnsi="XDPrime"/>
          <w:i w:val="0"/>
        </w:rPr>
      </w:pPr>
      <w:bookmarkStart w:id="47" w:name="_Toc155118239"/>
      <w:bookmarkStart w:id="48" w:name="_Toc155118287"/>
      <w:r w:rsidRPr="00DC221D">
        <w:rPr>
          <w:rFonts w:ascii="XDPrime" w:hAnsi="XDPrime"/>
          <w:i w:val="0"/>
        </w:rPr>
        <w:lastRenderedPageBreak/>
        <w:t>Deskripsi Umum Dokumen</w:t>
      </w:r>
      <w:bookmarkEnd w:id="45"/>
      <w:bookmarkEnd w:id="47"/>
      <w:bookmarkEnd w:id="48"/>
      <w:r w:rsidRPr="00DC221D">
        <w:rPr>
          <w:rFonts w:ascii="XDPrime" w:hAnsi="XDPrime"/>
          <w:i w:val="0"/>
        </w:rPr>
        <w:t xml:space="preserve"> </w:t>
      </w:r>
      <w:bookmarkEnd w:id="46"/>
    </w:p>
    <w:p w14:paraId="76220CBF" w14:textId="77777777" w:rsidR="0037406D" w:rsidRPr="00DC221D" w:rsidRDefault="0037406D" w:rsidP="0037406D">
      <w:pPr>
        <w:pStyle w:val="NormalWeb"/>
        <w:spacing w:before="0" w:beforeAutospacing="0" w:after="0" w:afterAutospacing="0"/>
        <w:ind w:firstLine="360"/>
        <w:jc w:val="both"/>
        <w:rPr>
          <w:rFonts w:ascii="XDPrime" w:hAnsi="XDPrime"/>
          <w:sz w:val="22"/>
          <w:szCs w:val="22"/>
          <w:lang w:val="sv-SE"/>
        </w:rPr>
      </w:pPr>
      <w:r w:rsidRPr="00DC221D">
        <w:rPr>
          <w:rFonts w:ascii="XDPrime" w:hAnsi="XDPrime" w:cs="Arial"/>
          <w:color w:val="000000"/>
          <w:sz w:val="22"/>
          <w:szCs w:val="22"/>
          <w:lang w:val="sv-SE"/>
        </w:rPr>
        <w:t>Dokumen ini terdiri dari tiga bagian dengan rincian sebagai berikut:</w:t>
      </w:r>
    </w:p>
    <w:p w14:paraId="134FF24D" w14:textId="77777777" w:rsidR="0037406D" w:rsidRPr="00DC221D" w:rsidRDefault="0037406D" w:rsidP="000E7392">
      <w:pPr>
        <w:pStyle w:val="NormalWeb"/>
        <w:numPr>
          <w:ilvl w:val="0"/>
          <w:numId w:val="10"/>
        </w:numPr>
        <w:spacing w:before="0" w:beforeAutospacing="0" w:after="0" w:afterAutospacing="0"/>
        <w:textAlignment w:val="baseline"/>
        <w:rPr>
          <w:rFonts w:ascii="XDPrime" w:hAnsi="XDPrime" w:cs="Arial"/>
          <w:color w:val="000000"/>
          <w:sz w:val="22"/>
          <w:szCs w:val="22"/>
        </w:rPr>
      </w:pPr>
      <w:r w:rsidRPr="00DC221D">
        <w:rPr>
          <w:rFonts w:ascii="XDPrime" w:hAnsi="XDPrime" w:cs="Arial"/>
          <w:color w:val="000000"/>
          <w:sz w:val="22"/>
          <w:szCs w:val="22"/>
        </w:rPr>
        <w:t>Pendahuluan</w:t>
      </w:r>
    </w:p>
    <w:p w14:paraId="7D0F31A3" w14:textId="77777777" w:rsidR="0037406D" w:rsidRPr="00A0635C" w:rsidRDefault="0037406D" w:rsidP="0037406D">
      <w:pPr>
        <w:pStyle w:val="NormalWeb"/>
        <w:spacing w:before="0" w:beforeAutospacing="0" w:after="0" w:afterAutospacing="0"/>
        <w:ind w:left="720" w:firstLine="720"/>
        <w:jc w:val="both"/>
        <w:rPr>
          <w:rFonts w:ascii="XDPrime" w:hAnsi="XDPrime"/>
          <w:sz w:val="22"/>
          <w:szCs w:val="22"/>
          <w:lang w:val="sv-SE"/>
        </w:rPr>
      </w:pPr>
      <w:r w:rsidRPr="00A0635C">
        <w:rPr>
          <w:rFonts w:ascii="XDPrime" w:hAnsi="XDPrime" w:cs="Arial"/>
          <w:color w:val="000000"/>
          <w:sz w:val="22"/>
          <w:szCs w:val="22"/>
          <w:lang w:val="sv-SE"/>
        </w:rPr>
        <w:t>Bab ini merupakan pengantar dokumen pengembangan perangkat lunak, berisi tujuan penulisan dokumen, lingkup masalah pengembangan perangkat lunak, definisi, istilah, dan akronim yang digunakan dalam dokumen, aturan penomoran dan referensi yang digunakan dalam pembuatan dokumen ini serta ikhtisar deskripsi umum dokumen. </w:t>
      </w:r>
    </w:p>
    <w:p w14:paraId="4AF026DC" w14:textId="329895E2" w:rsidR="0037406D" w:rsidRPr="00DC221D" w:rsidRDefault="0037406D" w:rsidP="000E7392">
      <w:pPr>
        <w:pStyle w:val="NormalWeb"/>
        <w:numPr>
          <w:ilvl w:val="0"/>
          <w:numId w:val="10"/>
        </w:numPr>
        <w:spacing w:before="0" w:beforeAutospacing="0" w:after="0" w:afterAutospacing="0"/>
        <w:textAlignment w:val="baseline"/>
        <w:rPr>
          <w:rFonts w:ascii="XDPrime" w:hAnsi="XDPrime" w:cs="Arial"/>
          <w:color w:val="000000"/>
          <w:sz w:val="22"/>
          <w:szCs w:val="22"/>
        </w:rPr>
      </w:pPr>
      <w:r w:rsidRPr="00DC221D">
        <w:rPr>
          <w:rFonts w:ascii="XDPrime" w:hAnsi="XDPrime" w:cs="Arial"/>
          <w:color w:val="000000"/>
          <w:sz w:val="22"/>
          <w:szCs w:val="22"/>
        </w:rPr>
        <w:t>Deskripsi Perancangan Global</w:t>
      </w:r>
    </w:p>
    <w:p w14:paraId="48288F61" w14:textId="67115B58" w:rsidR="0037406D" w:rsidRPr="00DC221D" w:rsidRDefault="0037406D" w:rsidP="0037406D">
      <w:pPr>
        <w:pStyle w:val="ListParagraph"/>
        <w:spacing w:after="0" w:line="240" w:lineRule="auto"/>
        <w:ind w:firstLine="720"/>
        <w:jc w:val="both"/>
        <w:rPr>
          <w:rFonts w:ascii="XDPrime" w:hAnsi="XDPrime" w:cs="Times New Roman"/>
          <w:lang w:val="sv-SE"/>
        </w:rPr>
      </w:pPr>
      <w:r w:rsidRPr="00DC221D">
        <w:rPr>
          <w:rFonts w:ascii="XDPrime" w:hAnsi="XDPrime" w:cs="Times New Roman"/>
          <w:lang w:val="sv-SE"/>
        </w:rPr>
        <w:t>Bab ini berisi rancangan lingkungan implementasi dan deskripsi data yang digunakan dalam pengembangan Sistem Informasi Lowongan Kerja (SILOKA)</w:t>
      </w:r>
    </w:p>
    <w:p w14:paraId="46A4342A" w14:textId="365AD906" w:rsidR="0037406D" w:rsidRPr="00DC221D" w:rsidRDefault="0037406D" w:rsidP="000E7392">
      <w:pPr>
        <w:pStyle w:val="NormalWeb"/>
        <w:numPr>
          <w:ilvl w:val="0"/>
          <w:numId w:val="10"/>
        </w:numPr>
        <w:spacing w:before="0" w:beforeAutospacing="0" w:after="0" w:afterAutospacing="0"/>
        <w:textAlignment w:val="baseline"/>
        <w:rPr>
          <w:rFonts w:ascii="XDPrime" w:hAnsi="XDPrime" w:cs="Arial"/>
          <w:color w:val="000000"/>
          <w:sz w:val="22"/>
          <w:szCs w:val="22"/>
        </w:rPr>
      </w:pPr>
      <w:r w:rsidRPr="00DC221D">
        <w:rPr>
          <w:rFonts w:ascii="XDPrime" w:hAnsi="XDPrime" w:cs="Arial"/>
          <w:color w:val="000000"/>
          <w:sz w:val="22"/>
          <w:szCs w:val="22"/>
        </w:rPr>
        <w:t>Deskripsi Per</w:t>
      </w:r>
      <w:r w:rsidR="002C24BD" w:rsidRPr="00DC221D">
        <w:rPr>
          <w:rFonts w:ascii="XDPrime" w:hAnsi="XDPrime" w:cs="Arial"/>
          <w:color w:val="000000"/>
          <w:sz w:val="22"/>
          <w:szCs w:val="22"/>
        </w:rPr>
        <w:t>a</w:t>
      </w:r>
      <w:r w:rsidRPr="00DC221D">
        <w:rPr>
          <w:rFonts w:ascii="XDPrime" w:hAnsi="XDPrime" w:cs="Arial"/>
          <w:color w:val="000000"/>
          <w:sz w:val="22"/>
          <w:szCs w:val="22"/>
        </w:rPr>
        <w:t>ncangan Rinci</w:t>
      </w:r>
    </w:p>
    <w:p w14:paraId="247206B3" w14:textId="2B894819" w:rsidR="0037406D" w:rsidRPr="00DC221D" w:rsidRDefault="0037406D" w:rsidP="0037406D">
      <w:pPr>
        <w:pStyle w:val="NormalWeb"/>
        <w:spacing w:before="0" w:beforeAutospacing="0" w:after="0" w:afterAutospacing="0"/>
        <w:ind w:left="720" w:firstLine="720"/>
        <w:jc w:val="both"/>
        <w:rPr>
          <w:rFonts w:ascii="XDPrime" w:hAnsi="XDPrime"/>
          <w:sz w:val="22"/>
          <w:szCs w:val="22"/>
          <w:lang w:val="sv-SE"/>
        </w:rPr>
      </w:pPr>
      <w:r w:rsidRPr="00DC221D">
        <w:rPr>
          <w:rFonts w:ascii="XDPrime" w:hAnsi="XDPrime" w:cs="Arial"/>
          <w:color w:val="000000"/>
          <w:sz w:val="22"/>
          <w:szCs w:val="22"/>
          <w:lang w:val="sv-SE"/>
        </w:rPr>
        <w:t xml:space="preserve">Bab ini mendeskripsikan </w:t>
      </w:r>
      <w:r w:rsidR="002C24BD" w:rsidRPr="00DC221D">
        <w:rPr>
          <w:rFonts w:ascii="XDPrime" w:hAnsi="XDPrime" w:cs="Arial"/>
          <w:color w:val="000000"/>
          <w:sz w:val="22"/>
          <w:szCs w:val="22"/>
          <w:lang w:val="sv-SE"/>
        </w:rPr>
        <w:t>secara rinci perancangan</w:t>
      </w:r>
      <w:r w:rsidRPr="00DC221D">
        <w:rPr>
          <w:rFonts w:ascii="XDPrime" w:hAnsi="XDPrime" w:cs="Arial"/>
          <w:color w:val="000000"/>
          <w:sz w:val="22"/>
          <w:szCs w:val="22"/>
          <w:lang w:val="sv-SE"/>
        </w:rPr>
        <w:t xml:space="preserve"> khusus bagi Sistem Informasi Lowongan Kerja (SILOKA</w:t>
      </w:r>
      <w:r w:rsidR="002C24BD" w:rsidRPr="00DC221D">
        <w:rPr>
          <w:rFonts w:ascii="XDPrime" w:hAnsi="XDPrime" w:cs="Arial"/>
          <w:color w:val="000000"/>
          <w:sz w:val="22"/>
          <w:szCs w:val="22"/>
          <w:lang w:val="sv-SE"/>
        </w:rPr>
        <w:t>)</w:t>
      </w:r>
    </w:p>
    <w:p w14:paraId="7D04DBD8" w14:textId="77777777" w:rsidR="00C44039" w:rsidRPr="00DC221D" w:rsidRDefault="00C44039" w:rsidP="008C3F88">
      <w:pPr>
        <w:spacing w:after="0" w:line="240" w:lineRule="auto"/>
        <w:jc w:val="both"/>
        <w:rPr>
          <w:rFonts w:ascii="XDPrime" w:hAnsi="XDPrime" w:cs="Times New Roman"/>
        </w:rPr>
      </w:pPr>
    </w:p>
    <w:p w14:paraId="3E72EA4D" w14:textId="77777777" w:rsidR="00C44039" w:rsidRPr="00DC221D" w:rsidRDefault="00C44039" w:rsidP="008C3F88">
      <w:pPr>
        <w:pStyle w:val="Heading1"/>
        <w:numPr>
          <w:ilvl w:val="0"/>
          <w:numId w:val="0"/>
        </w:numPr>
        <w:ind w:left="432" w:hanging="432"/>
        <w:jc w:val="both"/>
        <w:rPr>
          <w:rFonts w:ascii="XDPrime" w:hAnsi="XDPrime"/>
          <w:lang w:val="sv-SE"/>
        </w:rPr>
      </w:pPr>
    </w:p>
    <w:p w14:paraId="04824796" w14:textId="52D6BE9C" w:rsidR="00C44039" w:rsidRPr="00DC221D" w:rsidRDefault="00C44039" w:rsidP="008C3F88">
      <w:pPr>
        <w:pStyle w:val="Heading1"/>
        <w:jc w:val="both"/>
        <w:rPr>
          <w:rFonts w:ascii="XDPrime" w:hAnsi="XDPrime"/>
        </w:rPr>
      </w:pPr>
      <w:bookmarkStart w:id="49" w:name="_Toc155118240"/>
      <w:bookmarkStart w:id="50" w:name="_Toc155118288"/>
      <w:r w:rsidRPr="00DC221D">
        <w:rPr>
          <w:rFonts w:ascii="XDPrime" w:hAnsi="XDPrime"/>
        </w:rPr>
        <w:t>Deskripsi Perancangan Global</w:t>
      </w:r>
      <w:bookmarkEnd w:id="0"/>
      <w:bookmarkEnd w:id="1"/>
      <w:bookmarkEnd w:id="49"/>
      <w:bookmarkEnd w:id="50"/>
    </w:p>
    <w:p w14:paraId="13C01976" w14:textId="77777777" w:rsidR="0037406D" w:rsidRPr="00DC221D" w:rsidRDefault="0037406D" w:rsidP="0037406D">
      <w:pPr>
        <w:spacing w:after="0" w:line="240" w:lineRule="auto"/>
        <w:ind w:firstLine="576"/>
        <w:jc w:val="both"/>
        <w:rPr>
          <w:rFonts w:ascii="XDPrime" w:hAnsi="XDPrime" w:cs="Times New Roman"/>
          <w:lang w:val="sv-SE"/>
        </w:rPr>
      </w:pPr>
    </w:p>
    <w:p w14:paraId="619B50EB" w14:textId="77777777" w:rsidR="00C44039" w:rsidRPr="00DC221D" w:rsidRDefault="00C44039" w:rsidP="008C3F88">
      <w:pPr>
        <w:pStyle w:val="Heading2"/>
        <w:spacing w:before="0" w:after="0"/>
        <w:jc w:val="both"/>
        <w:rPr>
          <w:rFonts w:ascii="XDPrime" w:hAnsi="XDPrime"/>
        </w:rPr>
      </w:pPr>
      <w:bookmarkStart w:id="51" w:name="_Toc506364383"/>
      <w:bookmarkStart w:id="52" w:name="_Toc58693674"/>
      <w:bookmarkStart w:id="53" w:name="_Toc155118241"/>
      <w:bookmarkStart w:id="54" w:name="_Toc155118289"/>
      <w:r w:rsidRPr="00DC221D">
        <w:rPr>
          <w:rFonts w:ascii="XDPrime" w:hAnsi="XDPrime"/>
        </w:rPr>
        <w:t>Rancangan Lingkungan Implementasi</w:t>
      </w:r>
      <w:bookmarkEnd w:id="51"/>
      <w:bookmarkEnd w:id="52"/>
      <w:bookmarkEnd w:id="53"/>
      <w:bookmarkEnd w:id="54"/>
    </w:p>
    <w:p w14:paraId="1E7C3931" w14:textId="77777777" w:rsidR="00C44039" w:rsidRPr="00DC221D" w:rsidRDefault="00C44039" w:rsidP="008C3F88">
      <w:pPr>
        <w:spacing w:after="0" w:line="240" w:lineRule="auto"/>
        <w:jc w:val="both"/>
        <w:rPr>
          <w:rFonts w:ascii="XDPrime" w:hAnsi="XDPrime" w:cs="Times New Roman"/>
        </w:rPr>
      </w:pPr>
    </w:p>
    <w:p w14:paraId="1EAABCE8" w14:textId="79201445" w:rsidR="00C44039" w:rsidRPr="00DC221D" w:rsidRDefault="002C24BD" w:rsidP="008C3F88">
      <w:pPr>
        <w:spacing w:after="0" w:line="240" w:lineRule="auto"/>
        <w:jc w:val="both"/>
        <w:rPr>
          <w:rFonts w:ascii="XDPrime" w:hAnsi="XDPrime" w:cs="Times New Roman"/>
        </w:rPr>
      </w:pPr>
      <w:r w:rsidRPr="00DC221D">
        <w:rPr>
          <w:rFonts w:ascii="XDPrime" w:hAnsi="XDPrime" w:cs="Times New Roman"/>
          <w:lang w:val="sv-SE"/>
        </w:rPr>
        <w:t>SILOKA</w:t>
      </w:r>
      <w:r w:rsidR="00C44039" w:rsidRPr="00DC221D">
        <w:rPr>
          <w:rFonts w:ascii="XDPrime" w:hAnsi="XDPrime" w:cs="Times New Roman"/>
        </w:rPr>
        <w:t xml:space="preserve"> dikembangkan dan diimplementasikan dalam lingkungan sebagai berikut :</w:t>
      </w:r>
    </w:p>
    <w:p w14:paraId="171DDB4A" w14:textId="77777777" w:rsidR="00C44039" w:rsidRPr="00DC221D" w:rsidRDefault="00C44039" w:rsidP="008C3F88">
      <w:pPr>
        <w:spacing w:after="0" w:line="240" w:lineRule="auto"/>
        <w:jc w:val="both"/>
        <w:rPr>
          <w:rFonts w:ascii="XDPrime" w:hAnsi="XDPrime" w:cs="Times New Roman"/>
        </w:rPr>
      </w:pPr>
    </w:p>
    <w:p w14:paraId="6F72528A" w14:textId="77777777" w:rsidR="00C44039" w:rsidRPr="00DC221D" w:rsidRDefault="00C44039" w:rsidP="008C3F88">
      <w:pPr>
        <w:spacing w:after="0" w:line="240" w:lineRule="auto"/>
        <w:jc w:val="both"/>
        <w:rPr>
          <w:rFonts w:ascii="XDPrime" w:hAnsi="XDPrime" w:cs="Times New Roman"/>
        </w:rPr>
      </w:pPr>
      <w:r w:rsidRPr="00DC221D">
        <w:rPr>
          <w:rFonts w:ascii="XDPrime" w:hAnsi="XDPrime" w:cs="Times New Roman"/>
        </w:rPr>
        <w:t>Perangkat Keras :</w:t>
      </w:r>
    </w:p>
    <w:p w14:paraId="0FD55BDE" w14:textId="75E5B72F" w:rsidR="00C44039" w:rsidRPr="00DC221D" w:rsidRDefault="00C44039" w:rsidP="008C3F88">
      <w:pPr>
        <w:spacing w:after="0" w:line="240" w:lineRule="auto"/>
        <w:ind w:left="709" w:hanging="709"/>
        <w:jc w:val="both"/>
        <w:rPr>
          <w:rFonts w:ascii="XDPrime" w:hAnsi="XDPrime" w:cs="Times New Roman"/>
        </w:rPr>
      </w:pPr>
      <w:r w:rsidRPr="00DC221D">
        <w:rPr>
          <w:rFonts w:ascii="XDPrime" w:hAnsi="XDPrime" w:cs="Times New Roman"/>
        </w:rPr>
        <w:tab/>
        <w:t xml:space="preserve">Tidak diperlukan perangkat keras khusus dalam pengembangan dan implementasi </w:t>
      </w:r>
      <w:r w:rsidR="002C24BD" w:rsidRPr="00DC221D">
        <w:rPr>
          <w:rFonts w:ascii="XDPrime" w:hAnsi="XDPrime" w:cs="Times New Roman"/>
        </w:rPr>
        <w:t>SILOKA</w:t>
      </w:r>
      <w:r w:rsidRPr="00DC221D">
        <w:rPr>
          <w:rFonts w:ascii="XDPrime" w:hAnsi="XDPrime" w:cs="Times New Roman"/>
        </w:rPr>
        <w:t xml:space="preserve">, yang penting kompatibel terhadap perangkat lunak yang digunakan, dalam hal ini adalah mesin IBM/PC </w:t>
      </w:r>
      <w:r w:rsidRPr="00DC221D">
        <w:rPr>
          <w:rFonts w:ascii="XDPrime" w:hAnsi="XDPrime" w:cs="Times New Roman"/>
          <w:i/>
        </w:rPr>
        <w:t>compatible</w:t>
      </w:r>
      <w:r w:rsidRPr="00DC221D">
        <w:rPr>
          <w:rFonts w:ascii="XDPrime" w:hAnsi="XDPrime" w:cs="Times New Roman"/>
        </w:rPr>
        <w:t>.</w:t>
      </w:r>
    </w:p>
    <w:p w14:paraId="0731FE23" w14:textId="77777777" w:rsidR="00C44039" w:rsidRPr="00DC221D" w:rsidRDefault="00C44039" w:rsidP="008C3F88">
      <w:pPr>
        <w:spacing w:after="0" w:line="240" w:lineRule="auto"/>
        <w:jc w:val="both"/>
        <w:rPr>
          <w:rFonts w:ascii="XDPrime" w:hAnsi="XDPrime" w:cs="Times New Roman"/>
        </w:rPr>
      </w:pPr>
    </w:p>
    <w:p w14:paraId="23EF37D1" w14:textId="77777777" w:rsidR="00C44039" w:rsidRPr="00DC221D" w:rsidRDefault="00C44039" w:rsidP="008C3F88">
      <w:pPr>
        <w:spacing w:after="0" w:line="240" w:lineRule="auto"/>
        <w:jc w:val="both"/>
        <w:rPr>
          <w:rFonts w:ascii="XDPrime" w:hAnsi="XDPrime" w:cs="Times New Roman"/>
        </w:rPr>
      </w:pPr>
      <w:r w:rsidRPr="00DC221D">
        <w:rPr>
          <w:rFonts w:ascii="XDPrime" w:hAnsi="XDPrime" w:cs="Times New Roman"/>
        </w:rPr>
        <w:t>Perangkat Lunak :</w:t>
      </w:r>
    </w:p>
    <w:p w14:paraId="32950EA5" w14:textId="77777777" w:rsidR="002C24BD" w:rsidRPr="00DC221D" w:rsidRDefault="00C44039" w:rsidP="000E7392">
      <w:pPr>
        <w:numPr>
          <w:ilvl w:val="0"/>
          <w:numId w:val="2"/>
        </w:numPr>
        <w:spacing w:after="0" w:line="240" w:lineRule="auto"/>
        <w:ind w:left="2835" w:hanging="2475"/>
        <w:jc w:val="both"/>
        <w:rPr>
          <w:rFonts w:ascii="XDPrime" w:hAnsi="XDPrime" w:cs="Times New Roman"/>
        </w:rPr>
      </w:pPr>
      <w:r w:rsidRPr="00DC221D">
        <w:rPr>
          <w:rFonts w:ascii="XDPrime" w:hAnsi="XDPrime" w:cs="Times New Roman"/>
        </w:rPr>
        <w:t xml:space="preserve">Sistem Operasi </w:t>
      </w:r>
      <w:r w:rsidRPr="00DC221D">
        <w:rPr>
          <w:rFonts w:ascii="XDPrime" w:hAnsi="XDPrime" w:cs="Times New Roman"/>
        </w:rPr>
        <w:tab/>
      </w:r>
      <w:r w:rsidRPr="00DC221D">
        <w:rPr>
          <w:rFonts w:ascii="XDPrime" w:hAnsi="XDPrime" w:cs="Times New Roman"/>
        </w:rPr>
        <w:tab/>
        <w:t xml:space="preserve">: </w:t>
      </w:r>
      <w:r w:rsidR="002C24BD" w:rsidRPr="00DC221D">
        <w:rPr>
          <w:rFonts w:ascii="XDPrime" w:hAnsi="XDPrime" w:cs="Times New Roman"/>
          <w:lang w:val="sv-SE"/>
        </w:rPr>
        <w:t>SILOKA</w:t>
      </w:r>
      <w:r w:rsidRPr="00DC221D">
        <w:rPr>
          <w:rFonts w:ascii="XDPrime" w:hAnsi="XDPrime" w:cs="Times New Roman"/>
        </w:rPr>
        <w:t xml:space="preserve"> merupakan perangkat lunak </w:t>
      </w:r>
      <w:r w:rsidRPr="00DC221D">
        <w:rPr>
          <w:rFonts w:ascii="XDPrime" w:hAnsi="XDPrime" w:cs="Times New Roman"/>
          <w:i/>
        </w:rPr>
        <w:t>stand-alone</w:t>
      </w:r>
      <w:r w:rsidRPr="00DC221D">
        <w:rPr>
          <w:rFonts w:ascii="XDPrime" w:hAnsi="XDPrime" w:cs="Times New Roman"/>
        </w:rPr>
        <w:t xml:space="preserve"> yang </w:t>
      </w:r>
      <w:r w:rsidR="002C24BD" w:rsidRPr="00DC221D">
        <w:rPr>
          <w:rFonts w:ascii="XDPrime" w:hAnsi="XDPrime" w:cs="Times New Roman"/>
          <w:lang w:val="sv-SE"/>
        </w:rPr>
        <w:t xml:space="preserve">   </w:t>
      </w:r>
    </w:p>
    <w:p w14:paraId="2B3D221F" w14:textId="5095D395" w:rsidR="00C44039" w:rsidRPr="00DC221D" w:rsidRDefault="002C24BD" w:rsidP="002C24BD">
      <w:pPr>
        <w:spacing w:after="0" w:line="240" w:lineRule="auto"/>
        <w:ind w:left="2835"/>
        <w:jc w:val="both"/>
        <w:rPr>
          <w:rFonts w:ascii="XDPrime" w:hAnsi="XDPrime" w:cs="Times New Roman"/>
        </w:rPr>
      </w:pPr>
      <w:r w:rsidRPr="00DC221D">
        <w:rPr>
          <w:rFonts w:ascii="XDPrime" w:hAnsi="XDPrime" w:cs="Times New Roman"/>
          <w:lang w:val="sv-SE"/>
        </w:rPr>
        <w:t xml:space="preserve">   </w:t>
      </w:r>
      <w:r w:rsidR="00C44039" w:rsidRPr="00DC221D">
        <w:rPr>
          <w:rFonts w:ascii="XDPrime" w:hAnsi="XDPrime" w:cs="Times New Roman"/>
        </w:rPr>
        <w:t>berjalan di  lingkungan Windows.</w:t>
      </w:r>
    </w:p>
    <w:p w14:paraId="7A67007B" w14:textId="061F5986" w:rsidR="002C24BD" w:rsidRPr="00DC221D" w:rsidRDefault="00C44039" w:rsidP="000E7392">
      <w:pPr>
        <w:numPr>
          <w:ilvl w:val="0"/>
          <w:numId w:val="2"/>
        </w:numPr>
        <w:spacing w:after="0" w:line="240" w:lineRule="auto"/>
        <w:jc w:val="both"/>
        <w:rPr>
          <w:rFonts w:ascii="XDPrime" w:hAnsi="XDPrime" w:cs="Times New Roman"/>
        </w:rPr>
      </w:pPr>
      <w:r w:rsidRPr="00DC221D">
        <w:rPr>
          <w:rFonts w:ascii="XDPrime" w:hAnsi="XDPrime" w:cs="Times New Roman"/>
        </w:rPr>
        <w:t xml:space="preserve">DBMS </w:t>
      </w:r>
      <w:r w:rsidRPr="00DC221D">
        <w:rPr>
          <w:rFonts w:ascii="XDPrime" w:hAnsi="XDPrime" w:cs="Times New Roman"/>
        </w:rPr>
        <w:tab/>
      </w:r>
      <w:r w:rsidRPr="00DC221D">
        <w:rPr>
          <w:rFonts w:ascii="XDPrime" w:hAnsi="XDPrime" w:cs="Times New Roman"/>
        </w:rPr>
        <w:tab/>
      </w:r>
      <w:r w:rsidRPr="00DC221D">
        <w:rPr>
          <w:rFonts w:ascii="XDPrime" w:hAnsi="XDPrime" w:cs="Times New Roman"/>
        </w:rPr>
        <w:tab/>
        <w:t xml:space="preserve">: Basis Data </w:t>
      </w:r>
      <w:r w:rsidR="002C24BD" w:rsidRPr="00DC221D">
        <w:rPr>
          <w:rFonts w:ascii="XDPrime" w:hAnsi="XDPrime" w:cs="Times New Roman"/>
          <w:lang w:val="sv-SE"/>
        </w:rPr>
        <w:t>SILOKA</w:t>
      </w:r>
      <w:r w:rsidRPr="00DC221D">
        <w:rPr>
          <w:rFonts w:ascii="XDPrime" w:hAnsi="XDPrime" w:cs="Times New Roman"/>
        </w:rPr>
        <w:t xml:space="preserve"> dikelola dengan DBMS MySQL versi </w:t>
      </w:r>
    </w:p>
    <w:p w14:paraId="6352C6E4" w14:textId="595C2908" w:rsidR="00C44039" w:rsidRPr="00DC221D" w:rsidRDefault="002C24BD" w:rsidP="002C24BD">
      <w:pPr>
        <w:spacing w:after="0" w:line="240" w:lineRule="auto"/>
        <w:ind w:left="2160" w:firstLine="720"/>
        <w:jc w:val="both"/>
        <w:rPr>
          <w:rFonts w:ascii="XDPrime" w:hAnsi="XDPrime" w:cs="Times New Roman"/>
        </w:rPr>
      </w:pPr>
      <w:r w:rsidRPr="00DC221D">
        <w:rPr>
          <w:rFonts w:ascii="XDPrime" w:hAnsi="XDPrime" w:cs="Times New Roman"/>
          <w:lang w:val="sv-SE"/>
        </w:rPr>
        <w:t xml:space="preserve">  server 2012</w:t>
      </w:r>
    </w:p>
    <w:p w14:paraId="79A50B8A" w14:textId="7C0F2E0F" w:rsidR="00C44039" w:rsidRPr="00DC221D" w:rsidRDefault="00C44039" w:rsidP="000E7392">
      <w:pPr>
        <w:numPr>
          <w:ilvl w:val="0"/>
          <w:numId w:val="2"/>
        </w:numPr>
        <w:spacing w:after="0" w:line="240" w:lineRule="auto"/>
        <w:jc w:val="both"/>
        <w:rPr>
          <w:rFonts w:ascii="XDPrime" w:hAnsi="XDPrime" w:cs="Times New Roman"/>
        </w:rPr>
      </w:pPr>
      <w:r w:rsidRPr="00DC221D">
        <w:rPr>
          <w:rFonts w:ascii="XDPrime" w:hAnsi="XDPrime" w:cs="Times New Roman"/>
        </w:rPr>
        <w:t xml:space="preserve">Bahasa Pemrograman </w:t>
      </w:r>
      <w:r w:rsidRPr="00DC221D">
        <w:rPr>
          <w:rFonts w:ascii="XDPrime" w:hAnsi="XDPrime" w:cs="Times New Roman"/>
        </w:rPr>
        <w:tab/>
        <w:t xml:space="preserve">: Bahasa pemrograman yang digunakan adalah </w:t>
      </w:r>
      <w:r w:rsidR="002C24BD" w:rsidRPr="00DC221D">
        <w:rPr>
          <w:rFonts w:ascii="XDPrime" w:hAnsi="XDPrime" w:cs="Times New Roman"/>
        </w:rPr>
        <w:t>C#</w:t>
      </w:r>
    </w:p>
    <w:p w14:paraId="4BB8B0DB" w14:textId="77777777" w:rsidR="00C44039" w:rsidRPr="00DC221D" w:rsidRDefault="00C44039" w:rsidP="008C3F88">
      <w:pPr>
        <w:spacing w:after="0" w:line="240" w:lineRule="auto"/>
        <w:jc w:val="both"/>
        <w:rPr>
          <w:rFonts w:ascii="XDPrime" w:hAnsi="XDPrime" w:cs="Times New Roman"/>
        </w:rPr>
      </w:pPr>
    </w:p>
    <w:p w14:paraId="0765A7FD" w14:textId="77777777" w:rsidR="00C44039" w:rsidRPr="00DC221D" w:rsidRDefault="00C44039" w:rsidP="008C3F88">
      <w:pPr>
        <w:pStyle w:val="Heading2"/>
        <w:spacing w:before="0" w:after="0"/>
        <w:jc w:val="both"/>
        <w:rPr>
          <w:rFonts w:ascii="XDPrime" w:hAnsi="XDPrime"/>
        </w:rPr>
      </w:pPr>
      <w:bookmarkStart w:id="55" w:name="_Toc506364384"/>
      <w:bookmarkStart w:id="56" w:name="_Toc58693675"/>
      <w:bookmarkStart w:id="57" w:name="_Toc155118242"/>
      <w:bookmarkStart w:id="58" w:name="_Toc155118290"/>
      <w:r w:rsidRPr="00DC221D">
        <w:rPr>
          <w:rFonts w:ascii="XDPrime" w:hAnsi="XDPrime"/>
        </w:rPr>
        <w:t>Deskripsi Data</w:t>
      </w:r>
      <w:bookmarkEnd w:id="55"/>
      <w:bookmarkEnd w:id="56"/>
      <w:bookmarkEnd w:id="57"/>
      <w:bookmarkEnd w:id="58"/>
    </w:p>
    <w:p w14:paraId="5FF539B7" w14:textId="77777777" w:rsidR="008C0C44" w:rsidRPr="00DC221D" w:rsidRDefault="008C0C44" w:rsidP="008C0C44">
      <w:pPr>
        <w:rPr>
          <w:rFonts w:ascii="XDPrime" w:hAnsi="XDPrime"/>
          <w:lang w:val="en-GB" w:eastAsia="en-US"/>
        </w:rPr>
      </w:pPr>
    </w:p>
    <w:p w14:paraId="69BA7101" w14:textId="5F682E79" w:rsidR="00B30447" w:rsidRPr="00DC221D" w:rsidRDefault="00B30447" w:rsidP="00B30447">
      <w:pPr>
        <w:pStyle w:val="Caption"/>
        <w:keepNext/>
      </w:pPr>
      <w:bookmarkStart w:id="59" w:name="_Toc154514295"/>
      <w:r w:rsidRPr="00DC221D">
        <w:t>Tabel 2.</w:t>
      </w:r>
      <w:r w:rsidRPr="00DC221D">
        <w:fldChar w:fldCharType="begin"/>
      </w:r>
      <w:r w:rsidRPr="00DC221D">
        <w:instrText xml:space="preserve"> SEQ Tabel_2. \* ARABIC </w:instrText>
      </w:r>
      <w:r w:rsidRPr="00DC221D">
        <w:fldChar w:fldCharType="separate"/>
      </w:r>
      <w:r w:rsidR="000E6C94">
        <w:rPr>
          <w:noProof/>
        </w:rPr>
        <w:t>1</w:t>
      </w:r>
      <w:r w:rsidRPr="00DC221D">
        <w:fldChar w:fldCharType="end"/>
      </w:r>
      <w:r w:rsidRPr="00DC221D">
        <w:t xml:space="preserve"> Deskripsi Data</w:t>
      </w:r>
      <w:bookmarkEnd w:id="59"/>
    </w:p>
    <w:tbl>
      <w:tblPr>
        <w:tblStyle w:val="TableGrid"/>
        <w:tblW w:w="0" w:type="auto"/>
        <w:tblLook w:val="04A0" w:firstRow="1" w:lastRow="0" w:firstColumn="1" w:lastColumn="0" w:noHBand="0" w:noVBand="1"/>
      </w:tblPr>
      <w:tblGrid>
        <w:gridCol w:w="513"/>
        <w:gridCol w:w="2112"/>
        <w:gridCol w:w="1125"/>
        <w:gridCol w:w="995"/>
        <w:gridCol w:w="1093"/>
        <w:gridCol w:w="1535"/>
        <w:gridCol w:w="554"/>
      </w:tblGrid>
      <w:tr w:rsidR="008C0C44" w:rsidRPr="00DC221D" w14:paraId="2089FF25" w14:textId="77777777" w:rsidTr="000D59A2">
        <w:tc>
          <w:tcPr>
            <w:tcW w:w="517" w:type="dxa"/>
            <w:shd w:val="clear" w:color="auto" w:fill="7F7F7F" w:themeFill="text1" w:themeFillTint="80"/>
          </w:tcPr>
          <w:p w14:paraId="6DB78823" w14:textId="77777777" w:rsidR="008C0C44" w:rsidRPr="00DC221D" w:rsidRDefault="008C0C44" w:rsidP="00F60156">
            <w:pPr>
              <w:rPr>
                <w:rFonts w:ascii="XDPrime" w:hAnsi="XDPrime"/>
                <w:noProof/>
              </w:rPr>
            </w:pPr>
            <w:r w:rsidRPr="00DC221D">
              <w:rPr>
                <w:rFonts w:ascii="XDPrime" w:hAnsi="XDPrime"/>
                <w:noProof/>
              </w:rPr>
              <w:t xml:space="preserve">No </w:t>
            </w:r>
          </w:p>
        </w:tc>
        <w:tc>
          <w:tcPr>
            <w:tcW w:w="2209" w:type="dxa"/>
            <w:shd w:val="clear" w:color="auto" w:fill="7F7F7F" w:themeFill="text1" w:themeFillTint="80"/>
          </w:tcPr>
          <w:p w14:paraId="34EEA293" w14:textId="77777777" w:rsidR="008C0C44" w:rsidRPr="00DC221D" w:rsidRDefault="008C0C44" w:rsidP="00F60156">
            <w:pPr>
              <w:rPr>
                <w:rFonts w:ascii="XDPrime" w:hAnsi="XDPrime"/>
                <w:noProof/>
              </w:rPr>
            </w:pPr>
            <w:r w:rsidRPr="00DC221D">
              <w:rPr>
                <w:rFonts w:ascii="XDPrime" w:hAnsi="XDPrime"/>
                <w:noProof/>
              </w:rPr>
              <w:t>Nama tabel/data</w:t>
            </w:r>
          </w:p>
        </w:tc>
        <w:tc>
          <w:tcPr>
            <w:tcW w:w="1099" w:type="dxa"/>
            <w:shd w:val="clear" w:color="auto" w:fill="7F7F7F" w:themeFill="text1" w:themeFillTint="80"/>
          </w:tcPr>
          <w:p w14:paraId="41DF9E9E" w14:textId="77777777" w:rsidR="008C0C44" w:rsidRPr="00DC221D" w:rsidRDefault="008C0C44" w:rsidP="00F60156">
            <w:pPr>
              <w:rPr>
                <w:rFonts w:ascii="XDPrime" w:hAnsi="XDPrime"/>
                <w:noProof/>
              </w:rPr>
            </w:pPr>
            <w:r w:rsidRPr="00DC221D">
              <w:rPr>
                <w:rFonts w:ascii="XDPrime" w:hAnsi="XDPrime"/>
                <w:noProof/>
              </w:rPr>
              <w:t xml:space="preserve">Jenis </w:t>
            </w:r>
          </w:p>
        </w:tc>
        <w:tc>
          <w:tcPr>
            <w:tcW w:w="1002" w:type="dxa"/>
            <w:shd w:val="clear" w:color="auto" w:fill="7F7F7F" w:themeFill="text1" w:themeFillTint="80"/>
          </w:tcPr>
          <w:p w14:paraId="3AD4FC99" w14:textId="77777777" w:rsidR="008C0C44" w:rsidRPr="00DC221D" w:rsidRDefault="008C0C44" w:rsidP="00F60156">
            <w:pPr>
              <w:rPr>
                <w:rFonts w:ascii="XDPrime" w:hAnsi="XDPrime"/>
                <w:noProof/>
              </w:rPr>
            </w:pPr>
            <w:r w:rsidRPr="00DC221D">
              <w:rPr>
                <w:rFonts w:ascii="XDPrime" w:hAnsi="XDPrime"/>
                <w:noProof/>
              </w:rPr>
              <w:t xml:space="preserve">Volume </w:t>
            </w:r>
          </w:p>
        </w:tc>
        <w:tc>
          <w:tcPr>
            <w:tcW w:w="1081" w:type="dxa"/>
            <w:shd w:val="clear" w:color="auto" w:fill="7F7F7F" w:themeFill="text1" w:themeFillTint="80"/>
          </w:tcPr>
          <w:p w14:paraId="17EB5453" w14:textId="77777777" w:rsidR="008C0C44" w:rsidRPr="00DC221D" w:rsidRDefault="008C0C44" w:rsidP="00F60156">
            <w:pPr>
              <w:rPr>
                <w:rFonts w:ascii="XDPrime" w:hAnsi="XDPrime"/>
                <w:noProof/>
              </w:rPr>
            </w:pPr>
            <w:r w:rsidRPr="00DC221D">
              <w:rPr>
                <w:rFonts w:ascii="XDPrime" w:hAnsi="XDPrime"/>
                <w:noProof/>
              </w:rPr>
              <w:t xml:space="preserve">Laju </w:t>
            </w:r>
          </w:p>
        </w:tc>
        <w:tc>
          <w:tcPr>
            <w:tcW w:w="1431" w:type="dxa"/>
            <w:shd w:val="clear" w:color="auto" w:fill="7F7F7F" w:themeFill="text1" w:themeFillTint="80"/>
          </w:tcPr>
          <w:p w14:paraId="3A0EA65B" w14:textId="77777777" w:rsidR="008C0C44" w:rsidRPr="00DC221D" w:rsidRDefault="008C0C44" w:rsidP="00F60156">
            <w:pPr>
              <w:rPr>
                <w:rFonts w:ascii="XDPrime" w:hAnsi="XDPrime"/>
                <w:noProof/>
              </w:rPr>
            </w:pPr>
          </w:p>
        </w:tc>
        <w:tc>
          <w:tcPr>
            <w:tcW w:w="588" w:type="dxa"/>
            <w:shd w:val="clear" w:color="auto" w:fill="7F7F7F" w:themeFill="text1" w:themeFillTint="80"/>
          </w:tcPr>
          <w:p w14:paraId="5F10BF5B" w14:textId="77777777" w:rsidR="008C0C44" w:rsidRPr="00DC221D" w:rsidRDefault="008C0C44" w:rsidP="00F60156">
            <w:pPr>
              <w:rPr>
                <w:rFonts w:ascii="XDPrime" w:hAnsi="XDPrime"/>
                <w:noProof/>
              </w:rPr>
            </w:pPr>
          </w:p>
        </w:tc>
      </w:tr>
      <w:tr w:rsidR="008C0C44" w:rsidRPr="00DC221D" w14:paraId="1C1D5A2C" w14:textId="77777777" w:rsidTr="000D59A2">
        <w:tc>
          <w:tcPr>
            <w:tcW w:w="517" w:type="dxa"/>
          </w:tcPr>
          <w:p w14:paraId="690DF64C" w14:textId="77777777" w:rsidR="008C0C44" w:rsidRPr="00DC221D" w:rsidRDefault="008C0C44" w:rsidP="00F60156">
            <w:pPr>
              <w:rPr>
                <w:rFonts w:ascii="XDPrime" w:hAnsi="XDPrime"/>
                <w:noProof/>
              </w:rPr>
            </w:pPr>
            <w:r w:rsidRPr="00DC221D">
              <w:rPr>
                <w:rFonts w:ascii="XDPrime" w:hAnsi="XDPrime"/>
                <w:noProof/>
              </w:rPr>
              <w:t>1</w:t>
            </w:r>
          </w:p>
        </w:tc>
        <w:tc>
          <w:tcPr>
            <w:tcW w:w="2209" w:type="dxa"/>
          </w:tcPr>
          <w:p w14:paraId="57AEA2DD" w14:textId="77777777" w:rsidR="008C0C44" w:rsidRPr="00DC221D" w:rsidRDefault="008C0C44" w:rsidP="00F60156">
            <w:pPr>
              <w:rPr>
                <w:rFonts w:ascii="XDPrime" w:hAnsi="XDPrime"/>
                <w:noProof/>
              </w:rPr>
            </w:pPr>
            <w:r w:rsidRPr="00DC221D">
              <w:rPr>
                <w:rFonts w:ascii="XDPrime" w:hAnsi="XDPrime"/>
                <w:noProof/>
              </w:rPr>
              <w:t>PencariKerja</w:t>
            </w:r>
          </w:p>
        </w:tc>
        <w:tc>
          <w:tcPr>
            <w:tcW w:w="1099" w:type="dxa"/>
          </w:tcPr>
          <w:p w14:paraId="61AAEFA5" w14:textId="77777777" w:rsidR="008C0C44" w:rsidRPr="00DC221D" w:rsidRDefault="008C0C44" w:rsidP="00F60156">
            <w:pPr>
              <w:rPr>
                <w:rFonts w:ascii="XDPrime" w:hAnsi="XDPrime"/>
                <w:noProof/>
              </w:rPr>
            </w:pPr>
            <w:r w:rsidRPr="00DC221D">
              <w:rPr>
                <w:rFonts w:ascii="XDPrime" w:hAnsi="XDPrime"/>
                <w:noProof/>
              </w:rPr>
              <w:t xml:space="preserve">Tabel </w:t>
            </w:r>
          </w:p>
          <w:p w14:paraId="75B87457" w14:textId="6C3A55E2" w:rsidR="008C0C44" w:rsidRPr="00DC221D" w:rsidRDefault="002C4E8D" w:rsidP="00F60156">
            <w:pPr>
              <w:rPr>
                <w:rFonts w:ascii="XDPrime" w:hAnsi="XDPrime"/>
                <w:noProof/>
              </w:rPr>
            </w:pPr>
            <w:r>
              <w:rPr>
                <w:rFonts w:ascii="XDPrime" w:hAnsi="XDPrime"/>
                <w:noProof/>
                <w:lang w:val="en-US"/>
              </w:rPr>
              <w:t>I</w:t>
            </w:r>
            <w:r w:rsidR="008C0C44" w:rsidRPr="00DC221D">
              <w:rPr>
                <w:rFonts w:ascii="XDPrime" w:hAnsi="XDPrime"/>
                <w:noProof/>
              </w:rPr>
              <w:t>nduk</w:t>
            </w:r>
          </w:p>
        </w:tc>
        <w:tc>
          <w:tcPr>
            <w:tcW w:w="1002" w:type="dxa"/>
          </w:tcPr>
          <w:p w14:paraId="405420EC" w14:textId="77777777" w:rsidR="008C0C44" w:rsidRPr="00DC221D" w:rsidRDefault="008C0C44" w:rsidP="00F60156">
            <w:pPr>
              <w:rPr>
                <w:rFonts w:ascii="XDPrime" w:hAnsi="XDPrime"/>
                <w:i/>
                <w:iCs/>
                <w:noProof/>
              </w:rPr>
            </w:pPr>
            <w:r w:rsidRPr="00DC221D">
              <w:rPr>
                <w:rFonts w:ascii="XDPrime" w:hAnsi="XDPrime"/>
                <w:i/>
                <w:iCs/>
                <w:noProof/>
              </w:rPr>
              <w:t>5 record</w:t>
            </w:r>
          </w:p>
        </w:tc>
        <w:tc>
          <w:tcPr>
            <w:tcW w:w="1081" w:type="dxa"/>
          </w:tcPr>
          <w:p w14:paraId="767FC630" w14:textId="77777777" w:rsidR="008C0C44" w:rsidRPr="00DC221D" w:rsidRDefault="008C0C44" w:rsidP="00F60156">
            <w:pPr>
              <w:rPr>
                <w:rFonts w:ascii="XDPrime" w:hAnsi="XDPrime"/>
                <w:noProof/>
              </w:rPr>
            </w:pPr>
            <w:r w:rsidRPr="00DC221D">
              <w:rPr>
                <w:rFonts w:ascii="XDPrime" w:hAnsi="XDPrime"/>
                <w:noProof/>
              </w:rPr>
              <w:t xml:space="preserve">5 </w:t>
            </w:r>
            <w:r w:rsidRPr="00DC221D">
              <w:rPr>
                <w:rFonts w:ascii="XDPrime" w:hAnsi="XDPrime"/>
                <w:i/>
                <w:iCs/>
                <w:noProof/>
              </w:rPr>
              <w:t>record</w:t>
            </w:r>
            <w:r w:rsidRPr="00DC221D">
              <w:rPr>
                <w:rFonts w:ascii="XDPrime" w:hAnsi="XDPrime"/>
                <w:noProof/>
              </w:rPr>
              <w:t xml:space="preserve"> per tahun</w:t>
            </w:r>
          </w:p>
        </w:tc>
        <w:tc>
          <w:tcPr>
            <w:tcW w:w="1431" w:type="dxa"/>
          </w:tcPr>
          <w:p w14:paraId="1EE31215" w14:textId="77777777" w:rsidR="008C0C44" w:rsidRPr="00DC221D" w:rsidRDefault="008C0C44" w:rsidP="00F60156">
            <w:pPr>
              <w:rPr>
                <w:rFonts w:ascii="XDPrime" w:hAnsi="XDPrime"/>
                <w:noProof/>
              </w:rPr>
            </w:pPr>
            <w:r w:rsidRPr="00DC221D">
              <w:rPr>
                <w:rFonts w:ascii="XDPrime" w:hAnsi="XDPrime"/>
                <w:noProof/>
              </w:rPr>
              <w:t>idPelamar</w:t>
            </w:r>
          </w:p>
        </w:tc>
        <w:tc>
          <w:tcPr>
            <w:tcW w:w="588" w:type="dxa"/>
          </w:tcPr>
          <w:p w14:paraId="08395FD0" w14:textId="77777777" w:rsidR="008C0C44" w:rsidRPr="00DC221D" w:rsidRDefault="008C0C44" w:rsidP="00F60156">
            <w:pPr>
              <w:rPr>
                <w:rFonts w:ascii="XDPrime" w:hAnsi="XDPrime"/>
                <w:noProof/>
              </w:rPr>
            </w:pPr>
            <w:r w:rsidRPr="00DC221D">
              <w:rPr>
                <w:rFonts w:ascii="XDPrime" w:hAnsi="XDPrime"/>
                <w:noProof/>
              </w:rPr>
              <w:t>-</w:t>
            </w:r>
          </w:p>
        </w:tc>
      </w:tr>
      <w:tr w:rsidR="008C0C44" w:rsidRPr="00DC221D" w14:paraId="1D7445A5" w14:textId="77777777" w:rsidTr="000D59A2">
        <w:tc>
          <w:tcPr>
            <w:tcW w:w="517" w:type="dxa"/>
          </w:tcPr>
          <w:p w14:paraId="2D1918E3" w14:textId="77777777" w:rsidR="008C0C44" w:rsidRPr="00DC221D" w:rsidRDefault="008C0C44" w:rsidP="00F60156">
            <w:pPr>
              <w:rPr>
                <w:rFonts w:ascii="XDPrime" w:hAnsi="XDPrime"/>
                <w:noProof/>
              </w:rPr>
            </w:pPr>
            <w:r w:rsidRPr="00DC221D">
              <w:rPr>
                <w:rFonts w:ascii="XDPrime" w:hAnsi="XDPrime"/>
                <w:noProof/>
              </w:rPr>
              <w:t>2</w:t>
            </w:r>
          </w:p>
        </w:tc>
        <w:tc>
          <w:tcPr>
            <w:tcW w:w="2209" w:type="dxa"/>
          </w:tcPr>
          <w:p w14:paraId="36DC7A35" w14:textId="77777777" w:rsidR="008C0C44" w:rsidRPr="00DC221D" w:rsidRDefault="008C0C44" w:rsidP="00F60156">
            <w:pPr>
              <w:ind w:left="-13"/>
              <w:rPr>
                <w:rFonts w:ascii="XDPrime" w:hAnsi="XDPrime"/>
                <w:noProof/>
              </w:rPr>
            </w:pPr>
            <w:r w:rsidRPr="00DC221D">
              <w:rPr>
                <w:rFonts w:ascii="XDPrime" w:hAnsi="XDPrime"/>
                <w:noProof/>
              </w:rPr>
              <w:t>lowongan</w:t>
            </w:r>
          </w:p>
        </w:tc>
        <w:tc>
          <w:tcPr>
            <w:tcW w:w="1099" w:type="dxa"/>
          </w:tcPr>
          <w:p w14:paraId="43491081" w14:textId="77777777" w:rsidR="008C0C44" w:rsidRPr="00DC221D" w:rsidRDefault="008C0C44" w:rsidP="00F60156">
            <w:pPr>
              <w:rPr>
                <w:rFonts w:ascii="XDPrime" w:hAnsi="XDPrime"/>
                <w:noProof/>
              </w:rPr>
            </w:pPr>
            <w:r w:rsidRPr="00DC221D">
              <w:rPr>
                <w:rFonts w:ascii="XDPrime" w:hAnsi="XDPrime"/>
                <w:noProof/>
              </w:rPr>
              <w:t xml:space="preserve">Tabel </w:t>
            </w:r>
          </w:p>
          <w:p w14:paraId="650B091E" w14:textId="62D80527" w:rsidR="008C0C44" w:rsidRPr="00DC221D" w:rsidRDefault="002C4E8D" w:rsidP="00F60156">
            <w:pPr>
              <w:rPr>
                <w:rFonts w:ascii="XDPrime" w:hAnsi="XDPrime"/>
                <w:noProof/>
              </w:rPr>
            </w:pPr>
            <w:r>
              <w:rPr>
                <w:rFonts w:ascii="XDPrime" w:hAnsi="XDPrime"/>
                <w:noProof/>
                <w:lang w:val="en-US"/>
              </w:rPr>
              <w:t>I</w:t>
            </w:r>
            <w:r w:rsidR="008C0C44" w:rsidRPr="00DC221D">
              <w:rPr>
                <w:rFonts w:ascii="XDPrime" w:hAnsi="XDPrime"/>
                <w:noProof/>
              </w:rPr>
              <w:t>nduk</w:t>
            </w:r>
          </w:p>
        </w:tc>
        <w:tc>
          <w:tcPr>
            <w:tcW w:w="1002" w:type="dxa"/>
          </w:tcPr>
          <w:p w14:paraId="73699F15" w14:textId="77777777" w:rsidR="008C0C44" w:rsidRPr="00DC221D" w:rsidRDefault="008C0C44" w:rsidP="00F60156">
            <w:pPr>
              <w:rPr>
                <w:rFonts w:ascii="XDPrime" w:hAnsi="XDPrime"/>
                <w:i/>
                <w:iCs/>
                <w:noProof/>
              </w:rPr>
            </w:pPr>
            <w:r w:rsidRPr="00DC221D">
              <w:rPr>
                <w:rFonts w:ascii="XDPrime" w:hAnsi="XDPrime"/>
                <w:i/>
                <w:iCs/>
                <w:noProof/>
              </w:rPr>
              <w:t>0 record</w:t>
            </w:r>
          </w:p>
        </w:tc>
        <w:tc>
          <w:tcPr>
            <w:tcW w:w="1081" w:type="dxa"/>
          </w:tcPr>
          <w:p w14:paraId="3608EB01" w14:textId="77777777" w:rsidR="008C0C44" w:rsidRPr="00DC221D" w:rsidRDefault="008C0C44" w:rsidP="00F60156">
            <w:pPr>
              <w:rPr>
                <w:rFonts w:ascii="XDPrime" w:hAnsi="XDPrime"/>
                <w:noProof/>
              </w:rPr>
            </w:pPr>
            <w:r w:rsidRPr="00DC221D">
              <w:rPr>
                <w:rFonts w:ascii="XDPrime" w:hAnsi="XDPrime"/>
                <w:noProof/>
              </w:rPr>
              <w:t xml:space="preserve">300 </w:t>
            </w:r>
            <w:r w:rsidRPr="00DC221D">
              <w:rPr>
                <w:rFonts w:ascii="XDPrime" w:hAnsi="XDPrime"/>
                <w:i/>
                <w:iCs/>
                <w:noProof/>
              </w:rPr>
              <w:t>record</w:t>
            </w:r>
            <w:r w:rsidRPr="00DC221D">
              <w:rPr>
                <w:rFonts w:ascii="XDPrime" w:hAnsi="XDPrime"/>
                <w:noProof/>
              </w:rPr>
              <w:t xml:space="preserve"> pertahun</w:t>
            </w:r>
          </w:p>
        </w:tc>
        <w:tc>
          <w:tcPr>
            <w:tcW w:w="1431" w:type="dxa"/>
          </w:tcPr>
          <w:p w14:paraId="0F2C614E" w14:textId="77777777" w:rsidR="008C0C44" w:rsidRPr="00DC221D" w:rsidRDefault="008C0C44" w:rsidP="00F60156">
            <w:pPr>
              <w:rPr>
                <w:rFonts w:ascii="XDPrime" w:hAnsi="XDPrime"/>
                <w:noProof/>
              </w:rPr>
            </w:pPr>
            <w:r w:rsidRPr="00DC221D">
              <w:rPr>
                <w:rFonts w:ascii="XDPrime" w:hAnsi="XDPrime"/>
                <w:noProof/>
              </w:rPr>
              <w:t>idLoker</w:t>
            </w:r>
          </w:p>
        </w:tc>
        <w:tc>
          <w:tcPr>
            <w:tcW w:w="588" w:type="dxa"/>
          </w:tcPr>
          <w:p w14:paraId="349D9BF1" w14:textId="77777777" w:rsidR="008C0C44" w:rsidRPr="00DC221D" w:rsidRDefault="008C0C44" w:rsidP="00F60156">
            <w:pPr>
              <w:rPr>
                <w:rFonts w:ascii="XDPrime" w:hAnsi="XDPrime"/>
                <w:noProof/>
              </w:rPr>
            </w:pPr>
            <w:r w:rsidRPr="00DC221D">
              <w:rPr>
                <w:rFonts w:ascii="XDPrime" w:hAnsi="XDPrime"/>
                <w:noProof/>
              </w:rPr>
              <w:t>-</w:t>
            </w:r>
          </w:p>
        </w:tc>
      </w:tr>
      <w:tr w:rsidR="008C0C44" w:rsidRPr="00DC221D" w14:paraId="47790674" w14:textId="77777777" w:rsidTr="000D59A2">
        <w:tc>
          <w:tcPr>
            <w:tcW w:w="517" w:type="dxa"/>
          </w:tcPr>
          <w:p w14:paraId="10A07D4C" w14:textId="77777777" w:rsidR="008C0C44" w:rsidRPr="00DC221D" w:rsidRDefault="008C0C44" w:rsidP="00F60156">
            <w:pPr>
              <w:rPr>
                <w:rFonts w:ascii="XDPrime" w:hAnsi="XDPrime"/>
                <w:noProof/>
              </w:rPr>
            </w:pPr>
            <w:r w:rsidRPr="00DC221D">
              <w:rPr>
                <w:rFonts w:ascii="XDPrime" w:hAnsi="XDPrime"/>
                <w:noProof/>
              </w:rPr>
              <w:lastRenderedPageBreak/>
              <w:t>3</w:t>
            </w:r>
          </w:p>
        </w:tc>
        <w:tc>
          <w:tcPr>
            <w:tcW w:w="2209" w:type="dxa"/>
          </w:tcPr>
          <w:p w14:paraId="77F3827B" w14:textId="77777777" w:rsidR="008C0C44" w:rsidRPr="00DC221D" w:rsidRDefault="008C0C44" w:rsidP="00F60156">
            <w:pPr>
              <w:rPr>
                <w:rFonts w:ascii="XDPrime" w:hAnsi="XDPrime"/>
                <w:noProof/>
              </w:rPr>
            </w:pPr>
            <w:r w:rsidRPr="00DC221D">
              <w:rPr>
                <w:rFonts w:ascii="XDPrime" w:hAnsi="XDPrime"/>
                <w:noProof/>
              </w:rPr>
              <w:t>perusahaan</w:t>
            </w:r>
          </w:p>
        </w:tc>
        <w:tc>
          <w:tcPr>
            <w:tcW w:w="1099" w:type="dxa"/>
          </w:tcPr>
          <w:p w14:paraId="53E19986" w14:textId="77777777" w:rsidR="008C0C44" w:rsidRPr="00DC221D" w:rsidRDefault="008C0C44" w:rsidP="00F60156">
            <w:pPr>
              <w:rPr>
                <w:rFonts w:ascii="XDPrime" w:hAnsi="XDPrime"/>
                <w:noProof/>
              </w:rPr>
            </w:pPr>
            <w:r w:rsidRPr="00DC221D">
              <w:rPr>
                <w:rFonts w:ascii="XDPrime" w:hAnsi="XDPrime"/>
                <w:noProof/>
              </w:rPr>
              <w:t xml:space="preserve">Tabel </w:t>
            </w:r>
          </w:p>
          <w:p w14:paraId="10CB98CD" w14:textId="0E399FBB" w:rsidR="008C0C44" w:rsidRPr="00DC221D" w:rsidRDefault="002C4E8D" w:rsidP="00F60156">
            <w:pPr>
              <w:rPr>
                <w:rFonts w:ascii="XDPrime" w:hAnsi="XDPrime"/>
                <w:noProof/>
              </w:rPr>
            </w:pPr>
            <w:r>
              <w:rPr>
                <w:rFonts w:ascii="XDPrime" w:hAnsi="XDPrime"/>
                <w:noProof/>
                <w:lang w:val="en-US"/>
              </w:rPr>
              <w:t>I</w:t>
            </w:r>
            <w:r w:rsidR="008C0C44" w:rsidRPr="00DC221D">
              <w:rPr>
                <w:rFonts w:ascii="XDPrime" w:hAnsi="XDPrime"/>
                <w:noProof/>
              </w:rPr>
              <w:t>nduk</w:t>
            </w:r>
          </w:p>
        </w:tc>
        <w:tc>
          <w:tcPr>
            <w:tcW w:w="1002" w:type="dxa"/>
          </w:tcPr>
          <w:p w14:paraId="6DB1B242" w14:textId="77777777" w:rsidR="008C0C44" w:rsidRPr="00DC221D" w:rsidRDefault="008C0C44" w:rsidP="00F60156">
            <w:pPr>
              <w:rPr>
                <w:rFonts w:ascii="XDPrime" w:hAnsi="XDPrime"/>
                <w:noProof/>
              </w:rPr>
            </w:pPr>
            <w:r w:rsidRPr="00DC221D">
              <w:rPr>
                <w:rFonts w:ascii="XDPrime" w:hAnsi="XDPrime"/>
                <w:noProof/>
              </w:rPr>
              <w:t xml:space="preserve">0 </w:t>
            </w:r>
            <w:r w:rsidRPr="00DC221D">
              <w:rPr>
                <w:rFonts w:ascii="XDPrime" w:hAnsi="XDPrime"/>
                <w:i/>
                <w:iCs/>
                <w:noProof/>
              </w:rPr>
              <w:t>record</w:t>
            </w:r>
          </w:p>
        </w:tc>
        <w:tc>
          <w:tcPr>
            <w:tcW w:w="1081" w:type="dxa"/>
          </w:tcPr>
          <w:p w14:paraId="55107A3F" w14:textId="77777777" w:rsidR="008C0C44" w:rsidRPr="00DC221D" w:rsidRDefault="008C0C44" w:rsidP="00F60156">
            <w:pPr>
              <w:rPr>
                <w:rFonts w:ascii="XDPrime" w:hAnsi="XDPrime"/>
                <w:noProof/>
              </w:rPr>
            </w:pPr>
            <w:r w:rsidRPr="00DC221D">
              <w:rPr>
                <w:rFonts w:ascii="XDPrime" w:hAnsi="XDPrime"/>
                <w:noProof/>
              </w:rPr>
              <w:t xml:space="preserve">300 </w:t>
            </w:r>
            <w:r w:rsidRPr="00DC221D">
              <w:rPr>
                <w:rFonts w:ascii="XDPrime" w:hAnsi="XDPrime"/>
                <w:i/>
                <w:iCs/>
                <w:noProof/>
              </w:rPr>
              <w:t>record</w:t>
            </w:r>
            <w:r w:rsidRPr="00DC221D">
              <w:rPr>
                <w:rFonts w:ascii="XDPrime" w:hAnsi="XDPrime"/>
                <w:noProof/>
              </w:rPr>
              <w:t xml:space="preserve"> pertahun</w:t>
            </w:r>
          </w:p>
        </w:tc>
        <w:tc>
          <w:tcPr>
            <w:tcW w:w="1431" w:type="dxa"/>
          </w:tcPr>
          <w:p w14:paraId="742EAEDB" w14:textId="77777777" w:rsidR="008C0C44" w:rsidRPr="00DC221D" w:rsidRDefault="008C0C44" w:rsidP="00F60156">
            <w:pPr>
              <w:rPr>
                <w:rFonts w:ascii="XDPrime" w:hAnsi="XDPrime"/>
                <w:noProof/>
              </w:rPr>
            </w:pPr>
            <w:r w:rsidRPr="00DC221D">
              <w:rPr>
                <w:rFonts w:ascii="XDPrime" w:hAnsi="XDPrime"/>
                <w:noProof/>
              </w:rPr>
              <w:t>idPerusahaan</w:t>
            </w:r>
          </w:p>
        </w:tc>
        <w:tc>
          <w:tcPr>
            <w:tcW w:w="588" w:type="dxa"/>
          </w:tcPr>
          <w:p w14:paraId="3DF6FDF2" w14:textId="77777777" w:rsidR="008C0C44" w:rsidRPr="00DC221D" w:rsidRDefault="008C0C44" w:rsidP="00F60156">
            <w:pPr>
              <w:rPr>
                <w:rFonts w:ascii="XDPrime" w:hAnsi="XDPrime"/>
                <w:noProof/>
              </w:rPr>
            </w:pPr>
            <w:r w:rsidRPr="00DC221D">
              <w:rPr>
                <w:rFonts w:ascii="XDPrime" w:hAnsi="XDPrime"/>
                <w:noProof/>
              </w:rPr>
              <w:t>-</w:t>
            </w:r>
          </w:p>
        </w:tc>
      </w:tr>
      <w:tr w:rsidR="008C0C44" w:rsidRPr="00DC221D" w14:paraId="34D50703" w14:textId="77777777" w:rsidTr="000D59A2">
        <w:tc>
          <w:tcPr>
            <w:tcW w:w="517" w:type="dxa"/>
          </w:tcPr>
          <w:p w14:paraId="08F96C4E" w14:textId="77777777" w:rsidR="008C0C44" w:rsidRPr="00DC221D" w:rsidRDefault="008C0C44" w:rsidP="00F60156">
            <w:pPr>
              <w:rPr>
                <w:rFonts w:ascii="XDPrime" w:hAnsi="XDPrime"/>
                <w:noProof/>
              </w:rPr>
            </w:pPr>
            <w:r w:rsidRPr="00DC221D">
              <w:rPr>
                <w:rFonts w:ascii="XDPrime" w:hAnsi="XDPrime"/>
                <w:noProof/>
              </w:rPr>
              <w:t>4</w:t>
            </w:r>
          </w:p>
        </w:tc>
        <w:tc>
          <w:tcPr>
            <w:tcW w:w="2209" w:type="dxa"/>
          </w:tcPr>
          <w:p w14:paraId="63BCAFD8" w14:textId="77777777" w:rsidR="008C0C44" w:rsidRPr="00DC221D" w:rsidRDefault="008C0C44" w:rsidP="00F60156">
            <w:pPr>
              <w:rPr>
                <w:rFonts w:ascii="XDPrime" w:hAnsi="XDPrime"/>
                <w:noProof/>
              </w:rPr>
            </w:pPr>
            <w:r w:rsidRPr="00DC221D">
              <w:rPr>
                <w:rFonts w:ascii="XDPrime" w:hAnsi="XDPrime"/>
                <w:noProof/>
              </w:rPr>
              <w:t>Pendidikan</w:t>
            </w:r>
          </w:p>
        </w:tc>
        <w:tc>
          <w:tcPr>
            <w:tcW w:w="1099" w:type="dxa"/>
          </w:tcPr>
          <w:p w14:paraId="58B2E48F" w14:textId="77777777" w:rsidR="008C0C44" w:rsidRPr="00DC221D" w:rsidRDefault="008C0C44" w:rsidP="00F60156">
            <w:pPr>
              <w:rPr>
                <w:rFonts w:ascii="XDPrime" w:hAnsi="XDPrime"/>
                <w:noProof/>
              </w:rPr>
            </w:pPr>
            <w:r w:rsidRPr="00DC221D">
              <w:rPr>
                <w:rFonts w:ascii="XDPrime" w:hAnsi="XDPrime"/>
                <w:noProof/>
              </w:rPr>
              <w:t>Tabel</w:t>
            </w:r>
          </w:p>
          <w:p w14:paraId="61F71BC9" w14:textId="77777777" w:rsidR="008C0C44" w:rsidRPr="00DC221D" w:rsidRDefault="008C0C44" w:rsidP="00F60156">
            <w:pPr>
              <w:rPr>
                <w:rFonts w:ascii="XDPrime" w:hAnsi="XDPrime"/>
                <w:noProof/>
              </w:rPr>
            </w:pPr>
            <w:r w:rsidRPr="00DC221D">
              <w:rPr>
                <w:rFonts w:ascii="XDPrime" w:hAnsi="XDPrime"/>
                <w:noProof/>
              </w:rPr>
              <w:t>Referensi</w:t>
            </w:r>
          </w:p>
        </w:tc>
        <w:tc>
          <w:tcPr>
            <w:tcW w:w="1002" w:type="dxa"/>
          </w:tcPr>
          <w:p w14:paraId="5FF1E60E" w14:textId="77777777" w:rsidR="008C0C44" w:rsidRPr="00DC221D" w:rsidRDefault="008C0C44" w:rsidP="00F60156">
            <w:pPr>
              <w:rPr>
                <w:rFonts w:ascii="XDPrime" w:hAnsi="XDPrime"/>
                <w:noProof/>
              </w:rPr>
            </w:pPr>
            <w:r w:rsidRPr="00DC221D">
              <w:rPr>
                <w:rFonts w:ascii="XDPrime" w:hAnsi="XDPrime"/>
                <w:noProof/>
              </w:rPr>
              <w:t xml:space="preserve">5 </w:t>
            </w:r>
            <w:r w:rsidRPr="00DC221D">
              <w:rPr>
                <w:rFonts w:ascii="XDPrime" w:hAnsi="XDPrime"/>
                <w:i/>
                <w:iCs/>
                <w:noProof/>
              </w:rPr>
              <w:t>record</w:t>
            </w:r>
          </w:p>
        </w:tc>
        <w:tc>
          <w:tcPr>
            <w:tcW w:w="1081" w:type="dxa"/>
          </w:tcPr>
          <w:p w14:paraId="5E138079" w14:textId="77777777" w:rsidR="008C0C44" w:rsidRPr="00DC221D" w:rsidRDefault="008C0C44" w:rsidP="00F60156">
            <w:pPr>
              <w:rPr>
                <w:rFonts w:ascii="XDPrime" w:hAnsi="XDPrime"/>
                <w:noProof/>
              </w:rPr>
            </w:pPr>
            <w:r w:rsidRPr="00DC221D">
              <w:rPr>
                <w:rFonts w:ascii="XDPrime" w:hAnsi="XDPrime"/>
                <w:noProof/>
              </w:rPr>
              <w:t xml:space="preserve">5 </w:t>
            </w:r>
            <w:r w:rsidRPr="00DC221D">
              <w:rPr>
                <w:rFonts w:ascii="XDPrime" w:hAnsi="XDPrime"/>
                <w:i/>
                <w:iCs/>
                <w:noProof/>
              </w:rPr>
              <w:t>record</w:t>
            </w:r>
            <w:r w:rsidRPr="00DC221D">
              <w:rPr>
                <w:rFonts w:ascii="XDPrime" w:hAnsi="XDPrime"/>
                <w:noProof/>
              </w:rPr>
              <w:t xml:space="preserve"> per tahun</w:t>
            </w:r>
          </w:p>
        </w:tc>
        <w:tc>
          <w:tcPr>
            <w:tcW w:w="1431" w:type="dxa"/>
          </w:tcPr>
          <w:p w14:paraId="2D34968C" w14:textId="77777777" w:rsidR="008C0C44" w:rsidRPr="00DC221D" w:rsidRDefault="008C0C44" w:rsidP="00F60156">
            <w:pPr>
              <w:rPr>
                <w:rFonts w:ascii="XDPrime" w:hAnsi="XDPrime"/>
                <w:noProof/>
              </w:rPr>
            </w:pPr>
            <w:r w:rsidRPr="00DC221D">
              <w:rPr>
                <w:rFonts w:ascii="XDPrime" w:hAnsi="XDPrime"/>
                <w:noProof/>
              </w:rPr>
              <w:t>idPendidikan</w:t>
            </w:r>
          </w:p>
        </w:tc>
        <w:tc>
          <w:tcPr>
            <w:tcW w:w="588" w:type="dxa"/>
          </w:tcPr>
          <w:p w14:paraId="5580449C" w14:textId="77777777" w:rsidR="008C0C44" w:rsidRPr="00DC221D" w:rsidRDefault="008C0C44" w:rsidP="00F60156">
            <w:pPr>
              <w:rPr>
                <w:rFonts w:ascii="XDPrime" w:hAnsi="XDPrime"/>
                <w:noProof/>
              </w:rPr>
            </w:pPr>
            <w:r w:rsidRPr="00DC221D">
              <w:rPr>
                <w:rFonts w:ascii="XDPrime" w:hAnsi="XDPrime"/>
                <w:noProof/>
              </w:rPr>
              <w:t>-</w:t>
            </w:r>
          </w:p>
        </w:tc>
      </w:tr>
      <w:tr w:rsidR="008C0C44" w:rsidRPr="00DC221D" w14:paraId="047FA947" w14:textId="77777777" w:rsidTr="000D59A2">
        <w:tc>
          <w:tcPr>
            <w:tcW w:w="517" w:type="dxa"/>
          </w:tcPr>
          <w:p w14:paraId="6B7ADEF8" w14:textId="77777777" w:rsidR="008C0C44" w:rsidRPr="00DC221D" w:rsidRDefault="008C0C44" w:rsidP="00F60156">
            <w:pPr>
              <w:rPr>
                <w:rFonts w:ascii="XDPrime" w:hAnsi="XDPrime"/>
                <w:noProof/>
              </w:rPr>
            </w:pPr>
            <w:r w:rsidRPr="00DC221D">
              <w:rPr>
                <w:rFonts w:ascii="XDPrime" w:hAnsi="XDPrime"/>
                <w:noProof/>
              </w:rPr>
              <w:t>5</w:t>
            </w:r>
          </w:p>
        </w:tc>
        <w:tc>
          <w:tcPr>
            <w:tcW w:w="2209" w:type="dxa"/>
          </w:tcPr>
          <w:p w14:paraId="63C8CAF9" w14:textId="77777777" w:rsidR="008C0C44" w:rsidRPr="00DC221D" w:rsidRDefault="008C0C44" w:rsidP="00F60156">
            <w:pPr>
              <w:rPr>
                <w:rFonts w:ascii="XDPrime" w:hAnsi="XDPrime"/>
                <w:b/>
                <w:bCs/>
                <w:noProof/>
              </w:rPr>
            </w:pPr>
            <w:r w:rsidRPr="00DC221D">
              <w:rPr>
                <w:rFonts w:ascii="XDPrime" w:hAnsi="XDPrime"/>
                <w:noProof/>
              </w:rPr>
              <w:t>Keahlian</w:t>
            </w:r>
          </w:p>
        </w:tc>
        <w:tc>
          <w:tcPr>
            <w:tcW w:w="1099" w:type="dxa"/>
          </w:tcPr>
          <w:p w14:paraId="291FAE77" w14:textId="77777777" w:rsidR="008C0C44" w:rsidRPr="00DC221D" w:rsidRDefault="008C0C44" w:rsidP="00F60156">
            <w:pPr>
              <w:rPr>
                <w:rFonts w:ascii="XDPrime" w:hAnsi="XDPrime"/>
                <w:noProof/>
              </w:rPr>
            </w:pPr>
            <w:r w:rsidRPr="00DC221D">
              <w:rPr>
                <w:rFonts w:ascii="XDPrime" w:hAnsi="XDPrime"/>
                <w:noProof/>
              </w:rPr>
              <w:t>Tabel</w:t>
            </w:r>
          </w:p>
          <w:p w14:paraId="3F74D64F" w14:textId="77777777" w:rsidR="008C0C44" w:rsidRPr="00DC221D" w:rsidRDefault="008C0C44" w:rsidP="00F60156">
            <w:pPr>
              <w:rPr>
                <w:rFonts w:ascii="XDPrime" w:hAnsi="XDPrime"/>
                <w:noProof/>
              </w:rPr>
            </w:pPr>
            <w:r w:rsidRPr="00DC221D">
              <w:rPr>
                <w:rFonts w:ascii="XDPrime" w:hAnsi="XDPrime"/>
                <w:noProof/>
              </w:rPr>
              <w:t>Referensi</w:t>
            </w:r>
          </w:p>
        </w:tc>
        <w:tc>
          <w:tcPr>
            <w:tcW w:w="1002" w:type="dxa"/>
          </w:tcPr>
          <w:p w14:paraId="004E6EB1" w14:textId="77777777" w:rsidR="008C0C44" w:rsidRPr="00DC221D" w:rsidRDefault="008C0C44" w:rsidP="00F60156">
            <w:pPr>
              <w:rPr>
                <w:rFonts w:ascii="XDPrime" w:hAnsi="XDPrime"/>
                <w:noProof/>
              </w:rPr>
            </w:pPr>
            <w:r w:rsidRPr="00DC221D">
              <w:rPr>
                <w:rFonts w:ascii="XDPrime" w:hAnsi="XDPrime"/>
                <w:noProof/>
              </w:rPr>
              <w:t xml:space="preserve">2 </w:t>
            </w:r>
            <w:r w:rsidRPr="00DC221D">
              <w:rPr>
                <w:rFonts w:ascii="XDPrime" w:hAnsi="XDPrime"/>
                <w:i/>
                <w:iCs/>
                <w:noProof/>
              </w:rPr>
              <w:t>record</w:t>
            </w:r>
          </w:p>
        </w:tc>
        <w:tc>
          <w:tcPr>
            <w:tcW w:w="1081" w:type="dxa"/>
          </w:tcPr>
          <w:p w14:paraId="5BF9358B" w14:textId="77777777" w:rsidR="008C0C44" w:rsidRPr="00DC221D" w:rsidRDefault="008C0C44" w:rsidP="00F60156">
            <w:pPr>
              <w:rPr>
                <w:rFonts w:ascii="XDPrime" w:hAnsi="XDPrime"/>
                <w:noProof/>
              </w:rPr>
            </w:pPr>
            <w:r w:rsidRPr="00DC221D">
              <w:rPr>
                <w:rFonts w:ascii="XDPrime" w:hAnsi="XDPrime"/>
                <w:noProof/>
              </w:rPr>
              <w:t xml:space="preserve">2 </w:t>
            </w:r>
            <w:r w:rsidRPr="00DC221D">
              <w:rPr>
                <w:rFonts w:ascii="XDPrime" w:hAnsi="XDPrime"/>
                <w:i/>
                <w:iCs/>
                <w:noProof/>
              </w:rPr>
              <w:t>record</w:t>
            </w:r>
          </w:p>
        </w:tc>
        <w:tc>
          <w:tcPr>
            <w:tcW w:w="1431" w:type="dxa"/>
          </w:tcPr>
          <w:p w14:paraId="02880D03" w14:textId="77777777" w:rsidR="008C0C44" w:rsidRPr="00DC221D" w:rsidRDefault="008C0C44" w:rsidP="00F60156">
            <w:pPr>
              <w:rPr>
                <w:rFonts w:ascii="XDPrime" w:hAnsi="XDPrime"/>
                <w:noProof/>
              </w:rPr>
            </w:pPr>
            <w:r w:rsidRPr="00DC221D">
              <w:rPr>
                <w:rFonts w:ascii="XDPrime" w:hAnsi="XDPrime"/>
                <w:noProof/>
              </w:rPr>
              <w:t>idBidang</w:t>
            </w:r>
          </w:p>
        </w:tc>
        <w:tc>
          <w:tcPr>
            <w:tcW w:w="588" w:type="dxa"/>
          </w:tcPr>
          <w:p w14:paraId="3867E317" w14:textId="77777777" w:rsidR="008C0C44" w:rsidRPr="00DC221D" w:rsidRDefault="008C0C44" w:rsidP="00F60156">
            <w:pPr>
              <w:rPr>
                <w:rFonts w:ascii="XDPrime" w:hAnsi="XDPrime"/>
                <w:noProof/>
              </w:rPr>
            </w:pPr>
            <w:r w:rsidRPr="00DC221D">
              <w:rPr>
                <w:rFonts w:ascii="XDPrime" w:hAnsi="XDPrime"/>
                <w:noProof/>
              </w:rPr>
              <w:t>-</w:t>
            </w:r>
          </w:p>
        </w:tc>
      </w:tr>
      <w:tr w:rsidR="008C0C44" w:rsidRPr="00DC221D" w14:paraId="4E44DF7D" w14:textId="77777777" w:rsidTr="000D59A2">
        <w:tc>
          <w:tcPr>
            <w:tcW w:w="517" w:type="dxa"/>
          </w:tcPr>
          <w:p w14:paraId="2432BA2C" w14:textId="54134CA8" w:rsidR="008C0C44" w:rsidRPr="00DC221D" w:rsidRDefault="000D59A2" w:rsidP="00F60156">
            <w:pPr>
              <w:rPr>
                <w:rFonts w:ascii="XDPrime" w:hAnsi="XDPrime"/>
                <w:noProof/>
                <w:lang w:val="en-US"/>
              </w:rPr>
            </w:pPr>
            <w:r w:rsidRPr="00DC221D">
              <w:rPr>
                <w:rFonts w:ascii="XDPrime" w:hAnsi="XDPrime"/>
                <w:noProof/>
                <w:lang w:val="en-US"/>
              </w:rPr>
              <w:t>6</w:t>
            </w:r>
          </w:p>
        </w:tc>
        <w:tc>
          <w:tcPr>
            <w:tcW w:w="2209" w:type="dxa"/>
          </w:tcPr>
          <w:p w14:paraId="491CF4B0" w14:textId="77777777" w:rsidR="008C0C44" w:rsidRPr="00DC221D" w:rsidRDefault="008C0C44" w:rsidP="00F60156">
            <w:pPr>
              <w:rPr>
                <w:rFonts w:ascii="XDPrime" w:hAnsi="XDPrime"/>
                <w:noProof/>
              </w:rPr>
            </w:pPr>
            <w:r w:rsidRPr="00DC221D">
              <w:rPr>
                <w:rFonts w:ascii="XDPrime" w:hAnsi="XDPrime"/>
                <w:noProof/>
              </w:rPr>
              <w:t>Admin</w:t>
            </w:r>
          </w:p>
        </w:tc>
        <w:tc>
          <w:tcPr>
            <w:tcW w:w="1099" w:type="dxa"/>
          </w:tcPr>
          <w:p w14:paraId="76E3E172" w14:textId="77777777" w:rsidR="008C0C44" w:rsidRPr="00DC221D" w:rsidRDefault="008C0C44" w:rsidP="00F60156">
            <w:pPr>
              <w:rPr>
                <w:rFonts w:ascii="XDPrime" w:hAnsi="XDPrime"/>
                <w:noProof/>
              </w:rPr>
            </w:pPr>
            <w:r w:rsidRPr="00DC221D">
              <w:rPr>
                <w:rFonts w:ascii="XDPrime" w:hAnsi="XDPrime"/>
                <w:noProof/>
              </w:rPr>
              <w:t>Tabel</w:t>
            </w:r>
          </w:p>
          <w:p w14:paraId="1F4CC6A1" w14:textId="77777777" w:rsidR="008C0C44" w:rsidRPr="00DC221D" w:rsidRDefault="008C0C44" w:rsidP="00F60156">
            <w:pPr>
              <w:rPr>
                <w:rFonts w:ascii="XDPrime" w:hAnsi="XDPrime"/>
                <w:b/>
                <w:bCs/>
                <w:noProof/>
              </w:rPr>
            </w:pPr>
            <w:r w:rsidRPr="00DC221D">
              <w:rPr>
                <w:rFonts w:ascii="XDPrime" w:hAnsi="XDPrime"/>
                <w:noProof/>
              </w:rPr>
              <w:t>Referensi</w:t>
            </w:r>
          </w:p>
        </w:tc>
        <w:tc>
          <w:tcPr>
            <w:tcW w:w="1002" w:type="dxa"/>
          </w:tcPr>
          <w:p w14:paraId="5F6CDDD6" w14:textId="77777777" w:rsidR="008C0C44" w:rsidRPr="00DC221D" w:rsidRDefault="008C0C44" w:rsidP="00F60156">
            <w:pPr>
              <w:rPr>
                <w:rFonts w:ascii="XDPrime" w:hAnsi="XDPrime"/>
                <w:noProof/>
              </w:rPr>
            </w:pPr>
            <w:r w:rsidRPr="00DC221D">
              <w:rPr>
                <w:rFonts w:ascii="XDPrime" w:hAnsi="XDPrime"/>
                <w:noProof/>
              </w:rPr>
              <w:t xml:space="preserve">1 </w:t>
            </w:r>
            <w:r w:rsidRPr="00DC221D">
              <w:rPr>
                <w:rFonts w:ascii="XDPrime" w:hAnsi="XDPrime"/>
                <w:i/>
                <w:iCs/>
                <w:noProof/>
              </w:rPr>
              <w:t>record</w:t>
            </w:r>
          </w:p>
        </w:tc>
        <w:tc>
          <w:tcPr>
            <w:tcW w:w="1081" w:type="dxa"/>
          </w:tcPr>
          <w:p w14:paraId="6E87424A" w14:textId="77777777" w:rsidR="008C0C44" w:rsidRPr="00DC221D" w:rsidRDefault="008C0C44" w:rsidP="00F60156">
            <w:pPr>
              <w:rPr>
                <w:rFonts w:ascii="XDPrime" w:hAnsi="XDPrime"/>
                <w:noProof/>
              </w:rPr>
            </w:pPr>
            <w:r w:rsidRPr="00DC221D">
              <w:rPr>
                <w:rFonts w:ascii="XDPrime" w:hAnsi="XDPrime"/>
                <w:noProof/>
              </w:rPr>
              <w:t xml:space="preserve">1 </w:t>
            </w:r>
            <w:r w:rsidRPr="00DC221D">
              <w:rPr>
                <w:rFonts w:ascii="XDPrime" w:hAnsi="XDPrime"/>
                <w:i/>
                <w:iCs/>
                <w:noProof/>
              </w:rPr>
              <w:t>record</w:t>
            </w:r>
          </w:p>
        </w:tc>
        <w:tc>
          <w:tcPr>
            <w:tcW w:w="1431" w:type="dxa"/>
          </w:tcPr>
          <w:p w14:paraId="56071222" w14:textId="77777777" w:rsidR="008C0C44" w:rsidRPr="00DC221D" w:rsidRDefault="008C0C44" w:rsidP="00F60156">
            <w:pPr>
              <w:rPr>
                <w:rFonts w:ascii="XDPrime" w:hAnsi="XDPrime"/>
                <w:noProof/>
              </w:rPr>
            </w:pPr>
            <w:r w:rsidRPr="00DC221D">
              <w:rPr>
                <w:rFonts w:ascii="XDPrime" w:hAnsi="XDPrime"/>
                <w:noProof/>
              </w:rPr>
              <w:t>Username</w:t>
            </w:r>
          </w:p>
        </w:tc>
        <w:tc>
          <w:tcPr>
            <w:tcW w:w="588" w:type="dxa"/>
          </w:tcPr>
          <w:p w14:paraId="684F88ED" w14:textId="77777777" w:rsidR="008C0C44" w:rsidRPr="00DC221D" w:rsidRDefault="008C0C44" w:rsidP="00F60156">
            <w:pPr>
              <w:rPr>
                <w:rFonts w:ascii="XDPrime" w:hAnsi="XDPrime"/>
                <w:noProof/>
              </w:rPr>
            </w:pPr>
            <w:r w:rsidRPr="00DC221D">
              <w:rPr>
                <w:rFonts w:ascii="XDPrime" w:hAnsi="XDPrime"/>
                <w:noProof/>
              </w:rPr>
              <w:t>-</w:t>
            </w:r>
          </w:p>
        </w:tc>
      </w:tr>
    </w:tbl>
    <w:p w14:paraId="433E8DC2" w14:textId="77777777" w:rsidR="008C0C44" w:rsidRPr="00DC221D" w:rsidRDefault="008C0C44" w:rsidP="008C0C44">
      <w:pPr>
        <w:rPr>
          <w:rFonts w:ascii="XDPrime" w:hAnsi="XDPrime"/>
        </w:rPr>
      </w:pPr>
    </w:p>
    <w:p w14:paraId="51D13307" w14:textId="77777777" w:rsidR="008C0C44" w:rsidRPr="00DC221D" w:rsidRDefault="008C0C44" w:rsidP="008C0C44">
      <w:pPr>
        <w:pStyle w:val="ListParagraph"/>
        <w:rPr>
          <w:rFonts w:ascii="XDPrime" w:hAnsi="XDPrime"/>
        </w:rPr>
      </w:pPr>
    </w:p>
    <w:p w14:paraId="6DDDC895" w14:textId="77777777" w:rsidR="008C0C44" w:rsidRPr="00DC221D" w:rsidRDefault="008C0C44" w:rsidP="008C0C44">
      <w:pPr>
        <w:rPr>
          <w:rFonts w:ascii="XDPrime" w:hAnsi="XDPrime"/>
        </w:rPr>
      </w:pPr>
    </w:p>
    <w:p w14:paraId="6D50B947" w14:textId="77777777" w:rsidR="008C0C44" w:rsidRPr="00DC221D" w:rsidRDefault="008C0C44" w:rsidP="008C0C44">
      <w:pPr>
        <w:rPr>
          <w:rFonts w:ascii="XDPrime" w:hAnsi="XDPrime"/>
        </w:rPr>
      </w:pPr>
    </w:p>
    <w:p w14:paraId="642EB737" w14:textId="77777777" w:rsidR="008C0C44" w:rsidRPr="00DC221D" w:rsidRDefault="008C0C44" w:rsidP="008C0C44">
      <w:pPr>
        <w:rPr>
          <w:rFonts w:ascii="XDPrime" w:hAnsi="XDPrime"/>
        </w:rPr>
      </w:pPr>
    </w:p>
    <w:p w14:paraId="46274480" w14:textId="77777777" w:rsidR="008C0C44" w:rsidRPr="00DC221D" w:rsidRDefault="008C0C44" w:rsidP="008C0C44">
      <w:pPr>
        <w:rPr>
          <w:rFonts w:ascii="XDPrime" w:hAnsi="XDPrime"/>
        </w:rPr>
      </w:pPr>
    </w:p>
    <w:p w14:paraId="027703FE" w14:textId="77777777" w:rsidR="008C0C44" w:rsidRPr="00DC221D" w:rsidRDefault="008C0C44" w:rsidP="008C0C44">
      <w:pPr>
        <w:rPr>
          <w:rFonts w:ascii="XDPrime" w:hAnsi="XDPrime"/>
        </w:rPr>
      </w:pPr>
    </w:p>
    <w:p w14:paraId="0E43544A" w14:textId="77777777" w:rsidR="008C0C44" w:rsidRPr="00DC221D" w:rsidRDefault="008C0C44" w:rsidP="008C0C44">
      <w:pPr>
        <w:rPr>
          <w:rFonts w:ascii="XDPrime" w:hAnsi="XDPrime"/>
        </w:rPr>
      </w:pPr>
    </w:p>
    <w:p w14:paraId="121FA89E" w14:textId="77777777" w:rsidR="008C0C44" w:rsidRPr="00DC221D" w:rsidRDefault="008C0C44" w:rsidP="008C0C44">
      <w:pPr>
        <w:rPr>
          <w:rFonts w:ascii="XDPrime" w:hAnsi="XDPrime"/>
        </w:rPr>
      </w:pPr>
    </w:p>
    <w:p w14:paraId="51A1B2DD" w14:textId="77777777" w:rsidR="008C0C44" w:rsidRPr="00DC221D" w:rsidRDefault="008C0C44" w:rsidP="008C0C44">
      <w:pPr>
        <w:rPr>
          <w:rFonts w:ascii="XDPrime" w:hAnsi="XDPrime"/>
        </w:rPr>
      </w:pPr>
    </w:p>
    <w:p w14:paraId="1360DDE5" w14:textId="77777777" w:rsidR="008C0C44" w:rsidRPr="00DC221D" w:rsidRDefault="008C0C44" w:rsidP="008C0C44">
      <w:pPr>
        <w:rPr>
          <w:rFonts w:ascii="XDPrime" w:hAnsi="XDPrime"/>
        </w:rPr>
      </w:pPr>
    </w:p>
    <w:p w14:paraId="15B86BE3" w14:textId="77777777" w:rsidR="008C0C44" w:rsidRPr="00DC221D" w:rsidRDefault="008C0C44" w:rsidP="008C0C44">
      <w:pPr>
        <w:rPr>
          <w:rFonts w:ascii="XDPrime" w:hAnsi="XDPrime"/>
        </w:rPr>
      </w:pPr>
    </w:p>
    <w:p w14:paraId="75ED3866" w14:textId="77777777" w:rsidR="008C0C44" w:rsidRPr="00DC221D" w:rsidRDefault="008C0C44" w:rsidP="008C0C44">
      <w:pPr>
        <w:rPr>
          <w:rFonts w:ascii="XDPrime" w:hAnsi="XDPrime"/>
        </w:rPr>
      </w:pPr>
    </w:p>
    <w:p w14:paraId="2708E71B" w14:textId="77777777" w:rsidR="008C0C44" w:rsidRPr="00DC221D" w:rsidRDefault="008C0C44" w:rsidP="008C0C44">
      <w:pPr>
        <w:rPr>
          <w:rFonts w:ascii="XDPrime" w:hAnsi="XDPrime"/>
        </w:rPr>
      </w:pPr>
    </w:p>
    <w:p w14:paraId="7F4E95D5" w14:textId="77777777" w:rsidR="008C0C44" w:rsidRPr="00DC221D" w:rsidRDefault="008C0C44" w:rsidP="008C0C44">
      <w:pPr>
        <w:rPr>
          <w:rFonts w:ascii="XDPrime" w:hAnsi="XDPrime"/>
        </w:rPr>
      </w:pPr>
    </w:p>
    <w:p w14:paraId="49695D88" w14:textId="77777777" w:rsidR="008C0C44" w:rsidRPr="00DC221D" w:rsidRDefault="008C0C44" w:rsidP="008C0C44">
      <w:pPr>
        <w:rPr>
          <w:rFonts w:ascii="XDPrime" w:hAnsi="XDPrime"/>
        </w:rPr>
      </w:pPr>
    </w:p>
    <w:p w14:paraId="37DA3934" w14:textId="77777777" w:rsidR="008C0C44" w:rsidRPr="00DC221D" w:rsidRDefault="008C0C44" w:rsidP="008C0C44">
      <w:pPr>
        <w:rPr>
          <w:rFonts w:ascii="XDPrime" w:hAnsi="XDPrime"/>
        </w:rPr>
      </w:pPr>
    </w:p>
    <w:p w14:paraId="7D24A6DB" w14:textId="77777777" w:rsidR="008C0C44" w:rsidRPr="00DC221D" w:rsidRDefault="008C0C44" w:rsidP="008C0C44">
      <w:pPr>
        <w:rPr>
          <w:rFonts w:ascii="XDPrime" w:hAnsi="XDPrime"/>
        </w:rPr>
      </w:pPr>
    </w:p>
    <w:p w14:paraId="70FB7B3D" w14:textId="77777777" w:rsidR="008C0C44" w:rsidRPr="00DC221D" w:rsidRDefault="008C0C44" w:rsidP="008C0C44">
      <w:pPr>
        <w:rPr>
          <w:rFonts w:ascii="XDPrime" w:hAnsi="XDPrime"/>
          <w:lang w:val="en-GB" w:eastAsia="en-US"/>
        </w:rPr>
      </w:pPr>
    </w:p>
    <w:p w14:paraId="16BFCD2C" w14:textId="77777777" w:rsidR="000D59A2" w:rsidRPr="00DC221D" w:rsidRDefault="000D59A2" w:rsidP="008C0C44">
      <w:pPr>
        <w:rPr>
          <w:rFonts w:ascii="XDPrime" w:hAnsi="XDPrime"/>
          <w:lang w:val="en-GB" w:eastAsia="en-US"/>
        </w:rPr>
      </w:pPr>
    </w:p>
    <w:p w14:paraId="3CEF95AF" w14:textId="77777777" w:rsidR="00CF6CA4" w:rsidRPr="00DC221D" w:rsidRDefault="00CF6CA4" w:rsidP="008C0C44">
      <w:pPr>
        <w:rPr>
          <w:rFonts w:ascii="XDPrime" w:hAnsi="XDPrime"/>
          <w:lang w:val="en-GB" w:eastAsia="en-US"/>
        </w:rPr>
      </w:pPr>
    </w:p>
    <w:p w14:paraId="29A233A8" w14:textId="77777777" w:rsidR="00CF6CA4" w:rsidRPr="00DC221D" w:rsidRDefault="00CF6CA4" w:rsidP="008C0C44">
      <w:pPr>
        <w:rPr>
          <w:rFonts w:ascii="XDPrime" w:hAnsi="XDPrime"/>
          <w:lang w:val="en-GB" w:eastAsia="en-US"/>
        </w:rPr>
      </w:pPr>
    </w:p>
    <w:p w14:paraId="29A4CCE1" w14:textId="77777777" w:rsidR="00C44039" w:rsidRPr="00DC221D" w:rsidRDefault="00C44039" w:rsidP="008C3F88">
      <w:pPr>
        <w:spacing w:after="0" w:line="240" w:lineRule="auto"/>
        <w:jc w:val="both"/>
        <w:rPr>
          <w:rFonts w:ascii="XDPrime" w:hAnsi="XDPrime" w:cs="Times New Roman"/>
        </w:rPr>
      </w:pPr>
    </w:p>
    <w:p w14:paraId="45690353" w14:textId="555FBDAE" w:rsidR="00C44039" w:rsidRPr="00DC221D" w:rsidRDefault="00C44039" w:rsidP="008C0C44">
      <w:pPr>
        <w:pStyle w:val="Heading3"/>
        <w:spacing w:before="0" w:after="0"/>
        <w:jc w:val="both"/>
        <w:rPr>
          <w:rFonts w:ascii="XDPrime" w:hAnsi="XDPrime"/>
        </w:rPr>
      </w:pPr>
      <w:bookmarkStart w:id="60" w:name="_Toc506364385"/>
      <w:bookmarkStart w:id="61" w:name="_Toc58693676"/>
      <w:bookmarkStart w:id="62" w:name="_Toc155118243"/>
      <w:bookmarkStart w:id="63" w:name="_Toc155118291"/>
      <w:bookmarkStart w:id="64" w:name="_Toc505317342"/>
      <w:r w:rsidRPr="00DC221D">
        <w:rPr>
          <w:rFonts w:ascii="XDPrime" w:hAnsi="XDPrime"/>
        </w:rPr>
        <w:t>Definisi Domain/Type</w:t>
      </w:r>
      <w:bookmarkEnd w:id="60"/>
      <w:bookmarkEnd w:id="61"/>
      <w:bookmarkEnd w:id="62"/>
      <w:bookmarkEnd w:id="63"/>
      <w:r w:rsidRPr="00DC221D">
        <w:rPr>
          <w:rFonts w:ascii="XDPrime" w:hAnsi="XDPrime"/>
        </w:rPr>
        <w:t xml:space="preserve"> </w:t>
      </w:r>
      <w:bookmarkEnd w:id="64"/>
    </w:p>
    <w:p w14:paraId="79A7DBCC" w14:textId="77777777" w:rsidR="008C0C44" w:rsidRPr="00DC221D" w:rsidRDefault="008C0C44" w:rsidP="008C0C44">
      <w:pPr>
        <w:rPr>
          <w:rFonts w:ascii="XDPrime" w:hAnsi="XDPrime"/>
          <w:lang w:val="en-GB" w:eastAsia="en-US"/>
        </w:rPr>
      </w:pPr>
    </w:p>
    <w:p w14:paraId="78C97BF8" w14:textId="28B942D3" w:rsidR="0072064A" w:rsidRPr="00DC221D" w:rsidRDefault="0072064A" w:rsidP="0072064A">
      <w:pPr>
        <w:pStyle w:val="Caption"/>
        <w:keepNext/>
      </w:pPr>
      <w:bookmarkStart w:id="65" w:name="_Toc154514296"/>
      <w:r w:rsidRPr="00DC221D">
        <w:t>Tabel 2.</w:t>
      </w:r>
      <w:r w:rsidRPr="00DC221D">
        <w:fldChar w:fldCharType="begin"/>
      </w:r>
      <w:r w:rsidRPr="00DC221D">
        <w:instrText xml:space="preserve"> SEQ Tabel_2. \* ARABIC </w:instrText>
      </w:r>
      <w:r w:rsidRPr="00DC221D">
        <w:fldChar w:fldCharType="separate"/>
      </w:r>
      <w:r w:rsidR="000E6C94">
        <w:rPr>
          <w:noProof/>
        </w:rPr>
        <w:t>2</w:t>
      </w:r>
      <w:r w:rsidRPr="00DC221D">
        <w:fldChar w:fldCharType="end"/>
      </w:r>
      <w:r w:rsidRPr="00DC221D">
        <w:t xml:space="preserve"> Definisi Domain/Type</w:t>
      </w:r>
      <w:bookmarkEnd w:id="65"/>
    </w:p>
    <w:tbl>
      <w:tblPr>
        <w:tblStyle w:val="TableGrid"/>
        <w:tblpPr w:leftFromText="180" w:rightFromText="180" w:vertAnchor="page" w:horzAnchor="margin" w:tblpY="2123"/>
        <w:tblW w:w="0" w:type="auto"/>
        <w:tblLook w:val="04A0" w:firstRow="1" w:lastRow="0" w:firstColumn="1" w:lastColumn="0" w:noHBand="0" w:noVBand="1"/>
      </w:tblPr>
      <w:tblGrid>
        <w:gridCol w:w="4059"/>
        <w:gridCol w:w="3868"/>
      </w:tblGrid>
      <w:tr w:rsidR="008C0C44" w:rsidRPr="00DC221D" w14:paraId="21C986E5" w14:textId="77777777" w:rsidTr="0072064A">
        <w:tc>
          <w:tcPr>
            <w:tcW w:w="4059" w:type="dxa"/>
          </w:tcPr>
          <w:p w14:paraId="4B746043"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id_loker</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4A9DC634"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Varchar (30)</w:t>
            </w:r>
          </w:p>
        </w:tc>
      </w:tr>
      <w:tr w:rsidR="008C0C44" w:rsidRPr="00DC221D" w14:paraId="24C6B138" w14:textId="77777777" w:rsidTr="0072064A">
        <w:tc>
          <w:tcPr>
            <w:tcW w:w="4059" w:type="dxa"/>
          </w:tcPr>
          <w:p w14:paraId="4B48B60A"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id_pendidikan</w:t>
            </w:r>
          </w:p>
        </w:tc>
        <w:tc>
          <w:tcPr>
            <w:tcW w:w="3868" w:type="dxa"/>
          </w:tcPr>
          <w:p w14:paraId="3F7C75F9" w14:textId="77777777" w:rsidR="008C0C44" w:rsidRPr="00DC221D" w:rsidRDefault="008C0C44" w:rsidP="00F60156">
            <w:pPr>
              <w:rPr>
                <w:rFonts w:ascii="XDPrime" w:hAnsi="XDPrime"/>
              </w:rPr>
            </w:pPr>
            <w:r w:rsidRPr="00DC221D">
              <w:rPr>
                <w:rFonts w:ascii="XDPrime" w:hAnsi="XDPrime"/>
              </w:rPr>
              <w:t>Varchar (20)</w:t>
            </w:r>
          </w:p>
        </w:tc>
      </w:tr>
      <w:tr w:rsidR="008C0C44" w:rsidRPr="00DC221D" w14:paraId="0812B41B" w14:textId="77777777" w:rsidTr="0072064A">
        <w:tc>
          <w:tcPr>
            <w:tcW w:w="4059" w:type="dxa"/>
          </w:tcPr>
          <w:p w14:paraId="75896A10"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id_bidang</w:t>
            </w:r>
          </w:p>
        </w:tc>
        <w:tc>
          <w:tcPr>
            <w:tcW w:w="3868" w:type="dxa"/>
          </w:tcPr>
          <w:p w14:paraId="33B6D4E9"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Varchar (34)</w:t>
            </w:r>
          </w:p>
        </w:tc>
      </w:tr>
      <w:tr w:rsidR="008C0C44" w:rsidRPr="00DC221D" w14:paraId="384ACEDF" w14:textId="77777777" w:rsidTr="0072064A">
        <w:trPr>
          <w:trHeight w:val="198"/>
        </w:trPr>
        <w:tc>
          <w:tcPr>
            <w:tcW w:w="4059" w:type="dxa"/>
          </w:tcPr>
          <w:p w14:paraId="509431E5"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nama_perusahaan</w:t>
            </w:r>
          </w:p>
        </w:tc>
        <w:tc>
          <w:tcPr>
            <w:tcW w:w="3868" w:type="dxa"/>
          </w:tcPr>
          <w:p w14:paraId="604AFFF9" w14:textId="77777777" w:rsidR="008C0C44" w:rsidRPr="00DC221D" w:rsidRDefault="008C0C44" w:rsidP="00F60156">
            <w:pPr>
              <w:shd w:val="clear" w:color="auto" w:fill="FBFBFB"/>
              <w:rPr>
                <w:rFonts w:ascii="XDPrime" w:eastAsia="Times New Roman" w:hAnsi="XDPrime" w:cs="Times New Roman"/>
                <w:color w:val="000000"/>
                <w:sz w:val="18"/>
                <w:szCs w:val="18"/>
              </w:rPr>
            </w:pPr>
            <w:r w:rsidRPr="00DC221D">
              <w:rPr>
                <w:rFonts w:ascii="XDPrime" w:eastAsia="Times New Roman" w:hAnsi="XDPrime" w:cs="Times New Roman"/>
                <w:color w:val="000000"/>
                <w:sz w:val="18"/>
                <w:szCs w:val="18"/>
              </w:rPr>
              <w:t>String (30)</w:t>
            </w:r>
          </w:p>
        </w:tc>
      </w:tr>
      <w:tr w:rsidR="008C0C44" w:rsidRPr="00DC221D" w14:paraId="6AED3257" w14:textId="77777777" w:rsidTr="0072064A">
        <w:trPr>
          <w:trHeight w:val="198"/>
        </w:trPr>
        <w:tc>
          <w:tcPr>
            <w:tcW w:w="4059" w:type="dxa"/>
          </w:tcPr>
          <w:p w14:paraId="28EF0B91"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Nama_lowongan</w:t>
            </w:r>
          </w:p>
        </w:tc>
        <w:tc>
          <w:tcPr>
            <w:tcW w:w="3868" w:type="dxa"/>
          </w:tcPr>
          <w:p w14:paraId="759B893F" w14:textId="77777777" w:rsidR="008C0C44" w:rsidRPr="00DC221D" w:rsidRDefault="008C0C44" w:rsidP="00F60156">
            <w:pPr>
              <w:shd w:val="clear" w:color="auto" w:fill="FBFBFB"/>
              <w:rPr>
                <w:rFonts w:ascii="XDPrime" w:eastAsia="Times New Roman" w:hAnsi="XDPrime" w:cs="Times New Roman"/>
                <w:color w:val="000000"/>
                <w:sz w:val="18"/>
                <w:szCs w:val="18"/>
              </w:rPr>
            </w:pPr>
            <w:r w:rsidRPr="00DC221D">
              <w:rPr>
                <w:rFonts w:ascii="XDPrime" w:eastAsia="Times New Roman" w:hAnsi="XDPrime" w:cs="Times New Roman"/>
                <w:color w:val="000000"/>
                <w:sz w:val="18"/>
                <w:szCs w:val="18"/>
              </w:rPr>
              <w:t>Varchar (25)</w:t>
            </w:r>
          </w:p>
        </w:tc>
      </w:tr>
      <w:tr w:rsidR="008C0C44" w:rsidRPr="00DC221D" w14:paraId="3167E1AC" w14:textId="77777777" w:rsidTr="0072064A">
        <w:tc>
          <w:tcPr>
            <w:tcW w:w="4059" w:type="dxa"/>
          </w:tcPr>
          <w:p w14:paraId="28B12892"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usia</w:t>
            </w:r>
          </w:p>
        </w:tc>
        <w:tc>
          <w:tcPr>
            <w:tcW w:w="3868" w:type="dxa"/>
          </w:tcPr>
          <w:p w14:paraId="2F6E3159"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Integer</w:t>
            </w:r>
          </w:p>
        </w:tc>
      </w:tr>
      <w:tr w:rsidR="008C0C44" w:rsidRPr="00DC221D" w14:paraId="0BDC9333" w14:textId="77777777" w:rsidTr="0072064A">
        <w:tc>
          <w:tcPr>
            <w:tcW w:w="4059" w:type="dxa"/>
          </w:tcPr>
          <w:p w14:paraId="7949621E"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jenis_kelamin</w:t>
            </w:r>
          </w:p>
        </w:tc>
        <w:tc>
          <w:tcPr>
            <w:tcW w:w="3868" w:type="dxa"/>
          </w:tcPr>
          <w:p w14:paraId="0F46028D"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Varchar (13)</w:t>
            </w:r>
          </w:p>
        </w:tc>
      </w:tr>
      <w:tr w:rsidR="008C0C44" w:rsidRPr="00DC221D" w14:paraId="2863A944" w14:textId="77777777" w:rsidTr="0072064A">
        <w:tc>
          <w:tcPr>
            <w:tcW w:w="4059" w:type="dxa"/>
          </w:tcPr>
          <w:p w14:paraId="2807B2F1" w14:textId="77777777" w:rsidR="008C0C44" w:rsidRPr="00DC221D" w:rsidRDefault="008C0C44" w:rsidP="00F60156">
            <w:pPr>
              <w:rPr>
                <w:rFonts w:ascii="XDPrime" w:hAnsi="XDPrime"/>
              </w:rPr>
            </w:pPr>
            <w:r w:rsidRPr="00DC221D">
              <w:rPr>
                <w:rFonts w:ascii="XDPrime" w:hAnsi="XDPrime"/>
              </w:rPr>
              <w:t>Ipk</w:t>
            </w:r>
          </w:p>
        </w:tc>
        <w:tc>
          <w:tcPr>
            <w:tcW w:w="3868" w:type="dxa"/>
          </w:tcPr>
          <w:p w14:paraId="4A688FDB"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Numeric (2,2)</w:t>
            </w:r>
          </w:p>
        </w:tc>
      </w:tr>
      <w:tr w:rsidR="008C0C44" w:rsidRPr="00DC221D" w14:paraId="282A70FF" w14:textId="77777777" w:rsidTr="0072064A">
        <w:tc>
          <w:tcPr>
            <w:tcW w:w="4059" w:type="dxa"/>
          </w:tcPr>
          <w:p w14:paraId="12614DFA"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tanggal_mulai</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39F9331B" w14:textId="77777777" w:rsidR="008C0C44" w:rsidRPr="00DC221D" w:rsidRDefault="008C0C44" w:rsidP="00F60156">
            <w:pPr>
              <w:shd w:val="clear" w:color="auto" w:fill="FBFBFB"/>
              <w:rPr>
                <w:rFonts w:ascii="XDPrime" w:eastAsia="Times New Roman" w:hAnsi="XDPrime" w:cs="Times New Roman"/>
                <w:color w:val="000000"/>
                <w:sz w:val="18"/>
                <w:szCs w:val="18"/>
              </w:rPr>
            </w:pPr>
            <w:r w:rsidRPr="00DC221D">
              <w:rPr>
                <w:rFonts w:ascii="XDPrime" w:eastAsia="Times New Roman" w:hAnsi="XDPrime" w:cs="Times New Roman"/>
                <w:color w:val="000000"/>
                <w:sz w:val="18"/>
                <w:szCs w:val="18"/>
              </w:rPr>
              <w:t>date</w:t>
            </w:r>
          </w:p>
        </w:tc>
      </w:tr>
      <w:tr w:rsidR="008C0C44" w:rsidRPr="00DC221D" w14:paraId="57FF36AD" w14:textId="77777777" w:rsidTr="0072064A">
        <w:tc>
          <w:tcPr>
            <w:tcW w:w="4059" w:type="dxa"/>
          </w:tcPr>
          <w:p w14:paraId="7F3DA679"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tanggal_berakhir     </w:t>
            </w:r>
          </w:p>
        </w:tc>
        <w:tc>
          <w:tcPr>
            <w:tcW w:w="3868" w:type="dxa"/>
          </w:tcPr>
          <w:p w14:paraId="7B2866DD" w14:textId="77777777" w:rsidR="008C0C44" w:rsidRPr="00DC221D" w:rsidRDefault="008C0C44" w:rsidP="00F60156">
            <w:pPr>
              <w:rPr>
                <w:rFonts w:ascii="XDPrime" w:hAnsi="XDPrime"/>
              </w:rPr>
            </w:pPr>
            <w:r w:rsidRPr="00DC221D">
              <w:rPr>
                <w:rFonts w:ascii="XDPrime" w:hAnsi="XDPrime"/>
              </w:rPr>
              <w:t>date</w:t>
            </w:r>
          </w:p>
        </w:tc>
      </w:tr>
      <w:tr w:rsidR="008C0C44" w:rsidRPr="00DC221D" w14:paraId="1EC2C7A9" w14:textId="77777777" w:rsidTr="0072064A">
        <w:tc>
          <w:tcPr>
            <w:tcW w:w="4059" w:type="dxa"/>
          </w:tcPr>
          <w:p w14:paraId="74E17791"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id_pendidikan</w:t>
            </w:r>
            <w:r w:rsidRPr="00DC221D">
              <w:rPr>
                <w:rFonts w:ascii="XDPrime" w:hAnsi="XDPrime"/>
                <w:color w:val="000000"/>
                <w:sz w:val="18"/>
                <w:szCs w:val="18"/>
                <w:shd w:val="clear" w:color="auto" w:fill="FBFBFB"/>
              </w:rPr>
              <w:tab/>
            </w:r>
          </w:p>
        </w:tc>
        <w:tc>
          <w:tcPr>
            <w:tcW w:w="3868" w:type="dxa"/>
          </w:tcPr>
          <w:p w14:paraId="08B4E506" w14:textId="77777777" w:rsidR="008C0C44" w:rsidRPr="00DC221D" w:rsidRDefault="008C0C44" w:rsidP="00F60156">
            <w:pPr>
              <w:rPr>
                <w:rFonts w:ascii="XDPrime" w:hAnsi="XDPrime"/>
              </w:rPr>
            </w:pPr>
            <w:r w:rsidRPr="00DC221D">
              <w:rPr>
                <w:rFonts w:ascii="XDPrime" w:hAnsi="XDPrime"/>
                <w:color w:val="000000"/>
                <w:sz w:val="18"/>
                <w:szCs w:val="18"/>
                <w:shd w:val="clear" w:color="auto" w:fill="FBFBFB"/>
              </w:rPr>
              <w:t xml:space="preserve">Integer </w:t>
            </w:r>
          </w:p>
        </w:tc>
      </w:tr>
      <w:tr w:rsidR="008C0C44" w:rsidRPr="00DC221D" w14:paraId="02D9E8C6" w14:textId="77777777" w:rsidTr="0072064A">
        <w:tc>
          <w:tcPr>
            <w:tcW w:w="4059" w:type="dxa"/>
          </w:tcPr>
          <w:p w14:paraId="317265E1"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Pendidikan</w:t>
            </w:r>
            <w:r w:rsidRPr="00DC221D">
              <w:rPr>
                <w:rFonts w:ascii="XDPrime" w:hAnsi="XDPrime"/>
                <w:color w:val="000000"/>
                <w:sz w:val="18"/>
                <w:szCs w:val="18"/>
                <w:shd w:val="clear" w:color="auto" w:fill="FBFBFB"/>
              </w:rPr>
              <w:tab/>
            </w:r>
          </w:p>
        </w:tc>
        <w:tc>
          <w:tcPr>
            <w:tcW w:w="3868" w:type="dxa"/>
          </w:tcPr>
          <w:p w14:paraId="0CBB2728"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(50)</w:t>
            </w:r>
          </w:p>
        </w:tc>
      </w:tr>
      <w:tr w:rsidR="008C0C44" w:rsidRPr="00DC221D" w14:paraId="5F8B638D" w14:textId="77777777" w:rsidTr="0072064A">
        <w:tc>
          <w:tcPr>
            <w:tcW w:w="4059" w:type="dxa"/>
          </w:tcPr>
          <w:p w14:paraId="7CC3B317"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id_pelamar</w:t>
            </w:r>
            <w:r w:rsidRPr="00DC221D">
              <w:rPr>
                <w:rFonts w:ascii="XDPrime" w:hAnsi="XDPrime"/>
                <w:color w:val="000000"/>
                <w:sz w:val="18"/>
                <w:szCs w:val="18"/>
                <w:shd w:val="clear" w:color="auto" w:fill="FBFBFB"/>
              </w:rPr>
              <w:tab/>
            </w:r>
          </w:p>
        </w:tc>
        <w:tc>
          <w:tcPr>
            <w:tcW w:w="3868" w:type="dxa"/>
          </w:tcPr>
          <w:p w14:paraId="7ABA7E47"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(40)</w:t>
            </w:r>
          </w:p>
        </w:tc>
      </w:tr>
      <w:tr w:rsidR="008C0C44" w:rsidRPr="00DC221D" w14:paraId="4285FE09" w14:textId="77777777" w:rsidTr="0072064A">
        <w:tc>
          <w:tcPr>
            <w:tcW w:w="4059" w:type="dxa"/>
          </w:tcPr>
          <w:p w14:paraId="0176F882"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id_bidang</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4C28565D"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rPr>
              <w:t>Varchar (20)</w:t>
            </w:r>
            <w:r w:rsidRPr="00DC221D">
              <w:rPr>
                <w:rFonts w:ascii="XDPrime" w:hAnsi="XDPrime"/>
                <w:color w:val="000000"/>
                <w:sz w:val="18"/>
                <w:szCs w:val="18"/>
              </w:rPr>
              <w:tab/>
            </w:r>
          </w:p>
        </w:tc>
      </w:tr>
      <w:tr w:rsidR="008C0C44" w:rsidRPr="00DC221D" w14:paraId="638D910A" w14:textId="77777777" w:rsidTr="0072064A">
        <w:tc>
          <w:tcPr>
            <w:tcW w:w="4059" w:type="dxa"/>
          </w:tcPr>
          <w:p w14:paraId="296F72D1"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id_pendidikan</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339483B5" w14:textId="77777777" w:rsidR="008C0C44" w:rsidRPr="00DC221D" w:rsidRDefault="008C0C44" w:rsidP="00F60156">
            <w:pPr>
              <w:shd w:val="clear" w:color="auto" w:fill="FBFBFB"/>
              <w:rPr>
                <w:rFonts w:ascii="XDPrime" w:eastAsia="Times New Roman" w:hAnsi="XDPrime" w:cs="Times New Roman"/>
                <w:color w:val="000000"/>
                <w:sz w:val="18"/>
                <w:szCs w:val="18"/>
              </w:rPr>
            </w:pPr>
            <w:r w:rsidRPr="00DC221D">
              <w:rPr>
                <w:rFonts w:ascii="XDPrime" w:eastAsia="Times New Roman" w:hAnsi="XDPrime" w:cs="Times New Roman"/>
                <w:color w:val="000000"/>
                <w:sz w:val="18"/>
                <w:szCs w:val="18"/>
              </w:rPr>
              <w:t>integer</w:t>
            </w:r>
          </w:p>
        </w:tc>
      </w:tr>
      <w:tr w:rsidR="008C0C44" w:rsidRPr="00DC221D" w14:paraId="41F9AFC9" w14:textId="77777777" w:rsidTr="0072064A">
        <w:tc>
          <w:tcPr>
            <w:tcW w:w="4059" w:type="dxa"/>
          </w:tcPr>
          <w:p w14:paraId="4902281D"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Nama_lowongan</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72C9C78F"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String</w:t>
            </w:r>
          </w:p>
        </w:tc>
      </w:tr>
      <w:tr w:rsidR="008C0C44" w:rsidRPr="00DC221D" w14:paraId="6822FBCC" w14:textId="77777777" w:rsidTr="0072064A">
        <w:tc>
          <w:tcPr>
            <w:tcW w:w="4059" w:type="dxa"/>
          </w:tcPr>
          <w:p w14:paraId="22D98F28"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Usia</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0F55C2E8"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integer</w:t>
            </w:r>
          </w:p>
        </w:tc>
      </w:tr>
      <w:tr w:rsidR="008C0C44" w:rsidRPr="00DC221D" w14:paraId="40937F8F" w14:textId="77777777" w:rsidTr="0072064A">
        <w:tc>
          <w:tcPr>
            <w:tcW w:w="4059" w:type="dxa"/>
          </w:tcPr>
          <w:p w14:paraId="21229FD2"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jenis_kelamin</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485A058B"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(50)</w:t>
            </w:r>
          </w:p>
        </w:tc>
      </w:tr>
      <w:tr w:rsidR="008C0C44" w:rsidRPr="00DC221D" w14:paraId="5A50D8E3" w14:textId="77777777" w:rsidTr="0072064A">
        <w:tc>
          <w:tcPr>
            <w:tcW w:w="4059" w:type="dxa"/>
          </w:tcPr>
          <w:p w14:paraId="75917786"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email </w:t>
            </w:r>
            <w:r w:rsidRPr="00DC221D">
              <w:rPr>
                <w:rFonts w:ascii="XDPrime" w:hAnsi="XDPrime"/>
                <w:color w:val="000000"/>
                <w:sz w:val="18"/>
                <w:szCs w:val="18"/>
                <w:shd w:val="clear" w:color="auto" w:fill="FBFBFB"/>
              </w:rPr>
              <w:tab/>
            </w:r>
          </w:p>
        </w:tc>
        <w:tc>
          <w:tcPr>
            <w:tcW w:w="3868" w:type="dxa"/>
          </w:tcPr>
          <w:p w14:paraId="68A34311"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(13)</w:t>
            </w:r>
          </w:p>
        </w:tc>
      </w:tr>
      <w:tr w:rsidR="008C0C44" w:rsidRPr="00DC221D" w14:paraId="729C981B" w14:textId="77777777" w:rsidTr="0072064A">
        <w:tc>
          <w:tcPr>
            <w:tcW w:w="4059" w:type="dxa"/>
          </w:tcPr>
          <w:p w14:paraId="6A9D6403"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tgl_kirim_loker   </w:t>
            </w:r>
          </w:p>
        </w:tc>
        <w:tc>
          <w:tcPr>
            <w:tcW w:w="3868" w:type="dxa"/>
          </w:tcPr>
          <w:p w14:paraId="3312C858"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 xml:space="preserve">Integer </w:t>
            </w:r>
          </w:p>
        </w:tc>
      </w:tr>
      <w:tr w:rsidR="008C0C44" w:rsidRPr="00DC221D" w14:paraId="5486D70A" w14:textId="77777777" w:rsidTr="0072064A">
        <w:tc>
          <w:tcPr>
            <w:tcW w:w="4059" w:type="dxa"/>
          </w:tcPr>
          <w:p w14:paraId="7C84303A"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id_bidang</w:t>
            </w:r>
            <w:r w:rsidRPr="00DC221D">
              <w:rPr>
                <w:rFonts w:ascii="XDPrime" w:hAnsi="XDPrime"/>
                <w:color w:val="000000"/>
                <w:sz w:val="18"/>
                <w:szCs w:val="18"/>
                <w:shd w:val="clear" w:color="auto" w:fill="FBFBFB"/>
              </w:rPr>
              <w:tab/>
            </w:r>
          </w:p>
        </w:tc>
        <w:tc>
          <w:tcPr>
            <w:tcW w:w="3868" w:type="dxa"/>
          </w:tcPr>
          <w:p w14:paraId="763B1AFA"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1189B1F2" w14:textId="77777777" w:rsidTr="0072064A">
        <w:tc>
          <w:tcPr>
            <w:tcW w:w="4059" w:type="dxa"/>
          </w:tcPr>
          <w:p w14:paraId="53F47BF7"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id_perusahaan</w:t>
            </w:r>
            <w:r w:rsidRPr="00DC221D">
              <w:rPr>
                <w:rFonts w:ascii="XDPrime" w:hAnsi="XDPrime"/>
                <w:color w:val="000000"/>
                <w:sz w:val="18"/>
                <w:szCs w:val="18"/>
                <w:shd w:val="clear" w:color="auto" w:fill="FBFBFB"/>
              </w:rPr>
              <w:tab/>
            </w:r>
          </w:p>
        </w:tc>
        <w:tc>
          <w:tcPr>
            <w:tcW w:w="3868" w:type="dxa"/>
          </w:tcPr>
          <w:p w14:paraId="65448AB2"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 xml:space="preserve">Integer </w:t>
            </w:r>
          </w:p>
        </w:tc>
      </w:tr>
      <w:tr w:rsidR="008C0C44" w:rsidRPr="00DC221D" w14:paraId="4764C7AB" w14:textId="77777777" w:rsidTr="0072064A">
        <w:tc>
          <w:tcPr>
            <w:tcW w:w="4059" w:type="dxa"/>
          </w:tcPr>
          <w:p w14:paraId="6A7C5E3D"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 xml:space="preserve">Nama_perusahaan </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40383562"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(20)</w:t>
            </w:r>
          </w:p>
        </w:tc>
      </w:tr>
      <w:tr w:rsidR="008C0C44" w:rsidRPr="00DC221D" w14:paraId="2668E04F" w14:textId="77777777" w:rsidTr="0072064A">
        <w:tc>
          <w:tcPr>
            <w:tcW w:w="4059" w:type="dxa"/>
          </w:tcPr>
          <w:p w14:paraId="004CC783"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Profil_perusahaan</w:t>
            </w:r>
          </w:p>
        </w:tc>
        <w:tc>
          <w:tcPr>
            <w:tcW w:w="3868" w:type="dxa"/>
          </w:tcPr>
          <w:p w14:paraId="1C8E9EA5"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2CAB4293" w14:textId="77777777" w:rsidTr="0072064A">
        <w:tc>
          <w:tcPr>
            <w:tcW w:w="4059" w:type="dxa"/>
          </w:tcPr>
          <w:p w14:paraId="2071F9B0"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jenis_usaha</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4F849740"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3110E64D" w14:textId="77777777" w:rsidTr="0072064A">
        <w:tc>
          <w:tcPr>
            <w:tcW w:w="4059" w:type="dxa"/>
          </w:tcPr>
          <w:p w14:paraId="4125D074"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kota </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62BABDD1"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0307D2F4" w14:textId="77777777" w:rsidTr="0072064A">
        <w:tc>
          <w:tcPr>
            <w:tcW w:w="4059" w:type="dxa"/>
          </w:tcPr>
          <w:p w14:paraId="705FD69C"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provinsi</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27B9192E"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616F1ABC" w14:textId="77777777" w:rsidTr="0072064A">
        <w:tc>
          <w:tcPr>
            <w:tcW w:w="4059" w:type="dxa"/>
          </w:tcPr>
          <w:p w14:paraId="5E349AED"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alamat</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23287076"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33986E1B" w14:textId="77777777" w:rsidTr="0072064A">
        <w:tc>
          <w:tcPr>
            <w:tcW w:w="4059" w:type="dxa"/>
          </w:tcPr>
          <w:p w14:paraId="7E617D27"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no_telp</w:t>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r w:rsidRPr="00DC221D">
              <w:rPr>
                <w:rFonts w:ascii="XDPrime" w:hAnsi="XDPrime"/>
                <w:color w:val="000000"/>
                <w:sz w:val="18"/>
                <w:szCs w:val="18"/>
                <w:shd w:val="clear" w:color="auto" w:fill="FBFBFB"/>
              </w:rPr>
              <w:tab/>
            </w:r>
          </w:p>
        </w:tc>
        <w:tc>
          <w:tcPr>
            <w:tcW w:w="3868" w:type="dxa"/>
          </w:tcPr>
          <w:p w14:paraId="7D0B3FB8"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r>
      <w:tr w:rsidR="008C0C44" w:rsidRPr="00DC221D" w14:paraId="60F21E3B" w14:textId="77777777" w:rsidTr="0072064A">
        <w:tc>
          <w:tcPr>
            <w:tcW w:w="4059" w:type="dxa"/>
          </w:tcPr>
          <w:p w14:paraId="79C4C9D0"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username</w:t>
            </w:r>
          </w:p>
        </w:tc>
        <w:tc>
          <w:tcPr>
            <w:tcW w:w="3868" w:type="dxa"/>
          </w:tcPr>
          <w:p w14:paraId="0D7F1FC2"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String (15)</w:t>
            </w:r>
          </w:p>
        </w:tc>
      </w:tr>
      <w:tr w:rsidR="008C0C44" w:rsidRPr="00DC221D" w14:paraId="4BAB01F3" w14:textId="77777777" w:rsidTr="0072064A">
        <w:tc>
          <w:tcPr>
            <w:tcW w:w="4059" w:type="dxa"/>
          </w:tcPr>
          <w:p w14:paraId="437EA596"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Id_pelamar</w:t>
            </w:r>
          </w:p>
        </w:tc>
        <w:tc>
          <w:tcPr>
            <w:tcW w:w="3868" w:type="dxa"/>
          </w:tcPr>
          <w:p w14:paraId="6CA33166"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Char (5)</w:t>
            </w:r>
          </w:p>
        </w:tc>
      </w:tr>
      <w:tr w:rsidR="008C0C44" w:rsidRPr="00DC221D" w14:paraId="6C855416" w14:textId="77777777" w:rsidTr="0072064A">
        <w:tc>
          <w:tcPr>
            <w:tcW w:w="4059" w:type="dxa"/>
          </w:tcPr>
          <w:p w14:paraId="7A76B6B1"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password</w:t>
            </w:r>
          </w:p>
        </w:tc>
        <w:tc>
          <w:tcPr>
            <w:tcW w:w="3868" w:type="dxa"/>
          </w:tcPr>
          <w:p w14:paraId="374BA853"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w:t>
            </w:r>
          </w:p>
        </w:tc>
      </w:tr>
      <w:tr w:rsidR="008C0C44" w:rsidRPr="00DC221D" w14:paraId="758ECAFA" w14:textId="77777777" w:rsidTr="0072064A">
        <w:tc>
          <w:tcPr>
            <w:tcW w:w="4059" w:type="dxa"/>
          </w:tcPr>
          <w:p w14:paraId="51F7CB53"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username</w:t>
            </w:r>
          </w:p>
        </w:tc>
        <w:tc>
          <w:tcPr>
            <w:tcW w:w="3868" w:type="dxa"/>
          </w:tcPr>
          <w:p w14:paraId="2A400865"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String (20)</w:t>
            </w:r>
          </w:p>
        </w:tc>
      </w:tr>
      <w:tr w:rsidR="008C0C44" w:rsidRPr="00DC221D" w14:paraId="1BF5FCFD" w14:textId="77777777" w:rsidTr="0072064A">
        <w:tc>
          <w:tcPr>
            <w:tcW w:w="4059" w:type="dxa"/>
          </w:tcPr>
          <w:p w14:paraId="020DD32F"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Id_pelamar</w:t>
            </w:r>
          </w:p>
        </w:tc>
        <w:tc>
          <w:tcPr>
            <w:tcW w:w="3868" w:type="dxa"/>
          </w:tcPr>
          <w:p w14:paraId="676B5703"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Char (24)</w:t>
            </w:r>
          </w:p>
        </w:tc>
      </w:tr>
      <w:tr w:rsidR="008C0C44" w:rsidRPr="00DC221D" w14:paraId="2D8BB8A9" w14:textId="77777777" w:rsidTr="0072064A">
        <w:tc>
          <w:tcPr>
            <w:tcW w:w="4059" w:type="dxa"/>
          </w:tcPr>
          <w:p w14:paraId="46F739CC" w14:textId="77777777" w:rsidR="008C0C44" w:rsidRPr="00DC221D" w:rsidRDefault="008C0C44" w:rsidP="00F60156">
            <w:pPr>
              <w:tabs>
                <w:tab w:val="left" w:pos="1020"/>
              </w:tabs>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password</w:t>
            </w:r>
          </w:p>
        </w:tc>
        <w:tc>
          <w:tcPr>
            <w:tcW w:w="3868" w:type="dxa"/>
          </w:tcPr>
          <w:p w14:paraId="15711051" w14:textId="77777777" w:rsidR="008C0C44" w:rsidRPr="00DC221D" w:rsidRDefault="008C0C44"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(19)</w:t>
            </w:r>
          </w:p>
        </w:tc>
      </w:tr>
    </w:tbl>
    <w:p w14:paraId="45414C32" w14:textId="77777777" w:rsidR="008C0C44" w:rsidRPr="00DC221D" w:rsidRDefault="008C0C44" w:rsidP="008C0C44">
      <w:pPr>
        <w:rPr>
          <w:rFonts w:ascii="XDPrime" w:hAnsi="XDPrime"/>
          <w:lang w:val="en-GB" w:eastAsia="en-US"/>
        </w:rPr>
      </w:pPr>
    </w:p>
    <w:p w14:paraId="3B1C330B" w14:textId="77777777" w:rsidR="000D59A2" w:rsidRPr="00DC221D" w:rsidRDefault="000D59A2" w:rsidP="008C0C44">
      <w:pPr>
        <w:rPr>
          <w:rFonts w:ascii="XDPrime" w:hAnsi="XDPrime"/>
          <w:lang w:val="en-GB" w:eastAsia="en-US"/>
        </w:rPr>
      </w:pPr>
    </w:p>
    <w:p w14:paraId="5F0A666B" w14:textId="77777777" w:rsidR="000D59A2" w:rsidRPr="00DC221D" w:rsidRDefault="000D59A2" w:rsidP="008C0C44">
      <w:pPr>
        <w:rPr>
          <w:rFonts w:ascii="XDPrime" w:hAnsi="XDPrime"/>
          <w:lang w:val="en-GB" w:eastAsia="en-US"/>
        </w:rPr>
      </w:pPr>
    </w:p>
    <w:p w14:paraId="29982F04" w14:textId="77777777" w:rsidR="000D59A2" w:rsidRPr="00DC221D" w:rsidRDefault="000D59A2" w:rsidP="008C0C44">
      <w:pPr>
        <w:rPr>
          <w:rFonts w:ascii="XDPrime" w:hAnsi="XDPrime"/>
          <w:lang w:val="en-GB" w:eastAsia="en-US"/>
        </w:rPr>
      </w:pPr>
    </w:p>
    <w:p w14:paraId="0142A82C" w14:textId="77777777" w:rsidR="000D59A2" w:rsidRPr="00DC221D" w:rsidRDefault="000D59A2" w:rsidP="008C0C44">
      <w:pPr>
        <w:rPr>
          <w:rFonts w:ascii="XDPrime" w:hAnsi="XDPrime"/>
          <w:lang w:val="en-GB" w:eastAsia="en-US"/>
        </w:rPr>
      </w:pPr>
    </w:p>
    <w:p w14:paraId="5B8C316D" w14:textId="77777777" w:rsidR="000D59A2" w:rsidRPr="00DC221D" w:rsidRDefault="000D59A2" w:rsidP="008C0C44">
      <w:pPr>
        <w:rPr>
          <w:rFonts w:ascii="XDPrime" w:hAnsi="XDPrime"/>
          <w:lang w:val="en-GB" w:eastAsia="en-US"/>
        </w:rPr>
      </w:pPr>
    </w:p>
    <w:p w14:paraId="397E2B88" w14:textId="77777777" w:rsidR="000D59A2" w:rsidRPr="00DC221D" w:rsidRDefault="000D59A2" w:rsidP="008C0C44">
      <w:pPr>
        <w:rPr>
          <w:rFonts w:ascii="XDPrime" w:hAnsi="XDPrime"/>
          <w:lang w:val="en-GB" w:eastAsia="en-US"/>
        </w:rPr>
      </w:pPr>
    </w:p>
    <w:p w14:paraId="455D21AD" w14:textId="77777777" w:rsidR="000D59A2" w:rsidRPr="00DC221D" w:rsidRDefault="000D59A2" w:rsidP="008C0C44">
      <w:pPr>
        <w:rPr>
          <w:rFonts w:ascii="XDPrime" w:hAnsi="XDPrime"/>
          <w:lang w:val="en-GB" w:eastAsia="en-US"/>
        </w:rPr>
      </w:pPr>
    </w:p>
    <w:p w14:paraId="05CD4C2F" w14:textId="77777777" w:rsidR="008C0C44" w:rsidRPr="00DC221D" w:rsidRDefault="008C0C44" w:rsidP="008C0C44">
      <w:pPr>
        <w:rPr>
          <w:rFonts w:ascii="XDPrime" w:hAnsi="XDPrime"/>
          <w:lang w:val="en-GB" w:eastAsia="en-US"/>
        </w:rPr>
      </w:pPr>
    </w:p>
    <w:p w14:paraId="68B169E8" w14:textId="77777777" w:rsidR="00C44039" w:rsidRPr="00DC221D" w:rsidRDefault="00C44039" w:rsidP="008C3F88">
      <w:pPr>
        <w:pStyle w:val="Heading3"/>
        <w:spacing w:before="0" w:after="0"/>
        <w:jc w:val="both"/>
        <w:rPr>
          <w:rFonts w:ascii="XDPrime" w:hAnsi="XDPrime"/>
        </w:rPr>
      </w:pPr>
      <w:bookmarkStart w:id="66" w:name="_Toc505087254"/>
      <w:bookmarkStart w:id="67" w:name="_Toc505317343"/>
      <w:bookmarkStart w:id="68" w:name="_Toc506364386"/>
      <w:bookmarkStart w:id="69" w:name="_Toc58693677"/>
      <w:bookmarkStart w:id="70" w:name="_Toc155118244"/>
      <w:bookmarkStart w:id="71" w:name="_Toc155118292"/>
      <w:r w:rsidRPr="00DC221D">
        <w:rPr>
          <w:rFonts w:ascii="XDPrime" w:hAnsi="XDPrime"/>
        </w:rPr>
        <w:t>Conceptual Data Model</w:t>
      </w:r>
      <w:bookmarkEnd w:id="66"/>
      <w:bookmarkEnd w:id="67"/>
      <w:bookmarkEnd w:id="68"/>
      <w:bookmarkEnd w:id="69"/>
      <w:bookmarkEnd w:id="70"/>
      <w:bookmarkEnd w:id="71"/>
    </w:p>
    <w:p w14:paraId="5DA137FA" w14:textId="77777777" w:rsidR="008C0C44" w:rsidRPr="00DC221D" w:rsidRDefault="008C0C44" w:rsidP="008C0C44">
      <w:pPr>
        <w:rPr>
          <w:rFonts w:ascii="XDPrime" w:hAnsi="XDPrime"/>
          <w:lang w:val="en-GB" w:eastAsia="en-US"/>
        </w:rPr>
      </w:pPr>
    </w:p>
    <w:p w14:paraId="69F432EE" w14:textId="77777777" w:rsidR="00C61D77" w:rsidRPr="00DC221D" w:rsidRDefault="008C0C44" w:rsidP="00C61D77">
      <w:pPr>
        <w:keepNext/>
        <w:rPr>
          <w:rFonts w:ascii="XDPrime" w:hAnsi="XDPrime"/>
        </w:rPr>
      </w:pPr>
      <w:r w:rsidRPr="00DC221D">
        <w:rPr>
          <w:rFonts w:ascii="XDPrime" w:hAnsi="XDPrime"/>
          <w:noProof/>
        </w:rPr>
        <w:drawing>
          <wp:inline distT="0" distB="0" distL="0" distR="0" wp14:anchorId="660A8BAD" wp14:editId="028ED8F7">
            <wp:extent cx="5039995" cy="2612074"/>
            <wp:effectExtent l="0" t="0" r="0" b="0"/>
            <wp:docPr id="1562285283" name="Gambar 156228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85283" name="Picture 1562285283"/>
                    <pic:cNvPicPr/>
                  </pic:nvPicPr>
                  <pic:blipFill>
                    <a:blip r:embed="rId11">
                      <a:extLst>
                        <a:ext uri="{28A0092B-C50C-407E-A947-70E740481C1C}">
                          <a14:useLocalDpi xmlns:a14="http://schemas.microsoft.com/office/drawing/2010/main" val="0"/>
                        </a:ext>
                      </a:extLst>
                    </a:blip>
                    <a:stretch>
                      <a:fillRect/>
                    </a:stretch>
                  </pic:blipFill>
                  <pic:spPr>
                    <a:xfrm>
                      <a:off x="0" y="0"/>
                      <a:ext cx="5039995" cy="2612074"/>
                    </a:xfrm>
                    <a:prstGeom prst="rect">
                      <a:avLst/>
                    </a:prstGeom>
                  </pic:spPr>
                </pic:pic>
              </a:graphicData>
            </a:graphic>
          </wp:inline>
        </w:drawing>
      </w:r>
    </w:p>
    <w:p w14:paraId="2B534A71" w14:textId="112641C7" w:rsidR="00F66E0C" w:rsidRPr="00DC221D" w:rsidRDefault="00C61D77" w:rsidP="00F66E0C">
      <w:pPr>
        <w:pStyle w:val="Caption"/>
      </w:pPr>
      <w:bookmarkStart w:id="72" w:name="_Toc154510203"/>
      <w:r w:rsidRPr="00DC221D">
        <w:t>Gambar 2.</w:t>
      </w:r>
      <w:r w:rsidRPr="00DC221D">
        <w:fldChar w:fldCharType="begin"/>
      </w:r>
      <w:r w:rsidRPr="00DC221D">
        <w:instrText xml:space="preserve"> SEQ Gambar_2. \* ARABIC </w:instrText>
      </w:r>
      <w:r w:rsidRPr="00DC221D">
        <w:fldChar w:fldCharType="separate"/>
      </w:r>
      <w:r w:rsidR="000E6C94">
        <w:rPr>
          <w:noProof/>
        </w:rPr>
        <w:t>1</w:t>
      </w:r>
      <w:r w:rsidRPr="00DC221D">
        <w:fldChar w:fldCharType="end"/>
      </w:r>
      <w:r w:rsidR="00AE0D34" w:rsidRPr="00DC221D">
        <w:t xml:space="preserve"> </w:t>
      </w:r>
      <w:r w:rsidR="00F66E0C" w:rsidRPr="00DC221D">
        <w:t>Conceptual Data Model (CDM)</w:t>
      </w:r>
      <w:bookmarkEnd w:id="72"/>
    </w:p>
    <w:p w14:paraId="07DB144B" w14:textId="355B917D" w:rsidR="008C0C44" w:rsidRPr="00DC221D" w:rsidRDefault="008C0C44" w:rsidP="00D52CE4">
      <w:pPr>
        <w:pStyle w:val="Caption"/>
        <w:rPr>
          <w:lang w:val="en-GB"/>
        </w:rPr>
      </w:pPr>
    </w:p>
    <w:p w14:paraId="573DD8B0" w14:textId="77777777" w:rsidR="00C44039" w:rsidRPr="00DC221D" w:rsidRDefault="00C44039" w:rsidP="008C3F88">
      <w:pPr>
        <w:pStyle w:val="guide"/>
        <w:jc w:val="both"/>
        <w:rPr>
          <w:rFonts w:ascii="XDPrime" w:hAnsi="XDPrime"/>
          <w:lang w:val="pt-BR"/>
        </w:rPr>
      </w:pPr>
    </w:p>
    <w:p w14:paraId="7AAECCF9" w14:textId="77777777" w:rsidR="00C44039" w:rsidRPr="00DC221D" w:rsidRDefault="00C44039" w:rsidP="008C3F88">
      <w:pPr>
        <w:pStyle w:val="Heading3"/>
        <w:spacing w:before="0" w:after="0"/>
        <w:jc w:val="both"/>
        <w:rPr>
          <w:rFonts w:ascii="XDPrime" w:hAnsi="XDPrime"/>
        </w:rPr>
      </w:pPr>
      <w:bookmarkStart w:id="73" w:name="_Toc505087255"/>
      <w:bookmarkStart w:id="74" w:name="_Toc505317344"/>
      <w:bookmarkStart w:id="75" w:name="_Toc506364387"/>
      <w:bookmarkStart w:id="76" w:name="_Toc58693678"/>
      <w:bookmarkStart w:id="77" w:name="_Toc155118245"/>
      <w:bookmarkStart w:id="78" w:name="_Toc155118293"/>
      <w:r w:rsidRPr="00DC221D">
        <w:rPr>
          <w:rFonts w:ascii="XDPrime" w:hAnsi="XDPrime"/>
        </w:rPr>
        <w:t>Physical Data Model</w:t>
      </w:r>
      <w:bookmarkEnd w:id="73"/>
      <w:bookmarkEnd w:id="74"/>
      <w:bookmarkEnd w:id="75"/>
      <w:bookmarkEnd w:id="76"/>
      <w:bookmarkEnd w:id="77"/>
      <w:bookmarkEnd w:id="78"/>
    </w:p>
    <w:p w14:paraId="1EFA6206" w14:textId="3478C264" w:rsidR="00C44039" w:rsidRPr="00DC221D" w:rsidRDefault="00C44039" w:rsidP="008C3F88">
      <w:pPr>
        <w:keepNext/>
        <w:spacing w:after="0" w:line="240" w:lineRule="auto"/>
        <w:jc w:val="both"/>
        <w:rPr>
          <w:rFonts w:ascii="XDPrime" w:hAnsi="XDPrime" w:cs="Times New Roman"/>
        </w:rPr>
      </w:pPr>
    </w:p>
    <w:p w14:paraId="4EB8F2FE" w14:textId="77777777" w:rsidR="00E97479" w:rsidRPr="00DC221D" w:rsidRDefault="008C0C44" w:rsidP="00E97479">
      <w:pPr>
        <w:keepNext/>
        <w:spacing w:after="0" w:line="240" w:lineRule="auto"/>
        <w:jc w:val="both"/>
        <w:rPr>
          <w:rFonts w:ascii="XDPrime" w:hAnsi="XDPrime"/>
        </w:rPr>
      </w:pPr>
      <w:r w:rsidRPr="00DC221D">
        <w:rPr>
          <w:rFonts w:ascii="XDPrime" w:hAnsi="XDPrime"/>
          <w:noProof/>
        </w:rPr>
        <w:drawing>
          <wp:inline distT="0" distB="0" distL="0" distR="0" wp14:anchorId="2EBD7AB1" wp14:editId="41D0D042">
            <wp:extent cx="5039995" cy="2394536"/>
            <wp:effectExtent l="0" t="0" r="0" b="0"/>
            <wp:docPr id="1235855819" name="Gambar 123585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55819" name="Picture 1235855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94536"/>
                    </a:xfrm>
                    <a:prstGeom prst="rect">
                      <a:avLst/>
                    </a:prstGeom>
                  </pic:spPr>
                </pic:pic>
              </a:graphicData>
            </a:graphic>
          </wp:inline>
        </w:drawing>
      </w:r>
    </w:p>
    <w:p w14:paraId="012D0868" w14:textId="0273BDF4" w:rsidR="00E97479" w:rsidRPr="00DC221D" w:rsidRDefault="00E97479" w:rsidP="00F760F0">
      <w:pPr>
        <w:pStyle w:val="Caption"/>
        <w:rPr>
          <w:lang w:val="en-US"/>
        </w:rPr>
      </w:pPr>
      <w:bookmarkStart w:id="79" w:name="_Toc154510204"/>
      <w:r w:rsidRPr="00DC221D">
        <w:t>Gambar 2.</w:t>
      </w:r>
      <w:r w:rsidRPr="00DC221D">
        <w:fldChar w:fldCharType="begin"/>
      </w:r>
      <w:r w:rsidRPr="00DC221D">
        <w:instrText xml:space="preserve"> SEQ Gambar_2. \* ARABIC </w:instrText>
      </w:r>
      <w:r w:rsidRPr="00DC221D">
        <w:fldChar w:fldCharType="separate"/>
      </w:r>
      <w:r w:rsidR="000E6C94">
        <w:rPr>
          <w:noProof/>
        </w:rPr>
        <w:t>2</w:t>
      </w:r>
      <w:r w:rsidRPr="00DC221D">
        <w:fldChar w:fldCharType="end"/>
      </w:r>
      <w:r w:rsidRPr="00DC221D">
        <w:t xml:space="preserve"> </w:t>
      </w:r>
      <w:r w:rsidRPr="00DC221D">
        <w:rPr>
          <w:lang w:val="en-US"/>
        </w:rPr>
        <w:t>Physical Data Model (PDM)</w:t>
      </w:r>
      <w:bookmarkEnd w:id="79"/>
    </w:p>
    <w:p w14:paraId="37A82711" w14:textId="77777777" w:rsidR="00E97479" w:rsidRPr="00DC221D" w:rsidRDefault="00E97479" w:rsidP="00E97479">
      <w:pPr>
        <w:rPr>
          <w:rFonts w:ascii="XDPrime" w:hAnsi="XDPrime"/>
          <w:lang w:val="en-US" w:eastAsia="en-US"/>
        </w:rPr>
      </w:pPr>
    </w:p>
    <w:p w14:paraId="2E62EEC5" w14:textId="48EF943D" w:rsidR="008C0C44" w:rsidRPr="00DC221D" w:rsidRDefault="008C0C44" w:rsidP="00E97479">
      <w:pPr>
        <w:pStyle w:val="Caption"/>
        <w:jc w:val="both"/>
      </w:pPr>
    </w:p>
    <w:p w14:paraId="09A90F49" w14:textId="77777777" w:rsidR="00D00BC2" w:rsidRPr="00DC221D" w:rsidRDefault="00D00BC2" w:rsidP="00D00BC2">
      <w:pPr>
        <w:rPr>
          <w:rFonts w:ascii="XDPrime" w:hAnsi="XDPrime"/>
          <w:lang w:val="en-US" w:eastAsia="en-US"/>
        </w:rPr>
      </w:pPr>
    </w:p>
    <w:p w14:paraId="0EC1E42B" w14:textId="77777777" w:rsidR="00D00BC2" w:rsidRPr="00DC221D" w:rsidRDefault="00D00BC2" w:rsidP="00D00BC2">
      <w:pPr>
        <w:rPr>
          <w:rFonts w:ascii="XDPrime" w:hAnsi="XDPrime"/>
          <w:lang w:val="en-US" w:eastAsia="en-US"/>
        </w:rPr>
      </w:pPr>
    </w:p>
    <w:p w14:paraId="51C19FEC" w14:textId="77777777" w:rsidR="00D00BC2" w:rsidRPr="00DC221D" w:rsidRDefault="00D00BC2" w:rsidP="00D00BC2">
      <w:pPr>
        <w:rPr>
          <w:rFonts w:ascii="XDPrime" w:hAnsi="XDPrime"/>
          <w:lang w:val="en-US" w:eastAsia="en-US"/>
        </w:rPr>
      </w:pPr>
    </w:p>
    <w:p w14:paraId="53C0BEB5" w14:textId="77777777" w:rsidR="00D00BC2" w:rsidRPr="00DC221D" w:rsidRDefault="00D00BC2" w:rsidP="00D00BC2">
      <w:pPr>
        <w:rPr>
          <w:rFonts w:ascii="XDPrime" w:hAnsi="XDPrime"/>
          <w:lang w:val="en-US" w:eastAsia="en-US"/>
        </w:rPr>
      </w:pPr>
    </w:p>
    <w:p w14:paraId="3EB7C5F6" w14:textId="77777777" w:rsidR="00C44039" w:rsidRPr="00DC221D" w:rsidRDefault="00C44039" w:rsidP="008C3F88">
      <w:pPr>
        <w:pStyle w:val="Heading3"/>
        <w:spacing w:before="0" w:after="0"/>
        <w:jc w:val="both"/>
        <w:rPr>
          <w:rFonts w:ascii="XDPrime" w:hAnsi="XDPrime"/>
        </w:rPr>
      </w:pPr>
      <w:bookmarkStart w:id="80" w:name="_Toc506364388"/>
      <w:bookmarkStart w:id="81" w:name="_Toc58693679"/>
      <w:bookmarkStart w:id="82" w:name="_Toc155118246"/>
      <w:bookmarkStart w:id="83" w:name="_Toc155118294"/>
      <w:r w:rsidRPr="00DC221D">
        <w:rPr>
          <w:rFonts w:ascii="XDPrime" w:hAnsi="XDPrime"/>
        </w:rPr>
        <w:t>Daftar Tabel Aplikasi</w:t>
      </w:r>
      <w:bookmarkEnd w:id="80"/>
      <w:bookmarkEnd w:id="81"/>
      <w:bookmarkEnd w:id="82"/>
      <w:bookmarkEnd w:id="83"/>
    </w:p>
    <w:p w14:paraId="7A2056A0" w14:textId="77777777" w:rsidR="00D00BC2" w:rsidRPr="00DC221D" w:rsidRDefault="00D00BC2" w:rsidP="00D00BC2">
      <w:pPr>
        <w:rPr>
          <w:rFonts w:ascii="XDPrime" w:hAnsi="XDPrime"/>
          <w:lang w:val="en-GB" w:eastAsia="en-US"/>
        </w:rPr>
      </w:pPr>
    </w:p>
    <w:p w14:paraId="0AE18149" w14:textId="05251793" w:rsidR="0072064A" w:rsidRPr="00DC221D" w:rsidRDefault="0072064A" w:rsidP="0072064A">
      <w:pPr>
        <w:pStyle w:val="Caption"/>
        <w:keepNext/>
      </w:pPr>
      <w:bookmarkStart w:id="84" w:name="_Toc154514297"/>
      <w:r w:rsidRPr="00DC221D">
        <w:t>Tabel 2.</w:t>
      </w:r>
      <w:r w:rsidRPr="00DC221D">
        <w:fldChar w:fldCharType="begin"/>
      </w:r>
      <w:r w:rsidRPr="00DC221D">
        <w:instrText xml:space="preserve"> SEQ Tabel_2. \* ARABIC </w:instrText>
      </w:r>
      <w:r w:rsidRPr="00DC221D">
        <w:fldChar w:fldCharType="separate"/>
      </w:r>
      <w:r w:rsidR="000E6C94">
        <w:rPr>
          <w:noProof/>
        </w:rPr>
        <w:t>3</w:t>
      </w:r>
      <w:r w:rsidRPr="00DC221D">
        <w:fldChar w:fldCharType="end"/>
      </w:r>
      <w:r w:rsidRPr="00DC221D">
        <w:t xml:space="preserve"> Daftar Tabel Aplikasi</w:t>
      </w:r>
      <w:bookmarkEnd w:id="84"/>
    </w:p>
    <w:tbl>
      <w:tblPr>
        <w:tblStyle w:val="TableGrid"/>
        <w:tblW w:w="0" w:type="auto"/>
        <w:tblLook w:val="04A0" w:firstRow="1" w:lastRow="0" w:firstColumn="1" w:lastColumn="0" w:noHBand="0" w:noVBand="1"/>
      </w:tblPr>
      <w:tblGrid>
        <w:gridCol w:w="1767"/>
        <w:gridCol w:w="1515"/>
        <w:gridCol w:w="1663"/>
        <w:gridCol w:w="1663"/>
        <w:gridCol w:w="1319"/>
      </w:tblGrid>
      <w:tr w:rsidR="008C0C44" w:rsidRPr="00DC221D" w14:paraId="05BA7DC6" w14:textId="77777777" w:rsidTr="0072064A">
        <w:trPr>
          <w:trHeight w:val="415"/>
        </w:trPr>
        <w:tc>
          <w:tcPr>
            <w:tcW w:w="1730" w:type="dxa"/>
          </w:tcPr>
          <w:p w14:paraId="1B5378ED" w14:textId="77777777" w:rsidR="008C0C44" w:rsidRPr="00DC221D" w:rsidRDefault="008C0C44" w:rsidP="00F60156">
            <w:pPr>
              <w:rPr>
                <w:rFonts w:ascii="XDPrime" w:hAnsi="XDPrime"/>
              </w:rPr>
            </w:pPr>
            <w:r w:rsidRPr="00DC221D">
              <w:rPr>
                <w:rFonts w:ascii="XDPrime" w:hAnsi="XDPrime"/>
              </w:rPr>
              <w:t>Nama Tabel</w:t>
            </w:r>
          </w:p>
        </w:tc>
        <w:tc>
          <w:tcPr>
            <w:tcW w:w="1552" w:type="dxa"/>
          </w:tcPr>
          <w:p w14:paraId="6C52DE68" w14:textId="77777777" w:rsidR="008C0C44" w:rsidRPr="00DC221D" w:rsidRDefault="008C0C44" w:rsidP="00F60156">
            <w:pPr>
              <w:rPr>
                <w:rFonts w:ascii="XDPrime" w:hAnsi="XDPrime"/>
              </w:rPr>
            </w:pPr>
            <w:r w:rsidRPr="00DC221D">
              <w:rPr>
                <w:rFonts w:ascii="XDPrime" w:hAnsi="XDPrime"/>
              </w:rPr>
              <w:t>Primary Key</w:t>
            </w:r>
          </w:p>
        </w:tc>
        <w:tc>
          <w:tcPr>
            <w:tcW w:w="1641" w:type="dxa"/>
          </w:tcPr>
          <w:p w14:paraId="422B3278" w14:textId="77777777" w:rsidR="008C0C44" w:rsidRPr="00DC221D" w:rsidRDefault="008C0C44" w:rsidP="00F60156">
            <w:pPr>
              <w:rPr>
                <w:rFonts w:ascii="XDPrime" w:hAnsi="XDPrime"/>
              </w:rPr>
            </w:pPr>
            <w:r w:rsidRPr="00DC221D">
              <w:rPr>
                <w:rFonts w:ascii="XDPrime" w:hAnsi="XDPrime"/>
              </w:rPr>
              <w:t>Data Store</w:t>
            </w:r>
          </w:p>
        </w:tc>
        <w:tc>
          <w:tcPr>
            <w:tcW w:w="1641" w:type="dxa"/>
          </w:tcPr>
          <w:p w14:paraId="0E3BF4A5" w14:textId="77777777" w:rsidR="008C0C44" w:rsidRPr="00DC221D" w:rsidRDefault="008C0C44" w:rsidP="00F60156">
            <w:pPr>
              <w:rPr>
                <w:rFonts w:ascii="XDPrime" w:hAnsi="XDPrime"/>
              </w:rPr>
            </w:pPr>
            <w:r w:rsidRPr="00DC221D">
              <w:rPr>
                <w:rFonts w:ascii="XDPrime" w:hAnsi="XDPrime"/>
              </w:rPr>
              <w:t>E/R</w:t>
            </w:r>
          </w:p>
        </w:tc>
        <w:tc>
          <w:tcPr>
            <w:tcW w:w="1363" w:type="dxa"/>
          </w:tcPr>
          <w:p w14:paraId="2D25299F" w14:textId="77777777" w:rsidR="008C0C44" w:rsidRPr="00DC221D" w:rsidRDefault="008C0C44" w:rsidP="00F60156">
            <w:pPr>
              <w:rPr>
                <w:rFonts w:ascii="XDPrime" w:hAnsi="XDPrime"/>
              </w:rPr>
            </w:pPr>
            <w:r w:rsidRPr="00DC221D">
              <w:rPr>
                <w:rFonts w:ascii="XDPrime" w:hAnsi="XDPrime"/>
              </w:rPr>
              <w:t>Deskripsi</w:t>
            </w:r>
          </w:p>
        </w:tc>
      </w:tr>
      <w:tr w:rsidR="008C0C44" w:rsidRPr="00DC221D" w14:paraId="0BA1CE59" w14:textId="77777777" w:rsidTr="0072064A">
        <w:tc>
          <w:tcPr>
            <w:tcW w:w="1730" w:type="dxa"/>
          </w:tcPr>
          <w:p w14:paraId="5E77D391" w14:textId="5D575EC9" w:rsidR="008C0C44" w:rsidRPr="00DC221D" w:rsidRDefault="008C0C44" w:rsidP="00F60156">
            <w:pPr>
              <w:rPr>
                <w:rFonts w:ascii="XDPrime" w:hAnsi="XDPrime"/>
              </w:rPr>
            </w:pPr>
            <w:r w:rsidRPr="00DC221D">
              <w:rPr>
                <w:rFonts w:ascii="XDPrime" w:hAnsi="XDPrime"/>
              </w:rPr>
              <w:t>TPencari</w:t>
            </w:r>
            <w:r w:rsidR="002C4E8D">
              <w:rPr>
                <w:rFonts w:ascii="XDPrime" w:hAnsi="XDPrime"/>
                <w:lang w:val="en-US"/>
              </w:rPr>
              <w:t>K</w:t>
            </w:r>
            <w:r w:rsidRPr="00DC221D">
              <w:rPr>
                <w:rFonts w:ascii="XDPrime" w:hAnsi="XDPrime"/>
              </w:rPr>
              <w:t>erja</w:t>
            </w:r>
          </w:p>
        </w:tc>
        <w:tc>
          <w:tcPr>
            <w:tcW w:w="1552" w:type="dxa"/>
          </w:tcPr>
          <w:p w14:paraId="35FC5C2F" w14:textId="77777777" w:rsidR="008C0C44" w:rsidRPr="00DC221D" w:rsidRDefault="008C0C44" w:rsidP="00F60156">
            <w:pPr>
              <w:rPr>
                <w:rFonts w:ascii="XDPrime" w:hAnsi="XDPrime"/>
              </w:rPr>
            </w:pPr>
            <w:r w:rsidRPr="00DC221D">
              <w:rPr>
                <w:rFonts w:ascii="XDPrime" w:hAnsi="XDPrime"/>
              </w:rPr>
              <w:t>Id_pelamar</w:t>
            </w:r>
          </w:p>
        </w:tc>
        <w:tc>
          <w:tcPr>
            <w:tcW w:w="1641" w:type="dxa"/>
          </w:tcPr>
          <w:p w14:paraId="2D69503E" w14:textId="03E6BD88" w:rsidR="008C0C44" w:rsidRPr="00DC221D" w:rsidRDefault="008C0C44" w:rsidP="00F60156">
            <w:pPr>
              <w:rPr>
                <w:rFonts w:ascii="XDPrime" w:hAnsi="XDPrime"/>
              </w:rPr>
            </w:pPr>
            <w:r w:rsidRPr="00DC221D">
              <w:rPr>
                <w:rFonts w:ascii="XDPrime" w:hAnsi="XDPrime"/>
              </w:rPr>
              <w:t>Pencari</w:t>
            </w:r>
            <w:r w:rsidR="002C4E8D">
              <w:rPr>
                <w:rFonts w:ascii="XDPrime" w:hAnsi="XDPrime"/>
                <w:lang w:val="en-US"/>
              </w:rPr>
              <w:t>K</w:t>
            </w:r>
            <w:r w:rsidRPr="00DC221D">
              <w:rPr>
                <w:rFonts w:ascii="XDPrime" w:hAnsi="XDPrime"/>
              </w:rPr>
              <w:t>erja</w:t>
            </w:r>
          </w:p>
        </w:tc>
        <w:tc>
          <w:tcPr>
            <w:tcW w:w="1641" w:type="dxa"/>
          </w:tcPr>
          <w:p w14:paraId="3C3813D8" w14:textId="77777777" w:rsidR="008C0C44" w:rsidRPr="00DC221D" w:rsidRDefault="008C0C44" w:rsidP="00F60156">
            <w:pPr>
              <w:rPr>
                <w:rFonts w:ascii="XDPrime" w:hAnsi="XDPrime"/>
              </w:rPr>
            </w:pPr>
            <w:r w:rsidRPr="00DC221D">
              <w:rPr>
                <w:rFonts w:ascii="XDPrime" w:hAnsi="XDPrime"/>
              </w:rPr>
              <w:t>Pencari kerja</w:t>
            </w:r>
          </w:p>
        </w:tc>
        <w:tc>
          <w:tcPr>
            <w:tcW w:w="1363" w:type="dxa"/>
          </w:tcPr>
          <w:p w14:paraId="4E5E1D95" w14:textId="77777777" w:rsidR="008C0C44" w:rsidRPr="00DC221D" w:rsidRDefault="008C0C44" w:rsidP="00F60156">
            <w:pPr>
              <w:rPr>
                <w:rFonts w:ascii="XDPrime" w:hAnsi="XDPrime"/>
              </w:rPr>
            </w:pPr>
            <w:r w:rsidRPr="00DC221D">
              <w:rPr>
                <w:rFonts w:ascii="XDPrime" w:hAnsi="XDPrime"/>
              </w:rPr>
              <w:t>Data pelamar yang terdaftar di perusahan penyediaan lowongan kerja (SILKOKA)</w:t>
            </w:r>
          </w:p>
        </w:tc>
      </w:tr>
      <w:tr w:rsidR="008C0C44" w:rsidRPr="00DC221D" w14:paraId="636996A7" w14:textId="77777777" w:rsidTr="0072064A">
        <w:tc>
          <w:tcPr>
            <w:tcW w:w="1730" w:type="dxa"/>
          </w:tcPr>
          <w:p w14:paraId="5975F16A" w14:textId="77777777" w:rsidR="008C0C44" w:rsidRPr="00DC221D" w:rsidRDefault="008C0C44" w:rsidP="00F60156">
            <w:pPr>
              <w:rPr>
                <w:rFonts w:ascii="XDPrime" w:hAnsi="XDPrime"/>
              </w:rPr>
            </w:pPr>
            <w:r w:rsidRPr="00DC221D">
              <w:rPr>
                <w:rFonts w:ascii="XDPrime" w:hAnsi="XDPrime"/>
              </w:rPr>
              <w:t>TPendidikan</w:t>
            </w:r>
          </w:p>
        </w:tc>
        <w:tc>
          <w:tcPr>
            <w:tcW w:w="1552" w:type="dxa"/>
          </w:tcPr>
          <w:p w14:paraId="1CBB5B7B" w14:textId="77777777" w:rsidR="008C0C44" w:rsidRPr="00DC221D" w:rsidRDefault="008C0C44" w:rsidP="00F60156">
            <w:pPr>
              <w:rPr>
                <w:rFonts w:ascii="XDPrime" w:hAnsi="XDPrime"/>
              </w:rPr>
            </w:pPr>
            <w:r w:rsidRPr="00DC221D">
              <w:rPr>
                <w:rFonts w:ascii="XDPrime" w:hAnsi="XDPrime"/>
              </w:rPr>
              <w:t>Id_pendidikan</w:t>
            </w:r>
          </w:p>
        </w:tc>
        <w:tc>
          <w:tcPr>
            <w:tcW w:w="1641" w:type="dxa"/>
          </w:tcPr>
          <w:p w14:paraId="5AB14DB5" w14:textId="77777777" w:rsidR="008C0C44" w:rsidRPr="00DC221D" w:rsidRDefault="008C0C44" w:rsidP="00F60156">
            <w:pPr>
              <w:rPr>
                <w:rFonts w:ascii="XDPrime" w:hAnsi="XDPrime"/>
              </w:rPr>
            </w:pPr>
            <w:r w:rsidRPr="00DC221D">
              <w:rPr>
                <w:rFonts w:ascii="XDPrime" w:hAnsi="XDPrime"/>
              </w:rPr>
              <w:t>Pendidikan</w:t>
            </w:r>
          </w:p>
        </w:tc>
        <w:tc>
          <w:tcPr>
            <w:tcW w:w="1641" w:type="dxa"/>
          </w:tcPr>
          <w:p w14:paraId="5EFEF24B" w14:textId="77777777" w:rsidR="008C0C44" w:rsidRPr="00DC221D" w:rsidRDefault="008C0C44" w:rsidP="00F60156">
            <w:pPr>
              <w:rPr>
                <w:rFonts w:ascii="XDPrime" w:hAnsi="XDPrime"/>
              </w:rPr>
            </w:pPr>
            <w:r w:rsidRPr="00DC221D">
              <w:rPr>
                <w:rFonts w:ascii="XDPrime" w:hAnsi="XDPrime"/>
              </w:rPr>
              <w:t>Pendidikan</w:t>
            </w:r>
          </w:p>
        </w:tc>
        <w:tc>
          <w:tcPr>
            <w:tcW w:w="1363" w:type="dxa"/>
          </w:tcPr>
          <w:p w14:paraId="75A20368" w14:textId="77777777" w:rsidR="008C0C44" w:rsidRPr="00DC221D" w:rsidRDefault="008C0C44" w:rsidP="00F60156">
            <w:pPr>
              <w:rPr>
                <w:rFonts w:ascii="XDPrime" w:hAnsi="XDPrime"/>
              </w:rPr>
            </w:pPr>
            <w:r w:rsidRPr="00DC221D">
              <w:rPr>
                <w:rFonts w:ascii="XDPrime" w:hAnsi="XDPrime"/>
              </w:rPr>
              <w:t>Data Pendidikan yang tersedia sudah terdaftar di detail pendidikan</w:t>
            </w:r>
          </w:p>
        </w:tc>
      </w:tr>
      <w:tr w:rsidR="008C0C44" w:rsidRPr="00DC221D" w14:paraId="6EDC41BB" w14:textId="77777777" w:rsidTr="0072064A">
        <w:tc>
          <w:tcPr>
            <w:tcW w:w="1730" w:type="dxa"/>
          </w:tcPr>
          <w:p w14:paraId="64C577D5" w14:textId="77777777" w:rsidR="008C0C44" w:rsidRPr="00DC221D" w:rsidRDefault="008C0C44" w:rsidP="00F60156">
            <w:pPr>
              <w:rPr>
                <w:rFonts w:ascii="XDPrime" w:hAnsi="XDPrime"/>
              </w:rPr>
            </w:pPr>
            <w:r w:rsidRPr="00DC221D">
              <w:rPr>
                <w:rFonts w:ascii="XDPrime" w:hAnsi="XDPrime"/>
              </w:rPr>
              <w:t>TAdmin</w:t>
            </w:r>
          </w:p>
        </w:tc>
        <w:tc>
          <w:tcPr>
            <w:tcW w:w="1552" w:type="dxa"/>
          </w:tcPr>
          <w:p w14:paraId="06930731" w14:textId="77777777" w:rsidR="008C0C44" w:rsidRPr="00DC221D" w:rsidRDefault="008C0C44" w:rsidP="00F60156">
            <w:pPr>
              <w:rPr>
                <w:rFonts w:ascii="XDPrime" w:hAnsi="XDPrime"/>
              </w:rPr>
            </w:pPr>
            <w:r w:rsidRPr="00DC221D">
              <w:rPr>
                <w:rFonts w:ascii="XDPrime" w:hAnsi="XDPrime"/>
              </w:rPr>
              <w:t>idPegawai</w:t>
            </w:r>
          </w:p>
        </w:tc>
        <w:tc>
          <w:tcPr>
            <w:tcW w:w="1641" w:type="dxa"/>
          </w:tcPr>
          <w:p w14:paraId="518789FD" w14:textId="77777777" w:rsidR="008C0C44" w:rsidRPr="00DC221D" w:rsidRDefault="008C0C44" w:rsidP="00F60156">
            <w:pPr>
              <w:rPr>
                <w:rFonts w:ascii="XDPrime" w:hAnsi="XDPrime"/>
              </w:rPr>
            </w:pPr>
            <w:r w:rsidRPr="00DC221D">
              <w:rPr>
                <w:rFonts w:ascii="XDPrime" w:hAnsi="XDPrime"/>
              </w:rPr>
              <w:t>Admin</w:t>
            </w:r>
          </w:p>
        </w:tc>
        <w:tc>
          <w:tcPr>
            <w:tcW w:w="1641" w:type="dxa"/>
          </w:tcPr>
          <w:p w14:paraId="57C588AC" w14:textId="77777777" w:rsidR="008C0C44" w:rsidRPr="00DC221D" w:rsidRDefault="008C0C44" w:rsidP="00F60156">
            <w:pPr>
              <w:rPr>
                <w:rFonts w:ascii="XDPrime" w:hAnsi="XDPrime"/>
              </w:rPr>
            </w:pPr>
            <w:r w:rsidRPr="00DC221D">
              <w:rPr>
                <w:rFonts w:ascii="XDPrime" w:hAnsi="XDPrime"/>
              </w:rPr>
              <w:t>Admin</w:t>
            </w:r>
          </w:p>
        </w:tc>
        <w:tc>
          <w:tcPr>
            <w:tcW w:w="1363" w:type="dxa"/>
          </w:tcPr>
          <w:p w14:paraId="50191F8D" w14:textId="77777777" w:rsidR="008C0C44" w:rsidRPr="00DC221D" w:rsidRDefault="008C0C44" w:rsidP="00F60156">
            <w:pPr>
              <w:rPr>
                <w:rFonts w:ascii="XDPrime" w:hAnsi="XDPrime"/>
              </w:rPr>
            </w:pPr>
            <w:r w:rsidRPr="00DC221D">
              <w:rPr>
                <w:rFonts w:ascii="XDPrime" w:hAnsi="XDPrime"/>
              </w:rPr>
              <w:t>Proses Login dan Log Out dari pengguna (Admin)</w:t>
            </w:r>
          </w:p>
        </w:tc>
      </w:tr>
      <w:tr w:rsidR="008C0C44" w:rsidRPr="00DC221D" w14:paraId="05ABB6C0" w14:textId="77777777" w:rsidTr="0072064A">
        <w:tc>
          <w:tcPr>
            <w:tcW w:w="1730" w:type="dxa"/>
          </w:tcPr>
          <w:p w14:paraId="12D29727" w14:textId="77777777" w:rsidR="008C0C44" w:rsidRPr="00DC221D" w:rsidRDefault="008C0C44" w:rsidP="00F60156">
            <w:pPr>
              <w:rPr>
                <w:rFonts w:ascii="XDPrime" w:hAnsi="XDPrime"/>
              </w:rPr>
            </w:pPr>
            <w:r w:rsidRPr="00DC221D">
              <w:rPr>
                <w:rFonts w:ascii="XDPrime" w:hAnsi="XDPrime"/>
              </w:rPr>
              <w:t>TBidangKeahlian</w:t>
            </w:r>
          </w:p>
        </w:tc>
        <w:tc>
          <w:tcPr>
            <w:tcW w:w="1552" w:type="dxa"/>
          </w:tcPr>
          <w:p w14:paraId="33FD5C28" w14:textId="77777777" w:rsidR="008C0C44" w:rsidRPr="00DC221D" w:rsidRDefault="008C0C44" w:rsidP="00F60156">
            <w:pPr>
              <w:rPr>
                <w:rFonts w:ascii="XDPrime" w:hAnsi="XDPrime"/>
              </w:rPr>
            </w:pPr>
            <w:r w:rsidRPr="00DC221D">
              <w:rPr>
                <w:rFonts w:ascii="XDPrime" w:hAnsi="XDPrime"/>
              </w:rPr>
              <w:t>idBidang</w:t>
            </w:r>
          </w:p>
        </w:tc>
        <w:tc>
          <w:tcPr>
            <w:tcW w:w="1641" w:type="dxa"/>
          </w:tcPr>
          <w:p w14:paraId="19C52BB9" w14:textId="77777777" w:rsidR="008C0C44" w:rsidRPr="00DC221D" w:rsidRDefault="008C0C44" w:rsidP="00F60156">
            <w:pPr>
              <w:rPr>
                <w:rFonts w:ascii="XDPrime" w:hAnsi="XDPrime"/>
              </w:rPr>
            </w:pPr>
            <w:r w:rsidRPr="00DC221D">
              <w:rPr>
                <w:rFonts w:ascii="XDPrime" w:hAnsi="XDPrime"/>
              </w:rPr>
              <w:t>BidangKeahlian</w:t>
            </w:r>
          </w:p>
        </w:tc>
        <w:tc>
          <w:tcPr>
            <w:tcW w:w="1641" w:type="dxa"/>
          </w:tcPr>
          <w:p w14:paraId="3C2B0CBB" w14:textId="77777777" w:rsidR="008C0C44" w:rsidRPr="00DC221D" w:rsidRDefault="008C0C44" w:rsidP="00F60156">
            <w:pPr>
              <w:rPr>
                <w:rFonts w:ascii="XDPrime" w:hAnsi="XDPrime"/>
              </w:rPr>
            </w:pPr>
            <w:r w:rsidRPr="00DC221D">
              <w:rPr>
                <w:rFonts w:ascii="XDPrime" w:hAnsi="XDPrime"/>
              </w:rPr>
              <w:t>BidangKeahlian</w:t>
            </w:r>
          </w:p>
        </w:tc>
        <w:tc>
          <w:tcPr>
            <w:tcW w:w="1363" w:type="dxa"/>
          </w:tcPr>
          <w:p w14:paraId="5A94486F" w14:textId="77777777" w:rsidR="008C0C44" w:rsidRPr="00DC221D" w:rsidRDefault="008C0C44" w:rsidP="00F60156">
            <w:pPr>
              <w:rPr>
                <w:rFonts w:ascii="XDPrime" w:hAnsi="XDPrime"/>
              </w:rPr>
            </w:pPr>
            <w:r w:rsidRPr="00DC221D">
              <w:rPr>
                <w:rFonts w:ascii="XDPrime" w:hAnsi="XDPrime"/>
              </w:rPr>
              <w:t>Data lengkap tentang keahlian yang tersedia di perusahan SILOKA</w:t>
            </w:r>
          </w:p>
        </w:tc>
      </w:tr>
      <w:tr w:rsidR="008C0C44" w:rsidRPr="00DC221D" w14:paraId="2CE46DA8" w14:textId="77777777" w:rsidTr="0072064A">
        <w:tc>
          <w:tcPr>
            <w:tcW w:w="1730" w:type="dxa"/>
          </w:tcPr>
          <w:p w14:paraId="278E90DC" w14:textId="77777777" w:rsidR="008C0C44" w:rsidRPr="00DC221D" w:rsidRDefault="008C0C44" w:rsidP="00F60156">
            <w:pPr>
              <w:rPr>
                <w:rFonts w:ascii="XDPrime" w:hAnsi="XDPrime"/>
              </w:rPr>
            </w:pPr>
            <w:r w:rsidRPr="00DC221D">
              <w:rPr>
                <w:rFonts w:ascii="XDPrime" w:hAnsi="XDPrime"/>
              </w:rPr>
              <w:t>TLowonganKerja</w:t>
            </w:r>
          </w:p>
        </w:tc>
        <w:tc>
          <w:tcPr>
            <w:tcW w:w="1552" w:type="dxa"/>
          </w:tcPr>
          <w:p w14:paraId="235808BD" w14:textId="77777777" w:rsidR="008C0C44" w:rsidRPr="00DC221D" w:rsidRDefault="008C0C44" w:rsidP="00F60156">
            <w:pPr>
              <w:rPr>
                <w:rFonts w:ascii="XDPrime" w:hAnsi="XDPrime"/>
              </w:rPr>
            </w:pPr>
            <w:r w:rsidRPr="00DC221D">
              <w:rPr>
                <w:rFonts w:ascii="XDPrime" w:hAnsi="XDPrime"/>
              </w:rPr>
              <w:t>idLoker</w:t>
            </w:r>
          </w:p>
        </w:tc>
        <w:tc>
          <w:tcPr>
            <w:tcW w:w="1641" w:type="dxa"/>
          </w:tcPr>
          <w:p w14:paraId="0353F2B6" w14:textId="77777777" w:rsidR="008C0C44" w:rsidRPr="00DC221D" w:rsidRDefault="008C0C44" w:rsidP="00F60156">
            <w:pPr>
              <w:rPr>
                <w:rFonts w:ascii="XDPrime" w:hAnsi="XDPrime"/>
              </w:rPr>
            </w:pPr>
            <w:r w:rsidRPr="00DC221D">
              <w:rPr>
                <w:rFonts w:ascii="XDPrime" w:hAnsi="XDPrime"/>
              </w:rPr>
              <w:t>LowonganKerja</w:t>
            </w:r>
          </w:p>
        </w:tc>
        <w:tc>
          <w:tcPr>
            <w:tcW w:w="1641" w:type="dxa"/>
          </w:tcPr>
          <w:p w14:paraId="4692DE7F" w14:textId="77777777" w:rsidR="008C0C44" w:rsidRPr="00DC221D" w:rsidRDefault="008C0C44" w:rsidP="00F60156">
            <w:pPr>
              <w:rPr>
                <w:rFonts w:ascii="XDPrime" w:hAnsi="XDPrime"/>
              </w:rPr>
            </w:pPr>
            <w:r w:rsidRPr="00DC221D">
              <w:rPr>
                <w:rFonts w:ascii="XDPrime" w:hAnsi="XDPrime"/>
              </w:rPr>
              <w:t>LowonganKerja</w:t>
            </w:r>
          </w:p>
        </w:tc>
        <w:tc>
          <w:tcPr>
            <w:tcW w:w="1363" w:type="dxa"/>
          </w:tcPr>
          <w:p w14:paraId="0B6E98B1" w14:textId="77777777" w:rsidR="008C0C44" w:rsidRPr="00DC221D" w:rsidRDefault="008C0C44" w:rsidP="00F60156">
            <w:pPr>
              <w:rPr>
                <w:rFonts w:ascii="XDPrime" w:hAnsi="XDPrime"/>
              </w:rPr>
            </w:pPr>
            <w:r w:rsidRPr="00DC221D">
              <w:rPr>
                <w:rFonts w:ascii="XDPrime" w:hAnsi="XDPrime"/>
              </w:rPr>
              <w:t>Data lowongan kerja yang tersedia sudah terinci dan lengkap</w:t>
            </w:r>
          </w:p>
        </w:tc>
      </w:tr>
      <w:tr w:rsidR="008C0C44" w:rsidRPr="00DC221D" w14:paraId="69818C2F" w14:textId="77777777" w:rsidTr="0072064A">
        <w:tc>
          <w:tcPr>
            <w:tcW w:w="1730" w:type="dxa"/>
          </w:tcPr>
          <w:p w14:paraId="524F9814" w14:textId="77777777" w:rsidR="008C0C44" w:rsidRPr="00DC221D" w:rsidRDefault="008C0C44" w:rsidP="00F60156">
            <w:pPr>
              <w:rPr>
                <w:rFonts w:ascii="XDPrime" w:hAnsi="XDPrime"/>
              </w:rPr>
            </w:pPr>
            <w:r w:rsidRPr="00DC221D">
              <w:rPr>
                <w:rFonts w:ascii="XDPrime" w:hAnsi="XDPrime"/>
              </w:rPr>
              <w:t>TPerusahaan</w:t>
            </w:r>
          </w:p>
        </w:tc>
        <w:tc>
          <w:tcPr>
            <w:tcW w:w="1552" w:type="dxa"/>
          </w:tcPr>
          <w:p w14:paraId="528A0D22" w14:textId="77777777" w:rsidR="008C0C44" w:rsidRPr="00DC221D" w:rsidRDefault="008C0C44" w:rsidP="00F60156">
            <w:pPr>
              <w:rPr>
                <w:rFonts w:ascii="XDPrime" w:hAnsi="XDPrime"/>
              </w:rPr>
            </w:pPr>
            <w:r w:rsidRPr="00DC221D">
              <w:rPr>
                <w:rFonts w:ascii="XDPrime" w:hAnsi="XDPrime"/>
              </w:rPr>
              <w:t>idPerusahaan</w:t>
            </w:r>
          </w:p>
        </w:tc>
        <w:tc>
          <w:tcPr>
            <w:tcW w:w="1641" w:type="dxa"/>
          </w:tcPr>
          <w:p w14:paraId="1526B156" w14:textId="77777777" w:rsidR="008C0C44" w:rsidRPr="00DC221D" w:rsidRDefault="008C0C44" w:rsidP="00F60156">
            <w:pPr>
              <w:rPr>
                <w:rFonts w:ascii="XDPrime" w:hAnsi="XDPrime"/>
              </w:rPr>
            </w:pPr>
            <w:r w:rsidRPr="00DC221D">
              <w:rPr>
                <w:rFonts w:ascii="XDPrime" w:hAnsi="XDPrime"/>
              </w:rPr>
              <w:t>Perusahaan</w:t>
            </w:r>
          </w:p>
        </w:tc>
        <w:tc>
          <w:tcPr>
            <w:tcW w:w="1641" w:type="dxa"/>
          </w:tcPr>
          <w:p w14:paraId="086DFDDF" w14:textId="77777777" w:rsidR="008C0C44" w:rsidRPr="00DC221D" w:rsidRDefault="008C0C44" w:rsidP="00F60156">
            <w:pPr>
              <w:rPr>
                <w:rFonts w:ascii="XDPrime" w:hAnsi="XDPrime"/>
              </w:rPr>
            </w:pPr>
            <w:r w:rsidRPr="00DC221D">
              <w:rPr>
                <w:rFonts w:ascii="XDPrime" w:hAnsi="XDPrime"/>
              </w:rPr>
              <w:t>Perusahaan</w:t>
            </w:r>
          </w:p>
        </w:tc>
        <w:tc>
          <w:tcPr>
            <w:tcW w:w="1363" w:type="dxa"/>
          </w:tcPr>
          <w:p w14:paraId="7EB10E61" w14:textId="77777777" w:rsidR="008C0C44" w:rsidRPr="00DC221D" w:rsidRDefault="008C0C44" w:rsidP="00F60156">
            <w:pPr>
              <w:rPr>
                <w:rFonts w:ascii="XDPrime" w:hAnsi="XDPrime"/>
              </w:rPr>
            </w:pPr>
            <w:r w:rsidRPr="00DC221D">
              <w:rPr>
                <w:rFonts w:ascii="XDPrime" w:hAnsi="XDPrime"/>
              </w:rPr>
              <w:t xml:space="preserve">Data yang tersedia dan terperinci </w:t>
            </w:r>
            <w:r w:rsidRPr="00DC221D">
              <w:rPr>
                <w:rFonts w:ascii="XDPrime" w:hAnsi="XDPrime"/>
              </w:rPr>
              <w:lastRenderedPageBreak/>
              <w:t>perusahaan</w:t>
            </w:r>
          </w:p>
        </w:tc>
      </w:tr>
    </w:tbl>
    <w:p w14:paraId="3A2024F2" w14:textId="77777777" w:rsidR="008C0C44" w:rsidRPr="00DC221D" w:rsidRDefault="008C0C44" w:rsidP="008C0C44">
      <w:pPr>
        <w:rPr>
          <w:rFonts w:ascii="XDPrime" w:hAnsi="XDPrime"/>
          <w:lang w:val="en-US" w:eastAsia="en-US"/>
        </w:rPr>
      </w:pPr>
    </w:p>
    <w:p w14:paraId="1A60C7F6" w14:textId="77777777" w:rsidR="008C0C44" w:rsidRPr="00DC221D" w:rsidRDefault="008C0C44" w:rsidP="008C0C44">
      <w:pPr>
        <w:rPr>
          <w:rFonts w:ascii="XDPrime" w:hAnsi="XDPrime"/>
          <w:color w:val="FF0000"/>
          <w:lang w:val="en-US" w:eastAsia="en-US"/>
        </w:rPr>
      </w:pPr>
    </w:p>
    <w:p w14:paraId="5980FA7B" w14:textId="77777777" w:rsidR="00C44039" w:rsidRPr="00DC221D" w:rsidRDefault="00C44039" w:rsidP="008C3F88">
      <w:pPr>
        <w:pStyle w:val="Heading2"/>
        <w:spacing w:before="0" w:after="0"/>
        <w:jc w:val="both"/>
        <w:rPr>
          <w:rFonts w:ascii="XDPrime" w:hAnsi="XDPrime"/>
          <w:i w:val="0"/>
          <w:iCs/>
        </w:rPr>
      </w:pPr>
      <w:bookmarkStart w:id="85" w:name="_Toc506364389"/>
      <w:bookmarkStart w:id="86" w:name="_Toc58693680"/>
      <w:bookmarkStart w:id="87" w:name="_Toc155118247"/>
      <w:bookmarkStart w:id="88" w:name="_Toc155118295"/>
      <w:r w:rsidRPr="00DC221D">
        <w:rPr>
          <w:rFonts w:ascii="XDPrime" w:hAnsi="XDPrime"/>
          <w:i w:val="0"/>
          <w:iCs/>
        </w:rPr>
        <w:t>Dekomposisi Fungsional Modul</w:t>
      </w:r>
      <w:bookmarkEnd w:id="85"/>
      <w:bookmarkEnd w:id="86"/>
      <w:bookmarkEnd w:id="87"/>
      <w:bookmarkEnd w:id="88"/>
    </w:p>
    <w:p w14:paraId="78BEAA3B" w14:textId="77777777" w:rsidR="00D00BC2" w:rsidRPr="00DC221D" w:rsidRDefault="00D00BC2" w:rsidP="00D00BC2">
      <w:pPr>
        <w:rPr>
          <w:rFonts w:ascii="XDPrime" w:hAnsi="XDPrime"/>
          <w:lang w:val="en-GB" w:eastAsia="en-US"/>
        </w:rPr>
      </w:pPr>
    </w:p>
    <w:p w14:paraId="50876A76" w14:textId="56F59E7B" w:rsidR="0072064A" w:rsidRPr="00DC221D" w:rsidRDefault="0072064A" w:rsidP="0072064A">
      <w:pPr>
        <w:pStyle w:val="Caption"/>
        <w:keepNext/>
      </w:pPr>
      <w:bookmarkStart w:id="89" w:name="_Toc154514298"/>
      <w:r w:rsidRPr="00DC221D">
        <w:t>Tabel 2.</w:t>
      </w:r>
      <w:r w:rsidRPr="00DC221D">
        <w:fldChar w:fldCharType="begin"/>
      </w:r>
      <w:r w:rsidRPr="00DC221D">
        <w:instrText xml:space="preserve"> SEQ Tabel_2. \* ARABIC </w:instrText>
      </w:r>
      <w:r w:rsidRPr="00DC221D">
        <w:fldChar w:fldCharType="separate"/>
      </w:r>
      <w:r w:rsidR="000E6C94">
        <w:rPr>
          <w:noProof/>
        </w:rPr>
        <w:t>4</w:t>
      </w:r>
      <w:r w:rsidRPr="00DC221D">
        <w:fldChar w:fldCharType="end"/>
      </w:r>
      <w:r w:rsidRPr="00DC221D">
        <w:t xml:space="preserve"> Dekomposisi Fungsional Modul</w:t>
      </w:r>
      <w:bookmarkEnd w:id="89"/>
    </w:p>
    <w:tbl>
      <w:tblPr>
        <w:tblW w:w="7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4"/>
        <w:gridCol w:w="2265"/>
        <w:gridCol w:w="1559"/>
        <w:gridCol w:w="1559"/>
        <w:gridCol w:w="1301"/>
      </w:tblGrid>
      <w:tr w:rsidR="00C44039" w:rsidRPr="00DC221D" w14:paraId="60FCFF05" w14:textId="77777777" w:rsidTr="000739BA">
        <w:tc>
          <w:tcPr>
            <w:tcW w:w="1104" w:type="dxa"/>
            <w:shd w:val="clear" w:color="auto" w:fill="CCCCCC"/>
            <w:vAlign w:val="center"/>
          </w:tcPr>
          <w:p w14:paraId="1EFE989D" w14:textId="77777777" w:rsidR="00C44039" w:rsidRPr="00DC221D" w:rsidRDefault="00C44039" w:rsidP="008C3F88">
            <w:pPr>
              <w:spacing w:after="0" w:line="240" w:lineRule="auto"/>
              <w:jc w:val="both"/>
              <w:rPr>
                <w:rFonts w:ascii="XDPrime" w:hAnsi="XDPrime" w:cs="Times New Roman"/>
                <w:b/>
              </w:rPr>
            </w:pPr>
            <w:r w:rsidRPr="00DC221D">
              <w:rPr>
                <w:rFonts w:ascii="XDPrime" w:hAnsi="XDPrime" w:cs="Times New Roman"/>
                <w:b/>
              </w:rPr>
              <w:t>No. Fungsi</w:t>
            </w:r>
          </w:p>
        </w:tc>
        <w:tc>
          <w:tcPr>
            <w:tcW w:w="2265" w:type="dxa"/>
            <w:shd w:val="clear" w:color="auto" w:fill="CCCCCC"/>
            <w:vAlign w:val="center"/>
          </w:tcPr>
          <w:p w14:paraId="28317A4E" w14:textId="77777777" w:rsidR="00C44039" w:rsidRPr="00DC221D" w:rsidRDefault="00C44039" w:rsidP="008C3F88">
            <w:pPr>
              <w:spacing w:after="0" w:line="240" w:lineRule="auto"/>
              <w:jc w:val="both"/>
              <w:rPr>
                <w:rFonts w:ascii="XDPrime" w:hAnsi="XDPrime" w:cs="Times New Roman"/>
                <w:b/>
              </w:rPr>
            </w:pPr>
            <w:r w:rsidRPr="00DC221D">
              <w:rPr>
                <w:rFonts w:ascii="XDPrime" w:hAnsi="XDPrime" w:cs="Times New Roman"/>
                <w:b/>
              </w:rPr>
              <w:t>Fungsi / Proses</w:t>
            </w:r>
          </w:p>
        </w:tc>
        <w:tc>
          <w:tcPr>
            <w:tcW w:w="1559" w:type="dxa"/>
            <w:shd w:val="clear" w:color="auto" w:fill="CCCCCC"/>
            <w:vAlign w:val="center"/>
          </w:tcPr>
          <w:p w14:paraId="0D2DCFD1" w14:textId="77777777" w:rsidR="00C44039" w:rsidRPr="00DC221D" w:rsidRDefault="00C44039" w:rsidP="008C3F88">
            <w:pPr>
              <w:spacing w:after="0" w:line="240" w:lineRule="auto"/>
              <w:jc w:val="both"/>
              <w:rPr>
                <w:rFonts w:ascii="XDPrime" w:hAnsi="XDPrime" w:cs="Times New Roman"/>
                <w:b/>
              </w:rPr>
            </w:pPr>
            <w:r w:rsidRPr="00DC221D">
              <w:rPr>
                <w:rFonts w:ascii="XDPrime" w:hAnsi="XDPrime" w:cs="Times New Roman"/>
                <w:b/>
              </w:rPr>
              <w:t>Tabel / Data Input</w:t>
            </w:r>
          </w:p>
        </w:tc>
        <w:tc>
          <w:tcPr>
            <w:tcW w:w="1559" w:type="dxa"/>
            <w:shd w:val="clear" w:color="auto" w:fill="CCCCCC"/>
            <w:vAlign w:val="center"/>
          </w:tcPr>
          <w:p w14:paraId="318A315C" w14:textId="77777777" w:rsidR="00C44039" w:rsidRPr="00DC221D" w:rsidRDefault="00C44039" w:rsidP="008C3F88">
            <w:pPr>
              <w:spacing w:after="0" w:line="240" w:lineRule="auto"/>
              <w:jc w:val="both"/>
              <w:rPr>
                <w:rFonts w:ascii="XDPrime" w:hAnsi="XDPrime" w:cs="Times New Roman"/>
                <w:b/>
              </w:rPr>
            </w:pPr>
            <w:r w:rsidRPr="00DC221D">
              <w:rPr>
                <w:rFonts w:ascii="XDPrime" w:hAnsi="XDPrime" w:cs="Times New Roman"/>
                <w:b/>
              </w:rPr>
              <w:t>Tabel / Data Output</w:t>
            </w:r>
          </w:p>
        </w:tc>
        <w:tc>
          <w:tcPr>
            <w:tcW w:w="1301" w:type="dxa"/>
            <w:shd w:val="clear" w:color="auto" w:fill="CCCCCC"/>
            <w:vAlign w:val="center"/>
          </w:tcPr>
          <w:p w14:paraId="1D946540" w14:textId="77777777" w:rsidR="00C44039" w:rsidRPr="00DC221D" w:rsidRDefault="00C44039" w:rsidP="008C3F88">
            <w:pPr>
              <w:spacing w:after="0" w:line="240" w:lineRule="auto"/>
              <w:jc w:val="both"/>
              <w:rPr>
                <w:rFonts w:ascii="XDPrime" w:hAnsi="XDPrime" w:cs="Times New Roman"/>
                <w:b/>
              </w:rPr>
            </w:pPr>
            <w:r w:rsidRPr="00DC221D">
              <w:rPr>
                <w:rFonts w:ascii="XDPrime" w:hAnsi="XDPrime" w:cs="Times New Roman"/>
                <w:b/>
              </w:rPr>
              <w:t>Keterangan</w:t>
            </w:r>
          </w:p>
        </w:tc>
      </w:tr>
      <w:tr w:rsidR="00C44039" w:rsidRPr="00DC221D" w14:paraId="5841C435" w14:textId="77777777" w:rsidTr="000739BA">
        <w:tc>
          <w:tcPr>
            <w:tcW w:w="1104" w:type="dxa"/>
            <w:tcBorders>
              <w:bottom w:val="single" w:sz="4" w:space="0" w:color="auto"/>
            </w:tcBorders>
            <w:shd w:val="clear" w:color="auto" w:fill="auto"/>
          </w:tcPr>
          <w:p w14:paraId="64D05A8D" w14:textId="69EF89F6" w:rsidR="00C44039" w:rsidRPr="00DC221D" w:rsidRDefault="00C44039" w:rsidP="008C3F88">
            <w:pPr>
              <w:spacing w:after="0" w:line="240" w:lineRule="auto"/>
              <w:jc w:val="both"/>
              <w:rPr>
                <w:rFonts w:ascii="XDPrime" w:hAnsi="XDPrime" w:cs="Times New Roman"/>
                <w:lang w:val="en-US"/>
              </w:rPr>
            </w:pPr>
            <w:r w:rsidRPr="00DC221D">
              <w:rPr>
                <w:rFonts w:ascii="XDPrime" w:hAnsi="XDPrime" w:cs="Times New Roman"/>
              </w:rPr>
              <w:t>(</w:t>
            </w:r>
            <w:r w:rsidR="002457DF" w:rsidRPr="00DC221D">
              <w:rPr>
                <w:rFonts w:ascii="XDPrime" w:hAnsi="XDPrime" w:cs="Times New Roman"/>
                <w:lang w:val="en-US"/>
              </w:rPr>
              <w:t>DPPL-F-</w:t>
            </w:r>
            <w:r w:rsidR="002637EF" w:rsidRPr="00DC221D">
              <w:rPr>
                <w:rFonts w:ascii="XDPrime" w:hAnsi="XDPrime" w:cs="Times New Roman"/>
                <w:lang w:val="en-US"/>
              </w:rPr>
              <w:t>00.0)</w:t>
            </w:r>
          </w:p>
        </w:tc>
        <w:tc>
          <w:tcPr>
            <w:tcW w:w="2265" w:type="dxa"/>
            <w:tcBorders>
              <w:bottom w:val="single" w:sz="4" w:space="0" w:color="auto"/>
            </w:tcBorders>
            <w:shd w:val="clear" w:color="auto" w:fill="auto"/>
          </w:tcPr>
          <w:p w14:paraId="282EB71B" w14:textId="2C4E8AD5" w:rsidR="00C44039" w:rsidRPr="00DC221D" w:rsidRDefault="00086E59" w:rsidP="008C3F88">
            <w:pPr>
              <w:spacing w:after="0" w:line="240" w:lineRule="auto"/>
              <w:jc w:val="both"/>
              <w:rPr>
                <w:rFonts w:ascii="XDPrime" w:hAnsi="XDPrime" w:cs="Times New Roman"/>
                <w:lang w:val="en-US"/>
              </w:rPr>
            </w:pPr>
            <w:r w:rsidRPr="00DC221D">
              <w:rPr>
                <w:rFonts w:ascii="XDPrime" w:hAnsi="XDPrime" w:cs="Times New Roman"/>
                <w:lang w:val="en-US"/>
              </w:rPr>
              <w:t>Validasi Login</w:t>
            </w:r>
          </w:p>
        </w:tc>
        <w:tc>
          <w:tcPr>
            <w:tcW w:w="1559" w:type="dxa"/>
            <w:tcBorders>
              <w:bottom w:val="single" w:sz="4" w:space="0" w:color="auto"/>
            </w:tcBorders>
            <w:shd w:val="clear" w:color="auto" w:fill="auto"/>
          </w:tcPr>
          <w:p w14:paraId="23333F28" w14:textId="7DB837FA" w:rsidR="00C44039" w:rsidRPr="00DC221D" w:rsidRDefault="00C0175B" w:rsidP="008C3F88">
            <w:pPr>
              <w:spacing w:after="0" w:line="240" w:lineRule="auto"/>
              <w:jc w:val="both"/>
              <w:rPr>
                <w:rFonts w:ascii="XDPrime" w:hAnsi="XDPrime" w:cs="Times New Roman"/>
                <w:lang w:val="en-US"/>
              </w:rPr>
            </w:pPr>
            <w:r w:rsidRPr="00DC221D">
              <w:rPr>
                <w:rFonts w:ascii="XDPrime" w:hAnsi="XDPrime" w:cs="Times New Roman"/>
                <w:lang w:val="en-US"/>
              </w:rPr>
              <w:t>Username, password</w:t>
            </w:r>
          </w:p>
        </w:tc>
        <w:tc>
          <w:tcPr>
            <w:tcW w:w="1559" w:type="dxa"/>
            <w:tcBorders>
              <w:bottom w:val="single" w:sz="4" w:space="0" w:color="auto"/>
            </w:tcBorders>
            <w:shd w:val="clear" w:color="auto" w:fill="auto"/>
          </w:tcPr>
          <w:p w14:paraId="000AABCA" w14:textId="77280C73" w:rsidR="00C44039" w:rsidRPr="00DC221D" w:rsidRDefault="00C0175B" w:rsidP="008C3F88">
            <w:pPr>
              <w:spacing w:after="0" w:line="240" w:lineRule="auto"/>
              <w:jc w:val="both"/>
              <w:rPr>
                <w:rFonts w:ascii="XDPrime" w:hAnsi="XDPrime" w:cs="Times New Roman"/>
                <w:lang w:val="en-US"/>
              </w:rPr>
            </w:pPr>
            <w:r w:rsidRPr="00DC221D">
              <w:rPr>
                <w:rFonts w:ascii="XDPrime" w:hAnsi="XDPrime" w:cs="Times New Roman"/>
                <w:lang w:val="en-US"/>
              </w:rPr>
              <w:t>Masuk ke form</w:t>
            </w:r>
            <w:r w:rsidR="00D70349" w:rsidRPr="00DC221D">
              <w:rPr>
                <w:rFonts w:ascii="XDPrime" w:hAnsi="XDPrime" w:cs="Times New Roman"/>
                <w:lang w:val="en-US"/>
              </w:rPr>
              <w:t xml:space="preserve"> Admin/Perusahaan</w:t>
            </w:r>
          </w:p>
        </w:tc>
        <w:tc>
          <w:tcPr>
            <w:tcW w:w="1301" w:type="dxa"/>
            <w:tcBorders>
              <w:bottom w:val="single" w:sz="4" w:space="0" w:color="auto"/>
            </w:tcBorders>
            <w:shd w:val="clear" w:color="auto" w:fill="auto"/>
          </w:tcPr>
          <w:p w14:paraId="346D1816" w14:textId="7D4F9CE5" w:rsidR="00C44039" w:rsidRPr="00A0635C" w:rsidRDefault="00D70349" w:rsidP="008C3F88">
            <w:pPr>
              <w:spacing w:after="0" w:line="240" w:lineRule="auto"/>
              <w:jc w:val="both"/>
              <w:rPr>
                <w:rFonts w:ascii="XDPrime" w:hAnsi="XDPrime" w:cs="Times New Roman"/>
                <w:lang w:val="sv-SE"/>
              </w:rPr>
            </w:pPr>
            <w:r w:rsidRPr="00A0635C">
              <w:rPr>
                <w:rFonts w:ascii="XDPrime" w:hAnsi="XDPrime" w:cs="Times New Roman"/>
                <w:lang w:val="sv-SE"/>
              </w:rPr>
              <w:t>Fungsi ini adalah fungsi untuk melakukan verifika</w:t>
            </w:r>
            <w:r w:rsidR="00260271" w:rsidRPr="00A0635C">
              <w:rPr>
                <w:rFonts w:ascii="XDPrime" w:hAnsi="XDPrime" w:cs="Times New Roman"/>
                <w:lang w:val="sv-SE"/>
              </w:rPr>
              <w:t>si terhadap username dan password yang dimasukkan Admin/Perusahaan</w:t>
            </w:r>
          </w:p>
        </w:tc>
      </w:tr>
      <w:tr w:rsidR="00C44039" w:rsidRPr="00DC221D" w14:paraId="586EEE65" w14:textId="77777777" w:rsidTr="000739BA">
        <w:tc>
          <w:tcPr>
            <w:tcW w:w="1104" w:type="dxa"/>
            <w:tcBorders>
              <w:bottom w:val="single" w:sz="4" w:space="0" w:color="auto"/>
            </w:tcBorders>
            <w:shd w:val="clear" w:color="auto" w:fill="auto"/>
          </w:tcPr>
          <w:p w14:paraId="6E10FFEA" w14:textId="62926EC3" w:rsidR="00C44039" w:rsidRPr="00DC221D" w:rsidRDefault="00DE3538" w:rsidP="008C3F88">
            <w:pPr>
              <w:spacing w:after="0" w:line="240" w:lineRule="auto"/>
              <w:jc w:val="both"/>
              <w:rPr>
                <w:rFonts w:ascii="XDPrime" w:hAnsi="XDPrime" w:cs="Times New Roman"/>
                <w:lang w:val="en-US"/>
              </w:rPr>
            </w:pPr>
            <w:r w:rsidRPr="00DC221D">
              <w:rPr>
                <w:rFonts w:ascii="XDPrime" w:hAnsi="XDPrime" w:cs="Times New Roman"/>
                <w:lang w:val="en-US"/>
              </w:rPr>
              <w:t>(DPPL-F-</w:t>
            </w:r>
            <w:r w:rsidR="008E733F" w:rsidRPr="00DC221D">
              <w:rPr>
                <w:rFonts w:ascii="XDPrime" w:hAnsi="XDPrime" w:cs="Times New Roman"/>
                <w:lang w:val="en-US"/>
              </w:rPr>
              <w:t>05.0)</w:t>
            </w:r>
          </w:p>
        </w:tc>
        <w:tc>
          <w:tcPr>
            <w:tcW w:w="2265" w:type="dxa"/>
            <w:tcBorders>
              <w:bottom w:val="single" w:sz="4" w:space="0" w:color="auto"/>
            </w:tcBorders>
            <w:shd w:val="clear" w:color="auto" w:fill="auto"/>
          </w:tcPr>
          <w:p w14:paraId="1D36ABF8" w14:textId="1FD4F15F" w:rsidR="00C44039" w:rsidRPr="00DC221D" w:rsidRDefault="008E733F" w:rsidP="008C3F88">
            <w:pPr>
              <w:spacing w:after="0" w:line="240" w:lineRule="auto"/>
              <w:jc w:val="both"/>
              <w:rPr>
                <w:rFonts w:ascii="XDPrime" w:hAnsi="XDPrime" w:cs="Times New Roman"/>
                <w:lang w:val="en-US"/>
              </w:rPr>
            </w:pPr>
            <w:r w:rsidRPr="00DC221D">
              <w:rPr>
                <w:rFonts w:ascii="XDPrime" w:hAnsi="XDPrime" w:cs="Times New Roman"/>
                <w:lang w:val="en-US"/>
              </w:rPr>
              <w:t>Logout</w:t>
            </w:r>
          </w:p>
        </w:tc>
        <w:tc>
          <w:tcPr>
            <w:tcW w:w="1559" w:type="dxa"/>
            <w:tcBorders>
              <w:bottom w:val="single" w:sz="4" w:space="0" w:color="auto"/>
            </w:tcBorders>
            <w:shd w:val="clear" w:color="auto" w:fill="auto"/>
          </w:tcPr>
          <w:p w14:paraId="55701B97" w14:textId="04A1DC61" w:rsidR="00C44039" w:rsidRPr="00DC221D" w:rsidRDefault="0043781B" w:rsidP="008C3F88">
            <w:pPr>
              <w:spacing w:after="0" w:line="240" w:lineRule="auto"/>
              <w:jc w:val="both"/>
              <w:rPr>
                <w:rFonts w:ascii="XDPrime" w:hAnsi="XDPrime" w:cs="Times New Roman"/>
                <w:lang w:val="en-US"/>
              </w:rPr>
            </w:pPr>
            <w:r w:rsidRPr="00DC221D">
              <w:rPr>
                <w:rFonts w:ascii="XDPrime" w:hAnsi="XDPrime" w:cs="Times New Roman"/>
                <w:lang w:val="en-US"/>
              </w:rPr>
              <w:t>Button Logout</w:t>
            </w:r>
          </w:p>
        </w:tc>
        <w:tc>
          <w:tcPr>
            <w:tcW w:w="1559" w:type="dxa"/>
            <w:tcBorders>
              <w:bottom w:val="single" w:sz="4" w:space="0" w:color="auto"/>
            </w:tcBorders>
            <w:shd w:val="clear" w:color="auto" w:fill="auto"/>
          </w:tcPr>
          <w:p w14:paraId="48DF492B" w14:textId="6BBCCA9C" w:rsidR="00C44039" w:rsidRPr="00DC221D" w:rsidRDefault="00C53240" w:rsidP="008C3F88">
            <w:pPr>
              <w:spacing w:after="0" w:line="240" w:lineRule="auto"/>
              <w:jc w:val="both"/>
              <w:rPr>
                <w:rFonts w:ascii="XDPrime" w:hAnsi="XDPrime" w:cs="Times New Roman"/>
                <w:lang w:val="en-US"/>
              </w:rPr>
            </w:pPr>
            <w:r w:rsidRPr="00DC221D">
              <w:rPr>
                <w:rFonts w:ascii="XDPrime" w:hAnsi="XDPrime" w:cs="Times New Roman"/>
                <w:lang w:val="en-US"/>
              </w:rPr>
              <w:t xml:space="preserve">Keluar </w:t>
            </w:r>
            <w:r w:rsidR="00AE6CAC" w:rsidRPr="00DC221D">
              <w:rPr>
                <w:rFonts w:ascii="XDPrime" w:hAnsi="XDPrime" w:cs="Times New Roman"/>
                <w:lang w:val="en-US"/>
              </w:rPr>
              <w:t>dari SILOKA</w:t>
            </w:r>
          </w:p>
        </w:tc>
        <w:tc>
          <w:tcPr>
            <w:tcW w:w="1301" w:type="dxa"/>
            <w:tcBorders>
              <w:bottom w:val="single" w:sz="4" w:space="0" w:color="auto"/>
            </w:tcBorders>
            <w:shd w:val="clear" w:color="auto" w:fill="auto"/>
          </w:tcPr>
          <w:p w14:paraId="3906E43E" w14:textId="451C9761" w:rsidR="00C44039" w:rsidRPr="00A0635C" w:rsidRDefault="00AE6CAC" w:rsidP="008C3F88">
            <w:pPr>
              <w:spacing w:after="0" w:line="240" w:lineRule="auto"/>
              <w:jc w:val="both"/>
              <w:rPr>
                <w:rFonts w:ascii="XDPrime" w:hAnsi="XDPrime" w:cs="Times New Roman"/>
                <w:lang w:val="sv-SE"/>
              </w:rPr>
            </w:pPr>
            <w:r w:rsidRPr="00A0635C">
              <w:rPr>
                <w:rFonts w:ascii="XDPrime" w:hAnsi="XDPrime" w:cs="Times New Roman"/>
                <w:lang w:val="sv-SE"/>
              </w:rPr>
              <w:t xml:space="preserve">Fungsi ini adalah fungsi untuk melakukan Logout dari sistem </w:t>
            </w:r>
            <w:r w:rsidR="000276FE" w:rsidRPr="00A0635C">
              <w:rPr>
                <w:rFonts w:ascii="XDPrime" w:hAnsi="XDPrime" w:cs="Times New Roman"/>
                <w:lang w:val="sv-SE"/>
              </w:rPr>
              <w:t>SILOKA</w:t>
            </w:r>
          </w:p>
        </w:tc>
      </w:tr>
      <w:tr w:rsidR="00C44039" w:rsidRPr="00DC221D" w14:paraId="2AFE04DD" w14:textId="77777777" w:rsidTr="000739BA">
        <w:tc>
          <w:tcPr>
            <w:tcW w:w="1104" w:type="dxa"/>
            <w:shd w:val="clear" w:color="auto" w:fill="auto"/>
          </w:tcPr>
          <w:p w14:paraId="32BC8AA9" w14:textId="68C0FFEE" w:rsidR="00C44039" w:rsidRPr="00DC221D" w:rsidRDefault="000276FE" w:rsidP="008C3F88">
            <w:pPr>
              <w:spacing w:after="0" w:line="240" w:lineRule="auto"/>
              <w:jc w:val="both"/>
              <w:rPr>
                <w:rFonts w:ascii="XDPrime" w:hAnsi="XDPrime" w:cs="Times New Roman"/>
                <w:lang w:val="en-US"/>
              </w:rPr>
            </w:pPr>
            <w:r w:rsidRPr="00DC221D">
              <w:rPr>
                <w:rFonts w:ascii="XDPrime" w:hAnsi="XDPrime" w:cs="Times New Roman"/>
                <w:lang w:val="en-US"/>
              </w:rPr>
              <w:t>(DPPL-F-04.</w:t>
            </w:r>
            <w:r w:rsidR="00D53D21" w:rsidRPr="00DC221D">
              <w:rPr>
                <w:rFonts w:ascii="XDPrime" w:hAnsi="XDPrime" w:cs="Times New Roman"/>
                <w:lang w:val="en-US"/>
              </w:rPr>
              <w:t>1</w:t>
            </w:r>
            <w:r w:rsidRPr="00DC221D">
              <w:rPr>
                <w:rFonts w:ascii="XDPrime" w:hAnsi="XDPrime" w:cs="Times New Roman"/>
                <w:lang w:val="en-US"/>
              </w:rPr>
              <w:t>)</w:t>
            </w:r>
          </w:p>
        </w:tc>
        <w:tc>
          <w:tcPr>
            <w:tcW w:w="2265" w:type="dxa"/>
            <w:shd w:val="clear" w:color="auto" w:fill="auto"/>
          </w:tcPr>
          <w:p w14:paraId="06203370" w14:textId="062BDAD3" w:rsidR="00C44039" w:rsidRPr="00DC221D" w:rsidRDefault="00096D1D" w:rsidP="008C3F88">
            <w:pPr>
              <w:spacing w:after="0" w:line="240" w:lineRule="auto"/>
              <w:jc w:val="both"/>
              <w:rPr>
                <w:rFonts w:ascii="XDPrime" w:hAnsi="XDPrime" w:cs="Times New Roman"/>
                <w:lang w:val="en-US"/>
              </w:rPr>
            </w:pPr>
            <w:r w:rsidRPr="00DC221D">
              <w:rPr>
                <w:rFonts w:ascii="XDPrime" w:hAnsi="XDPrime" w:cs="Times New Roman"/>
                <w:lang w:val="en-US"/>
              </w:rPr>
              <w:t xml:space="preserve">Menampilkan </w:t>
            </w:r>
            <w:r w:rsidR="006F73DA" w:rsidRPr="00DC221D">
              <w:rPr>
                <w:rFonts w:ascii="XDPrime" w:hAnsi="XDPrime" w:cs="Times New Roman"/>
                <w:lang w:val="en-US"/>
              </w:rPr>
              <w:t>Data Lowongan</w:t>
            </w:r>
          </w:p>
        </w:tc>
        <w:tc>
          <w:tcPr>
            <w:tcW w:w="1559" w:type="dxa"/>
            <w:shd w:val="clear" w:color="auto" w:fill="auto"/>
          </w:tcPr>
          <w:p w14:paraId="0FEB3759" w14:textId="77777777" w:rsidR="00C44039" w:rsidRPr="00A0635C" w:rsidRDefault="00956E0A" w:rsidP="008C3F88">
            <w:pPr>
              <w:spacing w:after="0" w:line="240" w:lineRule="auto"/>
              <w:jc w:val="both"/>
              <w:rPr>
                <w:rFonts w:ascii="XDPrime" w:hAnsi="XDPrime" w:cs="Times New Roman"/>
                <w:lang w:val="sv-SE"/>
              </w:rPr>
            </w:pPr>
            <w:r w:rsidRPr="00A0635C">
              <w:rPr>
                <w:rFonts w:ascii="XDPrime" w:hAnsi="XDPrime" w:cs="Times New Roman"/>
                <w:lang w:val="sv-SE"/>
              </w:rPr>
              <w:t>Id Perusahaan</w:t>
            </w:r>
          </w:p>
          <w:p w14:paraId="315EC3C0" w14:textId="77777777" w:rsidR="00956E0A" w:rsidRPr="00A0635C" w:rsidRDefault="00956E0A" w:rsidP="008C3F88">
            <w:pPr>
              <w:spacing w:after="0" w:line="240" w:lineRule="auto"/>
              <w:jc w:val="both"/>
              <w:rPr>
                <w:rFonts w:ascii="XDPrime" w:hAnsi="XDPrime" w:cs="Times New Roman"/>
                <w:lang w:val="sv-SE"/>
              </w:rPr>
            </w:pPr>
            <w:r w:rsidRPr="00A0635C">
              <w:rPr>
                <w:rFonts w:ascii="XDPrime" w:hAnsi="XDPrime" w:cs="Times New Roman"/>
                <w:lang w:val="sv-SE"/>
              </w:rPr>
              <w:t>IdLowongan</w:t>
            </w:r>
          </w:p>
          <w:p w14:paraId="268EB398" w14:textId="77777777" w:rsidR="00956E0A" w:rsidRPr="00A0635C" w:rsidRDefault="006074E3" w:rsidP="008C3F88">
            <w:pPr>
              <w:spacing w:after="0" w:line="240" w:lineRule="auto"/>
              <w:jc w:val="both"/>
              <w:rPr>
                <w:rFonts w:ascii="XDPrime" w:hAnsi="XDPrime" w:cs="Times New Roman"/>
                <w:lang w:val="sv-SE"/>
              </w:rPr>
            </w:pPr>
            <w:r w:rsidRPr="00A0635C">
              <w:rPr>
                <w:rFonts w:ascii="XDPrime" w:hAnsi="XDPrime" w:cs="Times New Roman"/>
                <w:lang w:val="sv-SE"/>
              </w:rPr>
              <w:t>NamaPerusahaan</w:t>
            </w:r>
          </w:p>
          <w:p w14:paraId="0601D2E6" w14:textId="77777777" w:rsidR="006074E3" w:rsidRPr="00A0635C" w:rsidRDefault="006074E3" w:rsidP="008C3F88">
            <w:pPr>
              <w:spacing w:after="0" w:line="240" w:lineRule="auto"/>
              <w:jc w:val="both"/>
              <w:rPr>
                <w:rFonts w:ascii="XDPrime" w:hAnsi="XDPrime" w:cs="Times New Roman"/>
                <w:lang w:val="sv-SE"/>
              </w:rPr>
            </w:pPr>
            <w:r w:rsidRPr="00A0635C">
              <w:rPr>
                <w:rFonts w:ascii="XDPrime" w:hAnsi="XDPrime" w:cs="Times New Roman"/>
                <w:lang w:val="sv-SE"/>
              </w:rPr>
              <w:t>NamaLowongan</w:t>
            </w:r>
          </w:p>
          <w:p w14:paraId="0E448A52" w14:textId="77777777" w:rsidR="006074E3" w:rsidRPr="00A0635C" w:rsidRDefault="006074E3" w:rsidP="008C3F88">
            <w:pPr>
              <w:spacing w:after="0" w:line="240" w:lineRule="auto"/>
              <w:jc w:val="both"/>
              <w:rPr>
                <w:rFonts w:ascii="XDPrime" w:hAnsi="XDPrime" w:cs="Times New Roman"/>
                <w:lang w:val="sv-SE"/>
              </w:rPr>
            </w:pPr>
            <w:r w:rsidRPr="00A0635C">
              <w:rPr>
                <w:rFonts w:ascii="XDPrime" w:hAnsi="XDPrime" w:cs="Times New Roman"/>
                <w:lang w:val="sv-SE"/>
              </w:rPr>
              <w:t>Usia</w:t>
            </w:r>
          </w:p>
          <w:p w14:paraId="192BA7E3" w14:textId="77777777" w:rsidR="006074E3" w:rsidRPr="00A0635C" w:rsidRDefault="006074E3" w:rsidP="008C3F88">
            <w:pPr>
              <w:spacing w:after="0" w:line="240" w:lineRule="auto"/>
              <w:jc w:val="both"/>
              <w:rPr>
                <w:rFonts w:ascii="XDPrime" w:hAnsi="XDPrime" w:cs="Times New Roman"/>
                <w:lang w:val="sv-SE"/>
              </w:rPr>
            </w:pPr>
            <w:r w:rsidRPr="00A0635C">
              <w:rPr>
                <w:rFonts w:ascii="XDPrime" w:hAnsi="XDPrime" w:cs="Times New Roman"/>
                <w:lang w:val="sv-SE"/>
              </w:rPr>
              <w:t>Pendidikan</w:t>
            </w:r>
          </w:p>
          <w:p w14:paraId="32527354" w14:textId="77777777" w:rsidR="006074E3" w:rsidRPr="00A0635C" w:rsidRDefault="006074E3" w:rsidP="008C3F88">
            <w:pPr>
              <w:spacing w:after="0" w:line="240" w:lineRule="auto"/>
              <w:jc w:val="both"/>
              <w:rPr>
                <w:rFonts w:ascii="XDPrime" w:hAnsi="XDPrime" w:cs="Times New Roman"/>
                <w:lang w:val="sv-SE"/>
              </w:rPr>
            </w:pPr>
            <w:r w:rsidRPr="00A0635C">
              <w:rPr>
                <w:rFonts w:ascii="XDPrime" w:hAnsi="XDPrime" w:cs="Times New Roman"/>
                <w:lang w:val="sv-SE"/>
              </w:rPr>
              <w:t>Jeniskelamin</w:t>
            </w:r>
          </w:p>
          <w:p w14:paraId="47FA89AF" w14:textId="77777777" w:rsidR="006074E3" w:rsidRPr="00DC221D" w:rsidRDefault="006074E3" w:rsidP="008C3F88">
            <w:pPr>
              <w:spacing w:after="0" w:line="240" w:lineRule="auto"/>
              <w:jc w:val="both"/>
              <w:rPr>
                <w:rFonts w:ascii="XDPrime" w:hAnsi="XDPrime" w:cs="Times New Roman"/>
                <w:lang w:val="en-US"/>
              </w:rPr>
            </w:pPr>
            <w:r w:rsidRPr="00DC221D">
              <w:rPr>
                <w:rFonts w:ascii="XDPrime" w:hAnsi="XDPrime" w:cs="Times New Roman"/>
                <w:lang w:val="en-US"/>
              </w:rPr>
              <w:t>IPK</w:t>
            </w:r>
          </w:p>
          <w:p w14:paraId="5A356AD2" w14:textId="77777777" w:rsidR="006074E3" w:rsidRPr="00DC221D" w:rsidRDefault="006074E3" w:rsidP="008C3F88">
            <w:pPr>
              <w:spacing w:after="0" w:line="240" w:lineRule="auto"/>
              <w:jc w:val="both"/>
              <w:rPr>
                <w:rFonts w:ascii="XDPrime" w:hAnsi="XDPrime" w:cs="Times New Roman"/>
                <w:lang w:val="en-US"/>
              </w:rPr>
            </w:pPr>
            <w:r w:rsidRPr="00DC221D">
              <w:rPr>
                <w:rFonts w:ascii="XDPrime" w:hAnsi="XDPrime" w:cs="Times New Roman"/>
                <w:lang w:val="en-US"/>
              </w:rPr>
              <w:t>JamKerja</w:t>
            </w:r>
          </w:p>
          <w:p w14:paraId="146A4F82" w14:textId="77777777" w:rsidR="006074E3" w:rsidRPr="00DC221D" w:rsidRDefault="006074E3" w:rsidP="008C3F88">
            <w:pPr>
              <w:spacing w:after="0" w:line="240" w:lineRule="auto"/>
              <w:jc w:val="both"/>
              <w:rPr>
                <w:rFonts w:ascii="XDPrime" w:hAnsi="XDPrime" w:cs="Times New Roman"/>
                <w:lang w:val="en-US"/>
              </w:rPr>
            </w:pPr>
            <w:r w:rsidRPr="00DC221D">
              <w:rPr>
                <w:rFonts w:ascii="XDPrime" w:hAnsi="XDPrime" w:cs="Times New Roman"/>
                <w:lang w:val="en-US"/>
              </w:rPr>
              <w:t>TanggalMulai</w:t>
            </w:r>
          </w:p>
          <w:p w14:paraId="1C621273" w14:textId="270EE23A" w:rsidR="006074E3" w:rsidRPr="00DC221D" w:rsidRDefault="006074E3" w:rsidP="008C3F88">
            <w:pPr>
              <w:spacing w:after="0" w:line="240" w:lineRule="auto"/>
              <w:jc w:val="both"/>
              <w:rPr>
                <w:rFonts w:ascii="XDPrime" w:hAnsi="XDPrime" w:cs="Times New Roman"/>
                <w:lang w:val="en-US"/>
              </w:rPr>
            </w:pPr>
            <w:r w:rsidRPr="00DC221D">
              <w:rPr>
                <w:rFonts w:ascii="XDPrime" w:hAnsi="XDPrime" w:cs="Times New Roman"/>
                <w:lang w:val="en-US"/>
              </w:rPr>
              <w:t>TanggalBerakhir</w:t>
            </w:r>
          </w:p>
        </w:tc>
        <w:tc>
          <w:tcPr>
            <w:tcW w:w="1559" w:type="dxa"/>
            <w:shd w:val="clear" w:color="auto" w:fill="auto"/>
          </w:tcPr>
          <w:p w14:paraId="796A998B" w14:textId="6BE68701" w:rsidR="00C44039" w:rsidRPr="00A0635C" w:rsidRDefault="00FA42FD" w:rsidP="008C3F88">
            <w:pPr>
              <w:spacing w:after="0" w:line="240" w:lineRule="auto"/>
              <w:jc w:val="both"/>
              <w:rPr>
                <w:rFonts w:ascii="XDPrime" w:hAnsi="XDPrime" w:cs="Times New Roman"/>
                <w:lang w:val="sv-SE"/>
              </w:rPr>
            </w:pPr>
            <w:r w:rsidRPr="00A0635C">
              <w:rPr>
                <w:rFonts w:ascii="XDPrime" w:hAnsi="XDPrime" w:cs="Times New Roman"/>
                <w:lang w:val="sv-SE"/>
              </w:rPr>
              <w:t>Menapilkan data</w:t>
            </w:r>
            <w:r w:rsidR="004C6CBA" w:rsidRPr="00A0635C">
              <w:rPr>
                <w:rFonts w:ascii="XDPrime" w:hAnsi="XDPrime" w:cs="Times New Roman"/>
                <w:lang w:val="sv-SE"/>
              </w:rPr>
              <w:t xml:space="preserve"> pada tabel TLowonganPerkerjaan</w:t>
            </w:r>
          </w:p>
        </w:tc>
        <w:tc>
          <w:tcPr>
            <w:tcW w:w="1301" w:type="dxa"/>
            <w:shd w:val="clear" w:color="auto" w:fill="auto"/>
          </w:tcPr>
          <w:p w14:paraId="09916C8D" w14:textId="20AF5B14" w:rsidR="00C44039" w:rsidRPr="00A0635C" w:rsidRDefault="004C6CBA" w:rsidP="008C3F88">
            <w:pPr>
              <w:spacing w:after="0" w:line="240" w:lineRule="auto"/>
              <w:jc w:val="both"/>
              <w:rPr>
                <w:rFonts w:ascii="XDPrime" w:hAnsi="XDPrime" w:cs="Times New Roman"/>
                <w:lang w:val="sv-SE"/>
              </w:rPr>
            </w:pPr>
            <w:r w:rsidRPr="00A0635C">
              <w:rPr>
                <w:rFonts w:ascii="XDPrime" w:hAnsi="XDPrime" w:cs="Times New Roman"/>
                <w:lang w:val="sv-SE"/>
              </w:rPr>
              <w:t xml:space="preserve">Fungsi ini adalah untuk menampilkan data </w:t>
            </w:r>
            <w:r w:rsidR="00992179" w:rsidRPr="00A0635C">
              <w:rPr>
                <w:rFonts w:ascii="XDPrime" w:hAnsi="XDPrime" w:cs="Times New Roman"/>
                <w:lang w:val="sv-SE"/>
              </w:rPr>
              <w:t>lowongan perkerjaan</w:t>
            </w:r>
          </w:p>
        </w:tc>
      </w:tr>
      <w:tr w:rsidR="00350102" w:rsidRPr="00DC221D" w14:paraId="29B0D187" w14:textId="77777777" w:rsidTr="000739BA">
        <w:tc>
          <w:tcPr>
            <w:tcW w:w="1104" w:type="dxa"/>
            <w:shd w:val="clear" w:color="auto" w:fill="auto"/>
          </w:tcPr>
          <w:p w14:paraId="6E0D4921" w14:textId="2E858AD7" w:rsidR="00350102" w:rsidRPr="00DC221D" w:rsidRDefault="00350102" w:rsidP="00350102">
            <w:pPr>
              <w:spacing w:after="0" w:line="240" w:lineRule="auto"/>
              <w:jc w:val="both"/>
              <w:rPr>
                <w:rFonts w:ascii="XDPrime" w:hAnsi="XDPrime" w:cs="Times New Roman"/>
                <w:lang w:val="en-US"/>
              </w:rPr>
            </w:pPr>
            <w:r w:rsidRPr="00DC221D">
              <w:rPr>
                <w:rFonts w:ascii="XDPrime" w:hAnsi="XDPrime" w:cs="Times New Roman"/>
                <w:lang w:val="en-US"/>
              </w:rPr>
              <w:lastRenderedPageBreak/>
              <w:t>(DPPL-F-04.</w:t>
            </w:r>
            <w:r w:rsidR="00D53D21" w:rsidRPr="00DC221D">
              <w:rPr>
                <w:rFonts w:ascii="XDPrime" w:hAnsi="XDPrime" w:cs="Times New Roman"/>
                <w:lang w:val="en-US"/>
              </w:rPr>
              <w:t>2</w:t>
            </w:r>
            <w:r w:rsidRPr="00DC221D">
              <w:rPr>
                <w:rFonts w:ascii="XDPrime" w:hAnsi="XDPrime" w:cs="Times New Roman"/>
                <w:lang w:val="en-US"/>
              </w:rPr>
              <w:t>)</w:t>
            </w:r>
          </w:p>
        </w:tc>
        <w:tc>
          <w:tcPr>
            <w:tcW w:w="2265" w:type="dxa"/>
            <w:shd w:val="clear" w:color="auto" w:fill="auto"/>
          </w:tcPr>
          <w:p w14:paraId="0EBB75B2" w14:textId="15CDAE36" w:rsidR="00350102" w:rsidRPr="00DC221D" w:rsidRDefault="00350102" w:rsidP="00350102">
            <w:pPr>
              <w:spacing w:after="0" w:line="240" w:lineRule="auto"/>
              <w:jc w:val="both"/>
              <w:rPr>
                <w:rFonts w:ascii="XDPrime" w:hAnsi="XDPrime" w:cs="Times New Roman"/>
                <w:lang w:val="en-US"/>
              </w:rPr>
            </w:pPr>
            <w:r w:rsidRPr="00DC221D">
              <w:rPr>
                <w:rFonts w:ascii="XDPrime" w:hAnsi="XDPrime" w:cs="Times New Roman"/>
                <w:lang w:val="en-US"/>
              </w:rPr>
              <w:t>Menambah Data Lowongan Perkerjaan</w:t>
            </w:r>
          </w:p>
        </w:tc>
        <w:tc>
          <w:tcPr>
            <w:tcW w:w="1559" w:type="dxa"/>
            <w:shd w:val="clear" w:color="auto" w:fill="auto"/>
          </w:tcPr>
          <w:p w14:paraId="22C08A2F"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Id Perusahaan</w:t>
            </w:r>
          </w:p>
          <w:p w14:paraId="4F82009E"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IdLowongan</w:t>
            </w:r>
          </w:p>
          <w:p w14:paraId="495E9B8B"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NamaPerusahaan</w:t>
            </w:r>
          </w:p>
          <w:p w14:paraId="4D81FDC9"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NamaLowongan</w:t>
            </w:r>
          </w:p>
          <w:p w14:paraId="0EF1DD24"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Usia</w:t>
            </w:r>
          </w:p>
          <w:p w14:paraId="6FBD6EBD"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Pendidikan</w:t>
            </w:r>
          </w:p>
          <w:p w14:paraId="514E3F7F" w14:textId="77777777" w:rsidR="00350102" w:rsidRPr="00A0635C" w:rsidRDefault="00350102" w:rsidP="00350102">
            <w:pPr>
              <w:spacing w:after="0" w:line="240" w:lineRule="auto"/>
              <w:jc w:val="both"/>
              <w:rPr>
                <w:rFonts w:ascii="XDPrime" w:hAnsi="XDPrime" w:cs="Times New Roman"/>
                <w:lang w:val="sv-SE"/>
              </w:rPr>
            </w:pPr>
            <w:r w:rsidRPr="00A0635C">
              <w:rPr>
                <w:rFonts w:ascii="XDPrime" w:hAnsi="XDPrime" w:cs="Times New Roman"/>
                <w:lang w:val="sv-SE"/>
              </w:rPr>
              <w:t>Jeniskelamin</w:t>
            </w:r>
          </w:p>
          <w:p w14:paraId="41E6C846" w14:textId="77777777" w:rsidR="00350102" w:rsidRPr="00DC221D" w:rsidRDefault="00350102" w:rsidP="00350102">
            <w:pPr>
              <w:spacing w:after="0" w:line="240" w:lineRule="auto"/>
              <w:jc w:val="both"/>
              <w:rPr>
                <w:rFonts w:ascii="XDPrime" w:hAnsi="XDPrime" w:cs="Times New Roman"/>
                <w:lang w:val="en-US"/>
              </w:rPr>
            </w:pPr>
            <w:r w:rsidRPr="00DC221D">
              <w:rPr>
                <w:rFonts w:ascii="XDPrime" w:hAnsi="XDPrime" w:cs="Times New Roman"/>
                <w:lang w:val="en-US"/>
              </w:rPr>
              <w:t>IPK</w:t>
            </w:r>
          </w:p>
          <w:p w14:paraId="4D9DF6CD" w14:textId="77777777" w:rsidR="00350102" w:rsidRPr="00DC221D" w:rsidRDefault="00350102" w:rsidP="00350102">
            <w:pPr>
              <w:spacing w:after="0" w:line="240" w:lineRule="auto"/>
              <w:jc w:val="both"/>
              <w:rPr>
                <w:rFonts w:ascii="XDPrime" w:hAnsi="XDPrime" w:cs="Times New Roman"/>
                <w:lang w:val="en-US"/>
              </w:rPr>
            </w:pPr>
            <w:r w:rsidRPr="00DC221D">
              <w:rPr>
                <w:rFonts w:ascii="XDPrime" w:hAnsi="XDPrime" w:cs="Times New Roman"/>
                <w:lang w:val="en-US"/>
              </w:rPr>
              <w:t>JamKerja</w:t>
            </w:r>
          </w:p>
          <w:p w14:paraId="4011FA5A" w14:textId="77777777" w:rsidR="00350102" w:rsidRPr="00DC221D" w:rsidRDefault="00350102" w:rsidP="00350102">
            <w:pPr>
              <w:spacing w:after="0" w:line="240" w:lineRule="auto"/>
              <w:jc w:val="both"/>
              <w:rPr>
                <w:rFonts w:ascii="XDPrime" w:hAnsi="XDPrime" w:cs="Times New Roman"/>
                <w:lang w:val="en-US"/>
              </w:rPr>
            </w:pPr>
            <w:r w:rsidRPr="00DC221D">
              <w:rPr>
                <w:rFonts w:ascii="XDPrime" w:hAnsi="XDPrime" w:cs="Times New Roman"/>
                <w:lang w:val="en-US"/>
              </w:rPr>
              <w:t>TanggalMulai</w:t>
            </w:r>
          </w:p>
          <w:p w14:paraId="489EE722" w14:textId="0CBE2D68" w:rsidR="00350102" w:rsidRPr="00DC221D" w:rsidRDefault="00350102" w:rsidP="00350102">
            <w:pPr>
              <w:spacing w:after="0" w:line="240" w:lineRule="auto"/>
              <w:jc w:val="both"/>
              <w:rPr>
                <w:rFonts w:ascii="XDPrime" w:hAnsi="XDPrime" w:cs="Times New Roman"/>
              </w:rPr>
            </w:pPr>
            <w:r w:rsidRPr="00DC221D">
              <w:rPr>
                <w:rFonts w:ascii="XDPrime" w:hAnsi="XDPrime" w:cs="Times New Roman"/>
                <w:lang w:val="en-US"/>
              </w:rPr>
              <w:t>TanggalBerakhir</w:t>
            </w:r>
          </w:p>
        </w:tc>
        <w:tc>
          <w:tcPr>
            <w:tcW w:w="1559" w:type="dxa"/>
            <w:shd w:val="clear" w:color="auto" w:fill="auto"/>
          </w:tcPr>
          <w:p w14:paraId="1315E968" w14:textId="76BE3EF8" w:rsidR="00350102" w:rsidRPr="00A0635C" w:rsidRDefault="00D11D95" w:rsidP="00350102">
            <w:pPr>
              <w:spacing w:after="0" w:line="240" w:lineRule="auto"/>
              <w:jc w:val="both"/>
              <w:rPr>
                <w:rFonts w:ascii="XDPrime" w:hAnsi="XDPrime" w:cs="Times New Roman"/>
                <w:lang w:val="sv-SE"/>
              </w:rPr>
            </w:pPr>
            <w:r w:rsidRPr="00A0635C">
              <w:rPr>
                <w:rFonts w:ascii="XDPrime" w:hAnsi="XDPrime" w:cs="Times New Roman"/>
                <w:lang w:val="sv-SE"/>
              </w:rPr>
              <w:t>Menambahkan data pada tabel Lowongan Pekerjaan</w:t>
            </w:r>
          </w:p>
        </w:tc>
        <w:tc>
          <w:tcPr>
            <w:tcW w:w="1301" w:type="dxa"/>
            <w:shd w:val="clear" w:color="auto" w:fill="auto"/>
          </w:tcPr>
          <w:p w14:paraId="4AA7FD64" w14:textId="46C2E73C" w:rsidR="00350102" w:rsidRPr="00A0635C" w:rsidRDefault="00D11D95" w:rsidP="00350102">
            <w:pPr>
              <w:spacing w:after="0" w:line="240" w:lineRule="auto"/>
              <w:jc w:val="both"/>
              <w:rPr>
                <w:rFonts w:ascii="XDPrime" w:hAnsi="XDPrime" w:cs="Times New Roman"/>
                <w:lang w:val="sv-SE"/>
              </w:rPr>
            </w:pPr>
            <w:r w:rsidRPr="00A0635C">
              <w:rPr>
                <w:rFonts w:ascii="XDPrime" w:hAnsi="XDPrime" w:cs="Times New Roman"/>
                <w:lang w:val="sv-SE"/>
              </w:rPr>
              <w:t xml:space="preserve">Fungsi ini adalah fungsi yang digunakan </w:t>
            </w:r>
            <w:r w:rsidR="00D30E14" w:rsidRPr="00A0635C">
              <w:rPr>
                <w:rFonts w:ascii="XDPrime" w:hAnsi="XDPrime" w:cs="Times New Roman"/>
                <w:lang w:val="sv-SE"/>
              </w:rPr>
              <w:t xml:space="preserve">untuk menambahkan data pada Lowongan Pekerjaan </w:t>
            </w:r>
          </w:p>
        </w:tc>
      </w:tr>
      <w:tr w:rsidR="0073123F" w:rsidRPr="00DC221D" w14:paraId="02CFB786" w14:textId="77777777" w:rsidTr="000739BA">
        <w:tc>
          <w:tcPr>
            <w:tcW w:w="1104" w:type="dxa"/>
            <w:shd w:val="clear" w:color="auto" w:fill="auto"/>
          </w:tcPr>
          <w:p w14:paraId="648C805D" w14:textId="078A5D7B"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(DPPL-F-04.3)</w:t>
            </w:r>
          </w:p>
        </w:tc>
        <w:tc>
          <w:tcPr>
            <w:tcW w:w="2265" w:type="dxa"/>
            <w:shd w:val="clear" w:color="auto" w:fill="auto"/>
          </w:tcPr>
          <w:p w14:paraId="7D255D67" w14:textId="33432D39"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Mengubah Data Lowongan Pekerjaan</w:t>
            </w:r>
          </w:p>
        </w:tc>
        <w:tc>
          <w:tcPr>
            <w:tcW w:w="1559" w:type="dxa"/>
            <w:shd w:val="clear" w:color="auto" w:fill="auto"/>
          </w:tcPr>
          <w:p w14:paraId="0A347BE0"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Id Perusahaan</w:t>
            </w:r>
          </w:p>
          <w:p w14:paraId="1A80E637"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IdLowongan</w:t>
            </w:r>
          </w:p>
          <w:p w14:paraId="5E0C9B67"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NamaPerusahaan</w:t>
            </w:r>
          </w:p>
          <w:p w14:paraId="24B2ACF0"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NamaLowongan</w:t>
            </w:r>
          </w:p>
          <w:p w14:paraId="75A149F4"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Usia</w:t>
            </w:r>
          </w:p>
          <w:p w14:paraId="479EFC84"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Pendidikan</w:t>
            </w:r>
          </w:p>
          <w:p w14:paraId="394A3CEE" w14:textId="77777777" w:rsidR="0073123F" w:rsidRPr="00A0635C" w:rsidRDefault="0073123F" w:rsidP="0073123F">
            <w:pPr>
              <w:spacing w:after="0" w:line="240" w:lineRule="auto"/>
              <w:jc w:val="both"/>
              <w:rPr>
                <w:rFonts w:ascii="XDPrime" w:hAnsi="XDPrime" w:cs="Times New Roman"/>
                <w:lang w:val="sv-SE"/>
              </w:rPr>
            </w:pPr>
            <w:r w:rsidRPr="00A0635C">
              <w:rPr>
                <w:rFonts w:ascii="XDPrime" w:hAnsi="XDPrime" w:cs="Times New Roman"/>
                <w:lang w:val="sv-SE"/>
              </w:rPr>
              <w:t>Jeniskelamin</w:t>
            </w:r>
          </w:p>
          <w:p w14:paraId="70103C4B" w14:textId="77777777"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IPK</w:t>
            </w:r>
          </w:p>
          <w:p w14:paraId="39E5EE2D" w14:textId="77777777"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JamKerja</w:t>
            </w:r>
          </w:p>
          <w:p w14:paraId="44EF0199" w14:textId="77777777"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TanggalMulai</w:t>
            </w:r>
          </w:p>
          <w:p w14:paraId="1D7D2EA8" w14:textId="201D2ED7"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TanggalBerakhir</w:t>
            </w:r>
          </w:p>
        </w:tc>
        <w:tc>
          <w:tcPr>
            <w:tcW w:w="1559" w:type="dxa"/>
            <w:shd w:val="clear" w:color="auto" w:fill="auto"/>
          </w:tcPr>
          <w:p w14:paraId="6673AEC8" w14:textId="4FA21D21" w:rsidR="0073123F" w:rsidRPr="00DC221D" w:rsidRDefault="0073123F" w:rsidP="0073123F">
            <w:pPr>
              <w:spacing w:after="0" w:line="240" w:lineRule="auto"/>
              <w:jc w:val="both"/>
              <w:rPr>
                <w:rFonts w:ascii="XDPrime" w:hAnsi="XDPrime" w:cs="Times New Roman"/>
                <w:lang w:val="en-US"/>
              </w:rPr>
            </w:pPr>
            <w:r w:rsidRPr="00DC221D">
              <w:rPr>
                <w:rFonts w:ascii="XDPrime" w:hAnsi="XDPrime" w:cs="Times New Roman"/>
                <w:lang w:val="en-US"/>
              </w:rPr>
              <w:t>Mengubah data Lowongan Pekerjaan yang dapat dilihat di TLowonganPekerjaan</w:t>
            </w:r>
          </w:p>
        </w:tc>
        <w:tc>
          <w:tcPr>
            <w:tcW w:w="1301" w:type="dxa"/>
            <w:shd w:val="clear" w:color="auto" w:fill="auto"/>
          </w:tcPr>
          <w:p w14:paraId="7F0520FE" w14:textId="5B288126" w:rsidR="0073123F" w:rsidRPr="00A0635C" w:rsidRDefault="006B030F" w:rsidP="0073123F">
            <w:pPr>
              <w:spacing w:after="0" w:line="240" w:lineRule="auto"/>
              <w:jc w:val="both"/>
              <w:rPr>
                <w:rFonts w:ascii="XDPrime" w:hAnsi="XDPrime" w:cs="Times New Roman"/>
                <w:lang w:val="sv-SE"/>
              </w:rPr>
            </w:pPr>
            <w:r w:rsidRPr="00A0635C">
              <w:rPr>
                <w:rFonts w:ascii="XDPrime" w:hAnsi="XDPrime" w:cs="Times New Roman"/>
                <w:lang w:val="sv-SE"/>
              </w:rPr>
              <w:t>Fungsi ini adalah fungsi yang digunakan untuk mengedit d</w:t>
            </w:r>
            <w:r w:rsidR="0055512C" w:rsidRPr="00A0635C">
              <w:rPr>
                <w:rFonts w:ascii="XDPrime" w:hAnsi="XDPrime" w:cs="Times New Roman"/>
                <w:lang w:val="sv-SE"/>
              </w:rPr>
              <w:t>ata Lowongan Pekerjaan</w:t>
            </w:r>
          </w:p>
        </w:tc>
      </w:tr>
      <w:tr w:rsidR="00AC1E12" w:rsidRPr="00DC221D" w14:paraId="4269A0D8" w14:textId="77777777" w:rsidTr="000739BA">
        <w:tc>
          <w:tcPr>
            <w:tcW w:w="1104" w:type="dxa"/>
            <w:shd w:val="clear" w:color="auto" w:fill="auto"/>
          </w:tcPr>
          <w:p w14:paraId="1610BC19" w14:textId="500A0C9D" w:rsidR="00AC1E12" w:rsidRPr="00DC221D" w:rsidRDefault="00AC1E12" w:rsidP="00AC1E12">
            <w:pPr>
              <w:spacing w:after="0" w:line="240" w:lineRule="auto"/>
              <w:jc w:val="both"/>
              <w:rPr>
                <w:rFonts w:ascii="XDPrime" w:hAnsi="XDPrime" w:cs="Times New Roman"/>
                <w:lang w:val="en-US"/>
              </w:rPr>
            </w:pPr>
            <w:r w:rsidRPr="00DC221D">
              <w:rPr>
                <w:rFonts w:ascii="XDPrime" w:hAnsi="XDPrime" w:cs="Times New Roman"/>
                <w:lang w:val="en-US"/>
              </w:rPr>
              <w:t>(DPPL-F-04.4)</w:t>
            </w:r>
          </w:p>
        </w:tc>
        <w:tc>
          <w:tcPr>
            <w:tcW w:w="2265" w:type="dxa"/>
            <w:shd w:val="clear" w:color="auto" w:fill="auto"/>
          </w:tcPr>
          <w:p w14:paraId="1B0CDB42" w14:textId="0BE9A70E" w:rsidR="00AC1E12" w:rsidRPr="00DC221D" w:rsidRDefault="00AC1E12" w:rsidP="00AC1E12">
            <w:pPr>
              <w:spacing w:after="0" w:line="240" w:lineRule="auto"/>
              <w:jc w:val="both"/>
              <w:rPr>
                <w:rFonts w:ascii="XDPrime" w:hAnsi="XDPrime" w:cs="Times New Roman"/>
                <w:lang w:val="en-US"/>
              </w:rPr>
            </w:pPr>
            <w:r w:rsidRPr="00DC221D">
              <w:rPr>
                <w:rFonts w:ascii="XDPrime" w:hAnsi="XDPrime" w:cs="Times New Roman"/>
                <w:lang w:val="en-US"/>
              </w:rPr>
              <w:t>Menghapus Data Lowongan Pekerjaan</w:t>
            </w:r>
          </w:p>
        </w:tc>
        <w:tc>
          <w:tcPr>
            <w:tcW w:w="1559" w:type="dxa"/>
            <w:shd w:val="clear" w:color="auto" w:fill="auto"/>
          </w:tcPr>
          <w:p w14:paraId="57443417" w14:textId="0ECB2FDE" w:rsidR="00AC1E12" w:rsidRPr="00DC221D" w:rsidRDefault="002978CB" w:rsidP="00AC1E12">
            <w:pPr>
              <w:spacing w:after="0" w:line="240" w:lineRule="auto"/>
              <w:jc w:val="both"/>
              <w:rPr>
                <w:rFonts w:ascii="XDPrime" w:hAnsi="XDPrime" w:cs="Times New Roman"/>
                <w:lang w:val="en-US"/>
              </w:rPr>
            </w:pPr>
            <w:r w:rsidRPr="00DC221D">
              <w:rPr>
                <w:rFonts w:ascii="XDPrime" w:hAnsi="XDPrime" w:cs="Times New Roman"/>
                <w:lang w:val="en-US"/>
              </w:rPr>
              <w:t>Button hapus</w:t>
            </w:r>
          </w:p>
        </w:tc>
        <w:tc>
          <w:tcPr>
            <w:tcW w:w="1559" w:type="dxa"/>
            <w:shd w:val="clear" w:color="auto" w:fill="auto"/>
          </w:tcPr>
          <w:p w14:paraId="6E8F2A46" w14:textId="20DDB9C4" w:rsidR="00AC1E12" w:rsidRPr="00DC221D" w:rsidRDefault="002978CB" w:rsidP="00AC1E12">
            <w:pPr>
              <w:spacing w:after="0" w:line="240" w:lineRule="auto"/>
              <w:jc w:val="both"/>
              <w:rPr>
                <w:rFonts w:ascii="XDPrime" w:hAnsi="XDPrime" w:cs="Times New Roman"/>
                <w:lang w:val="en-US"/>
              </w:rPr>
            </w:pPr>
            <w:r w:rsidRPr="00DC221D">
              <w:rPr>
                <w:rFonts w:ascii="XDPrime" w:hAnsi="XDPrime" w:cs="Times New Roman"/>
                <w:lang w:val="en-US"/>
              </w:rPr>
              <w:t>Layar pesan konfirmasi apakah yakin ingin menghapus data lowongan pekerjaan</w:t>
            </w:r>
          </w:p>
        </w:tc>
        <w:tc>
          <w:tcPr>
            <w:tcW w:w="1301" w:type="dxa"/>
            <w:shd w:val="clear" w:color="auto" w:fill="auto"/>
          </w:tcPr>
          <w:p w14:paraId="0555AA0E" w14:textId="42F1D063" w:rsidR="00AC1E12" w:rsidRPr="00A0635C" w:rsidRDefault="00763FA7" w:rsidP="00AC1E12">
            <w:pPr>
              <w:spacing w:after="0" w:line="240" w:lineRule="auto"/>
              <w:jc w:val="both"/>
              <w:rPr>
                <w:rFonts w:ascii="XDPrime" w:hAnsi="XDPrime" w:cs="Times New Roman"/>
                <w:lang w:val="sv-SE"/>
              </w:rPr>
            </w:pPr>
            <w:r w:rsidRPr="00A0635C">
              <w:rPr>
                <w:rFonts w:ascii="XDPrime" w:hAnsi="XDPrime" w:cs="Times New Roman"/>
                <w:lang w:val="sv-SE"/>
              </w:rPr>
              <w:t>Fungsi ini adalah fungsi yang melakukan penghapusan data lowongan pekerjaan</w:t>
            </w:r>
          </w:p>
        </w:tc>
      </w:tr>
      <w:tr w:rsidR="00763FA7" w:rsidRPr="00DC221D" w14:paraId="42546001" w14:textId="77777777" w:rsidTr="000739BA">
        <w:tc>
          <w:tcPr>
            <w:tcW w:w="1104" w:type="dxa"/>
            <w:shd w:val="clear" w:color="auto" w:fill="auto"/>
          </w:tcPr>
          <w:p w14:paraId="24CDE576" w14:textId="1DC8BBD8" w:rsidR="00763FA7" w:rsidRPr="00DC221D" w:rsidRDefault="00763FA7" w:rsidP="00AC1E12">
            <w:pPr>
              <w:spacing w:after="0" w:line="240" w:lineRule="auto"/>
              <w:jc w:val="both"/>
              <w:rPr>
                <w:rFonts w:ascii="XDPrime" w:hAnsi="XDPrime" w:cs="Times New Roman"/>
                <w:lang w:val="en-US"/>
              </w:rPr>
            </w:pPr>
            <w:r w:rsidRPr="00DC221D">
              <w:rPr>
                <w:rFonts w:ascii="XDPrime" w:hAnsi="XDPrime" w:cs="Times New Roman"/>
                <w:lang w:val="en-US"/>
              </w:rPr>
              <w:t>(DPPL-F-04.</w:t>
            </w:r>
            <w:r w:rsidR="00B17C75" w:rsidRPr="00DC221D">
              <w:rPr>
                <w:rFonts w:ascii="XDPrime" w:hAnsi="XDPrime" w:cs="Times New Roman"/>
                <w:lang w:val="en-US"/>
              </w:rPr>
              <w:t>5)</w:t>
            </w:r>
          </w:p>
        </w:tc>
        <w:tc>
          <w:tcPr>
            <w:tcW w:w="2265" w:type="dxa"/>
            <w:shd w:val="clear" w:color="auto" w:fill="auto"/>
          </w:tcPr>
          <w:p w14:paraId="09E8A687" w14:textId="03F61A6A" w:rsidR="00763FA7" w:rsidRPr="00DC221D" w:rsidRDefault="0018594E" w:rsidP="00AC1E12">
            <w:pPr>
              <w:spacing w:after="0" w:line="240" w:lineRule="auto"/>
              <w:jc w:val="both"/>
              <w:rPr>
                <w:rFonts w:ascii="XDPrime" w:hAnsi="XDPrime" w:cs="Times New Roman"/>
                <w:lang w:val="en-US"/>
              </w:rPr>
            </w:pPr>
            <w:r w:rsidRPr="00DC221D">
              <w:rPr>
                <w:rFonts w:ascii="XDPrime" w:hAnsi="XDPrime" w:cs="Times New Roman"/>
                <w:lang w:val="en-US"/>
              </w:rPr>
              <w:t>Mencari Data Lowongan Pekerjaan</w:t>
            </w:r>
          </w:p>
        </w:tc>
        <w:tc>
          <w:tcPr>
            <w:tcW w:w="1559" w:type="dxa"/>
            <w:shd w:val="clear" w:color="auto" w:fill="auto"/>
          </w:tcPr>
          <w:p w14:paraId="3D494789" w14:textId="5F869482" w:rsidR="00763FA7" w:rsidRPr="00DC221D" w:rsidRDefault="007F2564" w:rsidP="00AC1E12">
            <w:pPr>
              <w:spacing w:after="0" w:line="240" w:lineRule="auto"/>
              <w:jc w:val="both"/>
              <w:rPr>
                <w:rFonts w:ascii="XDPrime" w:hAnsi="XDPrime" w:cs="Times New Roman"/>
                <w:lang w:val="en-US"/>
              </w:rPr>
            </w:pPr>
            <w:r w:rsidRPr="00DC221D">
              <w:rPr>
                <w:rFonts w:ascii="XDPrime" w:hAnsi="XDPrime" w:cs="Times New Roman"/>
                <w:lang w:val="en-US"/>
              </w:rPr>
              <w:t>Kolom cari, button cari</w:t>
            </w:r>
          </w:p>
        </w:tc>
        <w:tc>
          <w:tcPr>
            <w:tcW w:w="1559" w:type="dxa"/>
            <w:shd w:val="clear" w:color="auto" w:fill="auto"/>
          </w:tcPr>
          <w:p w14:paraId="3F4A18FA" w14:textId="4E9C9572" w:rsidR="00763FA7" w:rsidRPr="00DC221D" w:rsidRDefault="007F2564" w:rsidP="00AC1E12">
            <w:pPr>
              <w:spacing w:after="0" w:line="240" w:lineRule="auto"/>
              <w:jc w:val="both"/>
              <w:rPr>
                <w:rFonts w:ascii="XDPrime" w:hAnsi="XDPrime" w:cs="Times New Roman"/>
                <w:lang w:val="en-US"/>
              </w:rPr>
            </w:pPr>
            <w:r w:rsidRPr="00DC221D">
              <w:rPr>
                <w:rFonts w:ascii="XDPrime" w:hAnsi="XDPrime" w:cs="Times New Roman"/>
                <w:lang w:val="en-US"/>
              </w:rPr>
              <w:t>Data Lowongan yang dicari</w:t>
            </w:r>
          </w:p>
        </w:tc>
        <w:tc>
          <w:tcPr>
            <w:tcW w:w="1301" w:type="dxa"/>
            <w:shd w:val="clear" w:color="auto" w:fill="auto"/>
          </w:tcPr>
          <w:p w14:paraId="18AD103B" w14:textId="5BA81295" w:rsidR="00763FA7" w:rsidRPr="00A0635C" w:rsidRDefault="007F2564" w:rsidP="00AC1E12">
            <w:pPr>
              <w:spacing w:after="0" w:line="240" w:lineRule="auto"/>
              <w:jc w:val="both"/>
              <w:rPr>
                <w:rFonts w:ascii="XDPrime" w:hAnsi="XDPrime" w:cs="Times New Roman"/>
                <w:lang w:val="sv-SE"/>
              </w:rPr>
            </w:pPr>
            <w:r w:rsidRPr="00A0635C">
              <w:rPr>
                <w:rFonts w:ascii="XDPrime" w:hAnsi="XDPrime" w:cs="Times New Roman"/>
                <w:lang w:val="sv-SE"/>
              </w:rPr>
              <w:t xml:space="preserve">Fungsi ini adalah fungsi </w:t>
            </w:r>
            <w:r w:rsidR="00D952D6" w:rsidRPr="00A0635C">
              <w:rPr>
                <w:rFonts w:ascii="XDPrime" w:hAnsi="XDPrime" w:cs="Times New Roman"/>
                <w:lang w:val="sv-SE"/>
              </w:rPr>
              <w:t>yang digunakan untuk mencari</w:t>
            </w:r>
          </w:p>
        </w:tc>
      </w:tr>
      <w:tr w:rsidR="006C4EFB" w:rsidRPr="00DC221D" w14:paraId="75A4006D" w14:textId="77777777" w:rsidTr="000739BA">
        <w:tc>
          <w:tcPr>
            <w:tcW w:w="1104" w:type="dxa"/>
            <w:shd w:val="clear" w:color="auto" w:fill="auto"/>
          </w:tcPr>
          <w:p w14:paraId="3344DFF9" w14:textId="77777777" w:rsidR="006C4EFB" w:rsidRPr="00A0635C" w:rsidRDefault="006C4EFB" w:rsidP="00AC1E12">
            <w:pPr>
              <w:spacing w:after="0" w:line="240" w:lineRule="auto"/>
              <w:jc w:val="both"/>
              <w:rPr>
                <w:rFonts w:ascii="XDPrime" w:hAnsi="XDPrime" w:cs="Times New Roman"/>
                <w:lang w:val="sv-SE"/>
              </w:rPr>
            </w:pPr>
          </w:p>
        </w:tc>
        <w:tc>
          <w:tcPr>
            <w:tcW w:w="2265" w:type="dxa"/>
            <w:shd w:val="clear" w:color="auto" w:fill="auto"/>
          </w:tcPr>
          <w:p w14:paraId="74513011" w14:textId="77777777" w:rsidR="006C4EFB" w:rsidRPr="00A0635C" w:rsidRDefault="006C4EFB" w:rsidP="00AC1E12">
            <w:pPr>
              <w:spacing w:after="0" w:line="240" w:lineRule="auto"/>
              <w:jc w:val="both"/>
              <w:rPr>
                <w:rFonts w:ascii="XDPrime" w:hAnsi="XDPrime" w:cs="Times New Roman"/>
                <w:lang w:val="sv-SE"/>
              </w:rPr>
            </w:pPr>
          </w:p>
        </w:tc>
        <w:tc>
          <w:tcPr>
            <w:tcW w:w="1559" w:type="dxa"/>
            <w:shd w:val="clear" w:color="auto" w:fill="auto"/>
          </w:tcPr>
          <w:p w14:paraId="69AE007F" w14:textId="77777777" w:rsidR="006C4EFB" w:rsidRPr="00A0635C" w:rsidRDefault="006C4EFB" w:rsidP="00AC1E12">
            <w:pPr>
              <w:spacing w:after="0" w:line="240" w:lineRule="auto"/>
              <w:jc w:val="both"/>
              <w:rPr>
                <w:rFonts w:ascii="XDPrime" w:hAnsi="XDPrime" w:cs="Times New Roman"/>
                <w:lang w:val="sv-SE"/>
              </w:rPr>
            </w:pPr>
          </w:p>
        </w:tc>
        <w:tc>
          <w:tcPr>
            <w:tcW w:w="1559" w:type="dxa"/>
            <w:shd w:val="clear" w:color="auto" w:fill="auto"/>
          </w:tcPr>
          <w:p w14:paraId="5355FFF2" w14:textId="77777777" w:rsidR="006C4EFB" w:rsidRPr="00A0635C" w:rsidRDefault="006C4EFB" w:rsidP="00AC1E12">
            <w:pPr>
              <w:spacing w:after="0" w:line="240" w:lineRule="auto"/>
              <w:jc w:val="both"/>
              <w:rPr>
                <w:rFonts w:ascii="XDPrime" w:hAnsi="XDPrime" w:cs="Times New Roman"/>
                <w:lang w:val="sv-SE"/>
              </w:rPr>
            </w:pPr>
          </w:p>
        </w:tc>
        <w:tc>
          <w:tcPr>
            <w:tcW w:w="1301" w:type="dxa"/>
            <w:shd w:val="clear" w:color="auto" w:fill="auto"/>
          </w:tcPr>
          <w:p w14:paraId="2548D1C4" w14:textId="77777777" w:rsidR="006C4EFB" w:rsidRPr="00A0635C" w:rsidRDefault="006C4EFB" w:rsidP="00AC1E12">
            <w:pPr>
              <w:spacing w:after="0" w:line="240" w:lineRule="auto"/>
              <w:jc w:val="both"/>
              <w:rPr>
                <w:rFonts w:ascii="XDPrime" w:hAnsi="XDPrime" w:cs="Times New Roman"/>
                <w:lang w:val="sv-SE"/>
              </w:rPr>
            </w:pPr>
          </w:p>
        </w:tc>
      </w:tr>
    </w:tbl>
    <w:p w14:paraId="7F62E69B" w14:textId="77777777" w:rsidR="00346387" w:rsidRPr="00A0635C" w:rsidRDefault="00346387" w:rsidP="008C3F88">
      <w:pPr>
        <w:spacing w:after="0" w:line="240" w:lineRule="auto"/>
        <w:ind w:left="360"/>
        <w:jc w:val="both"/>
        <w:rPr>
          <w:rFonts w:ascii="XDPrime" w:hAnsi="XDPrime" w:cs="Times New Roman"/>
          <w:sz w:val="24"/>
          <w:szCs w:val="24"/>
          <w:lang w:val="sv-SE"/>
        </w:rPr>
      </w:pPr>
    </w:p>
    <w:p w14:paraId="16705CC2" w14:textId="77777777" w:rsidR="00D00BC2" w:rsidRPr="00A0635C" w:rsidRDefault="00D00BC2" w:rsidP="008C3F88">
      <w:pPr>
        <w:spacing w:after="0" w:line="240" w:lineRule="auto"/>
        <w:ind w:left="360"/>
        <w:jc w:val="both"/>
        <w:rPr>
          <w:rFonts w:ascii="XDPrime" w:hAnsi="XDPrime" w:cs="Times New Roman"/>
          <w:sz w:val="24"/>
          <w:szCs w:val="24"/>
          <w:lang w:val="sv-SE"/>
        </w:rPr>
      </w:pPr>
    </w:p>
    <w:p w14:paraId="1035BBDA" w14:textId="77777777" w:rsidR="000739BA" w:rsidRPr="00DC221D" w:rsidRDefault="000739BA" w:rsidP="000739BA">
      <w:pPr>
        <w:pStyle w:val="Heading1"/>
        <w:rPr>
          <w:rFonts w:ascii="XDPrime" w:hAnsi="XDPrime"/>
        </w:rPr>
      </w:pPr>
      <w:bookmarkStart w:id="90" w:name="_Toc506364390"/>
      <w:bookmarkStart w:id="91" w:name="_Toc58693681"/>
      <w:bookmarkStart w:id="92" w:name="_Toc155118248"/>
      <w:bookmarkStart w:id="93" w:name="_Toc155118296"/>
      <w:r w:rsidRPr="00DC221D">
        <w:rPr>
          <w:rFonts w:ascii="XDPrime" w:hAnsi="XDPrime"/>
        </w:rPr>
        <w:lastRenderedPageBreak/>
        <w:t>Deskripsi Perancangan Rinci</w:t>
      </w:r>
      <w:bookmarkEnd w:id="90"/>
      <w:bookmarkEnd w:id="91"/>
      <w:bookmarkEnd w:id="92"/>
      <w:bookmarkEnd w:id="93"/>
    </w:p>
    <w:p w14:paraId="78745144" w14:textId="77777777" w:rsidR="000739BA" w:rsidRPr="00DC221D" w:rsidRDefault="000739BA" w:rsidP="000739BA">
      <w:pPr>
        <w:pStyle w:val="Heading2"/>
        <w:spacing w:before="0" w:after="0"/>
        <w:rPr>
          <w:rFonts w:ascii="XDPrime" w:hAnsi="XDPrime"/>
        </w:rPr>
      </w:pPr>
      <w:bookmarkStart w:id="94" w:name="_Toc506364391"/>
      <w:bookmarkStart w:id="95" w:name="_Toc58693682"/>
      <w:bookmarkStart w:id="96" w:name="_Toc155118249"/>
      <w:bookmarkStart w:id="97" w:name="_Toc155118297"/>
      <w:r w:rsidRPr="00DC221D">
        <w:rPr>
          <w:rFonts w:ascii="XDPrime" w:hAnsi="XDPrime"/>
        </w:rPr>
        <w:t>Deskripsi Rinci Tabel</w:t>
      </w:r>
      <w:bookmarkEnd w:id="94"/>
      <w:bookmarkEnd w:id="95"/>
      <w:bookmarkEnd w:id="96"/>
      <w:bookmarkEnd w:id="97"/>
    </w:p>
    <w:p w14:paraId="1AD0B01A" w14:textId="38EF633D" w:rsidR="00974C15" w:rsidRPr="00DC221D" w:rsidRDefault="000739BA" w:rsidP="00974C15">
      <w:pPr>
        <w:pStyle w:val="Heading3"/>
        <w:spacing w:before="0" w:after="0"/>
        <w:rPr>
          <w:rFonts w:ascii="XDPrime" w:hAnsi="XDPrime"/>
        </w:rPr>
      </w:pPr>
      <w:bookmarkStart w:id="98" w:name="_Toc506364392"/>
      <w:bookmarkStart w:id="99" w:name="_Toc58693683"/>
      <w:bookmarkStart w:id="100" w:name="_Toc155118250"/>
      <w:bookmarkStart w:id="101" w:name="_Toc155118298"/>
      <w:r w:rsidRPr="00DC221D">
        <w:rPr>
          <w:rFonts w:ascii="XDPrime" w:hAnsi="XDPrime"/>
        </w:rPr>
        <w:t xml:space="preserve">Tabel </w:t>
      </w:r>
      <w:bookmarkEnd w:id="98"/>
      <w:bookmarkEnd w:id="99"/>
      <w:r w:rsidR="00974C15" w:rsidRPr="00DC221D">
        <w:rPr>
          <w:rFonts w:ascii="XDPrime" w:hAnsi="XDPrime"/>
        </w:rPr>
        <w:t>Pencari Kerja</w:t>
      </w:r>
      <w:bookmarkEnd w:id="100"/>
      <w:bookmarkEnd w:id="101"/>
    </w:p>
    <w:p w14:paraId="52C6C605" w14:textId="77777777" w:rsidR="00974C15" w:rsidRPr="00DC221D" w:rsidRDefault="00974C15" w:rsidP="00974C15">
      <w:pPr>
        <w:rPr>
          <w:rFonts w:ascii="XDPrime" w:hAnsi="XDPrime"/>
          <w:lang w:val="en-GB" w:eastAsia="en-US"/>
        </w:rPr>
      </w:pPr>
    </w:p>
    <w:p w14:paraId="419CAEC2" w14:textId="4C9931F1" w:rsidR="0072064A" w:rsidRPr="00DC221D" w:rsidRDefault="0072064A" w:rsidP="0072064A">
      <w:pPr>
        <w:pStyle w:val="Caption"/>
        <w:keepNext/>
      </w:pPr>
      <w:bookmarkStart w:id="102" w:name="_Toc154514343"/>
      <w:r w:rsidRPr="00DC221D">
        <w:t>Tabel 3.</w:t>
      </w:r>
      <w:r w:rsidR="00A077A0">
        <w:fldChar w:fldCharType="begin"/>
      </w:r>
      <w:r w:rsidR="00A077A0">
        <w:instrText xml:space="preserve"> SEQ Tabel_3. \* ARABIC </w:instrText>
      </w:r>
      <w:r w:rsidR="00A077A0">
        <w:fldChar w:fldCharType="separate"/>
      </w:r>
      <w:r w:rsidR="000E6C94">
        <w:rPr>
          <w:noProof/>
        </w:rPr>
        <w:t>1</w:t>
      </w:r>
      <w:r w:rsidR="00A077A0">
        <w:fldChar w:fldCharType="end"/>
      </w:r>
      <w:r w:rsidRPr="00DC221D">
        <w:t xml:space="preserve"> Tabel Pencari Kerja</w:t>
      </w:r>
      <w:bookmarkEnd w:id="102"/>
    </w:p>
    <w:tbl>
      <w:tblPr>
        <w:tblStyle w:val="TableGrid"/>
        <w:tblW w:w="0" w:type="auto"/>
        <w:tblLook w:val="04A0" w:firstRow="1" w:lastRow="0" w:firstColumn="1" w:lastColumn="0" w:noHBand="0" w:noVBand="1"/>
      </w:tblPr>
      <w:tblGrid>
        <w:gridCol w:w="1846"/>
        <w:gridCol w:w="1324"/>
        <w:gridCol w:w="1183"/>
        <w:gridCol w:w="1061"/>
        <w:gridCol w:w="1145"/>
        <w:gridCol w:w="1368"/>
      </w:tblGrid>
      <w:tr w:rsidR="00974C15" w:rsidRPr="00DC221D" w14:paraId="23001E23" w14:textId="77777777" w:rsidTr="0072064A">
        <w:tc>
          <w:tcPr>
            <w:tcW w:w="1846" w:type="dxa"/>
          </w:tcPr>
          <w:p w14:paraId="5300A851" w14:textId="77777777" w:rsidR="00974C15" w:rsidRPr="00DC221D" w:rsidRDefault="00974C15" w:rsidP="00F60156">
            <w:pPr>
              <w:rPr>
                <w:rFonts w:ascii="XDPrime" w:hAnsi="XDPrime"/>
              </w:rPr>
            </w:pPr>
            <w:r w:rsidRPr="00DC221D">
              <w:rPr>
                <w:rFonts w:ascii="XDPrime" w:hAnsi="XDPrime"/>
              </w:rPr>
              <w:t>IdField</w:t>
            </w:r>
          </w:p>
        </w:tc>
        <w:tc>
          <w:tcPr>
            <w:tcW w:w="1324" w:type="dxa"/>
          </w:tcPr>
          <w:p w14:paraId="5B460138" w14:textId="77777777" w:rsidR="00974C15" w:rsidRPr="00DC221D" w:rsidRDefault="00974C15" w:rsidP="00F60156">
            <w:pPr>
              <w:rPr>
                <w:rFonts w:ascii="XDPrime" w:hAnsi="XDPrime"/>
              </w:rPr>
            </w:pPr>
            <w:r w:rsidRPr="00DC221D">
              <w:rPr>
                <w:rFonts w:ascii="XDPrime" w:hAnsi="XDPrime"/>
              </w:rPr>
              <w:t>Deskripsi</w:t>
            </w:r>
          </w:p>
        </w:tc>
        <w:tc>
          <w:tcPr>
            <w:tcW w:w="1183" w:type="dxa"/>
          </w:tcPr>
          <w:p w14:paraId="27A99A5C" w14:textId="77777777" w:rsidR="00974C15" w:rsidRPr="00DC221D" w:rsidRDefault="00974C15" w:rsidP="00F60156">
            <w:pPr>
              <w:rPr>
                <w:rFonts w:ascii="XDPrime" w:hAnsi="XDPrime"/>
              </w:rPr>
            </w:pPr>
            <w:r w:rsidRPr="00DC221D">
              <w:rPr>
                <w:rFonts w:ascii="XDPrime" w:hAnsi="XDPrime"/>
              </w:rPr>
              <w:t xml:space="preserve">Type &amp; </w:t>
            </w:r>
          </w:p>
          <w:p w14:paraId="30938D2B" w14:textId="77777777" w:rsidR="00974C15" w:rsidRPr="00DC221D" w:rsidRDefault="00974C15" w:rsidP="00F60156">
            <w:pPr>
              <w:rPr>
                <w:rFonts w:ascii="XDPrime" w:hAnsi="XDPrime"/>
              </w:rPr>
            </w:pPr>
            <w:r w:rsidRPr="00DC221D">
              <w:rPr>
                <w:rFonts w:ascii="XDPrime" w:hAnsi="XDPrime"/>
              </w:rPr>
              <w:t>Length</w:t>
            </w:r>
          </w:p>
        </w:tc>
        <w:tc>
          <w:tcPr>
            <w:tcW w:w="1061" w:type="dxa"/>
          </w:tcPr>
          <w:p w14:paraId="279B8AFB" w14:textId="77777777" w:rsidR="00974C15" w:rsidRPr="00DC221D" w:rsidRDefault="00974C15" w:rsidP="00F60156">
            <w:pPr>
              <w:rPr>
                <w:rFonts w:ascii="XDPrime" w:hAnsi="XDPrime"/>
              </w:rPr>
            </w:pPr>
            <w:r w:rsidRPr="00DC221D">
              <w:rPr>
                <w:rFonts w:ascii="XDPrime" w:hAnsi="XDPrime"/>
              </w:rPr>
              <w:t xml:space="preserve">Boleh </w:t>
            </w:r>
          </w:p>
          <w:p w14:paraId="152F894A" w14:textId="77777777" w:rsidR="00974C15" w:rsidRPr="00DC221D" w:rsidRDefault="00974C15" w:rsidP="00F60156">
            <w:pPr>
              <w:rPr>
                <w:rFonts w:ascii="XDPrime" w:hAnsi="XDPrime"/>
              </w:rPr>
            </w:pPr>
            <w:r w:rsidRPr="00DC221D">
              <w:rPr>
                <w:rFonts w:ascii="XDPrime" w:hAnsi="XDPrime"/>
              </w:rPr>
              <w:t>NUUL</w:t>
            </w:r>
          </w:p>
        </w:tc>
        <w:tc>
          <w:tcPr>
            <w:tcW w:w="1145" w:type="dxa"/>
          </w:tcPr>
          <w:p w14:paraId="5BB2A802" w14:textId="77777777" w:rsidR="00974C15" w:rsidRPr="00DC221D" w:rsidRDefault="00974C15" w:rsidP="00F60156">
            <w:pPr>
              <w:rPr>
                <w:rFonts w:ascii="XDPrime" w:hAnsi="XDPrime"/>
              </w:rPr>
            </w:pPr>
            <w:r w:rsidRPr="00DC221D">
              <w:rPr>
                <w:rFonts w:ascii="XDPrime" w:hAnsi="XDPrime"/>
              </w:rPr>
              <w:t>Deflaut</w:t>
            </w:r>
          </w:p>
        </w:tc>
        <w:tc>
          <w:tcPr>
            <w:tcW w:w="1368" w:type="dxa"/>
          </w:tcPr>
          <w:p w14:paraId="6FE4438B" w14:textId="77777777" w:rsidR="00974C15" w:rsidRPr="00DC221D" w:rsidRDefault="00974C15" w:rsidP="00F60156">
            <w:pPr>
              <w:rPr>
                <w:rFonts w:ascii="XDPrime" w:hAnsi="XDPrime"/>
              </w:rPr>
            </w:pPr>
            <w:r w:rsidRPr="00DC221D">
              <w:rPr>
                <w:rFonts w:ascii="XDPrime" w:hAnsi="XDPrime"/>
              </w:rPr>
              <w:t>Keterangan</w:t>
            </w:r>
          </w:p>
        </w:tc>
      </w:tr>
      <w:tr w:rsidR="00974C15" w:rsidRPr="00DC221D" w14:paraId="50B12870" w14:textId="77777777" w:rsidTr="0072064A">
        <w:tc>
          <w:tcPr>
            <w:tcW w:w="1846" w:type="dxa"/>
          </w:tcPr>
          <w:p w14:paraId="5690FB42" w14:textId="77777777" w:rsidR="00974C15" w:rsidRPr="00DC221D" w:rsidRDefault="00974C15" w:rsidP="00F60156">
            <w:pPr>
              <w:rPr>
                <w:rFonts w:ascii="XDPrime" w:hAnsi="XDPrime"/>
              </w:rPr>
            </w:pPr>
            <w:r w:rsidRPr="00DC221D">
              <w:rPr>
                <w:rFonts w:ascii="XDPrime" w:hAnsi="XDPrime"/>
              </w:rPr>
              <w:t>IdPelamar</w:t>
            </w:r>
          </w:p>
        </w:tc>
        <w:tc>
          <w:tcPr>
            <w:tcW w:w="1324" w:type="dxa"/>
          </w:tcPr>
          <w:p w14:paraId="1303E4F4" w14:textId="77777777" w:rsidR="00974C15" w:rsidRPr="00DC221D" w:rsidRDefault="00974C15" w:rsidP="00F60156">
            <w:pPr>
              <w:rPr>
                <w:rFonts w:ascii="XDPrime" w:hAnsi="XDPrime"/>
              </w:rPr>
            </w:pPr>
            <w:r w:rsidRPr="00DC221D">
              <w:rPr>
                <w:rFonts w:ascii="XDPrime" w:hAnsi="XDPrime"/>
              </w:rPr>
              <w:t xml:space="preserve">Nomor </w:t>
            </w:r>
          </w:p>
          <w:p w14:paraId="17730D2E" w14:textId="77777777" w:rsidR="00974C15" w:rsidRPr="00DC221D" w:rsidRDefault="00974C15" w:rsidP="00F60156">
            <w:pPr>
              <w:rPr>
                <w:rFonts w:ascii="XDPrime" w:hAnsi="XDPrime"/>
              </w:rPr>
            </w:pPr>
            <w:r w:rsidRPr="00DC221D">
              <w:rPr>
                <w:rFonts w:ascii="XDPrime" w:hAnsi="XDPrime"/>
              </w:rPr>
              <w:t>Pelamar</w:t>
            </w:r>
          </w:p>
        </w:tc>
        <w:tc>
          <w:tcPr>
            <w:tcW w:w="1183" w:type="dxa"/>
          </w:tcPr>
          <w:p w14:paraId="33CD5B74" w14:textId="77777777" w:rsidR="00974C15" w:rsidRPr="00DC221D" w:rsidRDefault="00974C15" w:rsidP="00F60156">
            <w:pPr>
              <w:rPr>
                <w:rFonts w:ascii="XDPrime" w:hAnsi="XDPrime"/>
              </w:rPr>
            </w:pPr>
            <w:r w:rsidRPr="00DC221D">
              <w:rPr>
                <w:rFonts w:ascii="XDPrime" w:hAnsi="XDPrime"/>
                <w:color w:val="000000"/>
                <w:sz w:val="18"/>
                <w:szCs w:val="18"/>
                <w:shd w:val="clear" w:color="auto" w:fill="FBFBFB"/>
              </w:rPr>
              <w:t>Varchar (40)</w:t>
            </w:r>
          </w:p>
        </w:tc>
        <w:tc>
          <w:tcPr>
            <w:tcW w:w="1061" w:type="dxa"/>
          </w:tcPr>
          <w:p w14:paraId="683A3E64" w14:textId="77777777" w:rsidR="00974C15" w:rsidRPr="00DC221D" w:rsidRDefault="00974C15" w:rsidP="00F60156">
            <w:pPr>
              <w:rPr>
                <w:rFonts w:ascii="XDPrime" w:hAnsi="XDPrime"/>
              </w:rPr>
            </w:pPr>
            <w:r w:rsidRPr="00DC221D">
              <w:rPr>
                <w:rFonts w:ascii="XDPrime" w:hAnsi="XDPrime"/>
              </w:rPr>
              <w:t>Tidak</w:t>
            </w:r>
          </w:p>
        </w:tc>
        <w:tc>
          <w:tcPr>
            <w:tcW w:w="1145" w:type="dxa"/>
          </w:tcPr>
          <w:p w14:paraId="1D786696" w14:textId="77777777" w:rsidR="00974C15" w:rsidRPr="00DC221D" w:rsidRDefault="00974C15" w:rsidP="00F60156">
            <w:pPr>
              <w:rPr>
                <w:rFonts w:ascii="XDPrime" w:hAnsi="XDPrime"/>
              </w:rPr>
            </w:pPr>
            <w:r w:rsidRPr="00DC221D">
              <w:rPr>
                <w:rFonts w:ascii="XDPrime" w:hAnsi="XDPrime"/>
              </w:rPr>
              <w:t>-</w:t>
            </w:r>
          </w:p>
        </w:tc>
        <w:tc>
          <w:tcPr>
            <w:tcW w:w="1368" w:type="dxa"/>
          </w:tcPr>
          <w:p w14:paraId="2F043D51"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71E73D66" w14:textId="77777777" w:rsidTr="0072064A">
        <w:tc>
          <w:tcPr>
            <w:tcW w:w="1846" w:type="dxa"/>
          </w:tcPr>
          <w:p w14:paraId="37692CA0" w14:textId="77777777" w:rsidR="00974C15" w:rsidRPr="00DC221D" w:rsidRDefault="00974C15" w:rsidP="00F60156">
            <w:pPr>
              <w:rPr>
                <w:rFonts w:ascii="XDPrime" w:hAnsi="XDPrime"/>
              </w:rPr>
            </w:pPr>
            <w:r w:rsidRPr="00DC221D">
              <w:rPr>
                <w:rFonts w:ascii="XDPrime" w:hAnsi="XDPrime" w:cs="Helvetica"/>
                <w:color w:val="000000"/>
                <w:sz w:val="18"/>
                <w:szCs w:val="18"/>
                <w:shd w:val="clear" w:color="auto" w:fill="FBFBFB"/>
              </w:rPr>
              <w:t>id_bidang</w:t>
            </w:r>
          </w:p>
        </w:tc>
        <w:tc>
          <w:tcPr>
            <w:tcW w:w="1324" w:type="dxa"/>
          </w:tcPr>
          <w:p w14:paraId="58E1CB18" w14:textId="77777777" w:rsidR="00974C15" w:rsidRPr="00DC221D" w:rsidRDefault="00974C15" w:rsidP="00F60156">
            <w:pPr>
              <w:rPr>
                <w:rFonts w:ascii="XDPrime" w:hAnsi="XDPrime"/>
              </w:rPr>
            </w:pPr>
            <w:r w:rsidRPr="00DC221D">
              <w:rPr>
                <w:rFonts w:ascii="XDPrime" w:hAnsi="XDPrime"/>
              </w:rPr>
              <w:t>Identitas</w:t>
            </w:r>
          </w:p>
          <w:p w14:paraId="693930CE" w14:textId="77777777" w:rsidR="00974C15" w:rsidRPr="00DC221D" w:rsidRDefault="00974C15" w:rsidP="00F60156">
            <w:pPr>
              <w:rPr>
                <w:rFonts w:ascii="XDPrime" w:hAnsi="XDPrime"/>
              </w:rPr>
            </w:pPr>
            <w:r w:rsidRPr="00DC221D">
              <w:rPr>
                <w:rFonts w:ascii="XDPrime" w:hAnsi="XDPrime"/>
              </w:rPr>
              <w:t>Bidang</w:t>
            </w:r>
          </w:p>
        </w:tc>
        <w:tc>
          <w:tcPr>
            <w:tcW w:w="1183" w:type="dxa"/>
          </w:tcPr>
          <w:p w14:paraId="52124DEA" w14:textId="77777777" w:rsidR="00974C15" w:rsidRPr="00DC221D" w:rsidRDefault="00974C15" w:rsidP="00F60156">
            <w:pPr>
              <w:rPr>
                <w:rFonts w:ascii="XDPrime" w:hAnsi="XDPrime"/>
              </w:rPr>
            </w:pPr>
            <w:r w:rsidRPr="00DC221D">
              <w:rPr>
                <w:rFonts w:ascii="XDPrime" w:hAnsi="XDPrime"/>
                <w:color w:val="000000"/>
                <w:sz w:val="18"/>
                <w:szCs w:val="18"/>
                <w:shd w:val="clear" w:color="auto" w:fill="FBFBFB"/>
              </w:rPr>
              <w:t>Varchar (20)</w:t>
            </w:r>
          </w:p>
        </w:tc>
        <w:tc>
          <w:tcPr>
            <w:tcW w:w="1061" w:type="dxa"/>
          </w:tcPr>
          <w:p w14:paraId="2343E63F" w14:textId="77777777" w:rsidR="00974C15" w:rsidRPr="00DC221D" w:rsidRDefault="00974C15" w:rsidP="00F60156">
            <w:pPr>
              <w:rPr>
                <w:rFonts w:ascii="XDPrime" w:hAnsi="XDPrime"/>
              </w:rPr>
            </w:pPr>
            <w:r w:rsidRPr="00DC221D">
              <w:rPr>
                <w:rFonts w:ascii="XDPrime" w:hAnsi="XDPrime"/>
              </w:rPr>
              <w:t>Tidak</w:t>
            </w:r>
          </w:p>
        </w:tc>
        <w:tc>
          <w:tcPr>
            <w:tcW w:w="1145" w:type="dxa"/>
          </w:tcPr>
          <w:p w14:paraId="7EE4C95D" w14:textId="77777777" w:rsidR="00974C15" w:rsidRPr="00DC221D" w:rsidRDefault="00974C15" w:rsidP="00F60156">
            <w:pPr>
              <w:rPr>
                <w:rFonts w:ascii="XDPrime" w:hAnsi="XDPrime"/>
              </w:rPr>
            </w:pPr>
            <w:r w:rsidRPr="00DC221D">
              <w:rPr>
                <w:rFonts w:ascii="XDPrime" w:hAnsi="XDPrime"/>
              </w:rPr>
              <w:t>-</w:t>
            </w:r>
          </w:p>
        </w:tc>
        <w:tc>
          <w:tcPr>
            <w:tcW w:w="1368" w:type="dxa"/>
          </w:tcPr>
          <w:p w14:paraId="2A0DE3C1"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7E33ACDD" w14:textId="77777777" w:rsidTr="0072064A">
        <w:tc>
          <w:tcPr>
            <w:tcW w:w="1846" w:type="dxa"/>
          </w:tcPr>
          <w:p w14:paraId="4F2B6D89"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Id_pendidikan</w:t>
            </w:r>
          </w:p>
        </w:tc>
        <w:tc>
          <w:tcPr>
            <w:tcW w:w="1324" w:type="dxa"/>
          </w:tcPr>
          <w:p w14:paraId="501607CC" w14:textId="77777777" w:rsidR="00974C15" w:rsidRPr="00DC221D" w:rsidRDefault="00974C15" w:rsidP="00F60156">
            <w:pPr>
              <w:rPr>
                <w:rFonts w:ascii="XDPrime" w:hAnsi="XDPrime"/>
              </w:rPr>
            </w:pPr>
            <w:r w:rsidRPr="00DC221D">
              <w:rPr>
                <w:rFonts w:ascii="XDPrime" w:hAnsi="XDPrime"/>
              </w:rPr>
              <w:t>Nomor</w:t>
            </w:r>
          </w:p>
          <w:p w14:paraId="7835ED94" w14:textId="77777777" w:rsidR="00974C15" w:rsidRPr="00DC221D" w:rsidRDefault="00974C15" w:rsidP="00F60156">
            <w:pPr>
              <w:rPr>
                <w:rFonts w:ascii="XDPrime" w:hAnsi="XDPrime"/>
              </w:rPr>
            </w:pPr>
            <w:r w:rsidRPr="00DC221D">
              <w:rPr>
                <w:rFonts w:ascii="XDPrime" w:hAnsi="XDPrime"/>
              </w:rPr>
              <w:t xml:space="preserve">Pendidikan </w:t>
            </w:r>
          </w:p>
        </w:tc>
        <w:tc>
          <w:tcPr>
            <w:tcW w:w="1183" w:type="dxa"/>
          </w:tcPr>
          <w:p w14:paraId="47E84A1D"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Interger</w:t>
            </w:r>
          </w:p>
        </w:tc>
        <w:tc>
          <w:tcPr>
            <w:tcW w:w="1061" w:type="dxa"/>
          </w:tcPr>
          <w:p w14:paraId="35702469" w14:textId="77777777" w:rsidR="00974C15" w:rsidRPr="00DC221D" w:rsidRDefault="00974C15" w:rsidP="00F60156">
            <w:pPr>
              <w:rPr>
                <w:rFonts w:ascii="XDPrime" w:hAnsi="XDPrime"/>
              </w:rPr>
            </w:pPr>
            <w:r w:rsidRPr="00DC221D">
              <w:rPr>
                <w:rFonts w:ascii="XDPrime" w:hAnsi="XDPrime"/>
              </w:rPr>
              <w:t>Tidak</w:t>
            </w:r>
          </w:p>
        </w:tc>
        <w:tc>
          <w:tcPr>
            <w:tcW w:w="1145" w:type="dxa"/>
          </w:tcPr>
          <w:p w14:paraId="2A319CDF" w14:textId="77777777" w:rsidR="00974C15" w:rsidRPr="00DC221D" w:rsidRDefault="00974C15" w:rsidP="00F60156">
            <w:pPr>
              <w:rPr>
                <w:rFonts w:ascii="XDPrime" w:hAnsi="XDPrime"/>
              </w:rPr>
            </w:pPr>
            <w:r w:rsidRPr="00DC221D">
              <w:rPr>
                <w:rFonts w:ascii="XDPrime" w:hAnsi="XDPrime"/>
              </w:rPr>
              <w:t>-</w:t>
            </w:r>
          </w:p>
        </w:tc>
        <w:tc>
          <w:tcPr>
            <w:tcW w:w="1368" w:type="dxa"/>
          </w:tcPr>
          <w:p w14:paraId="4C5BF0DA"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13436F7B" w14:textId="77777777" w:rsidTr="0072064A">
        <w:tc>
          <w:tcPr>
            <w:tcW w:w="1846" w:type="dxa"/>
          </w:tcPr>
          <w:p w14:paraId="1F7B9A0A" w14:textId="77777777" w:rsidR="00974C15" w:rsidRPr="00DC221D" w:rsidRDefault="00974C15" w:rsidP="00F60156">
            <w:pPr>
              <w:rPr>
                <w:rFonts w:ascii="XDPrime" w:hAnsi="XDPrime"/>
              </w:rPr>
            </w:pPr>
            <w:r w:rsidRPr="00DC221D">
              <w:rPr>
                <w:rFonts w:ascii="XDPrime" w:hAnsi="XDPrime" w:cs="Helvetica"/>
                <w:color w:val="000000"/>
                <w:sz w:val="18"/>
                <w:szCs w:val="18"/>
                <w:shd w:val="clear" w:color="auto" w:fill="FBFBFB"/>
              </w:rPr>
              <w:t>Nama</w:t>
            </w:r>
          </w:p>
        </w:tc>
        <w:tc>
          <w:tcPr>
            <w:tcW w:w="1324" w:type="dxa"/>
          </w:tcPr>
          <w:p w14:paraId="63D13FEE" w14:textId="77777777" w:rsidR="00974C15" w:rsidRPr="00DC221D" w:rsidRDefault="00974C15" w:rsidP="00F60156">
            <w:pPr>
              <w:rPr>
                <w:rFonts w:ascii="XDPrime" w:hAnsi="XDPrime"/>
              </w:rPr>
            </w:pPr>
            <w:r w:rsidRPr="00DC221D">
              <w:rPr>
                <w:rFonts w:ascii="XDPrime" w:hAnsi="XDPrime"/>
              </w:rPr>
              <w:t>Nama</w:t>
            </w:r>
          </w:p>
          <w:p w14:paraId="6D8E868B" w14:textId="77777777" w:rsidR="00974C15" w:rsidRPr="00DC221D" w:rsidRDefault="00974C15" w:rsidP="00F60156">
            <w:pPr>
              <w:rPr>
                <w:rFonts w:ascii="XDPrime" w:hAnsi="XDPrime"/>
              </w:rPr>
            </w:pPr>
            <w:r w:rsidRPr="00DC221D">
              <w:rPr>
                <w:rFonts w:ascii="XDPrime" w:hAnsi="XDPrime"/>
              </w:rPr>
              <w:t>Pencari kerja</w:t>
            </w:r>
          </w:p>
        </w:tc>
        <w:tc>
          <w:tcPr>
            <w:tcW w:w="1183" w:type="dxa"/>
          </w:tcPr>
          <w:p w14:paraId="0FCC70B8" w14:textId="77777777" w:rsidR="00974C15" w:rsidRPr="00DC221D" w:rsidRDefault="00974C15" w:rsidP="00F60156">
            <w:pPr>
              <w:rPr>
                <w:rFonts w:ascii="XDPrime" w:hAnsi="XDPrime"/>
              </w:rPr>
            </w:pPr>
            <w:r w:rsidRPr="00DC221D">
              <w:rPr>
                <w:rFonts w:ascii="XDPrime" w:hAnsi="XDPrime"/>
              </w:rPr>
              <w:t>String (20)</w:t>
            </w:r>
          </w:p>
        </w:tc>
        <w:tc>
          <w:tcPr>
            <w:tcW w:w="1061" w:type="dxa"/>
          </w:tcPr>
          <w:p w14:paraId="310CFDD0" w14:textId="77777777" w:rsidR="00974C15" w:rsidRPr="00DC221D" w:rsidRDefault="00974C15" w:rsidP="00F60156">
            <w:pPr>
              <w:rPr>
                <w:rFonts w:ascii="XDPrime" w:hAnsi="XDPrime"/>
              </w:rPr>
            </w:pPr>
            <w:r w:rsidRPr="00DC221D">
              <w:rPr>
                <w:rFonts w:ascii="XDPrime" w:hAnsi="XDPrime"/>
              </w:rPr>
              <w:t>Tidak</w:t>
            </w:r>
          </w:p>
        </w:tc>
        <w:tc>
          <w:tcPr>
            <w:tcW w:w="1145" w:type="dxa"/>
          </w:tcPr>
          <w:p w14:paraId="5A71EC87" w14:textId="77777777" w:rsidR="00974C15" w:rsidRPr="00DC221D" w:rsidRDefault="00974C15" w:rsidP="00F60156">
            <w:pPr>
              <w:rPr>
                <w:rFonts w:ascii="XDPrime" w:hAnsi="XDPrime"/>
              </w:rPr>
            </w:pPr>
            <w:r w:rsidRPr="00DC221D">
              <w:rPr>
                <w:rFonts w:ascii="XDPrime" w:hAnsi="XDPrime"/>
              </w:rPr>
              <w:t>-</w:t>
            </w:r>
          </w:p>
        </w:tc>
        <w:tc>
          <w:tcPr>
            <w:tcW w:w="1368" w:type="dxa"/>
          </w:tcPr>
          <w:p w14:paraId="5F8BDA52" w14:textId="77777777" w:rsidR="00974C15" w:rsidRPr="00DC221D" w:rsidRDefault="00974C15" w:rsidP="00F60156">
            <w:pPr>
              <w:rPr>
                <w:rFonts w:ascii="XDPrime" w:hAnsi="XDPrime"/>
              </w:rPr>
            </w:pPr>
            <w:r w:rsidRPr="00DC221D">
              <w:rPr>
                <w:rFonts w:ascii="XDPrime" w:hAnsi="XDPrime"/>
              </w:rPr>
              <w:t>-</w:t>
            </w:r>
          </w:p>
        </w:tc>
      </w:tr>
      <w:tr w:rsidR="00974C15" w:rsidRPr="00DC221D" w14:paraId="631490D1" w14:textId="77777777" w:rsidTr="0072064A">
        <w:tc>
          <w:tcPr>
            <w:tcW w:w="1846" w:type="dxa"/>
          </w:tcPr>
          <w:p w14:paraId="1D18868C"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Usia</w:t>
            </w:r>
          </w:p>
        </w:tc>
        <w:tc>
          <w:tcPr>
            <w:tcW w:w="1324" w:type="dxa"/>
          </w:tcPr>
          <w:p w14:paraId="50EE5990" w14:textId="77777777" w:rsidR="00974C15" w:rsidRPr="00DC221D" w:rsidRDefault="00974C15" w:rsidP="00F60156">
            <w:pPr>
              <w:rPr>
                <w:rFonts w:ascii="XDPrime" w:hAnsi="XDPrime"/>
              </w:rPr>
            </w:pPr>
            <w:r w:rsidRPr="00DC221D">
              <w:rPr>
                <w:rFonts w:ascii="XDPrime" w:hAnsi="XDPrime"/>
              </w:rPr>
              <w:t>Usia</w:t>
            </w:r>
          </w:p>
          <w:p w14:paraId="62EEC5B3" w14:textId="77777777" w:rsidR="00974C15" w:rsidRPr="00DC221D" w:rsidRDefault="00974C15" w:rsidP="00F60156">
            <w:pPr>
              <w:rPr>
                <w:rFonts w:ascii="XDPrime" w:hAnsi="XDPrime"/>
              </w:rPr>
            </w:pPr>
            <w:r w:rsidRPr="00DC221D">
              <w:rPr>
                <w:rFonts w:ascii="XDPrime" w:hAnsi="XDPrime"/>
              </w:rPr>
              <w:t>Pencari kerja</w:t>
            </w:r>
          </w:p>
        </w:tc>
        <w:tc>
          <w:tcPr>
            <w:tcW w:w="1183" w:type="dxa"/>
          </w:tcPr>
          <w:p w14:paraId="7D233C70" w14:textId="77777777" w:rsidR="00974C15" w:rsidRPr="00DC221D" w:rsidRDefault="00974C15" w:rsidP="00F60156">
            <w:pPr>
              <w:rPr>
                <w:rFonts w:ascii="XDPrime" w:hAnsi="XDPrime"/>
              </w:rPr>
            </w:pPr>
            <w:r w:rsidRPr="00DC221D">
              <w:rPr>
                <w:rFonts w:ascii="XDPrime" w:hAnsi="XDPrime"/>
              </w:rPr>
              <w:t>Interger</w:t>
            </w:r>
          </w:p>
        </w:tc>
        <w:tc>
          <w:tcPr>
            <w:tcW w:w="1061" w:type="dxa"/>
          </w:tcPr>
          <w:p w14:paraId="4BD2A1C7" w14:textId="77777777" w:rsidR="00974C15" w:rsidRPr="00DC221D" w:rsidRDefault="00974C15" w:rsidP="00F60156">
            <w:pPr>
              <w:rPr>
                <w:rFonts w:ascii="XDPrime" w:hAnsi="XDPrime"/>
              </w:rPr>
            </w:pPr>
            <w:r w:rsidRPr="00DC221D">
              <w:rPr>
                <w:rFonts w:ascii="XDPrime" w:hAnsi="XDPrime"/>
              </w:rPr>
              <w:t>Tidak</w:t>
            </w:r>
          </w:p>
        </w:tc>
        <w:tc>
          <w:tcPr>
            <w:tcW w:w="1145" w:type="dxa"/>
          </w:tcPr>
          <w:p w14:paraId="6A952A54" w14:textId="77777777" w:rsidR="00974C15" w:rsidRPr="00DC221D" w:rsidRDefault="00974C15" w:rsidP="00F60156">
            <w:pPr>
              <w:rPr>
                <w:rFonts w:ascii="XDPrime" w:hAnsi="XDPrime"/>
              </w:rPr>
            </w:pPr>
            <w:r w:rsidRPr="00DC221D">
              <w:rPr>
                <w:rFonts w:ascii="XDPrime" w:hAnsi="XDPrime"/>
              </w:rPr>
              <w:t>-</w:t>
            </w:r>
          </w:p>
        </w:tc>
        <w:tc>
          <w:tcPr>
            <w:tcW w:w="1368" w:type="dxa"/>
          </w:tcPr>
          <w:p w14:paraId="7785CCF3" w14:textId="77777777" w:rsidR="00974C15" w:rsidRPr="00DC221D" w:rsidRDefault="00974C15" w:rsidP="00F60156">
            <w:pPr>
              <w:rPr>
                <w:rFonts w:ascii="XDPrime" w:hAnsi="XDPrime"/>
              </w:rPr>
            </w:pPr>
            <w:r w:rsidRPr="00DC221D">
              <w:rPr>
                <w:rFonts w:ascii="XDPrime" w:hAnsi="XDPrime"/>
              </w:rPr>
              <w:t>-</w:t>
            </w:r>
          </w:p>
        </w:tc>
      </w:tr>
      <w:tr w:rsidR="00974C15" w:rsidRPr="00DC221D" w14:paraId="057F581B" w14:textId="77777777" w:rsidTr="0072064A">
        <w:tc>
          <w:tcPr>
            <w:tcW w:w="1846" w:type="dxa"/>
          </w:tcPr>
          <w:p w14:paraId="27049C96"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Jenis_Kelamin</w:t>
            </w:r>
          </w:p>
        </w:tc>
        <w:tc>
          <w:tcPr>
            <w:tcW w:w="1324" w:type="dxa"/>
          </w:tcPr>
          <w:p w14:paraId="76F7E73A" w14:textId="77777777" w:rsidR="00974C15" w:rsidRPr="00DC221D" w:rsidRDefault="00974C15" w:rsidP="00F60156">
            <w:pPr>
              <w:rPr>
                <w:rFonts w:ascii="XDPrime" w:hAnsi="XDPrime"/>
              </w:rPr>
            </w:pPr>
            <w:r w:rsidRPr="00DC221D">
              <w:rPr>
                <w:rFonts w:ascii="XDPrime" w:hAnsi="XDPrime"/>
              </w:rPr>
              <w:t xml:space="preserve">Jenis kelamin </w:t>
            </w:r>
          </w:p>
          <w:p w14:paraId="1F6E99E1" w14:textId="77777777" w:rsidR="00974C15" w:rsidRPr="00DC221D" w:rsidRDefault="00974C15" w:rsidP="00F60156">
            <w:pPr>
              <w:rPr>
                <w:rFonts w:ascii="XDPrime" w:hAnsi="XDPrime"/>
              </w:rPr>
            </w:pPr>
            <w:r w:rsidRPr="00DC221D">
              <w:rPr>
                <w:rFonts w:ascii="XDPrime" w:hAnsi="XDPrime"/>
              </w:rPr>
              <w:t>Pencari kerja</w:t>
            </w:r>
          </w:p>
        </w:tc>
        <w:tc>
          <w:tcPr>
            <w:tcW w:w="1183" w:type="dxa"/>
          </w:tcPr>
          <w:p w14:paraId="7111FF50" w14:textId="77777777" w:rsidR="00974C15" w:rsidRPr="00DC221D" w:rsidRDefault="00974C15" w:rsidP="00F60156">
            <w:pPr>
              <w:rPr>
                <w:rFonts w:ascii="XDPrime" w:hAnsi="XDPrime"/>
              </w:rPr>
            </w:pPr>
            <w:r w:rsidRPr="00DC221D">
              <w:rPr>
                <w:rFonts w:ascii="XDPrime" w:hAnsi="XDPrime"/>
              </w:rPr>
              <w:t>Varchar (50)</w:t>
            </w:r>
          </w:p>
        </w:tc>
        <w:tc>
          <w:tcPr>
            <w:tcW w:w="1061" w:type="dxa"/>
          </w:tcPr>
          <w:p w14:paraId="5A7C9134" w14:textId="77777777" w:rsidR="00974C15" w:rsidRPr="00DC221D" w:rsidRDefault="00974C15" w:rsidP="00F60156">
            <w:pPr>
              <w:rPr>
                <w:rFonts w:ascii="XDPrime" w:hAnsi="XDPrime"/>
              </w:rPr>
            </w:pPr>
            <w:r w:rsidRPr="00DC221D">
              <w:rPr>
                <w:rFonts w:ascii="XDPrime" w:hAnsi="XDPrime"/>
              </w:rPr>
              <w:t>Tidak</w:t>
            </w:r>
          </w:p>
        </w:tc>
        <w:tc>
          <w:tcPr>
            <w:tcW w:w="1145" w:type="dxa"/>
          </w:tcPr>
          <w:p w14:paraId="77DB5C84" w14:textId="77777777" w:rsidR="00974C15" w:rsidRPr="00DC221D" w:rsidRDefault="00974C15" w:rsidP="00F60156">
            <w:pPr>
              <w:rPr>
                <w:rFonts w:ascii="XDPrime" w:hAnsi="XDPrime"/>
              </w:rPr>
            </w:pPr>
            <w:r w:rsidRPr="00DC221D">
              <w:rPr>
                <w:rFonts w:ascii="XDPrime" w:hAnsi="XDPrime"/>
              </w:rPr>
              <w:t>-</w:t>
            </w:r>
          </w:p>
        </w:tc>
        <w:tc>
          <w:tcPr>
            <w:tcW w:w="1368" w:type="dxa"/>
          </w:tcPr>
          <w:p w14:paraId="357931FC" w14:textId="77777777" w:rsidR="00974C15" w:rsidRPr="00DC221D" w:rsidRDefault="00974C15" w:rsidP="00F60156">
            <w:pPr>
              <w:rPr>
                <w:rFonts w:ascii="XDPrime" w:hAnsi="XDPrime"/>
              </w:rPr>
            </w:pPr>
            <w:r w:rsidRPr="00DC221D">
              <w:rPr>
                <w:rFonts w:ascii="XDPrime" w:hAnsi="XDPrime"/>
              </w:rPr>
              <w:t>-</w:t>
            </w:r>
          </w:p>
        </w:tc>
      </w:tr>
      <w:tr w:rsidR="00974C15" w:rsidRPr="00DC221D" w14:paraId="1CAFE298" w14:textId="77777777" w:rsidTr="0072064A">
        <w:tc>
          <w:tcPr>
            <w:tcW w:w="1846" w:type="dxa"/>
          </w:tcPr>
          <w:p w14:paraId="0163C932"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email</w:t>
            </w:r>
          </w:p>
        </w:tc>
        <w:tc>
          <w:tcPr>
            <w:tcW w:w="1324" w:type="dxa"/>
          </w:tcPr>
          <w:p w14:paraId="6C2A3E48" w14:textId="77777777" w:rsidR="00974C15" w:rsidRPr="00DC221D" w:rsidRDefault="00974C15" w:rsidP="00F60156">
            <w:pPr>
              <w:rPr>
                <w:rFonts w:ascii="XDPrime" w:hAnsi="XDPrime"/>
              </w:rPr>
            </w:pPr>
          </w:p>
        </w:tc>
        <w:tc>
          <w:tcPr>
            <w:tcW w:w="1183" w:type="dxa"/>
          </w:tcPr>
          <w:p w14:paraId="2BA43610" w14:textId="77777777" w:rsidR="00974C15" w:rsidRPr="00DC221D" w:rsidRDefault="00974C15" w:rsidP="00F60156">
            <w:pPr>
              <w:rPr>
                <w:rFonts w:ascii="XDPrime" w:hAnsi="XDPrime"/>
              </w:rPr>
            </w:pPr>
            <w:r w:rsidRPr="00DC221D">
              <w:rPr>
                <w:rFonts w:ascii="XDPrime" w:hAnsi="XDPrime"/>
              </w:rPr>
              <w:t>Varchar (13)</w:t>
            </w:r>
          </w:p>
        </w:tc>
        <w:tc>
          <w:tcPr>
            <w:tcW w:w="1061" w:type="dxa"/>
          </w:tcPr>
          <w:p w14:paraId="55BAC406" w14:textId="77777777" w:rsidR="00974C15" w:rsidRPr="00DC221D" w:rsidRDefault="00974C15" w:rsidP="00F60156">
            <w:pPr>
              <w:rPr>
                <w:rFonts w:ascii="XDPrime" w:hAnsi="XDPrime"/>
              </w:rPr>
            </w:pPr>
            <w:r w:rsidRPr="00DC221D">
              <w:rPr>
                <w:rFonts w:ascii="XDPrime" w:hAnsi="XDPrime"/>
              </w:rPr>
              <w:t>Tidak</w:t>
            </w:r>
          </w:p>
        </w:tc>
        <w:tc>
          <w:tcPr>
            <w:tcW w:w="1145" w:type="dxa"/>
          </w:tcPr>
          <w:p w14:paraId="78FF0D91" w14:textId="77777777" w:rsidR="00974C15" w:rsidRPr="00DC221D" w:rsidRDefault="00974C15" w:rsidP="00F60156">
            <w:pPr>
              <w:rPr>
                <w:rFonts w:ascii="XDPrime" w:hAnsi="XDPrime"/>
              </w:rPr>
            </w:pPr>
            <w:r w:rsidRPr="00DC221D">
              <w:rPr>
                <w:rFonts w:ascii="XDPrime" w:hAnsi="XDPrime"/>
              </w:rPr>
              <w:t>-</w:t>
            </w:r>
          </w:p>
        </w:tc>
        <w:tc>
          <w:tcPr>
            <w:tcW w:w="1368" w:type="dxa"/>
          </w:tcPr>
          <w:p w14:paraId="6BB86963" w14:textId="77777777" w:rsidR="00974C15" w:rsidRPr="00DC221D" w:rsidRDefault="00974C15" w:rsidP="00F60156">
            <w:pPr>
              <w:rPr>
                <w:rFonts w:ascii="XDPrime" w:hAnsi="XDPrime"/>
              </w:rPr>
            </w:pPr>
            <w:r w:rsidRPr="00DC221D">
              <w:rPr>
                <w:rFonts w:ascii="XDPrime" w:hAnsi="XDPrime"/>
              </w:rPr>
              <w:t>-</w:t>
            </w:r>
          </w:p>
        </w:tc>
      </w:tr>
    </w:tbl>
    <w:p w14:paraId="0C1C485E" w14:textId="77777777" w:rsidR="00974C15" w:rsidRPr="00DC221D" w:rsidRDefault="00974C15" w:rsidP="00974C15">
      <w:pPr>
        <w:spacing w:after="0" w:line="240" w:lineRule="auto"/>
        <w:rPr>
          <w:rFonts w:ascii="XDPrime" w:hAnsi="XDPrime" w:cs="Times New Roman"/>
        </w:rPr>
      </w:pPr>
    </w:p>
    <w:p w14:paraId="5815B36B" w14:textId="77777777" w:rsidR="00974C15" w:rsidRPr="00DC221D" w:rsidRDefault="00974C15" w:rsidP="00974C15">
      <w:pPr>
        <w:spacing w:after="0" w:line="240" w:lineRule="auto"/>
        <w:rPr>
          <w:rFonts w:ascii="XDPrime" w:hAnsi="XDPrime" w:cs="Times New Roman"/>
        </w:rPr>
      </w:pPr>
    </w:p>
    <w:p w14:paraId="60C7316D" w14:textId="6A1042F2" w:rsidR="000739BA" w:rsidRPr="00DC221D" w:rsidRDefault="000739BA" w:rsidP="00974C15">
      <w:pPr>
        <w:pStyle w:val="Heading3"/>
        <w:spacing w:before="0" w:after="0"/>
        <w:rPr>
          <w:rFonts w:ascii="XDPrime" w:hAnsi="XDPrime"/>
        </w:rPr>
      </w:pPr>
      <w:bookmarkStart w:id="103" w:name="_Toc58693685"/>
      <w:bookmarkStart w:id="104" w:name="_Toc155118251"/>
      <w:bookmarkStart w:id="105" w:name="_Toc155118299"/>
      <w:r w:rsidRPr="00DC221D">
        <w:rPr>
          <w:rFonts w:ascii="XDPrime" w:hAnsi="XDPrime"/>
        </w:rPr>
        <w:t>Tabel T</w:t>
      </w:r>
      <w:bookmarkEnd w:id="103"/>
      <w:r w:rsidR="00974C15" w:rsidRPr="00DC221D">
        <w:rPr>
          <w:rFonts w:ascii="XDPrime" w:hAnsi="XDPrime"/>
        </w:rPr>
        <w:t>Pendidikan</w:t>
      </w:r>
      <w:bookmarkEnd w:id="104"/>
      <w:bookmarkEnd w:id="105"/>
    </w:p>
    <w:p w14:paraId="04D4A760" w14:textId="77777777" w:rsidR="00974C15" w:rsidRPr="00DC221D" w:rsidRDefault="00974C15" w:rsidP="00974C15">
      <w:pPr>
        <w:rPr>
          <w:rFonts w:ascii="XDPrime" w:hAnsi="XDPrime"/>
        </w:rPr>
      </w:pPr>
    </w:p>
    <w:p w14:paraId="6EE4FEC1" w14:textId="75F05543" w:rsidR="0072064A" w:rsidRPr="00DC221D" w:rsidRDefault="0072064A" w:rsidP="0072064A">
      <w:pPr>
        <w:pStyle w:val="Caption"/>
        <w:keepNext/>
      </w:pPr>
      <w:bookmarkStart w:id="106" w:name="_Toc154514344"/>
      <w:r w:rsidRPr="00DC221D">
        <w:t xml:space="preserve">Tabel 3. </w:t>
      </w:r>
      <w:r w:rsidR="00A077A0">
        <w:fldChar w:fldCharType="begin"/>
      </w:r>
      <w:r w:rsidR="00A077A0">
        <w:instrText xml:space="preserve"> SEQ Tabel_3. \* ARABIC </w:instrText>
      </w:r>
      <w:r w:rsidR="00A077A0">
        <w:fldChar w:fldCharType="separate"/>
      </w:r>
      <w:r w:rsidR="000E6C94">
        <w:rPr>
          <w:noProof/>
        </w:rPr>
        <w:t>2</w:t>
      </w:r>
      <w:r w:rsidR="00A077A0">
        <w:fldChar w:fldCharType="end"/>
      </w:r>
      <w:r w:rsidRPr="00DC221D">
        <w:t xml:space="preserve"> Tabel Pendidikan</w:t>
      </w:r>
      <w:bookmarkEnd w:id="106"/>
    </w:p>
    <w:tbl>
      <w:tblPr>
        <w:tblStyle w:val="TableGrid"/>
        <w:tblW w:w="0" w:type="auto"/>
        <w:tblLook w:val="04A0" w:firstRow="1" w:lastRow="0" w:firstColumn="1" w:lastColumn="0" w:noHBand="0" w:noVBand="1"/>
      </w:tblPr>
      <w:tblGrid>
        <w:gridCol w:w="1855"/>
        <w:gridCol w:w="1346"/>
        <w:gridCol w:w="1151"/>
        <w:gridCol w:w="1061"/>
        <w:gridCol w:w="1146"/>
        <w:gridCol w:w="1368"/>
      </w:tblGrid>
      <w:tr w:rsidR="00974C15" w:rsidRPr="00DC221D" w14:paraId="2536FAEE" w14:textId="77777777" w:rsidTr="0072064A">
        <w:tc>
          <w:tcPr>
            <w:tcW w:w="1855" w:type="dxa"/>
          </w:tcPr>
          <w:p w14:paraId="6D25C88B" w14:textId="77777777" w:rsidR="00974C15" w:rsidRPr="00DC221D" w:rsidRDefault="00974C15" w:rsidP="00F60156">
            <w:pPr>
              <w:rPr>
                <w:rFonts w:ascii="XDPrime" w:hAnsi="XDPrime"/>
              </w:rPr>
            </w:pPr>
            <w:r w:rsidRPr="00DC221D">
              <w:rPr>
                <w:rFonts w:ascii="XDPrime" w:hAnsi="XDPrime"/>
              </w:rPr>
              <w:t>IdField</w:t>
            </w:r>
          </w:p>
        </w:tc>
        <w:tc>
          <w:tcPr>
            <w:tcW w:w="1346" w:type="dxa"/>
          </w:tcPr>
          <w:p w14:paraId="5D8B5EF3" w14:textId="77777777" w:rsidR="00974C15" w:rsidRPr="00DC221D" w:rsidRDefault="00974C15" w:rsidP="00F60156">
            <w:pPr>
              <w:rPr>
                <w:rFonts w:ascii="XDPrime" w:hAnsi="XDPrime"/>
              </w:rPr>
            </w:pPr>
            <w:r w:rsidRPr="00DC221D">
              <w:rPr>
                <w:rFonts w:ascii="XDPrime" w:hAnsi="XDPrime"/>
              </w:rPr>
              <w:t>Deskripsi</w:t>
            </w:r>
          </w:p>
        </w:tc>
        <w:tc>
          <w:tcPr>
            <w:tcW w:w="1151" w:type="dxa"/>
          </w:tcPr>
          <w:p w14:paraId="46C68431" w14:textId="77777777" w:rsidR="00974C15" w:rsidRPr="00DC221D" w:rsidRDefault="00974C15" w:rsidP="00F60156">
            <w:pPr>
              <w:rPr>
                <w:rFonts w:ascii="XDPrime" w:hAnsi="XDPrime"/>
              </w:rPr>
            </w:pPr>
            <w:r w:rsidRPr="00DC221D">
              <w:rPr>
                <w:rFonts w:ascii="XDPrime" w:hAnsi="XDPrime"/>
              </w:rPr>
              <w:t xml:space="preserve">Type &amp; </w:t>
            </w:r>
          </w:p>
          <w:p w14:paraId="48CA2591" w14:textId="77777777" w:rsidR="00974C15" w:rsidRPr="00DC221D" w:rsidRDefault="00974C15" w:rsidP="00F60156">
            <w:pPr>
              <w:rPr>
                <w:rFonts w:ascii="XDPrime" w:hAnsi="XDPrime"/>
              </w:rPr>
            </w:pPr>
            <w:r w:rsidRPr="00DC221D">
              <w:rPr>
                <w:rFonts w:ascii="XDPrime" w:hAnsi="XDPrime"/>
              </w:rPr>
              <w:t>Length</w:t>
            </w:r>
          </w:p>
        </w:tc>
        <w:tc>
          <w:tcPr>
            <w:tcW w:w="1061" w:type="dxa"/>
          </w:tcPr>
          <w:p w14:paraId="0E0FF662" w14:textId="77777777" w:rsidR="00974C15" w:rsidRPr="00DC221D" w:rsidRDefault="00974C15" w:rsidP="00F60156">
            <w:pPr>
              <w:rPr>
                <w:rFonts w:ascii="XDPrime" w:hAnsi="XDPrime"/>
              </w:rPr>
            </w:pPr>
            <w:r w:rsidRPr="00DC221D">
              <w:rPr>
                <w:rFonts w:ascii="XDPrime" w:hAnsi="XDPrime"/>
              </w:rPr>
              <w:t xml:space="preserve">Boleh </w:t>
            </w:r>
          </w:p>
          <w:p w14:paraId="156BC4C0" w14:textId="77777777" w:rsidR="00974C15" w:rsidRPr="00DC221D" w:rsidRDefault="00974C15" w:rsidP="00F60156">
            <w:pPr>
              <w:rPr>
                <w:rFonts w:ascii="XDPrime" w:hAnsi="XDPrime"/>
              </w:rPr>
            </w:pPr>
            <w:r w:rsidRPr="00DC221D">
              <w:rPr>
                <w:rFonts w:ascii="XDPrime" w:hAnsi="XDPrime"/>
              </w:rPr>
              <w:t>NUUL</w:t>
            </w:r>
          </w:p>
        </w:tc>
        <w:tc>
          <w:tcPr>
            <w:tcW w:w="1146" w:type="dxa"/>
          </w:tcPr>
          <w:p w14:paraId="6267C799" w14:textId="77777777" w:rsidR="00974C15" w:rsidRPr="00DC221D" w:rsidRDefault="00974C15" w:rsidP="00F60156">
            <w:pPr>
              <w:rPr>
                <w:rFonts w:ascii="XDPrime" w:hAnsi="XDPrime"/>
              </w:rPr>
            </w:pPr>
            <w:r w:rsidRPr="00DC221D">
              <w:rPr>
                <w:rFonts w:ascii="XDPrime" w:hAnsi="XDPrime"/>
              </w:rPr>
              <w:t>Deflaut</w:t>
            </w:r>
          </w:p>
        </w:tc>
        <w:tc>
          <w:tcPr>
            <w:tcW w:w="1368" w:type="dxa"/>
          </w:tcPr>
          <w:p w14:paraId="42612E38" w14:textId="77777777" w:rsidR="00974C15" w:rsidRPr="00DC221D" w:rsidRDefault="00974C15" w:rsidP="00F60156">
            <w:pPr>
              <w:rPr>
                <w:rFonts w:ascii="XDPrime" w:hAnsi="XDPrime"/>
              </w:rPr>
            </w:pPr>
            <w:r w:rsidRPr="00DC221D">
              <w:rPr>
                <w:rFonts w:ascii="XDPrime" w:hAnsi="XDPrime"/>
              </w:rPr>
              <w:t>Keterangan</w:t>
            </w:r>
          </w:p>
        </w:tc>
      </w:tr>
      <w:tr w:rsidR="00974C15" w:rsidRPr="00DC221D" w14:paraId="43704A4F" w14:textId="77777777" w:rsidTr="0072064A">
        <w:tc>
          <w:tcPr>
            <w:tcW w:w="1855" w:type="dxa"/>
          </w:tcPr>
          <w:p w14:paraId="4945351B" w14:textId="77777777" w:rsidR="00974C15" w:rsidRPr="00DC221D" w:rsidRDefault="00974C15" w:rsidP="00F60156">
            <w:pPr>
              <w:rPr>
                <w:rFonts w:ascii="XDPrime" w:hAnsi="XDPrime"/>
              </w:rPr>
            </w:pPr>
            <w:r w:rsidRPr="00DC221D">
              <w:rPr>
                <w:rFonts w:ascii="XDPrime" w:hAnsi="XDPrime"/>
              </w:rPr>
              <w:t>Idpendidikan</w:t>
            </w:r>
          </w:p>
        </w:tc>
        <w:tc>
          <w:tcPr>
            <w:tcW w:w="1346" w:type="dxa"/>
          </w:tcPr>
          <w:p w14:paraId="7F1332EF" w14:textId="77777777" w:rsidR="00974C15" w:rsidRPr="00DC221D" w:rsidRDefault="00974C15" w:rsidP="00F60156">
            <w:pPr>
              <w:rPr>
                <w:rFonts w:ascii="XDPrime" w:hAnsi="XDPrime"/>
              </w:rPr>
            </w:pPr>
            <w:r w:rsidRPr="00DC221D">
              <w:rPr>
                <w:rFonts w:ascii="XDPrime" w:hAnsi="XDPrime"/>
              </w:rPr>
              <w:t xml:space="preserve">Nomor </w:t>
            </w:r>
          </w:p>
          <w:p w14:paraId="1E95EAC5" w14:textId="77777777" w:rsidR="00974C15" w:rsidRPr="00DC221D" w:rsidRDefault="00974C15" w:rsidP="00F60156">
            <w:pPr>
              <w:rPr>
                <w:rFonts w:ascii="XDPrime" w:hAnsi="XDPrime"/>
              </w:rPr>
            </w:pPr>
            <w:r w:rsidRPr="00DC221D">
              <w:rPr>
                <w:rFonts w:ascii="XDPrime" w:hAnsi="XDPrime"/>
              </w:rPr>
              <w:t>pendidikan</w:t>
            </w:r>
          </w:p>
        </w:tc>
        <w:tc>
          <w:tcPr>
            <w:tcW w:w="1151" w:type="dxa"/>
          </w:tcPr>
          <w:p w14:paraId="785C496D" w14:textId="77777777" w:rsidR="00974C15" w:rsidRPr="00DC221D" w:rsidRDefault="00974C15" w:rsidP="00F60156">
            <w:pPr>
              <w:rPr>
                <w:rFonts w:ascii="XDPrime" w:hAnsi="XDPrime"/>
              </w:rPr>
            </w:pPr>
            <w:r w:rsidRPr="00DC221D">
              <w:rPr>
                <w:rFonts w:ascii="XDPrime" w:hAnsi="XDPrime"/>
              </w:rPr>
              <w:t>integer</w:t>
            </w:r>
          </w:p>
        </w:tc>
        <w:tc>
          <w:tcPr>
            <w:tcW w:w="1061" w:type="dxa"/>
          </w:tcPr>
          <w:p w14:paraId="0779CDD7" w14:textId="77777777" w:rsidR="00974C15" w:rsidRPr="00DC221D" w:rsidRDefault="00974C15" w:rsidP="00F60156">
            <w:pPr>
              <w:rPr>
                <w:rFonts w:ascii="XDPrime" w:hAnsi="XDPrime"/>
              </w:rPr>
            </w:pPr>
            <w:r w:rsidRPr="00DC221D">
              <w:rPr>
                <w:rFonts w:ascii="XDPrime" w:hAnsi="XDPrime"/>
              </w:rPr>
              <w:t>Tidak</w:t>
            </w:r>
          </w:p>
        </w:tc>
        <w:tc>
          <w:tcPr>
            <w:tcW w:w="1146" w:type="dxa"/>
          </w:tcPr>
          <w:p w14:paraId="66DA72AA" w14:textId="77777777" w:rsidR="00974C15" w:rsidRPr="00DC221D" w:rsidRDefault="00974C15" w:rsidP="00F60156">
            <w:pPr>
              <w:rPr>
                <w:rFonts w:ascii="XDPrime" w:hAnsi="XDPrime"/>
              </w:rPr>
            </w:pPr>
            <w:r w:rsidRPr="00DC221D">
              <w:rPr>
                <w:rFonts w:ascii="XDPrime" w:hAnsi="XDPrime"/>
              </w:rPr>
              <w:t>-</w:t>
            </w:r>
          </w:p>
        </w:tc>
        <w:tc>
          <w:tcPr>
            <w:tcW w:w="1368" w:type="dxa"/>
          </w:tcPr>
          <w:p w14:paraId="656DE17C"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5EE037F9" w14:textId="77777777" w:rsidTr="0072064A">
        <w:tc>
          <w:tcPr>
            <w:tcW w:w="1855" w:type="dxa"/>
          </w:tcPr>
          <w:p w14:paraId="45DF80A1" w14:textId="77777777" w:rsidR="00974C15" w:rsidRPr="00DC221D" w:rsidRDefault="00974C15" w:rsidP="00F60156">
            <w:pPr>
              <w:rPr>
                <w:rFonts w:ascii="XDPrime" w:hAnsi="XDPrime"/>
              </w:rPr>
            </w:pPr>
            <w:r w:rsidRPr="00DC221D">
              <w:rPr>
                <w:rFonts w:ascii="XDPrime" w:hAnsi="XDPrime"/>
              </w:rPr>
              <w:t>pendidikan</w:t>
            </w:r>
          </w:p>
        </w:tc>
        <w:tc>
          <w:tcPr>
            <w:tcW w:w="1346" w:type="dxa"/>
          </w:tcPr>
          <w:p w14:paraId="2A5688B7" w14:textId="77777777" w:rsidR="00974C15" w:rsidRPr="00DC221D" w:rsidRDefault="00974C15" w:rsidP="00F60156">
            <w:pPr>
              <w:rPr>
                <w:rFonts w:ascii="XDPrime" w:hAnsi="XDPrime"/>
              </w:rPr>
            </w:pPr>
            <w:r w:rsidRPr="00DC221D">
              <w:rPr>
                <w:rFonts w:ascii="XDPrime" w:hAnsi="XDPrime"/>
              </w:rPr>
              <w:t>Identitas</w:t>
            </w:r>
          </w:p>
          <w:p w14:paraId="54C7A15B" w14:textId="77777777" w:rsidR="00974C15" w:rsidRPr="00DC221D" w:rsidRDefault="00974C15" w:rsidP="00F60156">
            <w:pPr>
              <w:rPr>
                <w:rFonts w:ascii="XDPrime" w:hAnsi="XDPrime"/>
              </w:rPr>
            </w:pPr>
            <w:r w:rsidRPr="00DC221D">
              <w:rPr>
                <w:rFonts w:ascii="XDPrime" w:hAnsi="XDPrime"/>
              </w:rPr>
              <w:t>pendidikan</w:t>
            </w:r>
          </w:p>
        </w:tc>
        <w:tc>
          <w:tcPr>
            <w:tcW w:w="1151" w:type="dxa"/>
          </w:tcPr>
          <w:p w14:paraId="098607D7" w14:textId="77777777" w:rsidR="00974C15" w:rsidRPr="00DC221D" w:rsidRDefault="00974C15" w:rsidP="00F60156">
            <w:pPr>
              <w:rPr>
                <w:rFonts w:ascii="XDPrime" w:hAnsi="XDPrime"/>
              </w:rPr>
            </w:pPr>
            <w:r w:rsidRPr="00DC221D">
              <w:rPr>
                <w:rFonts w:ascii="XDPrime" w:hAnsi="XDPrime"/>
                <w:color w:val="000000"/>
                <w:sz w:val="18"/>
                <w:szCs w:val="18"/>
                <w:shd w:val="clear" w:color="auto" w:fill="FBFBFB"/>
              </w:rPr>
              <w:t>Varchar (50)</w:t>
            </w:r>
          </w:p>
        </w:tc>
        <w:tc>
          <w:tcPr>
            <w:tcW w:w="1061" w:type="dxa"/>
          </w:tcPr>
          <w:p w14:paraId="75E7662B" w14:textId="77777777" w:rsidR="00974C15" w:rsidRPr="00DC221D" w:rsidRDefault="00974C15" w:rsidP="00F60156">
            <w:pPr>
              <w:rPr>
                <w:rFonts w:ascii="XDPrime" w:hAnsi="XDPrime"/>
              </w:rPr>
            </w:pPr>
            <w:r w:rsidRPr="00DC221D">
              <w:rPr>
                <w:rFonts w:ascii="XDPrime" w:hAnsi="XDPrime"/>
              </w:rPr>
              <w:t>Tidak</w:t>
            </w:r>
          </w:p>
        </w:tc>
        <w:tc>
          <w:tcPr>
            <w:tcW w:w="1146" w:type="dxa"/>
          </w:tcPr>
          <w:p w14:paraId="4947801F" w14:textId="77777777" w:rsidR="00974C15" w:rsidRPr="00DC221D" w:rsidRDefault="00974C15" w:rsidP="00F60156">
            <w:pPr>
              <w:rPr>
                <w:rFonts w:ascii="XDPrime" w:hAnsi="XDPrime"/>
              </w:rPr>
            </w:pPr>
            <w:r w:rsidRPr="00DC221D">
              <w:rPr>
                <w:rFonts w:ascii="XDPrime" w:hAnsi="XDPrime"/>
              </w:rPr>
              <w:t>-</w:t>
            </w:r>
          </w:p>
        </w:tc>
        <w:tc>
          <w:tcPr>
            <w:tcW w:w="1368" w:type="dxa"/>
          </w:tcPr>
          <w:p w14:paraId="570B12E1" w14:textId="77777777" w:rsidR="00974C15" w:rsidRPr="00DC221D" w:rsidRDefault="00974C15" w:rsidP="00F60156">
            <w:pPr>
              <w:rPr>
                <w:rFonts w:ascii="XDPrime" w:hAnsi="XDPrime"/>
              </w:rPr>
            </w:pPr>
            <w:r w:rsidRPr="00DC221D">
              <w:rPr>
                <w:rFonts w:ascii="XDPrime" w:hAnsi="XDPrime"/>
              </w:rPr>
              <w:t>-</w:t>
            </w:r>
          </w:p>
        </w:tc>
      </w:tr>
    </w:tbl>
    <w:p w14:paraId="27B1B6FC" w14:textId="77777777" w:rsidR="00974C15" w:rsidRPr="00DC221D" w:rsidRDefault="00974C15" w:rsidP="00974C15">
      <w:pPr>
        <w:rPr>
          <w:rFonts w:ascii="XDPrime" w:hAnsi="XDPrime"/>
          <w:lang w:val="en-GB" w:eastAsia="en-US"/>
        </w:rPr>
      </w:pPr>
    </w:p>
    <w:p w14:paraId="40AA77AE" w14:textId="627E65C1" w:rsidR="00974C15" w:rsidRPr="00DC221D" w:rsidRDefault="000739BA" w:rsidP="00974C15">
      <w:pPr>
        <w:pStyle w:val="Heading3"/>
        <w:spacing w:before="0" w:after="0"/>
        <w:rPr>
          <w:rFonts w:ascii="XDPrime" w:hAnsi="XDPrime"/>
        </w:rPr>
      </w:pPr>
      <w:bookmarkStart w:id="107" w:name="_Toc505317347"/>
      <w:bookmarkStart w:id="108" w:name="_Toc506364393"/>
      <w:bookmarkStart w:id="109" w:name="_Toc58693684"/>
      <w:bookmarkStart w:id="110" w:name="_Toc155118252"/>
      <w:bookmarkStart w:id="111" w:name="_Toc155118300"/>
      <w:r w:rsidRPr="00DC221D">
        <w:rPr>
          <w:rFonts w:ascii="XDPrime" w:hAnsi="XDPrime"/>
        </w:rPr>
        <w:t xml:space="preserve">Tabel </w:t>
      </w:r>
      <w:bookmarkEnd w:id="107"/>
      <w:bookmarkEnd w:id="108"/>
      <w:r w:rsidRPr="00DC221D">
        <w:rPr>
          <w:rFonts w:ascii="XDPrime" w:hAnsi="XDPrime"/>
        </w:rPr>
        <w:t>T</w:t>
      </w:r>
      <w:bookmarkEnd w:id="109"/>
      <w:r w:rsidR="00974C15" w:rsidRPr="00DC221D">
        <w:rPr>
          <w:rFonts w:ascii="XDPrime" w:hAnsi="XDPrime"/>
        </w:rPr>
        <w:t>Admin</w:t>
      </w:r>
      <w:bookmarkEnd w:id="110"/>
      <w:bookmarkEnd w:id="111"/>
    </w:p>
    <w:p w14:paraId="5DD8F4E2" w14:textId="77777777" w:rsidR="00974C15" w:rsidRPr="00DC221D" w:rsidRDefault="00974C15" w:rsidP="00974C15">
      <w:pPr>
        <w:rPr>
          <w:rFonts w:ascii="XDPrime" w:hAnsi="XDPrime"/>
          <w:lang w:val="en-GB" w:eastAsia="en-US"/>
        </w:rPr>
      </w:pPr>
    </w:p>
    <w:p w14:paraId="16DC91EE" w14:textId="702D9B4A" w:rsidR="0072064A" w:rsidRPr="00DC221D" w:rsidRDefault="0072064A" w:rsidP="0072064A">
      <w:pPr>
        <w:pStyle w:val="Caption"/>
        <w:keepNext/>
      </w:pPr>
      <w:bookmarkStart w:id="112" w:name="_Toc154514345"/>
      <w:r w:rsidRPr="00DC221D">
        <w:t>Tabel 3.</w:t>
      </w:r>
      <w:r w:rsidR="00A077A0">
        <w:fldChar w:fldCharType="begin"/>
      </w:r>
      <w:r w:rsidR="00A077A0">
        <w:instrText xml:space="preserve"> SEQ Tabel_3. \* ARABIC </w:instrText>
      </w:r>
      <w:r w:rsidR="00A077A0">
        <w:fldChar w:fldCharType="separate"/>
      </w:r>
      <w:r w:rsidR="000E6C94">
        <w:rPr>
          <w:noProof/>
        </w:rPr>
        <w:t>3</w:t>
      </w:r>
      <w:r w:rsidR="00A077A0">
        <w:fldChar w:fldCharType="end"/>
      </w:r>
      <w:r w:rsidR="00A6036A" w:rsidRPr="00DC221D">
        <w:t xml:space="preserve"> Tabel Admin</w:t>
      </w:r>
      <w:bookmarkEnd w:id="112"/>
    </w:p>
    <w:tbl>
      <w:tblPr>
        <w:tblStyle w:val="TableGrid"/>
        <w:tblW w:w="0" w:type="auto"/>
        <w:tblLook w:val="04A0" w:firstRow="1" w:lastRow="0" w:firstColumn="1" w:lastColumn="0" w:noHBand="0" w:noVBand="1"/>
      </w:tblPr>
      <w:tblGrid>
        <w:gridCol w:w="1829"/>
        <w:gridCol w:w="1278"/>
        <w:gridCol w:w="1175"/>
        <w:gridCol w:w="1093"/>
        <w:gridCol w:w="1172"/>
        <w:gridCol w:w="1380"/>
      </w:tblGrid>
      <w:tr w:rsidR="00974C15" w:rsidRPr="00DC221D" w14:paraId="592D055A" w14:textId="77777777" w:rsidTr="0072064A">
        <w:tc>
          <w:tcPr>
            <w:tcW w:w="1829" w:type="dxa"/>
          </w:tcPr>
          <w:p w14:paraId="66BE2AE5" w14:textId="77777777" w:rsidR="00974C15" w:rsidRPr="00DC221D" w:rsidRDefault="00974C15" w:rsidP="00F60156">
            <w:pPr>
              <w:rPr>
                <w:rFonts w:ascii="XDPrime" w:hAnsi="XDPrime"/>
              </w:rPr>
            </w:pPr>
            <w:r w:rsidRPr="00DC221D">
              <w:rPr>
                <w:rFonts w:ascii="XDPrime" w:hAnsi="XDPrime"/>
              </w:rPr>
              <w:t>IdField</w:t>
            </w:r>
          </w:p>
        </w:tc>
        <w:tc>
          <w:tcPr>
            <w:tcW w:w="1278" w:type="dxa"/>
          </w:tcPr>
          <w:p w14:paraId="2880877B" w14:textId="77777777" w:rsidR="00974C15" w:rsidRPr="00DC221D" w:rsidRDefault="00974C15" w:rsidP="00F60156">
            <w:pPr>
              <w:rPr>
                <w:rFonts w:ascii="XDPrime" w:hAnsi="XDPrime"/>
              </w:rPr>
            </w:pPr>
            <w:r w:rsidRPr="00DC221D">
              <w:rPr>
                <w:rFonts w:ascii="XDPrime" w:hAnsi="XDPrime"/>
              </w:rPr>
              <w:t>Deskripsi</w:t>
            </w:r>
          </w:p>
        </w:tc>
        <w:tc>
          <w:tcPr>
            <w:tcW w:w="1175" w:type="dxa"/>
          </w:tcPr>
          <w:p w14:paraId="65DA4FED" w14:textId="77777777" w:rsidR="00974C15" w:rsidRPr="00DC221D" w:rsidRDefault="00974C15" w:rsidP="00F60156">
            <w:pPr>
              <w:rPr>
                <w:rFonts w:ascii="XDPrime" w:hAnsi="XDPrime"/>
              </w:rPr>
            </w:pPr>
            <w:r w:rsidRPr="00DC221D">
              <w:rPr>
                <w:rFonts w:ascii="XDPrime" w:hAnsi="XDPrime"/>
              </w:rPr>
              <w:t xml:space="preserve">Type &amp; </w:t>
            </w:r>
          </w:p>
          <w:p w14:paraId="03391390" w14:textId="77777777" w:rsidR="00974C15" w:rsidRPr="00DC221D" w:rsidRDefault="00974C15" w:rsidP="00F60156">
            <w:pPr>
              <w:rPr>
                <w:rFonts w:ascii="XDPrime" w:hAnsi="XDPrime"/>
              </w:rPr>
            </w:pPr>
            <w:r w:rsidRPr="00DC221D">
              <w:rPr>
                <w:rFonts w:ascii="XDPrime" w:hAnsi="XDPrime"/>
              </w:rPr>
              <w:t>Length</w:t>
            </w:r>
          </w:p>
        </w:tc>
        <w:tc>
          <w:tcPr>
            <w:tcW w:w="1093" w:type="dxa"/>
          </w:tcPr>
          <w:p w14:paraId="3FB03455" w14:textId="77777777" w:rsidR="00974C15" w:rsidRPr="00DC221D" w:rsidRDefault="00974C15" w:rsidP="00F60156">
            <w:pPr>
              <w:rPr>
                <w:rFonts w:ascii="XDPrime" w:hAnsi="XDPrime"/>
              </w:rPr>
            </w:pPr>
            <w:r w:rsidRPr="00DC221D">
              <w:rPr>
                <w:rFonts w:ascii="XDPrime" w:hAnsi="XDPrime"/>
              </w:rPr>
              <w:t xml:space="preserve">Boleh </w:t>
            </w:r>
          </w:p>
          <w:p w14:paraId="65D4837C" w14:textId="77777777" w:rsidR="00974C15" w:rsidRPr="00DC221D" w:rsidRDefault="00974C15" w:rsidP="00F60156">
            <w:pPr>
              <w:rPr>
                <w:rFonts w:ascii="XDPrime" w:hAnsi="XDPrime"/>
              </w:rPr>
            </w:pPr>
            <w:r w:rsidRPr="00DC221D">
              <w:rPr>
                <w:rFonts w:ascii="XDPrime" w:hAnsi="XDPrime"/>
              </w:rPr>
              <w:t>NUUL</w:t>
            </w:r>
          </w:p>
        </w:tc>
        <w:tc>
          <w:tcPr>
            <w:tcW w:w="1172" w:type="dxa"/>
          </w:tcPr>
          <w:p w14:paraId="24C51E64" w14:textId="77777777" w:rsidR="00974C15" w:rsidRPr="00DC221D" w:rsidRDefault="00974C15" w:rsidP="00F60156">
            <w:pPr>
              <w:rPr>
                <w:rFonts w:ascii="XDPrime" w:hAnsi="XDPrime"/>
              </w:rPr>
            </w:pPr>
            <w:r w:rsidRPr="00DC221D">
              <w:rPr>
                <w:rFonts w:ascii="XDPrime" w:hAnsi="XDPrime"/>
              </w:rPr>
              <w:t>Deflaut</w:t>
            </w:r>
          </w:p>
        </w:tc>
        <w:tc>
          <w:tcPr>
            <w:tcW w:w="1380" w:type="dxa"/>
          </w:tcPr>
          <w:p w14:paraId="392B9CD9" w14:textId="77777777" w:rsidR="00974C15" w:rsidRPr="00DC221D" w:rsidRDefault="00974C15" w:rsidP="00F60156">
            <w:pPr>
              <w:rPr>
                <w:rFonts w:ascii="XDPrime" w:hAnsi="XDPrime"/>
              </w:rPr>
            </w:pPr>
            <w:r w:rsidRPr="00DC221D">
              <w:rPr>
                <w:rFonts w:ascii="XDPrime" w:hAnsi="XDPrime"/>
              </w:rPr>
              <w:t>Keterangan</w:t>
            </w:r>
          </w:p>
        </w:tc>
      </w:tr>
      <w:tr w:rsidR="00974C15" w:rsidRPr="00DC221D" w14:paraId="219442FB" w14:textId="77777777" w:rsidTr="0072064A">
        <w:tc>
          <w:tcPr>
            <w:tcW w:w="1829" w:type="dxa"/>
          </w:tcPr>
          <w:p w14:paraId="2F332357" w14:textId="77777777" w:rsidR="00974C15" w:rsidRPr="00DC221D" w:rsidRDefault="00974C15" w:rsidP="00F60156">
            <w:pPr>
              <w:rPr>
                <w:rFonts w:ascii="XDPrime" w:hAnsi="XDPrime"/>
              </w:rPr>
            </w:pPr>
            <w:r w:rsidRPr="00DC221D">
              <w:rPr>
                <w:rFonts w:ascii="XDPrime" w:hAnsi="XDPrime"/>
              </w:rPr>
              <w:t>Id_pelamar</w:t>
            </w:r>
          </w:p>
        </w:tc>
        <w:tc>
          <w:tcPr>
            <w:tcW w:w="1278" w:type="dxa"/>
          </w:tcPr>
          <w:p w14:paraId="57DF8BAF" w14:textId="77777777" w:rsidR="00974C15" w:rsidRPr="00DC221D" w:rsidRDefault="00974C15" w:rsidP="00F60156">
            <w:pPr>
              <w:rPr>
                <w:rFonts w:ascii="XDPrime" w:hAnsi="XDPrime"/>
              </w:rPr>
            </w:pPr>
            <w:r w:rsidRPr="00DC221D">
              <w:rPr>
                <w:rFonts w:ascii="XDPrime" w:hAnsi="XDPrime"/>
              </w:rPr>
              <w:t>Nomor Id pelamar (Admin)</w:t>
            </w:r>
          </w:p>
        </w:tc>
        <w:tc>
          <w:tcPr>
            <w:tcW w:w="1175" w:type="dxa"/>
          </w:tcPr>
          <w:p w14:paraId="35FE9290" w14:textId="77777777" w:rsidR="00974C15" w:rsidRPr="00DC221D" w:rsidRDefault="00974C15" w:rsidP="00F60156">
            <w:pPr>
              <w:rPr>
                <w:rFonts w:ascii="XDPrime" w:hAnsi="XDPrime"/>
              </w:rPr>
            </w:pPr>
            <w:r w:rsidRPr="00DC221D">
              <w:rPr>
                <w:rFonts w:ascii="XDPrime" w:hAnsi="XDPrime"/>
              </w:rPr>
              <w:t>Char (5)</w:t>
            </w:r>
          </w:p>
        </w:tc>
        <w:tc>
          <w:tcPr>
            <w:tcW w:w="1093" w:type="dxa"/>
          </w:tcPr>
          <w:p w14:paraId="02497DED" w14:textId="77777777" w:rsidR="00974C15" w:rsidRPr="00DC221D" w:rsidRDefault="00974C15" w:rsidP="00F60156">
            <w:pPr>
              <w:rPr>
                <w:rFonts w:ascii="XDPrime" w:hAnsi="XDPrime"/>
              </w:rPr>
            </w:pPr>
            <w:r w:rsidRPr="00DC221D">
              <w:rPr>
                <w:rFonts w:ascii="XDPrime" w:hAnsi="XDPrime"/>
              </w:rPr>
              <w:t>Tidak</w:t>
            </w:r>
          </w:p>
        </w:tc>
        <w:tc>
          <w:tcPr>
            <w:tcW w:w="1172" w:type="dxa"/>
          </w:tcPr>
          <w:p w14:paraId="587097E1" w14:textId="77777777" w:rsidR="00974C15" w:rsidRPr="00DC221D" w:rsidRDefault="00974C15" w:rsidP="00F60156">
            <w:pPr>
              <w:rPr>
                <w:rFonts w:ascii="XDPrime" w:hAnsi="XDPrime"/>
              </w:rPr>
            </w:pPr>
            <w:r w:rsidRPr="00DC221D">
              <w:rPr>
                <w:rFonts w:ascii="XDPrime" w:hAnsi="XDPrime"/>
              </w:rPr>
              <w:t>-</w:t>
            </w:r>
          </w:p>
        </w:tc>
        <w:tc>
          <w:tcPr>
            <w:tcW w:w="1380" w:type="dxa"/>
          </w:tcPr>
          <w:p w14:paraId="727F8813" w14:textId="77777777" w:rsidR="00974C15" w:rsidRPr="00DC221D" w:rsidRDefault="00974C15" w:rsidP="00F60156">
            <w:pPr>
              <w:rPr>
                <w:rFonts w:ascii="XDPrime" w:hAnsi="XDPrime"/>
              </w:rPr>
            </w:pPr>
            <w:r w:rsidRPr="00DC221D">
              <w:rPr>
                <w:rFonts w:ascii="XDPrime" w:hAnsi="XDPrime"/>
              </w:rPr>
              <w:t>Foreing Key</w:t>
            </w:r>
          </w:p>
        </w:tc>
      </w:tr>
      <w:tr w:rsidR="00974C15" w:rsidRPr="00DC221D" w14:paraId="6BABFAD0" w14:textId="77777777" w:rsidTr="0072064A">
        <w:tc>
          <w:tcPr>
            <w:tcW w:w="1829" w:type="dxa"/>
          </w:tcPr>
          <w:p w14:paraId="4FDA573F" w14:textId="77777777" w:rsidR="00974C15" w:rsidRPr="00DC221D" w:rsidRDefault="00974C15" w:rsidP="00F60156">
            <w:pPr>
              <w:rPr>
                <w:rFonts w:ascii="XDPrime" w:hAnsi="XDPrime"/>
              </w:rPr>
            </w:pPr>
            <w:r w:rsidRPr="00DC221D">
              <w:rPr>
                <w:rFonts w:ascii="XDPrime" w:hAnsi="XDPrime"/>
              </w:rPr>
              <w:t>Usernama</w:t>
            </w:r>
          </w:p>
        </w:tc>
        <w:tc>
          <w:tcPr>
            <w:tcW w:w="1278" w:type="dxa"/>
          </w:tcPr>
          <w:p w14:paraId="0651F158" w14:textId="77777777" w:rsidR="00974C15" w:rsidRPr="00DC221D" w:rsidRDefault="00974C15" w:rsidP="00F60156">
            <w:pPr>
              <w:rPr>
                <w:rFonts w:ascii="XDPrime" w:hAnsi="XDPrime"/>
              </w:rPr>
            </w:pPr>
            <w:r w:rsidRPr="00DC221D">
              <w:rPr>
                <w:rFonts w:ascii="XDPrime" w:hAnsi="XDPrime"/>
              </w:rPr>
              <w:t>Nama</w:t>
            </w:r>
          </w:p>
          <w:p w14:paraId="10A46E33" w14:textId="77777777" w:rsidR="00974C15" w:rsidRPr="00DC221D" w:rsidRDefault="00974C15" w:rsidP="00F60156">
            <w:pPr>
              <w:rPr>
                <w:rFonts w:ascii="XDPrime" w:hAnsi="XDPrime"/>
              </w:rPr>
            </w:pPr>
            <w:r w:rsidRPr="00DC221D">
              <w:rPr>
                <w:rFonts w:ascii="XDPrime" w:hAnsi="XDPrime"/>
              </w:rPr>
              <w:lastRenderedPageBreak/>
              <w:t>Admin</w:t>
            </w:r>
          </w:p>
        </w:tc>
        <w:tc>
          <w:tcPr>
            <w:tcW w:w="1175" w:type="dxa"/>
          </w:tcPr>
          <w:p w14:paraId="0F245AF8" w14:textId="77777777" w:rsidR="00974C15" w:rsidRPr="00DC221D" w:rsidRDefault="00974C15" w:rsidP="00F60156">
            <w:pPr>
              <w:rPr>
                <w:rFonts w:ascii="XDPrime" w:hAnsi="XDPrime"/>
              </w:rPr>
            </w:pPr>
            <w:r w:rsidRPr="00DC221D">
              <w:rPr>
                <w:rFonts w:ascii="XDPrime" w:hAnsi="XDPrime"/>
                <w:color w:val="000000"/>
                <w:sz w:val="18"/>
                <w:szCs w:val="18"/>
                <w:shd w:val="clear" w:color="auto" w:fill="FBFBFB"/>
              </w:rPr>
              <w:lastRenderedPageBreak/>
              <w:t>Varchar (30)</w:t>
            </w:r>
          </w:p>
        </w:tc>
        <w:tc>
          <w:tcPr>
            <w:tcW w:w="1093" w:type="dxa"/>
          </w:tcPr>
          <w:p w14:paraId="00C297AA" w14:textId="77777777" w:rsidR="00974C15" w:rsidRPr="00DC221D" w:rsidRDefault="00974C15" w:rsidP="00F60156">
            <w:pPr>
              <w:rPr>
                <w:rFonts w:ascii="XDPrime" w:hAnsi="XDPrime"/>
              </w:rPr>
            </w:pPr>
            <w:r w:rsidRPr="00DC221D">
              <w:rPr>
                <w:rFonts w:ascii="XDPrime" w:hAnsi="XDPrime"/>
              </w:rPr>
              <w:t>Tidak</w:t>
            </w:r>
          </w:p>
        </w:tc>
        <w:tc>
          <w:tcPr>
            <w:tcW w:w="1172" w:type="dxa"/>
          </w:tcPr>
          <w:p w14:paraId="444117BE" w14:textId="77777777" w:rsidR="00974C15" w:rsidRPr="00DC221D" w:rsidRDefault="00974C15" w:rsidP="00F60156">
            <w:pPr>
              <w:rPr>
                <w:rFonts w:ascii="XDPrime" w:hAnsi="XDPrime"/>
              </w:rPr>
            </w:pPr>
            <w:r w:rsidRPr="00DC221D">
              <w:rPr>
                <w:rFonts w:ascii="XDPrime" w:hAnsi="XDPrime"/>
              </w:rPr>
              <w:t>-</w:t>
            </w:r>
          </w:p>
        </w:tc>
        <w:tc>
          <w:tcPr>
            <w:tcW w:w="1380" w:type="dxa"/>
          </w:tcPr>
          <w:p w14:paraId="1038BCB4"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5D6FA99E" w14:textId="77777777" w:rsidTr="0072064A">
        <w:tc>
          <w:tcPr>
            <w:tcW w:w="1829" w:type="dxa"/>
          </w:tcPr>
          <w:p w14:paraId="3FC1EAF5"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Password</w:t>
            </w:r>
          </w:p>
        </w:tc>
        <w:tc>
          <w:tcPr>
            <w:tcW w:w="1278" w:type="dxa"/>
          </w:tcPr>
          <w:p w14:paraId="0D5F9A57" w14:textId="77777777" w:rsidR="00974C15" w:rsidRPr="00DC221D" w:rsidRDefault="00974C15" w:rsidP="00F60156">
            <w:pPr>
              <w:rPr>
                <w:rFonts w:ascii="XDPrime" w:hAnsi="XDPrime"/>
              </w:rPr>
            </w:pPr>
            <w:r w:rsidRPr="00DC221D">
              <w:rPr>
                <w:rFonts w:ascii="XDPrime" w:hAnsi="XDPrime"/>
              </w:rPr>
              <w:t>Password Admin</w:t>
            </w:r>
          </w:p>
        </w:tc>
        <w:tc>
          <w:tcPr>
            <w:tcW w:w="1175" w:type="dxa"/>
          </w:tcPr>
          <w:p w14:paraId="27B0AD36"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(15)</w:t>
            </w:r>
          </w:p>
        </w:tc>
        <w:tc>
          <w:tcPr>
            <w:tcW w:w="1093" w:type="dxa"/>
          </w:tcPr>
          <w:p w14:paraId="3FF1AD89" w14:textId="77777777" w:rsidR="00974C15" w:rsidRPr="00DC221D" w:rsidRDefault="00974C15" w:rsidP="00F60156">
            <w:pPr>
              <w:rPr>
                <w:rFonts w:ascii="XDPrime" w:hAnsi="XDPrime"/>
              </w:rPr>
            </w:pPr>
            <w:r w:rsidRPr="00DC221D">
              <w:rPr>
                <w:rFonts w:ascii="XDPrime" w:hAnsi="XDPrime"/>
              </w:rPr>
              <w:t>Tidak</w:t>
            </w:r>
          </w:p>
        </w:tc>
        <w:tc>
          <w:tcPr>
            <w:tcW w:w="1172" w:type="dxa"/>
          </w:tcPr>
          <w:p w14:paraId="359B2E19" w14:textId="77777777" w:rsidR="00974C15" w:rsidRPr="00DC221D" w:rsidRDefault="00974C15" w:rsidP="00F60156">
            <w:pPr>
              <w:rPr>
                <w:rFonts w:ascii="XDPrime" w:hAnsi="XDPrime"/>
              </w:rPr>
            </w:pPr>
            <w:r w:rsidRPr="00DC221D">
              <w:rPr>
                <w:rFonts w:ascii="XDPrime" w:hAnsi="XDPrime"/>
              </w:rPr>
              <w:t>-</w:t>
            </w:r>
          </w:p>
        </w:tc>
        <w:tc>
          <w:tcPr>
            <w:tcW w:w="1380" w:type="dxa"/>
          </w:tcPr>
          <w:p w14:paraId="1D4439F2" w14:textId="77777777" w:rsidR="00974C15" w:rsidRPr="00DC221D" w:rsidRDefault="00974C15" w:rsidP="00F60156">
            <w:pPr>
              <w:rPr>
                <w:rFonts w:ascii="XDPrime" w:hAnsi="XDPrime"/>
              </w:rPr>
            </w:pPr>
            <w:r w:rsidRPr="00DC221D">
              <w:rPr>
                <w:rFonts w:ascii="XDPrime" w:hAnsi="XDPrime"/>
              </w:rPr>
              <w:t>-</w:t>
            </w:r>
          </w:p>
        </w:tc>
      </w:tr>
    </w:tbl>
    <w:p w14:paraId="53E572D5" w14:textId="77777777" w:rsidR="00974C15" w:rsidRPr="00DC221D" w:rsidRDefault="00974C15" w:rsidP="00974C15">
      <w:pPr>
        <w:rPr>
          <w:rFonts w:ascii="XDPrime" w:hAnsi="XDPrime"/>
          <w:lang w:val="en-GB" w:eastAsia="en-US"/>
        </w:rPr>
      </w:pPr>
    </w:p>
    <w:p w14:paraId="389F3896" w14:textId="77777777" w:rsidR="00D7785F" w:rsidRPr="00DC221D" w:rsidRDefault="00D7785F" w:rsidP="00974C15">
      <w:pPr>
        <w:rPr>
          <w:rFonts w:ascii="XDPrime" w:hAnsi="XDPrime"/>
          <w:lang w:val="en-GB" w:eastAsia="en-US"/>
        </w:rPr>
      </w:pPr>
    </w:p>
    <w:p w14:paraId="2AFCCAD2" w14:textId="77777777" w:rsidR="00A6036A" w:rsidRPr="00DC221D" w:rsidRDefault="00A6036A" w:rsidP="00974C15">
      <w:pPr>
        <w:rPr>
          <w:rFonts w:ascii="XDPrime" w:hAnsi="XDPrime"/>
          <w:lang w:val="en-GB" w:eastAsia="en-US"/>
        </w:rPr>
      </w:pPr>
    </w:p>
    <w:p w14:paraId="50906430" w14:textId="5A052F59" w:rsidR="00974C15" w:rsidRPr="00DC221D" w:rsidRDefault="000739BA" w:rsidP="00974C15">
      <w:pPr>
        <w:pStyle w:val="Heading3"/>
        <w:spacing w:before="0" w:after="0"/>
        <w:rPr>
          <w:rFonts w:ascii="XDPrime" w:hAnsi="XDPrime"/>
        </w:rPr>
      </w:pPr>
      <w:bookmarkStart w:id="113" w:name="_Toc58693687"/>
      <w:bookmarkStart w:id="114" w:name="_Toc155118253"/>
      <w:bookmarkStart w:id="115" w:name="_Toc155118301"/>
      <w:r w:rsidRPr="00DC221D">
        <w:rPr>
          <w:rFonts w:ascii="XDPrime" w:hAnsi="XDPrime"/>
        </w:rPr>
        <w:t>Tabel T</w:t>
      </w:r>
      <w:bookmarkEnd w:id="113"/>
      <w:r w:rsidR="00974C15" w:rsidRPr="00DC221D">
        <w:rPr>
          <w:rFonts w:ascii="XDPrime" w:hAnsi="XDPrime"/>
        </w:rPr>
        <w:t>BidangKeahlian</w:t>
      </w:r>
      <w:bookmarkEnd w:id="114"/>
      <w:bookmarkEnd w:id="115"/>
    </w:p>
    <w:p w14:paraId="75B0F2B8" w14:textId="77777777" w:rsidR="00974C15" w:rsidRPr="00DC221D" w:rsidRDefault="00974C15" w:rsidP="00974C15">
      <w:pPr>
        <w:rPr>
          <w:rFonts w:ascii="XDPrime" w:hAnsi="XDPrime"/>
          <w:lang w:val="en-GB" w:eastAsia="en-US"/>
        </w:rPr>
      </w:pPr>
    </w:p>
    <w:p w14:paraId="63A4F15A" w14:textId="6427EBB2" w:rsidR="00A6036A" w:rsidRPr="00DC221D" w:rsidRDefault="00A6036A" w:rsidP="00A6036A">
      <w:pPr>
        <w:pStyle w:val="Caption"/>
        <w:keepNext/>
      </w:pPr>
      <w:bookmarkStart w:id="116" w:name="_Toc154514346"/>
      <w:r w:rsidRPr="00DC221D">
        <w:t>Tabel 3.</w:t>
      </w:r>
      <w:r w:rsidR="00A077A0">
        <w:fldChar w:fldCharType="begin"/>
      </w:r>
      <w:r w:rsidR="00A077A0">
        <w:instrText xml:space="preserve"> SEQ Tabel_3. \* ARABIC </w:instrText>
      </w:r>
      <w:r w:rsidR="00A077A0">
        <w:fldChar w:fldCharType="separate"/>
      </w:r>
      <w:r w:rsidR="000E6C94">
        <w:rPr>
          <w:noProof/>
        </w:rPr>
        <w:t>4</w:t>
      </w:r>
      <w:r w:rsidR="00A077A0">
        <w:fldChar w:fldCharType="end"/>
      </w:r>
      <w:r w:rsidR="009170C5" w:rsidRPr="00DC221D">
        <w:t xml:space="preserve"> Tabel</w:t>
      </w:r>
      <w:r w:rsidRPr="00DC221D">
        <w:t xml:space="preserve"> Bidang Keahlian</w:t>
      </w:r>
      <w:bookmarkEnd w:id="116"/>
      <w:r w:rsidRPr="00DC221D">
        <w:t xml:space="preserve"> </w:t>
      </w:r>
    </w:p>
    <w:tbl>
      <w:tblPr>
        <w:tblStyle w:val="TableGrid"/>
        <w:tblW w:w="0" w:type="auto"/>
        <w:tblLook w:val="04A0" w:firstRow="1" w:lastRow="0" w:firstColumn="1" w:lastColumn="0" w:noHBand="0" w:noVBand="1"/>
      </w:tblPr>
      <w:tblGrid>
        <w:gridCol w:w="1381"/>
        <w:gridCol w:w="1342"/>
        <w:gridCol w:w="1270"/>
        <w:gridCol w:w="1223"/>
        <w:gridCol w:w="1280"/>
        <w:gridCol w:w="1431"/>
      </w:tblGrid>
      <w:tr w:rsidR="00974C15" w:rsidRPr="00DC221D" w14:paraId="1852C23B" w14:textId="77777777" w:rsidTr="00A6036A">
        <w:tc>
          <w:tcPr>
            <w:tcW w:w="1381" w:type="dxa"/>
          </w:tcPr>
          <w:p w14:paraId="4E605A08" w14:textId="77777777" w:rsidR="00974C15" w:rsidRPr="00DC221D" w:rsidRDefault="00974C15" w:rsidP="00F60156">
            <w:pPr>
              <w:rPr>
                <w:rFonts w:ascii="XDPrime" w:hAnsi="XDPrime"/>
              </w:rPr>
            </w:pPr>
            <w:r w:rsidRPr="00DC221D">
              <w:rPr>
                <w:rFonts w:ascii="XDPrime" w:hAnsi="XDPrime"/>
              </w:rPr>
              <w:t>IdField</w:t>
            </w:r>
          </w:p>
        </w:tc>
        <w:tc>
          <w:tcPr>
            <w:tcW w:w="1342" w:type="dxa"/>
          </w:tcPr>
          <w:p w14:paraId="616AC184" w14:textId="77777777" w:rsidR="00974C15" w:rsidRPr="00DC221D" w:rsidRDefault="00974C15" w:rsidP="00F60156">
            <w:pPr>
              <w:rPr>
                <w:rFonts w:ascii="XDPrime" w:hAnsi="XDPrime"/>
              </w:rPr>
            </w:pPr>
            <w:r w:rsidRPr="00DC221D">
              <w:rPr>
                <w:rFonts w:ascii="XDPrime" w:hAnsi="XDPrime"/>
              </w:rPr>
              <w:t>Deskripsi</w:t>
            </w:r>
          </w:p>
        </w:tc>
        <w:tc>
          <w:tcPr>
            <w:tcW w:w="1270" w:type="dxa"/>
          </w:tcPr>
          <w:p w14:paraId="578ED246" w14:textId="77777777" w:rsidR="00974C15" w:rsidRPr="00DC221D" w:rsidRDefault="00974C15" w:rsidP="00F60156">
            <w:pPr>
              <w:rPr>
                <w:rFonts w:ascii="XDPrime" w:hAnsi="XDPrime"/>
              </w:rPr>
            </w:pPr>
            <w:r w:rsidRPr="00DC221D">
              <w:rPr>
                <w:rFonts w:ascii="XDPrime" w:hAnsi="XDPrime"/>
              </w:rPr>
              <w:t xml:space="preserve">Type &amp; </w:t>
            </w:r>
          </w:p>
          <w:p w14:paraId="1D25A1CC" w14:textId="77777777" w:rsidR="00974C15" w:rsidRPr="00DC221D" w:rsidRDefault="00974C15" w:rsidP="00F60156">
            <w:pPr>
              <w:rPr>
                <w:rFonts w:ascii="XDPrime" w:hAnsi="XDPrime"/>
              </w:rPr>
            </w:pPr>
            <w:r w:rsidRPr="00DC221D">
              <w:rPr>
                <w:rFonts w:ascii="XDPrime" w:hAnsi="XDPrime"/>
              </w:rPr>
              <w:t>Length</w:t>
            </w:r>
          </w:p>
        </w:tc>
        <w:tc>
          <w:tcPr>
            <w:tcW w:w="1223" w:type="dxa"/>
          </w:tcPr>
          <w:p w14:paraId="47BCC4D5" w14:textId="77777777" w:rsidR="00974C15" w:rsidRPr="00DC221D" w:rsidRDefault="00974C15" w:rsidP="00F60156">
            <w:pPr>
              <w:rPr>
                <w:rFonts w:ascii="XDPrime" w:hAnsi="XDPrime"/>
              </w:rPr>
            </w:pPr>
            <w:r w:rsidRPr="00DC221D">
              <w:rPr>
                <w:rFonts w:ascii="XDPrime" w:hAnsi="XDPrime"/>
              </w:rPr>
              <w:t xml:space="preserve">Boleh </w:t>
            </w:r>
          </w:p>
          <w:p w14:paraId="2FD80249" w14:textId="77777777" w:rsidR="00974C15" w:rsidRPr="00DC221D" w:rsidRDefault="00974C15" w:rsidP="00F60156">
            <w:pPr>
              <w:rPr>
                <w:rFonts w:ascii="XDPrime" w:hAnsi="XDPrime"/>
              </w:rPr>
            </w:pPr>
            <w:r w:rsidRPr="00DC221D">
              <w:rPr>
                <w:rFonts w:ascii="XDPrime" w:hAnsi="XDPrime"/>
              </w:rPr>
              <w:t>NUUL</w:t>
            </w:r>
          </w:p>
        </w:tc>
        <w:tc>
          <w:tcPr>
            <w:tcW w:w="1280" w:type="dxa"/>
          </w:tcPr>
          <w:p w14:paraId="0CDC7B5F" w14:textId="77777777" w:rsidR="00974C15" w:rsidRPr="00DC221D" w:rsidRDefault="00974C15" w:rsidP="00F60156">
            <w:pPr>
              <w:rPr>
                <w:rFonts w:ascii="XDPrime" w:hAnsi="XDPrime"/>
              </w:rPr>
            </w:pPr>
            <w:r w:rsidRPr="00DC221D">
              <w:rPr>
                <w:rFonts w:ascii="XDPrime" w:hAnsi="XDPrime"/>
              </w:rPr>
              <w:t>Deflaut</w:t>
            </w:r>
          </w:p>
        </w:tc>
        <w:tc>
          <w:tcPr>
            <w:tcW w:w="1431" w:type="dxa"/>
          </w:tcPr>
          <w:p w14:paraId="01759E9E" w14:textId="77777777" w:rsidR="00974C15" w:rsidRPr="00DC221D" w:rsidRDefault="00974C15" w:rsidP="00F60156">
            <w:pPr>
              <w:rPr>
                <w:rFonts w:ascii="XDPrime" w:hAnsi="XDPrime"/>
              </w:rPr>
            </w:pPr>
            <w:r w:rsidRPr="00DC221D">
              <w:rPr>
                <w:rFonts w:ascii="XDPrime" w:hAnsi="XDPrime"/>
              </w:rPr>
              <w:t>Keterangan</w:t>
            </w:r>
          </w:p>
        </w:tc>
      </w:tr>
      <w:tr w:rsidR="00974C15" w:rsidRPr="00DC221D" w14:paraId="606B88FF" w14:textId="77777777" w:rsidTr="00A6036A">
        <w:tc>
          <w:tcPr>
            <w:tcW w:w="1381" w:type="dxa"/>
          </w:tcPr>
          <w:p w14:paraId="39F21911" w14:textId="77777777" w:rsidR="00974C15" w:rsidRPr="00DC221D" w:rsidRDefault="00974C15" w:rsidP="00F60156">
            <w:pPr>
              <w:rPr>
                <w:rFonts w:ascii="XDPrime" w:hAnsi="XDPrime"/>
              </w:rPr>
            </w:pPr>
            <w:r w:rsidRPr="00DC221D">
              <w:rPr>
                <w:rFonts w:ascii="XDPrime" w:hAnsi="XDPrime" w:cs="Helvetica"/>
                <w:color w:val="000000"/>
                <w:sz w:val="18"/>
                <w:szCs w:val="18"/>
                <w:shd w:val="clear" w:color="auto" w:fill="FBFBFB"/>
              </w:rPr>
              <w:t>id_bidang</w:t>
            </w:r>
          </w:p>
        </w:tc>
        <w:tc>
          <w:tcPr>
            <w:tcW w:w="1342" w:type="dxa"/>
          </w:tcPr>
          <w:p w14:paraId="17B87908" w14:textId="77777777" w:rsidR="00974C15" w:rsidRPr="00DC221D" w:rsidRDefault="00974C15" w:rsidP="00F60156">
            <w:pPr>
              <w:rPr>
                <w:rFonts w:ascii="XDPrime" w:hAnsi="XDPrime"/>
              </w:rPr>
            </w:pPr>
            <w:r w:rsidRPr="00DC221D">
              <w:rPr>
                <w:rFonts w:ascii="XDPrime" w:hAnsi="XDPrime"/>
              </w:rPr>
              <w:t>Nomor</w:t>
            </w:r>
          </w:p>
          <w:p w14:paraId="1B07ED98" w14:textId="77777777" w:rsidR="00974C15" w:rsidRPr="00DC221D" w:rsidRDefault="00974C15" w:rsidP="00F60156">
            <w:pPr>
              <w:rPr>
                <w:rFonts w:ascii="XDPrime" w:hAnsi="XDPrime"/>
              </w:rPr>
            </w:pPr>
            <w:r w:rsidRPr="00DC221D">
              <w:rPr>
                <w:rFonts w:ascii="XDPrime" w:hAnsi="XDPrime"/>
              </w:rPr>
              <w:t>Bidang</w:t>
            </w:r>
          </w:p>
        </w:tc>
        <w:tc>
          <w:tcPr>
            <w:tcW w:w="1270" w:type="dxa"/>
          </w:tcPr>
          <w:p w14:paraId="1A3290DA" w14:textId="77777777" w:rsidR="00974C15" w:rsidRPr="00DC221D" w:rsidRDefault="00974C15" w:rsidP="00F60156">
            <w:pPr>
              <w:rPr>
                <w:rFonts w:ascii="XDPrime" w:hAnsi="XDPrime"/>
              </w:rPr>
            </w:pPr>
            <w:r w:rsidRPr="00DC221D">
              <w:rPr>
                <w:rFonts w:ascii="XDPrime" w:hAnsi="XDPrime"/>
                <w:color w:val="000000"/>
                <w:sz w:val="18"/>
                <w:szCs w:val="18"/>
                <w:shd w:val="clear" w:color="auto" w:fill="FBFBFB"/>
              </w:rPr>
              <w:t>Varchar (12)</w:t>
            </w:r>
          </w:p>
        </w:tc>
        <w:tc>
          <w:tcPr>
            <w:tcW w:w="1223" w:type="dxa"/>
          </w:tcPr>
          <w:p w14:paraId="20EBAA41" w14:textId="77777777" w:rsidR="00974C15" w:rsidRPr="00DC221D" w:rsidRDefault="00974C15" w:rsidP="00F60156">
            <w:pPr>
              <w:rPr>
                <w:rFonts w:ascii="XDPrime" w:hAnsi="XDPrime"/>
              </w:rPr>
            </w:pPr>
            <w:r w:rsidRPr="00DC221D">
              <w:rPr>
                <w:rFonts w:ascii="XDPrime" w:hAnsi="XDPrime"/>
              </w:rPr>
              <w:t>Tidak</w:t>
            </w:r>
          </w:p>
        </w:tc>
        <w:tc>
          <w:tcPr>
            <w:tcW w:w="1280" w:type="dxa"/>
          </w:tcPr>
          <w:p w14:paraId="0BEF35CA" w14:textId="77777777" w:rsidR="00974C15" w:rsidRPr="00DC221D" w:rsidRDefault="00974C15" w:rsidP="00F60156">
            <w:pPr>
              <w:rPr>
                <w:rFonts w:ascii="XDPrime" w:hAnsi="XDPrime"/>
              </w:rPr>
            </w:pPr>
            <w:r w:rsidRPr="00DC221D">
              <w:rPr>
                <w:rFonts w:ascii="XDPrime" w:hAnsi="XDPrime"/>
              </w:rPr>
              <w:t>-</w:t>
            </w:r>
          </w:p>
        </w:tc>
        <w:tc>
          <w:tcPr>
            <w:tcW w:w="1431" w:type="dxa"/>
          </w:tcPr>
          <w:p w14:paraId="72EF465E"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642E456A" w14:textId="77777777" w:rsidTr="00A6036A">
        <w:tc>
          <w:tcPr>
            <w:tcW w:w="1381" w:type="dxa"/>
          </w:tcPr>
          <w:p w14:paraId="18737A6D"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Bidang</w:t>
            </w:r>
          </w:p>
        </w:tc>
        <w:tc>
          <w:tcPr>
            <w:tcW w:w="1342" w:type="dxa"/>
          </w:tcPr>
          <w:p w14:paraId="212C6EA2" w14:textId="77777777" w:rsidR="00974C15" w:rsidRPr="00DC221D" w:rsidRDefault="00974C15" w:rsidP="00F60156">
            <w:pPr>
              <w:rPr>
                <w:rFonts w:ascii="XDPrime" w:hAnsi="XDPrime"/>
              </w:rPr>
            </w:pPr>
            <w:r w:rsidRPr="00DC221D">
              <w:rPr>
                <w:rFonts w:ascii="XDPrime" w:hAnsi="XDPrime"/>
              </w:rPr>
              <w:t xml:space="preserve">Nama </w:t>
            </w:r>
          </w:p>
          <w:p w14:paraId="409CF7D2" w14:textId="77777777" w:rsidR="00974C15" w:rsidRPr="00DC221D" w:rsidRDefault="00974C15" w:rsidP="00F60156">
            <w:pPr>
              <w:rPr>
                <w:rFonts w:ascii="XDPrime" w:hAnsi="XDPrime"/>
              </w:rPr>
            </w:pPr>
            <w:r w:rsidRPr="00DC221D">
              <w:rPr>
                <w:rFonts w:ascii="XDPrime" w:hAnsi="XDPrime"/>
              </w:rPr>
              <w:t>Bidang</w:t>
            </w:r>
          </w:p>
        </w:tc>
        <w:tc>
          <w:tcPr>
            <w:tcW w:w="1270" w:type="dxa"/>
          </w:tcPr>
          <w:p w14:paraId="60DC0B41"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c>
          <w:tcPr>
            <w:tcW w:w="1223" w:type="dxa"/>
          </w:tcPr>
          <w:p w14:paraId="74A89FE4" w14:textId="77777777" w:rsidR="00974C15" w:rsidRPr="00DC221D" w:rsidRDefault="00974C15" w:rsidP="00F60156">
            <w:pPr>
              <w:rPr>
                <w:rFonts w:ascii="XDPrime" w:hAnsi="XDPrime"/>
              </w:rPr>
            </w:pPr>
            <w:r w:rsidRPr="00DC221D">
              <w:rPr>
                <w:rFonts w:ascii="XDPrime" w:hAnsi="XDPrime"/>
              </w:rPr>
              <w:t>Tidak</w:t>
            </w:r>
          </w:p>
        </w:tc>
        <w:tc>
          <w:tcPr>
            <w:tcW w:w="1280" w:type="dxa"/>
          </w:tcPr>
          <w:p w14:paraId="040AE185" w14:textId="77777777" w:rsidR="00974C15" w:rsidRPr="00DC221D" w:rsidRDefault="00974C15" w:rsidP="00F60156">
            <w:pPr>
              <w:rPr>
                <w:rFonts w:ascii="XDPrime" w:hAnsi="XDPrime"/>
              </w:rPr>
            </w:pPr>
            <w:r w:rsidRPr="00DC221D">
              <w:rPr>
                <w:rFonts w:ascii="XDPrime" w:hAnsi="XDPrime"/>
              </w:rPr>
              <w:t>-</w:t>
            </w:r>
          </w:p>
        </w:tc>
        <w:tc>
          <w:tcPr>
            <w:tcW w:w="1431" w:type="dxa"/>
          </w:tcPr>
          <w:p w14:paraId="307A702D" w14:textId="77777777" w:rsidR="00974C15" w:rsidRPr="00DC221D" w:rsidRDefault="00974C15" w:rsidP="00F60156">
            <w:pPr>
              <w:rPr>
                <w:rFonts w:ascii="XDPrime" w:hAnsi="XDPrime"/>
              </w:rPr>
            </w:pPr>
            <w:r w:rsidRPr="00DC221D">
              <w:rPr>
                <w:rFonts w:ascii="XDPrime" w:hAnsi="XDPrime"/>
              </w:rPr>
              <w:t>-</w:t>
            </w:r>
          </w:p>
        </w:tc>
      </w:tr>
    </w:tbl>
    <w:p w14:paraId="5E29CFE5" w14:textId="77777777" w:rsidR="00974C15" w:rsidRPr="00DC221D" w:rsidRDefault="00974C15" w:rsidP="00974C15">
      <w:pPr>
        <w:rPr>
          <w:rFonts w:ascii="XDPrime" w:hAnsi="XDPrime"/>
        </w:rPr>
      </w:pPr>
    </w:p>
    <w:p w14:paraId="2FE9C56F" w14:textId="77777777" w:rsidR="00974C15" w:rsidRPr="00DC221D" w:rsidRDefault="00974C15" w:rsidP="00974C15">
      <w:pPr>
        <w:rPr>
          <w:rFonts w:ascii="XDPrime" w:hAnsi="XDPrime"/>
        </w:rPr>
      </w:pPr>
    </w:p>
    <w:p w14:paraId="4CFD6701" w14:textId="77777777" w:rsidR="00974C15" w:rsidRPr="00DC221D" w:rsidRDefault="00974C15" w:rsidP="00974C15">
      <w:pPr>
        <w:rPr>
          <w:rFonts w:ascii="XDPrime" w:hAnsi="XDPrime"/>
          <w:lang w:val="en-GB" w:eastAsia="en-US"/>
        </w:rPr>
      </w:pPr>
    </w:p>
    <w:p w14:paraId="6B8E92D2" w14:textId="13F65010" w:rsidR="000739BA" w:rsidRPr="00DC221D" w:rsidRDefault="000739BA" w:rsidP="000739BA">
      <w:pPr>
        <w:pStyle w:val="Heading3"/>
        <w:spacing w:before="0" w:after="0"/>
        <w:rPr>
          <w:rFonts w:ascii="XDPrime" w:hAnsi="XDPrime"/>
        </w:rPr>
      </w:pPr>
      <w:bookmarkStart w:id="117" w:name="_Toc58693688"/>
      <w:bookmarkStart w:id="118" w:name="_Toc155118254"/>
      <w:bookmarkStart w:id="119" w:name="_Toc155118302"/>
      <w:r w:rsidRPr="00DC221D">
        <w:rPr>
          <w:rFonts w:ascii="XDPrime" w:hAnsi="XDPrime"/>
        </w:rPr>
        <w:t>Tabel T</w:t>
      </w:r>
      <w:bookmarkEnd w:id="117"/>
      <w:r w:rsidR="00974C15" w:rsidRPr="00DC221D">
        <w:rPr>
          <w:rFonts w:ascii="XDPrime" w:hAnsi="XDPrime"/>
        </w:rPr>
        <w:t>LowonganKerja</w:t>
      </w:r>
      <w:bookmarkEnd w:id="118"/>
      <w:bookmarkEnd w:id="119"/>
    </w:p>
    <w:p w14:paraId="3550BEDA" w14:textId="77777777" w:rsidR="00983A52" w:rsidRPr="00DC221D" w:rsidRDefault="00983A52" w:rsidP="001C6353">
      <w:pPr>
        <w:spacing w:after="0" w:line="240" w:lineRule="auto"/>
        <w:rPr>
          <w:rFonts w:ascii="XDPrime" w:hAnsi="XDPrime" w:cs="Times New Roman"/>
          <w:lang w:val="en-US"/>
        </w:rPr>
      </w:pPr>
    </w:p>
    <w:p w14:paraId="0220C6C7" w14:textId="1654A10F" w:rsidR="00A6036A" w:rsidRPr="00DC221D" w:rsidRDefault="00A6036A" w:rsidP="00A6036A">
      <w:pPr>
        <w:pStyle w:val="Caption"/>
        <w:keepNext/>
      </w:pPr>
      <w:bookmarkStart w:id="120" w:name="_Toc154514347"/>
      <w:r w:rsidRPr="00DC221D">
        <w:t>Tabel 3.</w:t>
      </w:r>
      <w:r w:rsidR="00A077A0">
        <w:fldChar w:fldCharType="begin"/>
      </w:r>
      <w:r w:rsidR="00A077A0">
        <w:instrText xml:space="preserve"> SEQ Tabel_3. \* ARABIC </w:instrText>
      </w:r>
      <w:r w:rsidR="00A077A0">
        <w:fldChar w:fldCharType="separate"/>
      </w:r>
      <w:r w:rsidR="000E6C94">
        <w:rPr>
          <w:noProof/>
        </w:rPr>
        <w:t>5</w:t>
      </w:r>
      <w:r w:rsidR="00A077A0">
        <w:fldChar w:fldCharType="end"/>
      </w:r>
      <w:r w:rsidRPr="00DC221D">
        <w:t xml:space="preserve"> </w:t>
      </w:r>
      <w:r w:rsidR="009170C5" w:rsidRPr="00DC221D">
        <w:t>Tabel Lowongan Kerja</w:t>
      </w:r>
      <w:bookmarkEnd w:id="120"/>
    </w:p>
    <w:tbl>
      <w:tblPr>
        <w:tblStyle w:val="TableGrid"/>
        <w:tblW w:w="0" w:type="auto"/>
        <w:tblLook w:val="04A0" w:firstRow="1" w:lastRow="0" w:firstColumn="1" w:lastColumn="0" w:noHBand="0" w:noVBand="1"/>
      </w:tblPr>
      <w:tblGrid>
        <w:gridCol w:w="1879"/>
        <w:gridCol w:w="1373"/>
        <w:gridCol w:w="1181"/>
        <w:gridCol w:w="1018"/>
        <w:gridCol w:w="1113"/>
        <w:gridCol w:w="1363"/>
      </w:tblGrid>
      <w:tr w:rsidR="00974C15" w:rsidRPr="00DC221D" w14:paraId="54CA2C47" w14:textId="77777777" w:rsidTr="00A6036A">
        <w:tc>
          <w:tcPr>
            <w:tcW w:w="1772" w:type="dxa"/>
          </w:tcPr>
          <w:p w14:paraId="6FFA064F" w14:textId="77777777" w:rsidR="00974C15" w:rsidRPr="00DC221D" w:rsidRDefault="00974C15" w:rsidP="00F60156">
            <w:pPr>
              <w:rPr>
                <w:rFonts w:ascii="XDPrime" w:hAnsi="XDPrime"/>
              </w:rPr>
            </w:pPr>
            <w:r w:rsidRPr="00DC221D">
              <w:rPr>
                <w:rFonts w:ascii="XDPrime" w:hAnsi="XDPrime"/>
              </w:rPr>
              <w:t>IdField</w:t>
            </w:r>
          </w:p>
        </w:tc>
        <w:tc>
          <w:tcPr>
            <w:tcW w:w="1378" w:type="dxa"/>
          </w:tcPr>
          <w:p w14:paraId="65D0FE4E" w14:textId="77777777" w:rsidR="00974C15" w:rsidRPr="00DC221D" w:rsidRDefault="00974C15" w:rsidP="00F60156">
            <w:pPr>
              <w:rPr>
                <w:rFonts w:ascii="XDPrime" w:hAnsi="XDPrime"/>
              </w:rPr>
            </w:pPr>
            <w:r w:rsidRPr="00DC221D">
              <w:rPr>
                <w:rFonts w:ascii="XDPrime" w:hAnsi="XDPrime"/>
              </w:rPr>
              <w:t>Deskripsi</w:t>
            </w:r>
          </w:p>
        </w:tc>
        <w:tc>
          <w:tcPr>
            <w:tcW w:w="1206" w:type="dxa"/>
          </w:tcPr>
          <w:p w14:paraId="1DB8EF0C" w14:textId="77777777" w:rsidR="00974C15" w:rsidRPr="00DC221D" w:rsidRDefault="00974C15" w:rsidP="00F60156">
            <w:pPr>
              <w:rPr>
                <w:rFonts w:ascii="XDPrime" w:hAnsi="XDPrime"/>
              </w:rPr>
            </w:pPr>
            <w:r w:rsidRPr="00DC221D">
              <w:rPr>
                <w:rFonts w:ascii="XDPrime" w:hAnsi="XDPrime"/>
              </w:rPr>
              <w:t xml:space="preserve">Type &amp; </w:t>
            </w:r>
          </w:p>
          <w:p w14:paraId="5AB76ABC" w14:textId="77777777" w:rsidR="00974C15" w:rsidRPr="00DC221D" w:rsidRDefault="00974C15" w:rsidP="00F60156">
            <w:pPr>
              <w:rPr>
                <w:rFonts w:ascii="XDPrime" w:hAnsi="XDPrime"/>
              </w:rPr>
            </w:pPr>
            <w:r w:rsidRPr="00DC221D">
              <w:rPr>
                <w:rFonts w:ascii="XDPrime" w:hAnsi="XDPrime"/>
              </w:rPr>
              <w:t>Length</w:t>
            </w:r>
          </w:p>
        </w:tc>
        <w:tc>
          <w:tcPr>
            <w:tcW w:w="1058" w:type="dxa"/>
          </w:tcPr>
          <w:p w14:paraId="4986A429" w14:textId="77777777" w:rsidR="00974C15" w:rsidRPr="00DC221D" w:rsidRDefault="00974C15" w:rsidP="00F60156">
            <w:pPr>
              <w:rPr>
                <w:rFonts w:ascii="XDPrime" w:hAnsi="XDPrime"/>
              </w:rPr>
            </w:pPr>
            <w:r w:rsidRPr="00DC221D">
              <w:rPr>
                <w:rFonts w:ascii="XDPrime" w:hAnsi="XDPrime"/>
              </w:rPr>
              <w:t xml:space="preserve">Boleh </w:t>
            </w:r>
          </w:p>
          <w:p w14:paraId="4D548805" w14:textId="77777777" w:rsidR="00974C15" w:rsidRPr="00DC221D" w:rsidRDefault="00974C15" w:rsidP="00F60156">
            <w:pPr>
              <w:rPr>
                <w:rFonts w:ascii="XDPrime" w:hAnsi="XDPrime"/>
              </w:rPr>
            </w:pPr>
            <w:r w:rsidRPr="00DC221D">
              <w:rPr>
                <w:rFonts w:ascii="XDPrime" w:hAnsi="XDPrime"/>
              </w:rPr>
              <w:t>NUUL</w:t>
            </w:r>
          </w:p>
        </w:tc>
        <w:tc>
          <w:tcPr>
            <w:tcW w:w="1144" w:type="dxa"/>
          </w:tcPr>
          <w:p w14:paraId="3EF2FA76" w14:textId="77777777" w:rsidR="00974C15" w:rsidRPr="00DC221D" w:rsidRDefault="00974C15" w:rsidP="00F60156">
            <w:pPr>
              <w:rPr>
                <w:rFonts w:ascii="XDPrime" w:hAnsi="XDPrime"/>
              </w:rPr>
            </w:pPr>
            <w:r w:rsidRPr="00DC221D">
              <w:rPr>
                <w:rFonts w:ascii="XDPrime" w:hAnsi="XDPrime"/>
              </w:rPr>
              <w:t>Deflaut</w:t>
            </w:r>
          </w:p>
        </w:tc>
        <w:tc>
          <w:tcPr>
            <w:tcW w:w="1369" w:type="dxa"/>
          </w:tcPr>
          <w:p w14:paraId="0A7F681F" w14:textId="77777777" w:rsidR="00974C15" w:rsidRPr="00DC221D" w:rsidRDefault="00974C15" w:rsidP="00F60156">
            <w:pPr>
              <w:rPr>
                <w:rFonts w:ascii="XDPrime" w:hAnsi="XDPrime"/>
              </w:rPr>
            </w:pPr>
            <w:r w:rsidRPr="00DC221D">
              <w:rPr>
                <w:rFonts w:ascii="XDPrime" w:hAnsi="XDPrime"/>
              </w:rPr>
              <w:t>Keterangan</w:t>
            </w:r>
          </w:p>
        </w:tc>
      </w:tr>
      <w:tr w:rsidR="00974C15" w:rsidRPr="00DC221D" w14:paraId="01C65310" w14:textId="77777777" w:rsidTr="00A6036A">
        <w:tc>
          <w:tcPr>
            <w:tcW w:w="1772" w:type="dxa"/>
          </w:tcPr>
          <w:p w14:paraId="6B11706A" w14:textId="77777777" w:rsidR="00974C15" w:rsidRPr="00DC221D" w:rsidRDefault="00974C15" w:rsidP="00F60156">
            <w:pPr>
              <w:rPr>
                <w:rFonts w:ascii="XDPrime" w:hAnsi="XDPrime"/>
              </w:rPr>
            </w:pPr>
            <w:r w:rsidRPr="00DC221D">
              <w:rPr>
                <w:rFonts w:ascii="XDPrime" w:hAnsi="XDPrime"/>
              </w:rPr>
              <w:t>Id_Loker</w:t>
            </w:r>
          </w:p>
        </w:tc>
        <w:tc>
          <w:tcPr>
            <w:tcW w:w="1378" w:type="dxa"/>
          </w:tcPr>
          <w:p w14:paraId="17127D6F" w14:textId="77777777" w:rsidR="00974C15" w:rsidRPr="00DC221D" w:rsidRDefault="00974C15" w:rsidP="00F60156">
            <w:pPr>
              <w:rPr>
                <w:rFonts w:ascii="XDPrime" w:hAnsi="XDPrime"/>
              </w:rPr>
            </w:pPr>
            <w:r w:rsidRPr="00DC221D">
              <w:rPr>
                <w:rFonts w:ascii="XDPrime" w:hAnsi="XDPrime"/>
              </w:rPr>
              <w:t>Nomor</w:t>
            </w:r>
          </w:p>
          <w:p w14:paraId="3B62C698" w14:textId="77777777" w:rsidR="00974C15" w:rsidRPr="00DC221D" w:rsidRDefault="00974C15" w:rsidP="00F60156">
            <w:pPr>
              <w:rPr>
                <w:rFonts w:ascii="XDPrime" w:hAnsi="XDPrime"/>
              </w:rPr>
            </w:pPr>
            <w:r w:rsidRPr="00DC221D">
              <w:rPr>
                <w:rFonts w:ascii="XDPrime" w:hAnsi="XDPrime"/>
              </w:rPr>
              <w:t>Loker</w:t>
            </w:r>
          </w:p>
        </w:tc>
        <w:tc>
          <w:tcPr>
            <w:tcW w:w="1206" w:type="dxa"/>
          </w:tcPr>
          <w:p w14:paraId="576982B2" w14:textId="77777777" w:rsidR="00974C15" w:rsidRPr="00DC221D" w:rsidRDefault="00974C15" w:rsidP="00F60156">
            <w:pPr>
              <w:rPr>
                <w:rFonts w:ascii="XDPrime" w:hAnsi="XDPrime"/>
              </w:rPr>
            </w:pPr>
            <w:r w:rsidRPr="00DC221D">
              <w:rPr>
                <w:rFonts w:ascii="XDPrime" w:hAnsi="XDPrime"/>
              </w:rPr>
              <w:t>Integer</w:t>
            </w:r>
          </w:p>
        </w:tc>
        <w:tc>
          <w:tcPr>
            <w:tcW w:w="1058" w:type="dxa"/>
          </w:tcPr>
          <w:p w14:paraId="05C7B977" w14:textId="77777777" w:rsidR="00974C15" w:rsidRPr="00DC221D" w:rsidRDefault="00974C15" w:rsidP="00F60156">
            <w:pPr>
              <w:rPr>
                <w:rFonts w:ascii="XDPrime" w:hAnsi="XDPrime"/>
              </w:rPr>
            </w:pPr>
            <w:r w:rsidRPr="00DC221D">
              <w:rPr>
                <w:rFonts w:ascii="XDPrime" w:hAnsi="XDPrime"/>
              </w:rPr>
              <w:t>Tidak</w:t>
            </w:r>
          </w:p>
        </w:tc>
        <w:tc>
          <w:tcPr>
            <w:tcW w:w="1144" w:type="dxa"/>
          </w:tcPr>
          <w:p w14:paraId="5A22B2B1" w14:textId="77777777" w:rsidR="00974C15" w:rsidRPr="00DC221D" w:rsidRDefault="00974C15" w:rsidP="00F60156">
            <w:pPr>
              <w:rPr>
                <w:rFonts w:ascii="XDPrime" w:hAnsi="XDPrime"/>
              </w:rPr>
            </w:pPr>
            <w:r w:rsidRPr="00DC221D">
              <w:rPr>
                <w:rFonts w:ascii="XDPrime" w:hAnsi="XDPrime"/>
              </w:rPr>
              <w:t>-</w:t>
            </w:r>
          </w:p>
        </w:tc>
        <w:tc>
          <w:tcPr>
            <w:tcW w:w="1369" w:type="dxa"/>
          </w:tcPr>
          <w:p w14:paraId="002E0D71"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4C987687" w14:textId="77777777" w:rsidTr="00A6036A">
        <w:tc>
          <w:tcPr>
            <w:tcW w:w="1772" w:type="dxa"/>
          </w:tcPr>
          <w:p w14:paraId="306D4A55"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Id_Bidang</w:t>
            </w:r>
          </w:p>
        </w:tc>
        <w:tc>
          <w:tcPr>
            <w:tcW w:w="1378" w:type="dxa"/>
          </w:tcPr>
          <w:p w14:paraId="6BC96599" w14:textId="77777777" w:rsidR="00974C15" w:rsidRPr="00DC221D" w:rsidRDefault="00974C15" w:rsidP="00F60156">
            <w:pPr>
              <w:rPr>
                <w:rFonts w:ascii="XDPrime" w:hAnsi="XDPrime"/>
              </w:rPr>
            </w:pPr>
            <w:r w:rsidRPr="00DC221D">
              <w:rPr>
                <w:rFonts w:ascii="XDPrime" w:hAnsi="XDPrime"/>
              </w:rPr>
              <w:t>Nomor Bidang</w:t>
            </w:r>
          </w:p>
        </w:tc>
        <w:tc>
          <w:tcPr>
            <w:tcW w:w="1206" w:type="dxa"/>
          </w:tcPr>
          <w:p w14:paraId="284B8A85"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integer</w:t>
            </w:r>
          </w:p>
        </w:tc>
        <w:tc>
          <w:tcPr>
            <w:tcW w:w="1058" w:type="dxa"/>
          </w:tcPr>
          <w:p w14:paraId="750DC9C9" w14:textId="77777777" w:rsidR="00974C15" w:rsidRPr="00DC221D" w:rsidRDefault="00974C15" w:rsidP="00F60156">
            <w:pPr>
              <w:rPr>
                <w:rFonts w:ascii="XDPrime" w:hAnsi="XDPrime"/>
              </w:rPr>
            </w:pPr>
            <w:r w:rsidRPr="00DC221D">
              <w:rPr>
                <w:rFonts w:ascii="XDPrime" w:hAnsi="XDPrime"/>
              </w:rPr>
              <w:t>Tidak</w:t>
            </w:r>
          </w:p>
        </w:tc>
        <w:tc>
          <w:tcPr>
            <w:tcW w:w="1144" w:type="dxa"/>
          </w:tcPr>
          <w:p w14:paraId="2D030A13" w14:textId="77777777" w:rsidR="00974C15" w:rsidRPr="00DC221D" w:rsidRDefault="00974C15" w:rsidP="00F60156">
            <w:pPr>
              <w:rPr>
                <w:rFonts w:ascii="XDPrime" w:hAnsi="XDPrime"/>
              </w:rPr>
            </w:pPr>
            <w:r w:rsidRPr="00DC221D">
              <w:rPr>
                <w:rFonts w:ascii="XDPrime" w:hAnsi="XDPrime"/>
              </w:rPr>
              <w:t>-</w:t>
            </w:r>
          </w:p>
        </w:tc>
        <w:tc>
          <w:tcPr>
            <w:tcW w:w="1369" w:type="dxa"/>
          </w:tcPr>
          <w:p w14:paraId="68A63DA9" w14:textId="77777777" w:rsidR="00974C15" w:rsidRPr="00DC221D" w:rsidRDefault="00974C15" w:rsidP="00F60156">
            <w:pPr>
              <w:rPr>
                <w:rFonts w:ascii="XDPrime" w:hAnsi="XDPrime"/>
              </w:rPr>
            </w:pPr>
            <w:r w:rsidRPr="00DC221D">
              <w:rPr>
                <w:rFonts w:ascii="XDPrime" w:hAnsi="XDPrime"/>
              </w:rPr>
              <w:t>Foreingn Key</w:t>
            </w:r>
          </w:p>
        </w:tc>
      </w:tr>
      <w:tr w:rsidR="00974C15" w:rsidRPr="00DC221D" w14:paraId="65DE8305" w14:textId="77777777" w:rsidTr="00A6036A">
        <w:tc>
          <w:tcPr>
            <w:tcW w:w="1772" w:type="dxa"/>
          </w:tcPr>
          <w:p w14:paraId="1007F5BC"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Id_pendidikan</w:t>
            </w:r>
          </w:p>
        </w:tc>
        <w:tc>
          <w:tcPr>
            <w:tcW w:w="1378" w:type="dxa"/>
          </w:tcPr>
          <w:p w14:paraId="1C6AD4DD" w14:textId="77777777" w:rsidR="00974C15" w:rsidRPr="00DC221D" w:rsidRDefault="00974C15" w:rsidP="00F60156">
            <w:pPr>
              <w:rPr>
                <w:rFonts w:ascii="XDPrime" w:hAnsi="XDPrime"/>
              </w:rPr>
            </w:pPr>
            <w:r w:rsidRPr="00DC221D">
              <w:rPr>
                <w:rFonts w:ascii="XDPrime" w:hAnsi="XDPrime"/>
              </w:rPr>
              <w:t xml:space="preserve">Nomor </w:t>
            </w:r>
          </w:p>
          <w:p w14:paraId="4974D22A" w14:textId="77777777" w:rsidR="00974C15" w:rsidRPr="00DC221D" w:rsidRDefault="00974C15" w:rsidP="00F60156">
            <w:pPr>
              <w:rPr>
                <w:rFonts w:ascii="XDPrime" w:hAnsi="XDPrime"/>
              </w:rPr>
            </w:pPr>
            <w:r w:rsidRPr="00DC221D">
              <w:rPr>
                <w:rFonts w:ascii="XDPrime" w:hAnsi="XDPrime"/>
              </w:rPr>
              <w:t>pendidikan</w:t>
            </w:r>
          </w:p>
        </w:tc>
        <w:tc>
          <w:tcPr>
            <w:tcW w:w="1206" w:type="dxa"/>
          </w:tcPr>
          <w:p w14:paraId="21AF71B9"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integer</w:t>
            </w:r>
          </w:p>
        </w:tc>
        <w:tc>
          <w:tcPr>
            <w:tcW w:w="1058" w:type="dxa"/>
          </w:tcPr>
          <w:p w14:paraId="62AA7F3A" w14:textId="77777777" w:rsidR="00974C15" w:rsidRPr="00DC221D" w:rsidRDefault="00974C15" w:rsidP="00F60156">
            <w:pPr>
              <w:rPr>
                <w:rFonts w:ascii="XDPrime" w:hAnsi="XDPrime"/>
              </w:rPr>
            </w:pPr>
            <w:r w:rsidRPr="00DC221D">
              <w:rPr>
                <w:rFonts w:ascii="XDPrime" w:hAnsi="XDPrime"/>
              </w:rPr>
              <w:t xml:space="preserve">Tidak </w:t>
            </w:r>
          </w:p>
        </w:tc>
        <w:tc>
          <w:tcPr>
            <w:tcW w:w="1144" w:type="dxa"/>
          </w:tcPr>
          <w:p w14:paraId="41DFB6AD" w14:textId="77777777" w:rsidR="00974C15" w:rsidRPr="00DC221D" w:rsidRDefault="00974C15" w:rsidP="00F60156">
            <w:pPr>
              <w:rPr>
                <w:rFonts w:ascii="XDPrime" w:hAnsi="XDPrime"/>
              </w:rPr>
            </w:pPr>
            <w:r w:rsidRPr="00DC221D">
              <w:rPr>
                <w:rFonts w:ascii="XDPrime" w:hAnsi="XDPrime"/>
              </w:rPr>
              <w:t>-</w:t>
            </w:r>
          </w:p>
        </w:tc>
        <w:tc>
          <w:tcPr>
            <w:tcW w:w="1369" w:type="dxa"/>
          </w:tcPr>
          <w:p w14:paraId="3E6FE630" w14:textId="77777777" w:rsidR="00974C15" w:rsidRPr="00DC221D" w:rsidRDefault="00974C15" w:rsidP="00F60156">
            <w:pPr>
              <w:rPr>
                <w:rFonts w:ascii="XDPrime" w:hAnsi="XDPrime"/>
              </w:rPr>
            </w:pPr>
            <w:r w:rsidRPr="00DC221D">
              <w:rPr>
                <w:rFonts w:ascii="XDPrime" w:hAnsi="XDPrime"/>
              </w:rPr>
              <w:t>Foreingn Key</w:t>
            </w:r>
          </w:p>
        </w:tc>
      </w:tr>
      <w:tr w:rsidR="00974C15" w:rsidRPr="00DC221D" w14:paraId="75E64F7D" w14:textId="77777777" w:rsidTr="00A6036A">
        <w:tc>
          <w:tcPr>
            <w:tcW w:w="1772" w:type="dxa"/>
          </w:tcPr>
          <w:p w14:paraId="245550E0"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Nama_perusahaan</w:t>
            </w:r>
          </w:p>
        </w:tc>
        <w:tc>
          <w:tcPr>
            <w:tcW w:w="1378" w:type="dxa"/>
          </w:tcPr>
          <w:p w14:paraId="780C7717" w14:textId="77777777" w:rsidR="00974C15" w:rsidRPr="00DC221D" w:rsidRDefault="00974C15" w:rsidP="00F60156">
            <w:pPr>
              <w:rPr>
                <w:rFonts w:ascii="XDPrime" w:hAnsi="XDPrime"/>
              </w:rPr>
            </w:pPr>
            <w:r w:rsidRPr="00DC221D">
              <w:rPr>
                <w:rFonts w:ascii="XDPrime" w:hAnsi="XDPrime"/>
              </w:rPr>
              <w:t>Nama</w:t>
            </w:r>
          </w:p>
          <w:p w14:paraId="1141A5C5" w14:textId="77777777" w:rsidR="00974C15" w:rsidRPr="00DC221D" w:rsidRDefault="00974C15" w:rsidP="00F60156">
            <w:pPr>
              <w:rPr>
                <w:rFonts w:ascii="XDPrime" w:hAnsi="XDPrime"/>
              </w:rPr>
            </w:pPr>
            <w:r w:rsidRPr="00DC221D">
              <w:rPr>
                <w:rFonts w:ascii="XDPrime" w:hAnsi="XDPrime"/>
              </w:rPr>
              <w:t>perusahaan</w:t>
            </w:r>
          </w:p>
        </w:tc>
        <w:tc>
          <w:tcPr>
            <w:tcW w:w="1206" w:type="dxa"/>
          </w:tcPr>
          <w:p w14:paraId="1E812626"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String (30)</w:t>
            </w:r>
          </w:p>
        </w:tc>
        <w:tc>
          <w:tcPr>
            <w:tcW w:w="1058" w:type="dxa"/>
          </w:tcPr>
          <w:p w14:paraId="5BA14064" w14:textId="77777777" w:rsidR="00974C15" w:rsidRPr="00DC221D" w:rsidRDefault="00974C15" w:rsidP="00F60156">
            <w:pPr>
              <w:rPr>
                <w:rFonts w:ascii="XDPrime" w:hAnsi="XDPrime"/>
              </w:rPr>
            </w:pPr>
            <w:r w:rsidRPr="00DC221D">
              <w:rPr>
                <w:rFonts w:ascii="XDPrime" w:hAnsi="XDPrime"/>
              </w:rPr>
              <w:t xml:space="preserve">Tidak </w:t>
            </w:r>
          </w:p>
        </w:tc>
        <w:tc>
          <w:tcPr>
            <w:tcW w:w="1144" w:type="dxa"/>
          </w:tcPr>
          <w:p w14:paraId="54302C32" w14:textId="77777777" w:rsidR="00974C15" w:rsidRPr="00DC221D" w:rsidRDefault="00974C15" w:rsidP="00F60156">
            <w:pPr>
              <w:rPr>
                <w:rFonts w:ascii="XDPrime" w:hAnsi="XDPrime"/>
              </w:rPr>
            </w:pPr>
            <w:r w:rsidRPr="00DC221D">
              <w:rPr>
                <w:rFonts w:ascii="XDPrime" w:hAnsi="XDPrime"/>
              </w:rPr>
              <w:t>-</w:t>
            </w:r>
          </w:p>
        </w:tc>
        <w:tc>
          <w:tcPr>
            <w:tcW w:w="1369" w:type="dxa"/>
          </w:tcPr>
          <w:p w14:paraId="571C5B45" w14:textId="77777777" w:rsidR="00974C15" w:rsidRPr="00DC221D" w:rsidRDefault="00974C15" w:rsidP="00F60156">
            <w:pPr>
              <w:rPr>
                <w:rFonts w:ascii="XDPrime" w:hAnsi="XDPrime"/>
              </w:rPr>
            </w:pPr>
            <w:r w:rsidRPr="00DC221D">
              <w:rPr>
                <w:rFonts w:ascii="XDPrime" w:hAnsi="XDPrime"/>
              </w:rPr>
              <w:t>-</w:t>
            </w:r>
          </w:p>
        </w:tc>
      </w:tr>
      <w:tr w:rsidR="00974C15" w:rsidRPr="00DC221D" w14:paraId="6B10EB96" w14:textId="77777777" w:rsidTr="00A6036A">
        <w:tc>
          <w:tcPr>
            <w:tcW w:w="1772" w:type="dxa"/>
          </w:tcPr>
          <w:p w14:paraId="1F845E0E"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Nama_Lowongan</w:t>
            </w:r>
          </w:p>
        </w:tc>
        <w:tc>
          <w:tcPr>
            <w:tcW w:w="1378" w:type="dxa"/>
          </w:tcPr>
          <w:p w14:paraId="34190B70" w14:textId="77777777" w:rsidR="00974C15" w:rsidRPr="00DC221D" w:rsidRDefault="00974C15" w:rsidP="00F60156">
            <w:pPr>
              <w:rPr>
                <w:rFonts w:ascii="XDPrime" w:hAnsi="XDPrime"/>
              </w:rPr>
            </w:pPr>
            <w:r w:rsidRPr="00DC221D">
              <w:rPr>
                <w:rFonts w:ascii="XDPrime" w:hAnsi="XDPrime"/>
              </w:rPr>
              <w:t xml:space="preserve">Nama </w:t>
            </w:r>
          </w:p>
          <w:p w14:paraId="3FD8A50C" w14:textId="77777777" w:rsidR="00974C15" w:rsidRPr="00DC221D" w:rsidRDefault="00974C15" w:rsidP="00F60156">
            <w:pPr>
              <w:rPr>
                <w:rFonts w:ascii="XDPrime" w:hAnsi="XDPrime"/>
              </w:rPr>
            </w:pPr>
            <w:r w:rsidRPr="00DC221D">
              <w:rPr>
                <w:rFonts w:ascii="XDPrime" w:hAnsi="XDPrime"/>
              </w:rPr>
              <w:t>lowongan</w:t>
            </w:r>
          </w:p>
        </w:tc>
        <w:tc>
          <w:tcPr>
            <w:tcW w:w="1206" w:type="dxa"/>
          </w:tcPr>
          <w:p w14:paraId="7540A3A2"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(25)</w:t>
            </w:r>
          </w:p>
        </w:tc>
        <w:tc>
          <w:tcPr>
            <w:tcW w:w="1058" w:type="dxa"/>
          </w:tcPr>
          <w:p w14:paraId="4BD27BBB" w14:textId="77777777" w:rsidR="00974C15" w:rsidRPr="00DC221D" w:rsidRDefault="00974C15" w:rsidP="00F60156">
            <w:pPr>
              <w:rPr>
                <w:rFonts w:ascii="XDPrime" w:hAnsi="XDPrime"/>
              </w:rPr>
            </w:pPr>
            <w:r w:rsidRPr="00DC221D">
              <w:rPr>
                <w:rFonts w:ascii="XDPrime" w:hAnsi="XDPrime"/>
              </w:rPr>
              <w:t>Tidak</w:t>
            </w:r>
          </w:p>
        </w:tc>
        <w:tc>
          <w:tcPr>
            <w:tcW w:w="1144" w:type="dxa"/>
          </w:tcPr>
          <w:p w14:paraId="64E194C4" w14:textId="77777777" w:rsidR="00974C15" w:rsidRPr="00DC221D" w:rsidRDefault="00974C15" w:rsidP="00F60156">
            <w:pPr>
              <w:rPr>
                <w:rFonts w:ascii="XDPrime" w:hAnsi="XDPrime"/>
              </w:rPr>
            </w:pPr>
            <w:r w:rsidRPr="00DC221D">
              <w:rPr>
                <w:rFonts w:ascii="XDPrime" w:hAnsi="XDPrime"/>
              </w:rPr>
              <w:t>-</w:t>
            </w:r>
          </w:p>
        </w:tc>
        <w:tc>
          <w:tcPr>
            <w:tcW w:w="1369" w:type="dxa"/>
          </w:tcPr>
          <w:p w14:paraId="3D150942" w14:textId="77777777" w:rsidR="00974C15" w:rsidRPr="00DC221D" w:rsidRDefault="00974C15" w:rsidP="00F60156">
            <w:pPr>
              <w:rPr>
                <w:rFonts w:ascii="XDPrime" w:hAnsi="XDPrime"/>
              </w:rPr>
            </w:pPr>
            <w:r w:rsidRPr="00DC221D">
              <w:rPr>
                <w:rFonts w:ascii="XDPrime" w:hAnsi="XDPrime"/>
              </w:rPr>
              <w:t>-</w:t>
            </w:r>
          </w:p>
        </w:tc>
      </w:tr>
      <w:tr w:rsidR="00974C15" w:rsidRPr="00DC221D" w14:paraId="5A2AE2D2" w14:textId="77777777" w:rsidTr="00A6036A">
        <w:tc>
          <w:tcPr>
            <w:tcW w:w="1772" w:type="dxa"/>
          </w:tcPr>
          <w:p w14:paraId="032AC5B1" w14:textId="77777777" w:rsidR="00974C15" w:rsidRPr="00DC221D" w:rsidRDefault="00974C15" w:rsidP="00F60156">
            <w:pPr>
              <w:rPr>
                <w:rFonts w:ascii="XDPrime" w:hAnsi="XDPrime"/>
              </w:rPr>
            </w:pPr>
            <w:r w:rsidRPr="00DC221D">
              <w:rPr>
                <w:rFonts w:ascii="XDPrime" w:hAnsi="XDPrime"/>
              </w:rPr>
              <w:t>Usia</w:t>
            </w:r>
          </w:p>
        </w:tc>
        <w:tc>
          <w:tcPr>
            <w:tcW w:w="1378" w:type="dxa"/>
          </w:tcPr>
          <w:p w14:paraId="1AEED5DE" w14:textId="77777777" w:rsidR="00974C15" w:rsidRPr="00DC221D" w:rsidRDefault="00974C15" w:rsidP="00F60156">
            <w:pPr>
              <w:rPr>
                <w:rFonts w:ascii="XDPrime" w:hAnsi="XDPrime"/>
              </w:rPr>
            </w:pPr>
            <w:r w:rsidRPr="00DC221D">
              <w:rPr>
                <w:rFonts w:ascii="XDPrime" w:hAnsi="XDPrime"/>
              </w:rPr>
              <w:t xml:space="preserve">Usia </w:t>
            </w:r>
          </w:p>
          <w:p w14:paraId="578F72D3" w14:textId="77777777" w:rsidR="00974C15" w:rsidRPr="00DC221D" w:rsidRDefault="00974C15" w:rsidP="00F60156">
            <w:pPr>
              <w:rPr>
                <w:rFonts w:ascii="XDPrime" w:hAnsi="XDPrime"/>
              </w:rPr>
            </w:pPr>
            <w:r w:rsidRPr="00DC221D">
              <w:rPr>
                <w:rFonts w:ascii="XDPrime" w:hAnsi="XDPrime"/>
              </w:rPr>
              <w:t>Pencari kerja</w:t>
            </w:r>
          </w:p>
        </w:tc>
        <w:tc>
          <w:tcPr>
            <w:tcW w:w="1206" w:type="dxa"/>
          </w:tcPr>
          <w:p w14:paraId="3534FCF1" w14:textId="77777777" w:rsidR="00974C15" w:rsidRPr="00DC221D" w:rsidRDefault="00974C15" w:rsidP="00F60156">
            <w:pPr>
              <w:rPr>
                <w:rFonts w:ascii="XDPrime" w:hAnsi="XDPrime"/>
              </w:rPr>
            </w:pPr>
            <w:r w:rsidRPr="00DC221D">
              <w:rPr>
                <w:rFonts w:ascii="XDPrime" w:hAnsi="XDPrime"/>
              </w:rPr>
              <w:t>integer</w:t>
            </w:r>
          </w:p>
        </w:tc>
        <w:tc>
          <w:tcPr>
            <w:tcW w:w="1058" w:type="dxa"/>
          </w:tcPr>
          <w:p w14:paraId="4CD87FCB" w14:textId="77777777" w:rsidR="00974C15" w:rsidRPr="00DC221D" w:rsidRDefault="00974C15" w:rsidP="00F60156">
            <w:pPr>
              <w:rPr>
                <w:rFonts w:ascii="XDPrime" w:hAnsi="XDPrime"/>
              </w:rPr>
            </w:pPr>
            <w:r w:rsidRPr="00DC221D">
              <w:rPr>
                <w:rFonts w:ascii="XDPrime" w:hAnsi="XDPrime"/>
              </w:rPr>
              <w:t>Tidak</w:t>
            </w:r>
          </w:p>
        </w:tc>
        <w:tc>
          <w:tcPr>
            <w:tcW w:w="1144" w:type="dxa"/>
          </w:tcPr>
          <w:p w14:paraId="28AB6B36" w14:textId="77777777" w:rsidR="00974C15" w:rsidRPr="00DC221D" w:rsidRDefault="00974C15" w:rsidP="00F60156">
            <w:pPr>
              <w:rPr>
                <w:rFonts w:ascii="XDPrime" w:hAnsi="XDPrime"/>
              </w:rPr>
            </w:pPr>
            <w:r w:rsidRPr="00DC221D">
              <w:rPr>
                <w:rFonts w:ascii="XDPrime" w:hAnsi="XDPrime"/>
              </w:rPr>
              <w:t>-</w:t>
            </w:r>
          </w:p>
        </w:tc>
        <w:tc>
          <w:tcPr>
            <w:tcW w:w="1369" w:type="dxa"/>
          </w:tcPr>
          <w:p w14:paraId="533CAFA3" w14:textId="77777777" w:rsidR="00974C15" w:rsidRPr="00DC221D" w:rsidRDefault="00974C15" w:rsidP="00F60156">
            <w:pPr>
              <w:rPr>
                <w:rFonts w:ascii="XDPrime" w:hAnsi="XDPrime"/>
              </w:rPr>
            </w:pPr>
            <w:r w:rsidRPr="00DC221D">
              <w:rPr>
                <w:rFonts w:ascii="XDPrime" w:hAnsi="XDPrime"/>
              </w:rPr>
              <w:t>-</w:t>
            </w:r>
          </w:p>
        </w:tc>
      </w:tr>
      <w:tr w:rsidR="00974C15" w:rsidRPr="00DC221D" w14:paraId="6E4CBDA6" w14:textId="77777777" w:rsidTr="00A6036A">
        <w:tc>
          <w:tcPr>
            <w:tcW w:w="1772" w:type="dxa"/>
          </w:tcPr>
          <w:p w14:paraId="3A4C6DA1" w14:textId="77777777" w:rsidR="00974C15" w:rsidRPr="00DC221D" w:rsidRDefault="00974C15" w:rsidP="00F60156">
            <w:pPr>
              <w:rPr>
                <w:rFonts w:ascii="XDPrime" w:hAnsi="XDPrime"/>
              </w:rPr>
            </w:pPr>
            <w:r w:rsidRPr="00DC221D">
              <w:rPr>
                <w:rFonts w:ascii="XDPrime" w:hAnsi="XDPrime"/>
              </w:rPr>
              <w:t>Jenis_Kelamin</w:t>
            </w:r>
          </w:p>
        </w:tc>
        <w:tc>
          <w:tcPr>
            <w:tcW w:w="1378" w:type="dxa"/>
          </w:tcPr>
          <w:p w14:paraId="21167D13" w14:textId="77777777" w:rsidR="00974C15" w:rsidRPr="00DC221D" w:rsidRDefault="00974C15" w:rsidP="00F60156">
            <w:pPr>
              <w:rPr>
                <w:rFonts w:ascii="XDPrime" w:hAnsi="XDPrime"/>
              </w:rPr>
            </w:pPr>
            <w:r w:rsidRPr="00DC221D">
              <w:rPr>
                <w:rFonts w:ascii="XDPrime" w:hAnsi="XDPrime"/>
              </w:rPr>
              <w:t>Jenis kelamin</w:t>
            </w:r>
          </w:p>
          <w:p w14:paraId="76C91598" w14:textId="77777777" w:rsidR="00974C15" w:rsidRPr="00DC221D" w:rsidRDefault="00974C15" w:rsidP="00F60156">
            <w:pPr>
              <w:rPr>
                <w:rFonts w:ascii="XDPrime" w:hAnsi="XDPrime"/>
              </w:rPr>
            </w:pPr>
            <w:r w:rsidRPr="00DC221D">
              <w:rPr>
                <w:rFonts w:ascii="XDPrime" w:hAnsi="XDPrime"/>
              </w:rPr>
              <w:t>Pencari kerja</w:t>
            </w:r>
          </w:p>
        </w:tc>
        <w:tc>
          <w:tcPr>
            <w:tcW w:w="1206" w:type="dxa"/>
          </w:tcPr>
          <w:p w14:paraId="1B4E644D" w14:textId="77777777" w:rsidR="00974C15" w:rsidRPr="00DC221D" w:rsidRDefault="00974C15" w:rsidP="00F60156">
            <w:pPr>
              <w:rPr>
                <w:rFonts w:ascii="XDPrime" w:hAnsi="XDPrime"/>
              </w:rPr>
            </w:pPr>
            <w:r w:rsidRPr="00DC221D">
              <w:rPr>
                <w:rFonts w:ascii="XDPrime" w:hAnsi="XDPrime"/>
              </w:rPr>
              <w:t>Varchar (13)</w:t>
            </w:r>
          </w:p>
        </w:tc>
        <w:tc>
          <w:tcPr>
            <w:tcW w:w="1058" w:type="dxa"/>
          </w:tcPr>
          <w:p w14:paraId="296AB005" w14:textId="77777777" w:rsidR="00974C15" w:rsidRPr="00DC221D" w:rsidRDefault="00974C15" w:rsidP="00F60156">
            <w:pPr>
              <w:rPr>
                <w:rFonts w:ascii="XDPrime" w:hAnsi="XDPrime"/>
              </w:rPr>
            </w:pPr>
            <w:r w:rsidRPr="00DC221D">
              <w:rPr>
                <w:rFonts w:ascii="XDPrime" w:hAnsi="XDPrime"/>
              </w:rPr>
              <w:t>Tidak</w:t>
            </w:r>
          </w:p>
        </w:tc>
        <w:tc>
          <w:tcPr>
            <w:tcW w:w="1144" w:type="dxa"/>
          </w:tcPr>
          <w:p w14:paraId="7CEF85AE" w14:textId="77777777" w:rsidR="00974C15" w:rsidRPr="00DC221D" w:rsidRDefault="00974C15" w:rsidP="00F60156">
            <w:pPr>
              <w:rPr>
                <w:rFonts w:ascii="XDPrime" w:hAnsi="XDPrime"/>
              </w:rPr>
            </w:pPr>
            <w:r w:rsidRPr="00DC221D">
              <w:rPr>
                <w:rFonts w:ascii="XDPrime" w:hAnsi="XDPrime"/>
              </w:rPr>
              <w:t>-</w:t>
            </w:r>
          </w:p>
        </w:tc>
        <w:tc>
          <w:tcPr>
            <w:tcW w:w="1369" w:type="dxa"/>
          </w:tcPr>
          <w:p w14:paraId="0BE86A90" w14:textId="77777777" w:rsidR="00974C15" w:rsidRPr="00DC221D" w:rsidRDefault="00974C15" w:rsidP="00F60156">
            <w:pPr>
              <w:rPr>
                <w:rFonts w:ascii="XDPrime" w:hAnsi="XDPrime"/>
              </w:rPr>
            </w:pPr>
            <w:r w:rsidRPr="00DC221D">
              <w:rPr>
                <w:rFonts w:ascii="XDPrime" w:hAnsi="XDPrime"/>
              </w:rPr>
              <w:t>-</w:t>
            </w:r>
          </w:p>
        </w:tc>
      </w:tr>
      <w:tr w:rsidR="00974C15" w:rsidRPr="00DC221D" w14:paraId="490B9116" w14:textId="77777777" w:rsidTr="00A6036A">
        <w:tc>
          <w:tcPr>
            <w:tcW w:w="1772" w:type="dxa"/>
          </w:tcPr>
          <w:p w14:paraId="11147102" w14:textId="77777777" w:rsidR="00974C15" w:rsidRPr="00DC221D" w:rsidRDefault="00974C15" w:rsidP="00F60156">
            <w:pPr>
              <w:rPr>
                <w:rFonts w:ascii="XDPrime" w:hAnsi="XDPrime"/>
              </w:rPr>
            </w:pPr>
            <w:r w:rsidRPr="00DC221D">
              <w:rPr>
                <w:rFonts w:ascii="XDPrime" w:hAnsi="XDPrime"/>
              </w:rPr>
              <w:t xml:space="preserve">Ipk </w:t>
            </w:r>
          </w:p>
        </w:tc>
        <w:tc>
          <w:tcPr>
            <w:tcW w:w="1378" w:type="dxa"/>
          </w:tcPr>
          <w:p w14:paraId="58401C30" w14:textId="77777777" w:rsidR="00974C15" w:rsidRPr="00DC221D" w:rsidRDefault="00974C15" w:rsidP="00F60156">
            <w:pPr>
              <w:rPr>
                <w:rFonts w:ascii="XDPrime" w:hAnsi="XDPrime"/>
              </w:rPr>
            </w:pPr>
            <w:r w:rsidRPr="00DC221D">
              <w:rPr>
                <w:rFonts w:ascii="XDPrime" w:hAnsi="XDPrime"/>
              </w:rPr>
              <w:t>Ipk</w:t>
            </w:r>
          </w:p>
          <w:p w14:paraId="2E863BB3" w14:textId="77777777" w:rsidR="00974C15" w:rsidRPr="00DC221D" w:rsidRDefault="00974C15" w:rsidP="00F60156">
            <w:pPr>
              <w:rPr>
                <w:rFonts w:ascii="XDPrime" w:hAnsi="XDPrime"/>
              </w:rPr>
            </w:pPr>
            <w:r w:rsidRPr="00DC221D">
              <w:rPr>
                <w:rFonts w:ascii="XDPrime" w:hAnsi="XDPrime"/>
              </w:rPr>
              <w:t>Pencari kerja</w:t>
            </w:r>
          </w:p>
        </w:tc>
        <w:tc>
          <w:tcPr>
            <w:tcW w:w="1206" w:type="dxa"/>
          </w:tcPr>
          <w:p w14:paraId="6EAD08D5" w14:textId="77777777" w:rsidR="00974C15" w:rsidRPr="00DC221D" w:rsidRDefault="00974C15" w:rsidP="00F60156">
            <w:pPr>
              <w:rPr>
                <w:rFonts w:ascii="XDPrime" w:hAnsi="XDPrime"/>
              </w:rPr>
            </w:pPr>
            <w:r w:rsidRPr="00DC221D">
              <w:rPr>
                <w:rFonts w:ascii="XDPrime" w:hAnsi="XDPrime"/>
              </w:rPr>
              <w:t>Numeric (2,2)</w:t>
            </w:r>
          </w:p>
        </w:tc>
        <w:tc>
          <w:tcPr>
            <w:tcW w:w="1058" w:type="dxa"/>
          </w:tcPr>
          <w:p w14:paraId="7F38C62A" w14:textId="77777777" w:rsidR="00974C15" w:rsidRPr="00DC221D" w:rsidRDefault="00974C15" w:rsidP="00F60156">
            <w:pPr>
              <w:rPr>
                <w:rFonts w:ascii="XDPrime" w:hAnsi="XDPrime"/>
              </w:rPr>
            </w:pPr>
            <w:r w:rsidRPr="00DC221D">
              <w:rPr>
                <w:rFonts w:ascii="XDPrime" w:hAnsi="XDPrime"/>
              </w:rPr>
              <w:t>Tidak</w:t>
            </w:r>
          </w:p>
        </w:tc>
        <w:tc>
          <w:tcPr>
            <w:tcW w:w="1144" w:type="dxa"/>
          </w:tcPr>
          <w:p w14:paraId="401743F3" w14:textId="77777777" w:rsidR="00974C15" w:rsidRPr="00DC221D" w:rsidRDefault="00974C15" w:rsidP="00F60156">
            <w:pPr>
              <w:rPr>
                <w:rFonts w:ascii="XDPrime" w:hAnsi="XDPrime"/>
              </w:rPr>
            </w:pPr>
            <w:r w:rsidRPr="00DC221D">
              <w:rPr>
                <w:rFonts w:ascii="XDPrime" w:hAnsi="XDPrime"/>
              </w:rPr>
              <w:t>-</w:t>
            </w:r>
          </w:p>
        </w:tc>
        <w:tc>
          <w:tcPr>
            <w:tcW w:w="1369" w:type="dxa"/>
          </w:tcPr>
          <w:p w14:paraId="5796A382" w14:textId="77777777" w:rsidR="00974C15" w:rsidRPr="00DC221D" w:rsidRDefault="00974C15" w:rsidP="00F60156">
            <w:pPr>
              <w:rPr>
                <w:rFonts w:ascii="XDPrime" w:hAnsi="XDPrime"/>
              </w:rPr>
            </w:pPr>
            <w:r w:rsidRPr="00DC221D">
              <w:rPr>
                <w:rFonts w:ascii="XDPrime" w:hAnsi="XDPrime"/>
              </w:rPr>
              <w:t>-</w:t>
            </w:r>
          </w:p>
        </w:tc>
      </w:tr>
      <w:tr w:rsidR="00974C15" w:rsidRPr="00DC221D" w14:paraId="4EB62BA6" w14:textId="77777777" w:rsidTr="00A6036A">
        <w:tc>
          <w:tcPr>
            <w:tcW w:w="1772" w:type="dxa"/>
          </w:tcPr>
          <w:p w14:paraId="5BC9D12E" w14:textId="77777777" w:rsidR="00974C15" w:rsidRPr="00DC221D" w:rsidRDefault="00974C15" w:rsidP="00F60156">
            <w:pPr>
              <w:rPr>
                <w:rFonts w:ascii="XDPrime" w:hAnsi="XDPrime"/>
              </w:rPr>
            </w:pPr>
            <w:r w:rsidRPr="00DC221D">
              <w:rPr>
                <w:rFonts w:ascii="XDPrime" w:hAnsi="XDPrime"/>
              </w:rPr>
              <w:lastRenderedPageBreak/>
              <w:t>Jam_Kerja</w:t>
            </w:r>
          </w:p>
        </w:tc>
        <w:tc>
          <w:tcPr>
            <w:tcW w:w="1378" w:type="dxa"/>
          </w:tcPr>
          <w:p w14:paraId="686AC9E5" w14:textId="77777777" w:rsidR="00974C15" w:rsidRPr="00DC221D" w:rsidRDefault="00974C15" w:rsidP="00F60156">
            <w:pPr>
              <w:rPr>
                <w:rFonts w:ascii="XDPrime" w:hAnsi="XDPrime"/>
              </w:rPr>
            </w:pPr>
            <w:r w:rsidRPr="00DC221D">
              <w:rPr>
                <w:rFonts w:ascii="XDPrime" w:hAnsi="XDPrime"/>
              </w:rPr>
              <w:t>Jam kerja</w:t>
            </w:r>
          </w:p>
        </w:tc>
        <w:tc>
          <w:tcPr>
            <w:tcW w:w="1206" w:type="dxa"/>
          </w:tcPr>
          <w:p w14:paraId="63D03D84" w14:textId="77777777" w:rsidR="00974C15" w:rsidRPr="00DC221D" w:rsidRDefault="00974C15" w:rsidP="00F60156">
            <w:pPr>
              <w:rPr>
                <w:rFonts w:ascii="XDPrime" w:hAnsi="XDPrime"/>
              </w:rPr>
            </w:pPr>
            <w:r w:rsidRPr="00DC221D">
              <w:rPr>
                <w:rFonts w:ascii="XDPrime" w:hAnsi="XDPrime"/>
              </w:rPr>
              <w:t>Varchar (20)</w:t>
            </w:r>
          </w:p>
        </w:tc>
        <w:tc>
          <w:tcPr>
            <w:tcW w:w="1058" w:type="dxa"/>
          </w:tcPr>
          <w:p w14:paraId="46D4DD4D" w14:textId="77777777" w:rsidR="00974C15" w:rsidRPr="00DC221D" w:rsidRDefault="00974C15" w:rsidP="00F60156">
            <w:pPr>
              <w:rPr>
                <w:rFonts w:ascii="XDPrime" w:hAnsi="XDPrime"/>
              </w:rPr>
            </w:pPr>
            <w:r w:rsidRPr="00DC221D">
              <w:rPr>
                <w:rFonts w:ascii="XDPrime" w:hAnsi="XDPrime"/>
              </w:rPr>
              <w:t>Tidak</w:t>
            </w:r>
          </w:p>
        </w:tc>
        <w:tc>
          <w:tcPr>
            <w:tcW w:w="1144" w:type="dxa"/>
          </w:tcPr>
          <w:p w14:paraId="6F3A9F79" w14:textId="77777777" w:rsidR="00974C15" w:rsidRPr="00DC221D" w:rsidRDefault="00974C15" w:rsidP="00F60156">
            <w:pPr>
              <w:rPr>
                <w:rFonts w:ascii="XDPrime" w:hAnsi="XDPrime"/>
              </w:rPr>
            </w:pPr>
            <w:r w:rsidRPr="00DC221D">
              <w:rPr>
                <w:rFonts w:ascii="XDPrime" w:hAnsi="XDPrime"/>
              </w:rPr>
              <w:t>-</w:t>
            </w:r>
          </w:p>
        </w:tc>
        <w:tc>
          <w:tcPr>
            <w:tcW w:w="1369" w:type="dxa"/>
          </w:tcPr>
          <w:p w14:paraId="3704D041" w14:textId="77777777" w:rsidR="00974C15" w:rsidRPr="00DC221D" w:rsidRDefault="00974C15" w:rsidP="00F60156">
            <w:pPr>
              <w:rPr>
                <w:rFonts w:ascii="XDPrime" w:hAnsi="XDPrime"/>
              </w:rPr>
            </w:pPr>
            <w:r w:rsidRPr="00DC221D">
              <w:rPr>
                <w:rFonts w:ascii="XDPrime" w:hAnsi="XDPrime"/>
              </w:rPr>
              <w:t>-</w:t>
            </w:r>
          </w:p>
        </w:tc>
      </w:tr>
      <w:tr w:rsidR="00974C15" w:rsidRPr="00DC221D" w14:paraId="3789B90F" w14:textId="77777777" w:rsidTr="00A6036A">
        <w:tc>
          <w:tcPr>
            <w:tcW w:w="1772" w:type="dxa"/>
          </w:tcPr>
          <w:p w14:paraId="3DB55792" w14:textId="77777777" w:rsidR="00974C15" w:rsidRPr="00DC221D" w:rsidRDefault="00974C15" w:rsidP="00F60156">
            <w:pPr>
              <w:rPr>
                <w:rFonts w:ascii="XDPrime" w:hAnsi="XDPrime"/>
              </w:rPr>
            </w:pPr>
            <w:r w:rsidRPr="00DC221D">
              <w:rPr>
                <w:rFonts w:ascii="XDPrime" w:hAnsi="XDPrime"/>
              </w:rPr>
              <w:t>Tanggal_Mulai</w:t>
            </w:r>
          </w:p>
        </w:tc>
        <w:tc>
          <w:tcPr>
            <w:tcW w:w="1378" w:type="dxa"/>
          </w:tcPr>
          <w:p w14:paraId="70ED54D4" w14:textId="77777777" w:rsidR="00974C15" w:rsidRPr="00DC221D" w:rsidRDefault="00974C15" w:rsidP="00F60156">
            <w:pPr>
              <w:rPr>
                <w:rFonts w:ascii="XDPrime" w:hAnsi="XDPrime"/>
              </w:rPr>
            </w:pPr>
            <w:r w:rsidRPr="00DC221D">
              <w:rPr>
                <w:rFonts w:ascii="XDPrime" w:hAnsi="XDPrime"/>
              </w:rPr>
              <w:t xml:space="preserve">Tanggal mulai </w:t>
            </w:r>
          </w:p>
          <w:p w14:paraId="5BDC2C38" w14:textId="77777777" w:rsidR="00974C15" w:rsidRPr="00DC221D" w:rsidRDefault="00974C15" w:rsidP="00F60156">
            <w:pPr>
              <w:rPr>
                <w:rFonts w:ascii="XDPrime" w:hAnsi="XDPrime"/>
              </w:rPr>
            </w:pPr>
            <w:r w:rsidRPr="00DC221D">
              <w:rPr>
                <w:rFonts w:ascii="XDPrime" w:hAnsi="XDPrime"/>
              </w:rPr>
              <w:t>kerja</w:t>
            </w:r>
          </w:p>
        </w:tc>
        <w:tc>
          <w:tcPr>
            <w:tcW w:w="1206" w:type="dxa"/>
          </w:tcPr>
          <w:p w14:paraId="28994D11" w14:textId="77777777" w:rsidR="00974C15" w:rsidRPr="00DC221D" w:rsidRDefault="00974C15" w:rsidP="00F60156">
            <w:pPr>
              <w:rPr>
                <w:rFonts w:ascii="XDPrime" w:hAnsi="XDPrime"/>
              </w:rPr>
            </w:pPr>
            <w:r w:rsidRPr="00DC221D">
              <w:rPr>
                <w:rFonts w:ascii="XDPrime" w:hAnsi="XDPrime"/>
              </w:rPr>
              <w:t>Date</w:t>
            </w:r>
          </w:p>
        </w:tc>
        <w:tc>
          <w:tcPr>
            <w:tcW w:w="1058" w:type="dxa"/>
          </w:tcPr>
          <w:p w14:paraId="1C2E4E29" w14:textId="77777777" w:rsidR="00974C15" w:rsidRPr="00DC221D" w:rsidRDefault="00974C15" w:rsidP="00F60156">
            <w:pPr>
              <w:rPr>
                <w:rFonts w:ascii="XDPrime" w:hAnsi="XDPrime"/>
              </w:rPr>
            </w:pPr>
            <w:r w:rsidRPr="00DC221D">
              <w:rPr>
                <w:rFonts w:ascii="XDPrime" w:hAnsi="XDPrime"/>
              </w:rPr>
              <w:t>Tidak</w:t>
            </w:r>
          </w:p>
        </w:tc>
        <w:tc>
          <w:tcPr>
            <w:tcW w:w="1144" w:type="dxa"/>
          </w:tcPr>
          <w:p w14:paraId="37792B39" w14:textId="77777777" w:rsidR="00974C15" w:rsidRPr="00DC221D" w:rsidRDefault="00974C15" w:rsidP="00F60156">
            <w:pPr>
              <w:rPr>
                <w:rFonts w:ascii="XDPrime" w:hAnsi="XDPrime"/>
              </w:rPr>
            </w:pPr>
            <w:r w:rsidRPr="00DC221D">
              <w:rPr>
                <w:rFonts w:ascii="XDPrime" w:hAnsi="XDPrime"/>
              </w:rPr>
              <w:t>--</w:t>
            </w:r>
          </w:p>
        </w:tc>
        <w:tc>
          <w:tcPr>
            <w:tcW w:w="1369" w:type="dxa"/>
          </w:tcPr>
          <w:p w14:paraId="3E7C099E" w14:textId="77777777" w:rsidR="00974C15" w:rsidRPr="00DC221D" w:rsidRDefault="00974C15" w:rsidP="00F60156">
            <w:pPr>
              <w:rPr>
                <w:rFonts w:ascii="XDPrime" w:hAnsi="XDPrime"/>
              </w:rPr>
            </w:pPr>
            <w:r w:rsidRPr="00DC221D">
              <w:rPr>
                <w:rFonts w:ascii="XDPrime" w:hAnsi="XDPrime"/>
              </w:rPr>
              <w:t>-</w:t>
            </w:r>
          </w:p>
        </w:tc>
      </w:tr>
      <w:tr w:rsidR="00974C15" w:rsidRPr="00DC221D" w14:paraId="2AA332BF" w14:textId="77777777" w:rsidTr="00A6036A">
        <w:tc>
          <w:tcPr>
            <w:tcW w:w="1772" w:type="dxa"/>
          </w:tcPr>
          <w:p w14:paraId="398D32F1" w14:textId="77777777" w:rsidR="00974C15" w:rsidRPr="00DC221D" w:rsidRDefault="00974C15" w:rsidP="00F60156">
            <w:pPr>
              <w:rPr>
                <w:rFonts w:ascii="XDPrime" w:hAnsi="XDPrime"/>
              </w:rPr>
            </w:pPr>
            <w:r w:rsidRPr="00DC221D">
              <w:rPr>
                <w:rFonts w:ascii="XDPrime" w:hAnsi="XDPrime"/>
              </w:rPr>
              <w:t>Tanggal_Berakhir</w:t>
            </w:r>
          </w:p>
        </w:tc>
        <w:tc>
          <w:tcPr>
            <w:tcW w:w="1378" w:type="dxa"/>
          </w:tcPr>
          <w:p w14:paraId="78E80DC1" w14:textId="77777777" w:rsidR="00974C15" w:rsidRPr="00DC221D" w:rsidRDefault="00974C15" w:rsidP="00F60156">
            <w:pPr>
              <w:rPr>
                <w:rFonts w:ascii="XDPrime" w:hAnsi="XDPrime"/>
              </w:rPr>
            </w:pPr>
            <w:r w:rsidRPr="00DC221D">
              <w:rPr>
                <w:rFonts w:ascii="XDPrime" w:hAnsi="XDPrime"/>
              </w:rPr>
              <w:t xml:space="preserve">Tanggal berakhir </w:t>
            </w:r>
          </w:p>
          <w:p w14:paraId="7964ACE1" w14:textId="77777777" w:rsidR="00974C15" w:rsidRPr="00DC221D" w:rsidRDefault="00974C15" w:rsidP="00F60156">
            <w:pPr>
              <w:rPr>
                <w:rFonts w:ascii="XDPrime" w:hAnsi="XDPrime"/>
              </w:rPr>
            </w:pPr>
            <w:r w:rsidRPr="00DC221D">
              <w:rPr>
                <w:rFonts w:ascii="XDPrime" w:hAnsi="XDPrime"/>
              </w:rPr>
              <w:t>kerja</w:t>
            </w:r>
          </w:p>
        </w:tc>
        <w:tc>
          <w:tcPr>
            <w:tcW w:w="1206" w:type="dxa"/>
          </w:tcPr>
          <w:p w14:paraId="2649390A" w14:textId="77777777" w:rsidR="00974C15" w:rsidRPr="00DC221D" w:rsidRDefault="00974C15" w:rsidP="00F60156">
            <w:pPr>
              <w:rPr>
                <w:rFonts w:ascii="XDPrime" w:hAnsi="XDPrime"/>
              </w:rPr>
            </w:pPr>
            <w:r w:rsidRPr="00DC221D">
              <w:rPr>
                <w:rFonts w:ascii="XDPrime" w:hAnsi="XDPrime"/>
              </w:rPr>
              <w:t xml:space="preserve">Date </w:t>
            </w:r>
          </w:p>
        </w:tc>
        <w:tc>
          <w:tcPr>
            <w:tcW w:w="1058" w:type="dxa"/>
          </w:tcPr>
          <w:p w14:paraId="621DED80" w14:textId="77777777" w:rsidR="00974C15" w:rsidRPr="00DC221D" w:rsidRDefault="00974C15" w:rsidP="00F60156">
            <w:pPr>
              <w:rPr>
                <w:rFonts w:ascii="XDPrime" w:hAnsi="XDPrime"/>
              </w:rPr>
            </w:pPr>
            <w:r w:rsidRPr="00DC221D">
              <w:rPr>
                <w:rFonts w:ascii="XDPrime" w:hAnsi="XDPrime"/>
              </w:rPr>
              <w:t>Tidak</w:t>
            </w:r>
          </w:p>
        </w:tc>
        <w:tc>
          <w:tcPr>
            <w:tcW w:w="1144" w:type="dxa"/>
          </w:tcPr>
          <w:p w14:paraId="312D4289" w14:textId="77777777" w:rsidR="00974C15" w:rsidRPr="00DC221D" w:rsidRDefault="00974C15" w:rsidP="00F60156">
            <w:pPr>
              <w:rPr>
                <w:rFonts w:ascii="XDPrime" w:hAnsi="XDPrime"/>
              </w:rPr>
            </w:pPr>
            <w:r w:rsidRPr="00DC221D">
              <w:rPr>
                <w:rFonts w:ascii="XDPrime" w:hAnsi="XDPrime"/>
              </w:rPr>
              <w:t>-</w:t>
            </w:r>
          </w:p>
        </w:tc>
        <w:tc>
          <w:tcPr>
            <w:tcW w:w="1369" w:type="dxa"/>
          </w:tcPr>
          <w:p w14:paraId="305E3EFD" w14:textId="77777777" w:rsidR="00974C15" w:rsidRPr="00DC221D" w:rsidRDefault="00974C15" w:rsidP="00F60156">
            <w:pPr>
              <w:rPr>
                <w:rFonts w:ascii="XDPrime" w:hAnsi="XDPrime"/>
              </w:rPr>
            </w:pPr>
            <w:r w:rsidRPr="00DC221D">
              <w:rPr>
                <w:rFonts w:ascii="XDPrime" w:hAnsi="XDPrime"/>
              </w:rPr>
              <w:t>-</w:t>
            </w:r>
          </w:p>
        </w:tc>
      </w:tr>
    </w:tbl>
    <w:p w14:paraId="51DEA420" w14:textId="77777777" w:rsidR="00974C15" w:rsidRPr="00DC221D" w:rsidRDefault="00974C15" w:rsidP="00974C15">
      <w:pPr>
        <w:rPr>
          <w:rFonts w:ascii="XDPrime" w:hAnsi="XDPrime"/>
        </w:rPr>
      </w:pPr>
    </w:p>
    <w:p w14:paraId="65C8AB57" w14:textId="4293A60E" w:rsidR="00974C15" w:rsidRPr="00DC221D" w:rsidRDefault="00974C15" w:rsidP="00974C15">
      <w:pPr>
        <w:pStyle w:val="Heading3"/>
        <w:rPr>
          <w:rFonts w:ascii="XDPrime" w:hAnsi="XDPrime"/>
        </w:rPr>
      </w:pPr>
      <w:bookmarkStart w:id="121" w:name="_Toc155118255"/>
      <w:bookmarkStart w:id="122" w:name="_Toc155118303"/>
      <w:r w:rsidRPr="00DC221D">
        <w:rPr>
          <w:rFonts w:ascii="XDPrime" w:hAnsi="XDPrime"/>
        </w:rPr>
        <w:t>Tabel TPerusahaan</w:t>
      </w:r>
      <w:bookmarkEnd w:id="121"/>
      <w:bookmarkEnd w:id="122"/>
    </w:p>
    <w:p w14:paraId="57022893" w14:textId="77777777" w:rsidR="00974C15" w:rsidRPr="00DC221D" w:rsidRDefault="00974C15" w:rsidP="00974C15">
      <w:pPr>
        <w:rPr>
          <w:rFonts w:ascii="XDPrime" w:hAnsi="XDPrime"/>
          <w:lang w:val="en-GB" w:eastAsia="en-US"/>
        </w:rPr>
      </w:pPr>
    </w:p>
    <w:p w14:paraId="303AA549" w14:textId="4802FFE7" w:rsidR="009170C5" w:rsidRPr="00DC221D" w:rsidRDefault="009170C5" w:rsidP="009170C5">
      <w:pPr>
        <w:pStyle w:val="Caption"/>
        <w:keepNext/>
      </w:pPr>
      <w:bookmarkStart w:id="123" w:name="_Toc154514348"/>
      <w:r w:rsidRPr="00DC221D">
        <w:t>Tabel 3.</w:t>
      </w:r>
      <w:r w:rsidR="00A077A0">
        <w:fldChar w:fldCharType="begin"/>
      </w:r>
      <w:r w:rsidR="00A077A0">
        <w:instrText xml:space="preserve"> SEQ Tabel_3. \* ARABIC </w:instrText>
      </w:r>
      <w:r w:rsidR="00A077A0">
        <w:fldChar w:fldCharType="separate"/>
      </w:r>
      <w:r w:rsidR="000E6C94">
        <w:rPr>
          <w:noProof/>
        </w:rPr>
        <w:t>6</w:t>
      </w:r>
      <w:r w:rsidR="00A077A0">
        <w:fldChar w:fldCharType="end"/>
      </w:r>
      <w:r w:rsidRPr="00DC221D">
        <w:t xml:space="preserve"> Tabel Perusahaan</w:t>
      </w:r>
      <w:bookmarkEnd w:id="123"/>
    </w:p>
    <w:tbl>
      <w:tblPr>
        <w:tblStyle w:val="TableGrid"/>
        <w:tblW w:w="0" w:type="auto"/>
        <w:tblLook w:val="04A0" w:firstRow="1" w:lastRow="0" w:firstColumn="1" w:lastColumn="0" w:noHBand="0" w:noVBand="1"/>
      </w:tblPr>
      <w:tblGrid>
        <w:gridCol w:w="1768"/>
        <w:gridCol w:w="1382"/>
        <w:gridCol w:w="1178"/>
        <w:gridCol w:w="1071"/>
        <w:gridCol w:w="1154"/>
        <w:gridCol w:w="1374"/>
      </w:tblGrid>
      <w:tr w:rsidR="00974C15" w:rsidRPr="00DC221D" w14:paraId="694DB264" w14:textId="77777777" w:rsidTr="009170C5">
        <w:tc>
          <w:tcPr>
            <w:tcW w:w="1768" w:type="dxa"/>
          </w:tcPr>
          <w:p w14:paraId="5E6222E3" w14:textId="77777777" w:rsidR="00974C15" w:rsidRPr="00DC221D" w:rsidRDefault="00974C15" w:rsidP="00F60156">
            <w:pPr>
              <w:rPr>
                <w:rFonts w:ascii="XDPrime" w:hAnsi="XDPrime"/>
              </w:rPr>
            </w:pPr>
            <w:r w:rsidRPr="00DC221D">
              <w:rPr>
                <w:rFonts w:ascii="XDPrime" w:hAnsi="XDPrime"/>
              </w:rPr>
              <w:t>IdField</w:t>
            </w:r>
          </w:p>
        </w:tc>
        <w:tc>
          <w:tcPr>
            <w:tcW w:w="1382" w:type="dxa"/>
          </w:tcPr>
          <w:p w14:paraId="75E14916" w14:textId="77777777" w:rsidR="00974C15" w:rsidRPr="00DC221D" w:rsidRDefault="00974C15" w:rsidP="00F60156">
            <w:pPr>
              <w:rPr>
                <w:rFonts w:ascii="XDPrime" w:hAnsi="XDPrime"/>
              </w:rPr>
            </w:pPr>
            <w:r w:rsidRPr="00DC221D">
              <w:rPr>
                <w:rFonts w:ascii="XDPrime" w:hAnsi="XDPrime"/>
              </w:rPr>
              <w:t>Deskripsi</w:t>
            </w:r>
          </w:p>
        </w:tc>
        <w:tc>
          <w:tcPr>
            <w:tcW w:w="1178" w:type="dxa"/>
          </w:tcPr>
          <w:p w14:paraId="5EBDBD0A" w14:textId="77777777" w:rsidR="00974C15" w:rsidRPr="00DC221D" w:rsidRDefault="00974C15" w:rsidP="00F60156">
            <w:pPr>
              <w:rPr>
                <w:rFonts w:ascii="XDPrime" w:hAnsi="XDPrime"/>
              </w:rPr>
            </w:pPr>
            <w:r w:rsidRPr="00DC221D">
              <w:rPr>
                <w:rFonts w:ascii="XDPrime" w:hAnsi="XDPrime"/>
              </w:rPr>
              <w:t xml:space="preserve">Type &amp; </w:t>
            </w:r>
          </w:p>
          <w:p w14:paraId="3009FFC7" w14:textId="77777777" w:rsidR="00974C15" w:rsidRPr="00DC221D" w:rsidRDefault="00974C15" w:rsidP="00F60156">
            <w:pPr>
              <w:rPr>
                <w:rFonts w:ascii="XDPrime" w:hAnsi="XDPrime"/>
              </w:rPr>
            </w:pPr>
            <w:r w:rsidRPr="00DC221D">
              <w:rPr>
                <w:rFonts w:ascii="XDPrime" w:hAnsi="XDPrime"/>
              </w:rPr>
              <w:t>Length</w:t>
            </w:r>
          </w:p>
        </w:tc>
        <w:tc>
          <w:tcPr>
            <w:tcW w:w="1071" w:type="dxa"/>
          </w:tcPr>
          <w:p w14:paraId="0AA6324A" w14:textId="77777777" w:rsidR="00974C15" w:rsidRPr="00DC221D" w:rsidRDefault="00974C15" w:rsidP="00F60156">
            <w:pPr>
              <w:rPr>
                <w:rFonts w:ascii="XDPrime" w:hAnsi="XDPrime"/>
              </w:rPr>
            </w:pPr>
            <w:r w:rsidRPr="00DC221D">
              <w:rPr>
                <w:rFonts w:ascii="XDPrime" w:hAnsi="XDPrime"/>
              </w:rPr>
              <w:t xml:space="preserve">Boleh </w:t>
            </w:r>
          </w:p>
          <w:p w14:paraId="24E3EED1" w14:textId="77777777" w:rsidR="00974C15" w:rsidRPr="00DC221D" w:rsidRDefault="00974C15" w:rsidP="00F60156">
            <w:pPr>
              <w:rPr>
                <w:rFonts w:ascii="XDPrime" w:hAnsi="XDPrime"/>
              </w:rPr>
            </w:pPr>
            <w:r w:rsidRPr="00DC221D">
              <w:rPr>
                <w:rFonts w:ascii="XDPrime" w:hAnsi="XDPrime"/>
              </w:rPr>
              <w:t>NUUL</w:t>
            </w:r>
          </w:p>
        </w:tc>
        <w:tc>
          <w:tcPr>
            <w:tcW w:w="1154" w:type="dxa"/>
          </w:tcPr>
          <w:p w14:paraId="574D88AA" w14:textId="77777777" w:rsidR="00974C15" w:rsidRPr="00DC221D" w:rsidRDefault="00974C15" w:rsidP="00F60156">
            <w:pPr>
              <w:rPr>
                <w:rFonts w:ascii="XDPrime" w:hAnsi="XDPrime"/>
              </w:rPr>
            </w:pPr>
            <w:r w:rsidRPr="00DC221D">
              <w:rPr>
                <w:rFonts w:ascii="XDPrime" w:hAnsi="XDPrime"/>
              </w:rPr>
              <w:t>Deflaut</w:t>
            </w:r>
          </w:p>
        </w:tc>
        <w:tc>
          <w:tcPr>
            <w:tcW w:w="1374" w:type="dxa"/>
          </w:tcPr>
          <w:p w14:paraId="5480B933" w14:textId="77777777" w:rsidR="00974C15" w:rsidRPr="00DC221D" w:rsidRDefault="00974C15" w:rsidP="00F60156">
            <w:pPr>
              <w:rPr>
                <w:rFonts w:ascii="XDPrime" w:hAnsi="XDPrime"/>
              </w:rPr>
            </w:pPr>
            <w:r w:rsidRPr="00DC221D">
              <w:rPr>
                <w:rFonts w:ascii="XDPrime" w:hAnsi="XDPrime"/>
              </w:rPr>
              <w:t>Keterangan</w:t>
            </w:r>
          </w:p>
        </w:tc>
      </w:tr>
      <w:tr w:rsidR="00974C15" w:rsidRPr="00DC221D" w14:paraId="1B63E253" w14:textId="77777777" w:rsidTr="009170C5">
        <w:tc>
          <w:tcPr>
            <w:tcW w:w="1768" w:type="dxa"/>
          </w:tcPr>
          <w:p w14:paraId="64C19080"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Id_Perusahaan</w:t>
            </w:r>
          </w:p>
        </w:tc>
        <w:tc>
          <w:tcPr>
            <w:tcW w:w="1382" w:type="dxa"/>
          </w:tcPr>
          <w:p w14:paraId="70D16719" w14:textId="77777777" w:rsidR="00974C15" w:rsidRPr="00DC221D" w:rsidRDefault="00974C15" w:rsidP="00F60156">
            <w:pPr>
              <w:rPr>
                <w:rFonts w:ascii="XDPrime" w:hAnsi="XDPrime"/>
              </w:rPr>
            </w:pPr>
            <w:r w:rsidRPr="00DC221D">
              <w:rPr>
                <w:rFonts w:ascii="XDPrime" w:hAnsi="XDPrime"/>
              </w:rPr>
              <w:t>Nomor</w:t>
            </w:r>
          </w:p>
          <w:p w14:paraId="2C6D19CD" w14:textId="77777777" w:rsidR="00974C15" w:rsidRPr="00DC221D" w:rsidRDefault="00974C15" w:rsidP="00F60156">
            <w:pPr>
              <w:rPr>
                <w:rFonts w:ascii="XDPrime" w:hAnsi="XDPrime"/>
              </w:rPr>
            </w:pPr>
            <w:r w:rsidRPr="00DC221D">
              <w:rPr>
                <w:rFonts w:ascii="XDPrime" w:hAnsi="XDPrime"/>
              </w:rPr>
              <w:t>perusahaan</w:t>
            </w:r>
          </w:p>
        </w:tc>
        <w:tc>
          <w:tcPr>
            <w:tcW w:w="1178" w:type="dxa"/>
          </w:tcPr>
          <w:p w14:paraId="7083A0B7"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integer</w:t>
            </w:r>
          </w:p>
        </w:tc>
        <w:tc>
          <w:tcPr>
            <w:tcW w:w="1071" w:type="dxa"/>
          </w:tcPr>
          <w:p w14:paraId="04B9851E" w14:textId="77777777" w:rsidR="00974C15" w:rsidRPr="00DC221D" w:rsidRDefault="00974C15" w:rsidP="00F60156">
            <w:pPr>
              <w:rPr>
                <w:rFonts w:ascii="XDPrime" w:hAnsi="XDPrime"/>
              </w:rPr>
            </w:pPr>
            <w:r w:rsidRPr="00DC221D">
              <w:rPr>
                <w:rFonts w:ascii="XDPrime" w:hAnsi="XDPrime"/>
              </w:rPr>
              <w:t xml:space="preserve">Tidak </w:t>
            </w:r>
          </w:p>
        </w:tc>
        <w:tc>
          <w:tcPr>
            <w:tcW w:w="1154" w:type="dxa"/>
          </w:tcPr>
          <w:p w14:paraId="5C349475" w14:textId="77777777" w:rsidR="00974C15" w:rsidRPr="00DC221D" w:rsidRDefault="00974C15" w:rsidP="00F60156">
            <w:pPr>
              <w:rPr>
                <w:rFonts w:ascii="XDPrime" w:hAnsi="XDPrime"/>
              </w:rPr>
            </w:pPr>
            <w:r w:rsidRPr="00DC221D">
              <w:rPr>
                <w:rFonts w:ascii="XDPrime" w:hAnsi="XDPrime"/>
              </w:rPr>
              <w:t>-</w:t>
            </w:r>
          </w:p>
        </w:tc>
        <w:tc>
          <w:tcPr>
            <w:tcW w:w="1374" w:type="dxa"/>
          </w:tcPr>
          <w:p w14:paraId="68302E0F" w14:textId="77777777" w:rsidR="00974C15" w:rsidRPr="00DC221D" w:rsidRDefault="00974C15" w:rsidP="00F60156">
            <w:pPr>
              <w:rPr>
                <w:rFonts w:ascii="XDPrime" w:hAnsi="XDPrime"/>
              </w:rPr>
            </w:pPr>
            <w:r w:rsidRPr="00DC221D">
              <w:rPr>
                <w:rFonts w:ascii="XDPrime" w:hAnsi="XDPrime"/>
              </w:rPr>
              <w:t>Primary Key</w:t>
            </w:r>
          </w:p>
        </w:tc>
      </w:tr>
      <w:tr w:rsidR="00974C15" w:rsidRPr="00DC221D" w14:paraId="4CEC00D6" w14:textId="77777777" w:rsidTr="009170C5">
        <w:tc>
          <w:tcPr>
            <w:tcW w:w="1768" w:type="dxa"/>
          </w:tcPr>
          <w:p w14:paraId="61EE3AB4"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Nama_Perusahaan</w:t>
            </w:r>
          </w:p>
        </w:tc>
        <w:tc>
          <w:tcPr>
            <w:tcW w:w="1382" w:type="dxa"/>
          </w:tcPr>
          <w:p w14:paraId="0B4F0035" w14:textId="77777777" w:rsidR="00974C15" w:rsidRPr="00DC221D" w:rsidRDefault="00974C15" w:rsidP="00F60156">
            <w:pPr>
              <w:rPr>
                <w:rFonts w:ascii="XDPrime" w:hAnsi="XDPrime"/>
              </w:rPr>
            </w:pPr>
            <w:r w:rsidRPr="00DC221D">
              <w:rPr>
                <w:rFonts w:ascii="XDPrime" w:hAnsi="XDPrime"/>
              </w:rPr>
              <w:t>Nama perusahaan</w:t>
            </w:r>
          </w:p>
        </w:tc>
        <w:tc>
          <w:tcPr>
            <w:tcW w:w="1178" w:type="dxa"/>
          </w:tcPr>
          <w:p w14:paraId="70C7AB8C"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(20)</w:t>
            </w:r>
          </w:p>
        </w:tc>
        <w:tc>
          <w:tcPr>
            <w:tcW w:w="1071" w:type="dxa"/>
          </w:tcPr>
          <w:p w14:paraId="370CFFD6" w14:textId="77777777" w:rsidR="00974C15" w:rsidRPr="00DC221D" w:rsidRDefault="00974C15" w:rsidP="00F60156">
            <w:pPr>
              <w:rPr>
                <w:rFonts w:ascii="XDPrime" w:hAnsi="XDPrime"/>
              </w:rPr>
            </w:pPr>
            <w:r w:rsidRPr="00DC221D">
              <w:rPr>
                <w:rFonts w:ascii="XDPrime" w:hAnsi="XDPrime"/>
              </w:rPr>
              <w:t>Tidak</w:t>
            </w:r>
          </w:p>
        </w:tc>
        <w:tc>
          <w:tcPr>
            <w:tcW w:w="1154" w:type="dxa"/>
          </w:tcPr>
          <w:p w14:paraId="08BF96D4" w14:textId="77777777" w:rsidR="00974C15" w:rsidRPr="00DC221D" w:rsidRDefault="00974C15" w:rsidP="00F60156">
            <w:pPr>
              <w:rPr>
                <w:rFonts w:ascii="XDPrime" w:hAnsi="XDPrime"/>
              </w:rPr>
            </w:pPr>
            <w:r w:rsidRPr="00DC221D">
              <w:rPr>
                <w:rFonts w:ascii="XDPrime" w:hAnsi="XDPrime"/>
              </w:rPr>
              <w:t>-</w:t>
            </w:r>
          </w:p>
        </w:tc>
        <w:tc>
          <w:tcPr>
            <w:tcW w:w="1374" w:type="dxa"/>
          </w:tcPr>
          <w:p w14:paraId="3909ED93" w14:textId="77777777" w:rsidR="00974C15" w:rsidRPr="00DC221D" w:rsidRDefault="00974C15" w:rsidP="00F60156">
            <w:pPr>
              <w:rPr>
                <w:rFonts w:ascii="XDPrime" w:hAnsi="XDPrime"/>
              </w:rPr>
            </w:pPr>
            <w:r w:rsidRPr="00DC221D">
              <w:rPr>
                <w:rFonts w:ascii="XDPrime" w:hAnsi="XDPrime"/>
              </w:rPr>
              <w:t>-</w:t>
            </w:r>
          </w:p>
        </w:tc>
      </w:tr>
      <w:tr w:rsidR="00974C15" w:rsidRPr="00DC221D" w14:paraId="4E60C3D4" w14:textId="77777777" w:rsidTr="009170C5">
        <w:tc>
          <w:tcPr>
            <w:tcW w:w="1768" w:type="dxa"/>
          </w:tcPr>
          <w:p w14:paraId="14E8E2D1" w14:textId="77777777" w:rsidR="00974C15" w:rsidRPr="00DC221D" w:rsidRDefault="00974C15" w:rsidP="00F60156">
            <w:pPr>
              <w:rPr>
                <w:rFonts w:ascii="XDPrime" w:hAnsi="XDPrime" w:cs="Helvetica"/>
                <w:color w:val="000000"/>
                <w:sz w:val="18"/>
                <w:szCs w:val="18"/>
                <w:shd w:val="clear" w:color="auto" w:fill="FBFBFB"/>
              </w:rPr>
            </w:pPr>
            <w:r w:rsidRPr="00DC221D">
              <w:rPr>
                <w:rFonts w:ascii="XDPrime" w:hAnsi="XDPrime" w:cs="Helvetica"/>
                <w:color w:val="000000"/>
                <w:sz w:val="18"/>
                <w:szCs w:val="18"/>
                <w:shd w:val="clear" w:color="auto" w:fill="FBFBFB"/>
              </w:rPr>
              <w:t>Profil</w:t>
            </w:r>
          </w:p>
        </w:tc>
        <w:tc>
          <w:tcPr>
            <w:tcW w:w="1382" w:type="dxa"/>
          </w:tcPr>
          <w:p w14:paraId="455233EF" w14:textId="77777777" w:rsidR="00974C15" w:rsidRPr="00DC221D" w:rsidRDefault="00974C15" w:rsidP="00F60156">
            <w:pPr>
              <w:rPr>
                <w:rFonts w:ascii="XDPrime" w:hAnsi="XDPrime"/>
              </w:rPr>
            </w:pPr>
            <w:r w:rsidRPr="00DC221D">
              <w:rPr>
                <w:rFonts w:ascii="XDPrime" w:hAnsi="XDPrime"/>
              </w:rPr>
              <w:t xml:space="preserve">Profil </w:t>
            </w:r>
          </w:p>
          <w:p w14:paraId="7D9F20A7" w14:textId="77777777" w:rsidR="00974C15" w:rsidRPr="00DC221D" w:rsidRDefault="00974C15" w:rsidP="00F60156">
            <w:pPr>
              <w:rPr>
                <w:rFonts w:ascii="XDPrime" w:hAnsi="XDPrime"/>
              </w:rPr>
            </w:pPr>
            <w:r w:rsidRPr="00DC221D">
              <w:rPr>
                <w:rFonts w:ascii="XDPrime" w:hAnsi="XDPrime"/>
              </w:rPr>
              <w:t>perusahaan</w:t>
            </w:r>
          </w:p>
        </w:tc>
        <w:tc>
          <w:tcPr>
            <w:tcW w:w="1178" w:type="dxa"/>
          </w:tcPr>
          <w:p w14:paraId="5CB495C9" w14:textId="77777777" w:rsidR="00974C15" w:rsidRPr="00DC221D" w:rsidRDefault="00974C15" w:rsidP="00F60156">
            <w:pPr>
              <w:rPr>
                <w:rFonts w:ascii="XDPrime" w:hAnsi="XDPrime"/>
                <w:color w:val="000000"/>
                <w:sz w:val="18"/>
                <w:szCs w:val="18"/>
                <w:shd w:val="clear" w:color="auto" w:fill="FBFBFB"/>
              </w:rPr>
            </w:pPr>
            <w:r w:rsidRPr="00DC221D">
              <w:rPr>
                <w:rFonts w:ascii="XDPrime" w:hAnsi="XDPrime"/>
                <w:color w:val="000000"/>
                <w:sz w:val="18"/>
                <w:szCs w:val="18"/>
                <w:shd w:val="clear" w:color="auto" w:fill="FBFBFB"/>
              </w:rPr>
              <w:t>Varchar (12)</w:t>
            </w:r>
          </w:p>
        </w:tc>
        <w:tc>
          <w:tcPr>
            <w:tcW w:w="1071" w:type="dxa"/>
          </w:tcPr>
          <w:p w14:paraId="16E3283F" w14:textId="77777777" w:rsidR="00974C15" w:rsidRPr="00DC221D" w:rsidRDefault="00974C15" w:rsidP="00F60156">
            <w:pPr>
              <w:rPr>
                <w:rFonts w:ascii="XDPrime" w:hAnsi="XDPrime"/>
              </w:rPr>
            </w:pPr>
            <w:r w:rsidRPr="00DC221D">
              <w:rPr>
                <w:rFonts w:ascii="XDPrime" w:hAnsi="XDPrime"/>
              </w:rPr>
              <w:t>Tidak</w:t>
            </w:r>
          </w:p>
        </w:tc>
        <w:tc>
          <w:tcPr>
            <w:tcW w:w="1154" w:type="dxa"/>
          </w:tcPr>
          <w:p w14:paraId="238BC5C4" w14:textId="77777777" w:rsidR="00974C15" w:rsidRPr="00DC221D" w:rsidRDefault="00974C15" w:rsidP="00F60156">
            <w:pPr>
              <w:rPr>
                <w:rFonts w:ascii="XDPrime" w:hAnsi="XDPrime"/>
              </w:rPr>
            </w:pPr>
            <w:r w:rsidRPr="00DC221D">
              <w:rPr>
                <w:rFonts w:ascii="XDPrime" w:hAnsi="XDPrime"/>
              </w:rPr>
              <w:t>-</w:t>
            </w:r>
          </w:p>
        </w:tc>
        <w:tc>
          <w:tcPr>
            <w:tcW w:w="1374" w:type="dxa"/>
          </w:tcPr>
          <w:p w14:paraId="442EB19E" w14:textId="77777777" w:rsidR="00974C15" w:rsidRPr="00DC221D" w:rsidRDefault="00974C15" w:rsidP="00F60156">
            <w:pPr>
              <w:rPr>
                <w:rFonts w:ascii="XDPrime" w:hAnsi="XDPrime"/>
              </w:rPr>
            </w:pPr>
            <w:r w:rsidRPr="00DC221D">
              <w:rPr>
                <w:rFonts w:ascii="XDPrime" w:hAnsi="XDPrime"/>
              </w:rPr>
              <w:t>-</w:t>
            </w:r>
          </w:p>
        </w:tc>
      </w:tr>
      <w:tr w:rsidR="00974C15" w:rsidRPr="00DC221D" w14:paraId="58254748" w14:textId="77777777" w:rsidTr="009170C5">
        <w:tc>
          <w:tcPr>
            <w:tcW w:w="1768" w:type="dxa"/>
          </w:tcPr>
          <w:p w14:paraId="71457627" w14:textId="77777777" w:rsidR="00974C15" w:rsidRPr="00DC221D" w:rsidRDefault="00974C15" w:rsidP="00F60156">
            <w:pPr>
              <w:rPr>
                <w:rFonts w:ascii="XDPrime" w:hAnsi="XDPrime"/>
              </w:rPr>
            </w:pPr>
            <w:r w:rsidRPr="00DC221D">
              <w:rPr>
                <w:rFonts w:ascii="XDPrime" w:hAnsi="XDPrime"/>
              </w:rPr>
              <w:t>Jenis_Usaha</w:t>
            </w:r>
          </w:p>
        </w:tc>
        <w:tc>
          <w:tcPr>
            <w:tcW w:w="1382" w:type="dxa"/>
          </w:tcPr>
          <w:p w14:paraId="10D2A3B7" w14:textId="77777777" w:rsidR="00974C15" w:rsidRPr="00DC221D" w:rsidRDefault="00974C15" w:rsidP="00F60156">
            <w:pPr>
              <w:rPr>
                <w:rFonts w:ascii="XDPrime" w:hAnsi="XDPrime"/>
              </w:rPr>
            </w:pPr>
            <w:r w:rsidRPr="00DC221D">
              <w:rPr>
                <w:rFonts w:ascii="XDPrime" w:hAnsi="XDPrime"/>
              </w:rPr>
              <w:t>Jenis usaha</w:t>
            </w:r>
          </w:p>
          <w:p w14:paraId="7BDF6C88" w14:textId="77777777" w:rsidR="00974C15" w:rsidRPr="00DC221D" w:rsidRDefault="00974C15" w:rsidP="00F60156">
            <w:pPr>
              <w:rPr>
                <w:rFonts w:ascii="XDPrime" w:hAnsi="XDPrime"/>
              </w:rPr>
            </w:pPr>
            <w:r w:rsidRPr="00DC221D">
              <w:rPr>
                <w:rFonts w:ascii="XDPrime" w:hAnsi="XDPrime"/>
              </w:rPr>
              <w:t>perusahaan</w:t>
            </w:r>
          </w:p>
        </w:tc>
        <w:tc>
          <w:tcPr>
            <w:tcW w:w="1178" w:type="dxa"/>
          </w:tcPr>
          <w:p w14:paraId="4553A16E" w14:textId="77777777" w:rsidR="00974C15" w:rsidRPr="00DC221D" w:rsidRDefault="00974C15" w:rsidP="00F60156">
            <w:pPr>
              <w:rPr>
                <w:rFonts w:ascii="XDPrime" w:hAnsi="XDPrime"/>
              </w:rPr>
            </w:pPr>
            <w:r w:rsidRPr="00DC221D">
              <w:rPr>
                <w:rFonts w:ascii="XDPrime" w:hAnsi="XDPrime"/>
              </w:rPr>
              <w:t>Varchar (15)</w:t>
            </w:r>
          </w:p>
        </w:tc>
        <w:tc>
          <w:tcPr>
            <w:tcW w:w="1071" w:type="dxa"/>
          </w:tcPr>
          <w:p w14:paraId="3464D4E6" w14:textId="77777777" w:rsidR="00974C15" w:rsidRPr="00DC221D" w:rsidRDefault="00974C15" w:rsidP="00F60156">
            <w:pPr>
              <w:rPr>
                <w:rFonts w:ascii="XDPrime" w:hAnsi="XDPrime"/>
              </w:rPr>
            </w:pPr>
            <w:r w:rsidRPr="00DC221D">
              <w:rPr>
                <w:rFonts w:ascii="XDPrime" w:hAnsi="XDPrime"/>
              </w:rPr>
              <w:t>Tidak</w:t>
            </w:r>
          </w:p>
        </w:tc>
        <w:tc>
          <w:tcPr>
            <w:tcW w:w="1154" w:type="dxa"/>
          </w:tcPr>
          <w:p w14:paraId="1B485087" w14:textId="77777777" w:rsidR="00974C15" w:rsidRPr="00DC221D" w:rsidRDefault="00974C15" w:rsidP="00F60156">
            <w:pPr>
              <w:rPr>
                <w:rFonts w:ascii="XDPrime" w:hAnsi="XDPrime"/>
              </w:rPr>
            </w:pPr>
            <w:r w:rsidRPr="00DC221D">
              <w:rPr>
                <w:rFonts w:ascii="XDPrime" w:hAnsi="XDPrime"/>
              </w:rPr>
              <w:t>-</w:t>
            </w:r>
          </w:p>
        </w:tc>
        <w:tc>
          <w:tcPr>
            <w:tcW w:w="1374" w:type="dxa"/>
          </w:tcPr>
          <w:p w14:paraId="4045FDC5" w14:textId="77777777" w:rsidR="00974C15" w:rsidRPr="00DC221D" w:rsidRDefault="00974C15" w:rsidP="00F60156">
            <w:pPr>
              <w:rPr>
                <w:rFonts w:ascii="XDPrime" w:hAnsi="XDPrime"/>
              </w:rPr>
            </w:pPr>
            <w:r w:rsidRPr="00DC221D">
              <w:rPr>
                <w:rFonts w:ascii="XDPrime" w:hAnsi="XDPrime"/>
              </w:rPr>
              <w:t>-</w:t>
            </w:r>
          </w:p>
        </w:tc>
      </w:tr>
      <w:tr w:rsidR="00974C15" w:rsidRPr="00DC221D" w14:paraId="294B96DD" w14:textId="77777777" w:rsidTr="009170C5">
        <w:tc>
          <w:tcPr>
            <w:tcW w:w="1768" w:type="dxa"/>
          </w:tcPr>
          <w:p w14:paraId="292C7165" w14:textId="77777777" w:rsidR="00974C15" w:rsidRPr="00DC221D" w:rsidRDefault="00974C15" w:rsidP="00F60156">
            <w:pPr>
              <w:rPr>
                <w:rFonts w:ascii="XDPrime" w:hAnsi="XDPrime"/>
              </w:rPr>
            </w:pPr>
            <w:r w:rsidRPr="00DC221D">
              <w:rPr>
                <w:rFonts w:ascii="XDPrime" w:hAnsi="XDPrime"/>
              </w:rPr>
              <w:t>Kota</w:t>
            </w:r>
          </w:p>
        </w:tc>
        <w:tc>
          <w:tcPr>
            <w:tcW w:w="1382" w:type="dxa"/>
          </w:tcPr>
          <w:p w14:paraId="2906FA2C" w14:textId="77777777" w:rsidR="00974C15" w:rsidRPr="00DC221D" w:rsidRDefault="00974C15" w:rsidP="00F60156">
            <w:pPr>
              <w:rPr>
                <w:rFonts w:ascii="XDPrime" w:hAnsi="XDPrime"/>
              </w:rPr>
            </w:pPr>
            <w:r w:rsidRPr="00DC221D">
              <w:rPr>
                <w:rFonts w:ascii="XDPrime" w:hAnsi="XDPrime"/>
              </w:rPr>
              <w:t>Kota</w:t>
            </w:r>
          </w:p>
          <w:p w14:paraId="0BB83298" w14:textId="77777777" w:rsidR="00974C15" w:rsidRPr="00DC221D" w:rsidRDefault="00974C15" w:rsidP="00F60156">
            <w:pPr>
              <w:rPr>
                <w:rFonts w:ascii="XDPrime" w:hAnsi="XDPrime"/>
              </w:rPr>
            </w:pPr>
            <w:r w:rsidRPr="00DC221D">
              <w:rPr>
                <w:rFonts w:ascii="XDPrime" w:hAnsi="XDPrime"/>
              </w:rPr>
              <w:t xml:space="preserve">Perusahaan </w:t>
            </w:r>
          </w:p>
        </w:tc>
        <w:tc>
          <w:tcPr>
            <w:tcW w:w="1178" w:type="dxa"/>
          </w:tcPr>
          <w:p w14:paraId="3479A512" w14:textId="77777777" w:rsidR="00974C15" w:rsidRPr="00DC221D" w:rsidRDefault="00974C15" w:rsidP="00F60156">
            <w:pPr>
              <w:rPr>
                <w:rFonts w:ascii="XDPrime" w:hAnsi="XDPrime"/>
              </w:rPr>
            </w:pPr>
            <w:r w:rsidRPr="00DC221D">
              <w:rPr>
                <w:rFonts w:ascii="XDPrime" w:hAnsi="XDPrime"/>
              </w:rPr>
              <w:t>Varchar (12)</w:t>
            </w:r>
          </w:p>
        </w:tc>
        <w:tc>
          <w:tcPr>
            <w:tcW w:w="1071" w:type="dxa"/>
          </w:tcPr>
          <w:p w14:paraId="39BE71B1" w14:textId="77777777" w:rsidR="00974C15" w:rsidRPr="00DC221D" w:rsidRDefault="00974C15" w:rsidP="00F60156">
            <w:pPr>
              <w:rPr>
                <w:rFonts w:ascii="XDPrime" w:hAnsi="XDPrime"/>
              </w:rPr>
            </w:pPr>
            <w:r w:rsidRPr="00DC221D">
              <w:rPr>
                <w:rFonts w:ascii="XDPrime" w:hAnsi="XDPrime"/>
              </w:rPr>
              <w:t>Tidak</w:t>
            </w:r>
          </w:p>
        </w:tc>
        <w:tc>
          <w:tcPr>
            <w:tcW w:w="1154" w:type="dxa"/>
          </w:tcPr>
          <w:p w14:paraId="5A1C5815" w14:textId="77777777" w:rsidR="00974C15" w:rsidRPr="00DC221D" w:rsidRDefault="00974C15" w:rsidP="00F60156">
            <w:pPr>
              <w:rPr>
                <w:rFonts w:ascii="XDPrime" w:hAnsi="XDPrime"/>
              </w:rPr>
            </w:pPr>
            <w:r w:rsidRPr="00DC221D">
              <w:rPr>
                <w:rFonts w:ascii="XDPrime" w:hAnsi="XDPrime"/>
              </w:rPr>
              <w:t>-</w:t>
            </w:r>
          </w:p>
        </w:tc>
        <w:tc>
          <w:tcPr>
            <w:tcW w:w="1374" w:type="dxa"/>
          </w:tcPr>
          <w:p w14:paraId="0C6C1418" w14:textId="77777777" w:rsidR="00974C15" w:rsidRPr="00DC221D" w:rsidRDefault="00974C15" w:rsidP="00F60156">
            <w:pPr>
              <w:rPr>
                <w:rFonts w:ascii="XDPrime" w:hAnsi="XDPrime"/>
              </w:rPr>
            </w:pPr>
            <w:r w:rsidRPr="00DC221D">
              <w:rPr>
                <w:rFonts w:ascii="XDPrime" w:hAnsi="XDPrime"/>
              </w:rPr>
              <w:t>-</w:t>
            </w:r>
          </w:p>
        </w:tc>
      </w:tr>
      <w:tr w:rsidR="00974C15" w:rsidRPr="00DC221D" w14:paraId="4561DDF1" w14:textId="77777777" w:rsidTr="009170C5">
        <w:tc>
          <w:tcPr>
            <w:tcW w:w="1768" w:type="dxa"/>
          </w:tcPr>
          <w:p w14:paraId="53E77453" w14:textId="77777777" w:rsidR="00974C15" w:rsidRPr="00DC221D" w:rsidRDefault="00974C15" w:rsidP="00F60156">
            <w:pPr>
              <w:rPr>
                <w:rFonts w:ascii="XDPrime" w:hAnsi="XDPrime"/>
              </w:rPr>
            </w:pPr>
            <w:r w:rsidRPr="00DC221D">
              <w:rPr>
                <w:rFonts w:ascii="XDPrime" w:hAnsi="XDPrime"/>
              </w:rPr>
              <w:t xml:space="preserve">Provinsi </w:t>
            </w:r>
          </w:p>
        </w:tc>
        <w:tc>
          <w:tcPr>
            <w:tcW w:w="1382" w:type="dxa"/>
          </w:tcPr>
          <w:p w14:paraId="71667E66" w14:textId="77777777" w:rsidR="00974C15" w:rsidRPr="00DC221D" w:rsidRDefault="00974C15" w:rsidP="00F60156">
            <w:pPr>
              <w:rPr>
                <w:rFonts w:ascii="XDPrime" w:hAnsi="XDPrime"/>
              </w:rPr>
            </w:pPr>
            <w:r w:rsidRPr="00DC221D">
              <w:rPr>
                <w:rFonts w:ascii="XDPrime" w:hAnsi="XDPrime"/>
              </w:rPr>
              <w:t xml:space="preserve">Provinsi Perusahaan </w:t>
            </w:r>
          </w:p>
        </w:tc>
        <w:tc>
          <w:tcPr>
            <w:tcW w:w="1178" w:type="dxa"/>
          </w:tcPr>
          <w:p w14:paraId="040BFEA0" w14:textId="77777777" w:rsidR="00974C15" w:rsidRPr="00DC221D" w:rsidRDefault="00974C15" w:rsidP="00F60156">
            <w:pPr>
              <w:rPr>
                <w:rFonts w:ascii="XDPrime" w:hAnsi="XDPrime"/>
              </w:rPr>
            </w:pPr>
            <w:r w:rsidRPr="00DC221D">
              <w:rPr>
                <w:rFonts w:ascii="XDPrime" w:hAnsi="XDPrime"/>
              </w:rPr>
              <w:t>Varchar (20)</w:t>
            </w:r>
          </w:p>
        </w:tc>
        <w:tc>
          <w:tcPr>
            <w:tcW w:w="1071" w:type="dxa"/>
          </w:tcPr>
          <w:p w14:paraId="5B34056F" w14:textId="77777777" w:rsidR="00974C15" w:rsidRPr="00DC221D" w:rsidRDefault="00974C15" w:rsidP="00F60156">
            <w:pPr>
              <w:rPr>
                <w:rFonts w:ascii="XDPrime" w:hAnsi="XDPrime"/>
              </w:rPr>
            </w:pPr>
            <w:r w:rsidRPr="00DC221D">
              <w:rPr>
                <w:rFonts w:ascii="XDPrime" w:hAnsi="XDPrime"/>
              </w:rPr>
              <w:t>Tidak</w:t>
            </w:r>
          </w:p>
        </w:tc>
        <w:tc>
          <w:tcPr>
            <w:tcW w:w="1154" w:type="dxa"/>
          </w:tcPr>
          <w:p w14:paraId="75C14DD6" w14:textId="77777777" w:rsidR="00974C15" w:rsidRPr="00DC221D" w:rsidRDefault="00974C15" w:rsidP="00F60156">
            <w:pPr>
              <w:rPr>
                <w:rFonts w:ascii="XDPrime" w:hAnsi="XDPrime"/>
              </w:rPr>
            </w:pPr>
            <w:r w:rsidRPr="00DC221D">
              <w:rPr>
                <w:rFonts w:ascii="XDPrime" w:hAnsi="XDPrime"/>
              </w:rPr>
              <w:t>-</w:t>
            </w:r>
          </w:p>
        </w:tc>
        <w:tc>
          <w:tcPr>
            <w:tcW w:w="1374" w:type="dxa"/>
          </w:tcPr>
          <w:p w14:paraId="13D3F4C5" w14:textId="77777777" w:rsidR="00974C15" w:rsidRPr="00DC221D" w:rsidRDefault="00974C15" w:rsidP="00F60156">
            <w:pPr>
              <w:rPr>
                <w:rFonts w:ascii="XDPrime" w:hAnsi="XDPrime"/>
              </w:rPr>
            </w:pPr>
            <w:r w:rsidRPr="00DC221D">
              <w:rPr>
                <w:rFonts w:ascii="XDPrime" w:hAnsi="XDPrime"/>
              </w:rPr>
              <w:t>-</w:t>
            </w:r>
          </w:p>
        </w:tc>
      </w:tr>
      <w:tr w:rsidR="00974C15" w:rsidRPr="00DC221D" w14:paraId="0D230B93" w14:textId="77777777" w:rsidTr="009170C5">
        <w:tc>
          <w:tcPr>
            <w:tcW w:w="1768" w:type="dxa"/>
          </w:tcPr>
          <w:p w14:paraId="568C3F1D" w14:textId="77777777" w:rsidR="00974C15" w:rsidRPr="00DC221D" w:rsidRDefault="00974C15" w:rsidP="00F60156">
            <w:pPr>
              <w:rPr>
                <w:rFonts w:ascii="XDPrime" w:hAnsi="XDPrime"/>
              </w:rPr>
            </w:pPr>
            <w:r w:rsidRPr="00DC221D">
              <w:rPr>
                <w:rFonts w:ascii="XDPrime" w:hAnsi="XDPrime"/>
              </w:rPr>
              <w:t>alamat</w:t>
            </w:r>
          </w:p>
        </w:tc>
        <w:tc>
          <w:tcPr>
            <w:tcW w:w="1382" w:type="dxa"/>
          </w:tcPr>
          <w:p w14:paraId="5D5E3032" w14:textId="77777777" w:rsidR="00974C15" w:rsidRPr="00DC221D" w:rsidRDefault="00974C15" w:rsidP="00F60156">
            <w:pPr>
              <w:rPr>
                <w:rFonts w:ascii="XDPrime" w:hAnsi="XDPrime"/>
              </w:rPr>
            </w:pPr>
            <w:r w:rsidRPr="00DC221D">
              <w:rPr>
                <w:rFonts w:ascii="XDPrime" w:hAnsi="XDPrime"/>
              </w:rPr>
              <w:t xml:space="preserve">Alamat Perusahaan </w:t>
            </w:r>
          </w:p>
        </w:tc>
        <w:tc>
          <w:tcPr>
            <w:tcW w:w="1178" w:type="dxa"/>
          </w:tcPr>
          <w:p w14:paraId="016BE741" w14:textId="77777777" w:rsidR="00974C15" w:rsidRPr="00DC221D" w:rsidRDefault="00974C15" w:rsidP="00F60156">
            <w:pPr>
              <w:rPr>
                <w:rFonts w:ascii="XDPrime" w:hAnsi="XDPrime"/>
              </w:rPr>
            </w:pPr>
            <w:r w:rsidRPr="00DC221D">
              <w:rPr>
                <w:rFonts w:ascii="XDPrime" w:hAnsi="XDPrime"/>
              </w:rPr>
              <w:t>Varchar (13)</w:t>
            </w:r>
          </w:p>
        </w:tc>
        <w:tc>
          <w:tcPr>
            <w:tcW w:w="1071" w:type="dxa"/>
          </w:tcPr>
          <w:p w14:paraId="23934A1C" w14:textId="77777777" w:rsidR="00974C15" w:rsidRPr="00DC221D" w:rsidRDefault="00974C15" w:rsidP="00F60156">
            <w:pPr>
              <w:rPr>
                <w:rFonts w:ascii="XDPrime" w:hAnsi="XDPrime"/>
              </w:rPr>
            </w:pPr>
            <w:r w:rsidRPr="00DC221D">
              <w:rPr>
                <w:rFonts w:ascii="XDPrime" w:hAnsi="XDPrime"/>
              </w:rPr>
              <w:t>Tidak</w:t>
            </w:r>
          </w:p>
        </w:tc>
        <w:tc>
          <w:tcPr>
            <w:tcW w:w="1154" w:type="dxa"/>
          </w:tcPr>
          <w:p w14:paraId="648ECF11" w14:textId="77777777" w:rsidR="00974C15" w:rsidRPr="00DC221D" w:rsidRDefault="00974C15" w:rsidP="00F60156">
            <w:pPr>
              <w:rPr>
                <w:rFonts w:ascii="XDPrime" w:hAnsi="XDPrime"/>
              </w:rPr>
            </w:pPr>
            <w:r w:rsidRPr="00DC221D">
              <w:rPr>
                <w:rFonts w:ascii="XDPrime" w:hAnsi="XDPrime"/>
              </w:rPr>
              <w:t>--</w:t>
            </w:r>
          </w:p>
        </w:tc>
        <w:tc>
          <w:tcPr>
            <w:tcW w:w="1374" w:type="dxa"/>
          </w:tcPr>
          <w:p w14:paraId="55AA9BAC" w14:textId="77777777" w:rsidR="00974C15" w:rsidRPr="00DC221D" w:rsidRDefault="00974C15" w:rsidP="00F60156">
            <w:pPr>
              <w:rPr>
                <w:rFonts w:ascii="XDPrime" w:hAnsi="XDPrime"/>
              </w:rPr>
            </w:pPr>
            <w:r w:rsidRPr="00DC221D">
              <w:rPr>
                <w:rFonts w:ascii="XDPrime" w:hAnsi="XDPrime"/>
              </w:rPr>
              <w:t>-</w:t>
            </w:r>
          </w:p>
        </w:tc>
      </w:tr>
      <w:tr w:rsidR="00974C15" w:rsidRPr="00DC221D" w14:paraId="4C9AB968" w14:textId="77777777" w:rsidTr="009170C5">
        <w:tc>
          <w:tcPr>
            <w:tcW w:w="1768" w:type="dxa"/>
          </w:tcPr>
          <w:p w14:paraId="147FC412" w14:textId="77777777" w:rsidR="00974C15" w:rsidRPr="00DC221D" w:rsidRDefault="00974C15" w:rsidP="00F60156">
            <w:pPr>
              <w:rPr>
                <w:rFonts w:ascii="XDPrime" w:hAnsi="XDPrime"/>
              </w:rPr>
            </w:pPr>
            <w:r w:rsidRPr="00DC221D">
              <w:rPr>
                <w:rFonts w:ascii="XDPrime" w:hAnsi="XDPrime"/>
              </w:rPr>
              <w:t>No_telp</w:t>
            </w:r>
          </w:p>
        </w:tc>
        <w:tc>
          <w:tcPr>
            <w:tcW w:w="1382" w:type="dxa"/>
          </w:tcPr>
          <w:p w14:paraId="0491ACD3" w14:textId="77777777" w:rsidR="00974C15" w:rsidRPr="00DC221D" w:rsidRDefault="00974C15" w:rsidP="00F60156">
            <w:pPr>
              <w:rPr>
                <w:rFonts w:ascii="XDPrime" w:hAnsi="XDPrime"/>
              </w:rPr>
            </w:pPr>
            <w:r w:rsidRPr="00DC221D">
              <w:rPr>
                <w:rFonts w:ascii="XDPrime" w:hAnsi="XDPrime"/>
              </w:rPr>
              <w:t>Nomor telp</w:t>
            </w:r>
          </w:p>
          <w:p w14:paraId="639FDCAA" w14:textId="77777777" w:rsidR="00974C15" w:rsidRPr="00DC221D" w:rsidRDefault="00974C15" w:rsidP="00F60156">
            <w:pPr>
              <w:rPr>
                <w:rFonts w:ascii="XDPrime" w:hAnsi="XDPrime"/>
              </w:rPr>
            </w:pPr>
            <w:r w:rsidRPr="00DC221D">
              <w:rPr>
                <w:rFonts w:ascii="XDPrime" w:hAnsi="XDPrime"/>
              </w:rPr>
              <w:t xml:space="preserve">Perusahaan </w:t>
            </w:r>
          </w:p>
        </w:tc>
        <w:tc>
          <w:tcPr>
            <w:tcW w:w="1178" w:type="dxa"/>
          </w:tcPr>
          <w:p w14:paraId="06E14093" w14:textId="77777777" w:rsidR="00974C15" w:rsidRPr="00DC221D" w:rsidRDefault="00974C15" w:rsidP="00F60156">
            <w:pPr>
              <w:rPr>
                <w:rFonts w:ascii="XDPrime" w:hAnsi="XDPrime"/>
              </w:rPr>
            </w:pPr>
            <w:r w:rsidRPr="00DC221D">
              <w:rPr>
                <w:rFonts w:ascii="XDPrime" w:hAnsi="XDPrime"/>
              </w:rPr>
              <w:t>Varchar (24)</w:t>
            </w:r>
          </w:p>
        </w:tc>
        <w:tc>
          <w:tcPr>
            <w:tcW w:w="1071" w:type="dxa"/>
          </w:tcPr>
          <w:p w14:paraId="0A770094" w14:textId="77777777" w:rsidR="00974C15" w:rsidRPr="00DC221D" w:rsidRDefault="00974C15" w:rsidP="00F60156">
            <w:pPr>
              <w:rPr>
                <w:rFonts w:ascii="XDPrime" w:hAnsi="XDPrime"/>
              </w:rPr>
            </w:pPr>
            <w:r w:rsidRPr="00DC221D">
              <w:rPr>
                <w:rFonts w:ascii="XDPrime" w:hAnsi="XDPrime"/>
              </w:rPr>
              <w:t>Tidak</w:t>
            </w:r>
          </w:p>
        </w:tc>
        <w:tc>
          <w:tcPr>
            <w:tcW w:w="1154" w:type="dxa"/>
          </w:tcPr>
          <w:p w14:paraId="125DD196" w14:textId="77777777" w:rsidR="00974C15" w:rsidRPr="00DC221D" w:rsidRDefault="00974C15" w:rsidP="00F60156">
            <w:pPr>
              <w:rPr>
                <w:rFonts w:ascii="XDPrime" w:hAnsi="XDPrime"/>
              </w:rPr>
            </w:pPr>
            <w:r w:rsidRPr="00DC221D">
              <w:rPr>
                <w:rFonts w:ascii="XDPrime" w:hAnsi="XDPrime"/>
              </w:rPr>
              <w:t>-</w:t>
            </w:r>
          </w:p>
        </w:tc>
        <w:tc>
          <w:tcPr>
            <w:tcW w:w="1374" w:type="dxa"/>
          </w:tcPr>
          <w:p w14:paraId="343E143A" w14:textId="77777777" w:rsidR="00974C15" w:rsidRPr="00DC221D" w:rsidRDefault="00974C15" w:rsidP="00F60156">
            <w:pPr>
              <w:rPr>
                <w:rFonts w:ascii="XDPrime" w:hAnsi="XDPrime"/>
              </w:rPr>
            </w:pPr>
            <w:r w:rsidRPr="00DC221D">
              <w:rPr>
                <w:rFonts w:ascii="XDPrime" w:hAnsi="XDPrime"/>
              </w:rPr>
              <w:t>-</w:t>
            </w:r>
          </w:p>
        </w:tc>
      </w:tr>
    </w:tbl>
    <w:p w14:paraId="2F17ABE2" w14:textId="77777777" w:rsidR="00974C15" w:rsidRPr="00DC221D" w:rsidRDefault="00974C15" w:rsidP="001C6353">
      <w:pPr>
        <w:spacing w:after="0" w:line="240" w:lineRule="auto"/>
        <w:rPr>
          <w:rFonts w:ascii="XDPrime" w:hAnsi="XDPrime" w:cs="Times New Roman"/>
          <w:lang w:val="en-US"/>
        </w:rPr>
      </w:pPr>
    </w:p>
    <w:p w14:paraId="75B67A53" w14:textId="77777777" w:rsidR="00983A52" w:rsidRPr="00DC221D" w:rsidRDefault="00983A52" w:rsidP="001C6353">
      <w:pPr>
        <w:spacing w:after="0" w:line="240" w:lineRule="auto"/>
        <w:rPr>
          <w:rFonts w:ascii="XDPrime" w:hAnsi="XDPrime" w:cs="Times New Roman"/>
          <w:lang w:val="en-US"/>
        </w:rPr>
      </w:pPr>
    </w:p>
    <w:p w14:paraId="747FA6C7" w14:textId="77777777" w:rsidR="000739BA" w:rsidRPr="00DC221D" w:rsidRDefault="000739BA" w:rsidP="000739BA">
      <w:pPr>
        <w:pStyle w:val="Heading2"/>
        <w:spacing w:before="0" w:after="0"/>
        <w:rPr>
          <w:rFonts w:ascii="XDPrime" w:hAnsi="XDPrime"/>
        </w:rPr>
      </w:pPr>
      <w:bookmarkStart w:id="124" w:name="_Toc506364394"/>
      <w:bookmarkStart w:id="125" w:name="_Toc58693691"/>
      <w:bookmarkStart w:id="126" w:name="_Toc155118256"/>
      <w:bookmarkStart w:id="127" w:name="_Toc155118304"/>
      <w:r w:rsidRPr="00DC221D">
        <w:rPr>
          <w:rFonts w:ascii="XDPrime" w:hAnsi="XDPrime"/>
        </w:rPr>
        <w:t>Deskripsi Fungsional secara Rinci</w:t>
      </w:r>
      <w:bookmarkEnd w:id="124"/>
      <w:bookmarkEnd w:id="125"/>
      <w:bookmarkEnd w:id="126"/>
      <w:bookmarkEnd w:id="127"/>
    </w:p>
    <w:p w14:paraId="5918689E" w14:textId="77777777" w:rsidR="0013157E" w:rsidRPr="00DC221D" w:rsidRDefault="0013157E" w:rsidP="0013157E">
      <w:pPr>
        <w:pStyle w:val="Heading3"/>
        <w:spacing w:before="0" w:after="0"/>
        <w:rPr>
          <w:rFonts w:ascii="XDPrime" w:hAnsi="XDPrime"/>
          <w:lang w:val="pt-BR"/>
        </w:rPr>
      </w:pPr>
      <w:bookmarkStart w:id="128" w:name="_Toc506364395"/>
      <w:bookmarkStart w:id="129" w:name="_Toc58693692"/>
      <w:bookmarkStart w:id="130" w:name="_Toc155118257"/>
      <w:bookmarkStart w:id="131" w:name="_Toc155118305"/>
      <w:r w:rsidRPr="00DC221D">
        <w:rPr>
          <w:rFonts w:ascii="XDPrime" w:hAnsi="XDPrime"/>
          <w:lang w:val="pt-BR"/>
        </w:rPr>
        <w:t>Spesifikasi Fungsi/Proses</w:t>
      </w:r>
      <w:bookmarkEnd w:id="128"/>
      <w:r w:rsidRPr="00DC221D">
        <w:rPr>
          <w:rFonts w:ascii="XDPrime" w:hAnsi="XDPrime"/>
          <w:lang w:val="pt-BR"/>
        </w:rPr>
        <w:t xml:space="preserve"> FS-</w:t>
      </w:r>
      <w:bookmarkEnd w:id="129"/>
      <w:r w:rsidRPr="00DC221D">
        <w:rPr>
          <w:rFonts w:ascii="XDPrime" w:hAnsi="XDPrime"/>
          <w:lang w:val="id-ID"/>
        </w:rPr>
        <w:t>0.0 Login Pengguna (Admin dan Perusahaan)</w:t>
      </w:r>
      <w:bookmarkEnd w:id="130"/>
      <w:bookmarkEnd w:id="131"/>
    </w:p>
    <w:p w14:paraId="18725888" w14:textId="77777777" w:rsidR="0013157E" w:rsidRPr="00DC221D" w:rsidRDefault="0013157E" w:rsidP="0013157E">
      <w:pPr>
        <w:tabs>
          <w:tab w:val="left" w:pos="2127"/>
          <w:tab w:val="left" w:pos="2410"/>
        </w:tabs>
        <w:spacing w:after="0" w:line="240" w:lineRule="auto"/>
        <w:rPr>
          <w:rFonts w:ascii="XDPrime" w:hAnsi="XDPrime" w:cs="Times New Roman"/>
          <w:lang w:val="pt-BR"/>
        </w:rPr>
      </w:pPr>
      <w:r w:rsidRPr="00DC221D">
        <w:rPr>
          <w:rFonts w:ascii="XDPrime" w:hAnsi="XDPrime" w:cs="Times New Roman"/>
          <w:lang w:val="pt-BR"/>
        </w:rPr>
        <w:t>Identifikasi/Nama</w:t>
      </w:r>
      <w:r w:rsidRPr="00DC221D">
        <w:rPr>
          <w:rFonts w:ascii="XDPrime" w:hAnsi="XDPrime" w:cs="Times New Roman"/>
          <w:lang w:val="pt-BR"/>
        </w:rPr>
        <w:tab/>
        <w:t>:</w:t>
      </w:r>
      <w:r w:rsidRPr="00DC221D">
        <w:rPr>
          <w:rFonts w:ascii="XDPrime" w:hAnsi="XDPrime" w:cs="Times New Roman"/>
          <w:lang w:val="pt-BR"/>
        </w:rPr>
        <w:tab/>
        <w:t>FS-</w:t>
      </w:r>
      <w:r w:rsidRPr="00DC221D">
        <w:rPr>
          <w:rFonts w:ascii="XDPrime" w:hAnsi="XDPrime" w:cs="Times New Roman"/>
        </w:rPr>
        <w:t xml:space="preserve">0.0 Login </w:t>
      </w:r>
      <w:r w:rsidRPr="00DC221D">
        <w:rPr>
          <w:rFonts w:ascii="XDPrime" w:hAnsi="XDPrime" w:cs="Times New Roman"/>
          <w:lang w:val="pt-BR"/>
        </w:rPr>
        <w:t>Pengguna</w:t>
      </w:r>
    </w:p>
    <w:p w14:paraId="75BB18CB" w14:textId="77777777" w:rsidR="0013157E" w:rsidRPr="00DC221D" w:rsidRDefault="0013157E" w:rsidP="0013157E">
      <w:pPr>
        <w:tabs>
          <w:tab w:val="left" w:pos="2127"/>
          <w:tab w:val="left" w:pos="2410"/>
        </w:tabs>
        <w:spacing w:after="0" w:line="240" w:lineRule="auto"/>
        <w:ind w:left="2410" w:hanging="2410"/>
        <w:rPr>
          <w:rFonts w:ascii="XDPrime" w:hAnsi="XDPrime" w:cs="Times New Roman"/>
        </w:rPr>
      </w:pPr>
      <w:r w:rsidRPr="00DC221D">
        <w:rPr>
          <w:rFonts w:ascii="XDPrime" w:hAnsi="XDPrime" w:cs="Times New Roman"/>
          <w:lang w:val="pt-BR"/>
        </w:rPr>
        <w:t>Deskripsi Isi</w:t>
      </w:r>
      <w:r w:rsidRPr="00DC221D">
        <w:rPr>
          <w:rFonts w:ascii="XDPrime" w:hAnsi="XDPrime" w:cs="Times New Roman"/>
          <w:lang w:val="pt-BR"/>
        </w:rPr>
        <w:tab/>
        <w:t>:</w:t>
      </w:r>
      <w:r w:rsidRPr="00DC221D">
        <w:rPr>
          <w:rFonts w:ascii="XDPrime" w:hAnsi="XDPrime" w:cs="Times New Roman"/>
          <w:lang w:val="pt-BR"/>
        </w:rPr>
        <w:tab/>
        <w:t>Proses ini</w:t>
      </w:r>
      <w:r w:rsidRPr="00DC221D">
        <w:rPr>
          <w:rFonts w:ascii="XDPrime" w:hAnsi="XDPrime" w:cs="Times New Roman"/>
        </w:rPr>
        <w:t xml:space="preserve"> adalah untuk melakukan verifikasi terhadap userID dajn Password yang dimasukan</w:t>
      </w:r>
    </w:p>
    <w:p w14:paraId="25B31736" w14:textId="77777777" w:rsidR="0013157E" w:rsidRPr="00DC221D" w:rsidRDefault="0013157E" w:rsidP="0013157E">
      <w:pPr>
        <w:tabs>
          <w:tab w:val="left" w:pos="2127"/>
          <w:tab w:val="left" w:pos="2410"/>
        </w:tabs>
        <w:spacing w:after="0" w:line="240" w:lineRule="auto"/>
        <w:rPr>
          <w:rFonts w:ascii="XDPrime" w:hAnsi="XDPrime" w:cs="Times New Roman"/>
        </w:rPr>
      </w:pPr>
      <w:r w:rsidRPr="00DC221D">
        <w:rPr>
          <w:rFonts w:ascii="XDPrime" w:hAnsi="XDPrime" w:cs="Times New Roman"/>
        </w:rPr>
        <w:t>Jenis</w:t>
      </w:r>
      <w:r w:rsidRPr="00DC221D">
        <w:rPr>
          <w:rFonts w:ascii="XDPrime" w:hAnsi="XDPrime" w:cs="Times New Roman"/>
        </w:rPr>
        <w:tab/>
        <w:t>:</w:t>
      </w:r>
      <w:r w:rsidRPr="00DC221D">
        <w:rPr>
          <w:rFonts w:ascii="XDPrime" w:hAnsi="XDPrime" w:cs="Times New Roman"/>
        </w:rPr>
        <w:tab/>
        <w:t>Form Entry Columnar</w:t>
      </w:r>
    </w:p>
    <w:p w14:paraId="628E4902" w14:textId="77777777" w:rsidR="0013157E" w:rsidRPr="00DC221D" w:rsidRDefault="0013157E" w:rsidP="0013157E">
      <w:pPr>
        <w:pStyle w:val="Heading4"/>
        <w:spacing w:before="0" w:after="0"/>
        <w:rPr>
          <w:rFonts w:ascii="XDPrime" w:hAnsi="XDPrime"/>
        </w:rPr>
      </w:pPr>
      <w:bookmarkStart w:id="132" w:name="_Toc58693693"/>
      <w:r w:rsidRPr="00DC221D">
        <w:rPr>
          <w:rFonts w:ascii="XDPrime" w:hAnsi="XDPrime"/>
        </w:rPr>
        <w:t>Spesifikasi Tabel Input</w:t>
      </w:r>
      <w:bookmarkEnd w:id="132"/>
    </w:p>
    <w:p w14:paraId="0793BC21" w14:textId="5D085E66" w:rsidR="0013157E" w:rsidRPr="00DC221D" w:rsidRDefault="00477126" w:rsidP="00466030">
      <w:pPr>
        <w:ind w:left="144" w:firstLine="720"/>
        <w:rPr>
          <w:rFonts w:ascii="XDPrime" w:hAnsi="XDPrime"/>
          <w:lang w:val="en-GB" w:eastAsia="en-US"/>
        </w:rPr>
      </w:pPr>
      <w:r w:rsidRPr="00DC221D">
        <w:rPr>
          <w:rFonts w:ascii="XDPrime" w:hAnsi="XDPrime"/>
          <w:lang w:val="en-GB" w:eastAsia="en-US"/>
        </w:rPr>
        <w:t>Tidak ada</w:t>
      </w:r>
    </w:p>
    <w:p w14:paraId="7C29021C" w14:textId="0F7B6DCA" w:rsidR="00466030" w:rsidRPr="00DC221D" w:rsidRDefault="0013157E" w:rsidP="00466030">
      <w:pPr>
        <w:pStyle w:val="Heading4"/>
        <w:spacing w:before="0" w:after="0"/>
        <w:rPr>
          <w:rFonts w:ascii="XDPrime" w:hAnsi="XDPrime"/>
        </w:rPr>
      </w:pPr>
      <w:bookmarkStart w:id="133" w:name="_Toc58693694"/>
      <w:r w:rsidRPr="00DC221D">
        <w:rPr>
          <w:rFonts w:ascii="XDPrime" w:hAnsi="XDPrime"/>
        </w:rPr>
        <w:t>Spesifikasi Tabel Output</w:t>
      </w:r>
      <w:bookmarkEnd w:id="133"/>
    </w:p>
    <w:p w14:paraId="6B11CF6B" w14:textId="77777777" w:rsidR="00B10346" w:rsidRPr="00DC221D" w:rsidRDefault="00B10346" w:rsidP="00B10346">
      <w:pPr>
        <w:rPr>
          <w:rFonts w:ascii="XDPrime" w:hAnsi="XDPrime"/>
          <w:lang w:val="en-GB" w:eastAsia="en-US"/>
        </w:rPr>
      </w:pPr>
    </w:p>
    <w:p w14:paraId="6434FF72" w14:textId="2C3E903C" w:rsidR="009170C5" w:rsidRPr="00DC221D" w:rsidRDefault="009170C5" w:rsidP="009170C5">
      <w:pPr>
        <w:pStyle w:val="Caption"/>
        <w:keepNext/>
      </w:pPr>
      <w:bookmarkStart w:id="134" w:name="_Toc154514349"/>
      <w:r w:rsidRPr="00DC221D">
        <w:t>Tabel 3.</w:t>
      </w:r>
      <w:r w:rsidR="00A077A0">
        <w:fldChar w:fldCharType="begin"/>
      </w:r>
      <w:r w:rsidR="00A077A0">
        <w:instrText xml:space="preserve"> SEQ Tabel_3. \* ARABIC </w:instrText>
      </w:r>
      <w:r w:rsidR="00A077A0">
        <w:fldChar w:fldCharType="separate"/>
      </w:r>
      <w:r w:rsidR="000E6C94">
        <w:rPr>
          <w:noProof/>
        </w:rPr>
        <w:t>7</w:t>
      </w:r>
      <w:r w:rsidR="00A077A0">
        <w:fldChar w:fldCharType="end"/>
      </w:r>
      <w:r w:rsidR="00B10346" w:rsidRPr="00DC221D">
        <w:t xml:space="preserve"> Spesifikasi Tabel Outpput Login Pengguna</w:t>
      </w:r>
      <w:bookmarkEnd w:id="1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53E37B8A" w14:textId="77777777" w:rsidTr="00F60156">
        <w:tc>
          <w:tcPr>
            <w:tcW w:w="567" w:type="dxa"/>
            <w:shd w:val="clear" w:color="auto" w:fill="CCCCCC"/>
          </w:tcPr>
          <w:p w14:paraId="677D1A3E"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shd w:val="clear" w:color="auto" w:fill="CCCCCC"/>
          </w:tcPr>
          <w:p w14:paraId="4564A3A0"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shd w:val="clear" w:color="auto" w:fill="CCCCCC"/>
          </w:tcPr>
          <w:p w14:paraId="40E60891"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007B22AC" w14:textId="77777777" w:rsidTr="00F60156">
        <w:tc>
          <w:tcPr>
            <w:tcW w:w="567" w:type="dxa"/>
            <w:shd w:val="clear" w:color="auto" w:fill="auto"/>
          </w:tcPr>
          <w:p w14:paraId="5907474E"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shd w:val="clear" w:color="auto" w:fill="auto"/>
          </w:tcPr>
          <w:p w14:paraId="074763F1" w14:textId="77777777"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Pr="00DC221D">
              <w:rPr>
                <w:rFonts w:ascii="XDPrime" w:hAnsi="XDPrime" w:cs="Times New Roman"/>
                <w:lang w:val="en-US"/>
              </w:rPr>
              <w:t>3</w:t>
            </w:r>
          </w:p>
        </w:tc>
        <w:tc>
          <w:tcPr>
            <w:tcW w:w="3096" w:type="dxa"/>
            <w:shd w:val="clear" w:color="auto" w:fill="auto"/>
          </w:tcPr>
          <w:p w14:paraId="58D1B78B" w14:textId="62E9EB9D" w:rsidR="0013157E" w:rsidRPr="00DC221D" w:rsidRDefault="0013157E" w:rsidP="00F60156">
            <w:pPr>
              <w:spacing w:after="0" w:line="240" w:lineRule="auto"/>
              <w:rPr>
                <w:rFonts w:ascii="XDPrime" w:hAnsi="XDPrime" w:cs="Times New Roman"/>
              </w:rPr>
            </w:pPr>
            <w:r w:rsidRPr="00DC221D">
              <w:rPr>
                <w:rFonts w:ascii="XDPrime" w:hAnsi="XDPrime" w:cs="Times New Roman"/>
              </w:rPr>
              <w:t>T</w:t>
            </w:r>
            <w:r w:rsidR="00370BC6">
              <w:rPr>
                <w:rFonts w:ascii="XDPrime" w:hAnsi="XDPrime" w:cs="Times New Roman"/>
                <w:lang w:val="en-US"/>
              </w:rPr>
              <w:t>A</w:t>
            </w:r>
            <w:r w:rsidRPr="00DC221D">
              <w:rPr>
                <w:rFonts w:ascii="XDPrime" w:hAnsi="XDPrime" w:cs="Times New Roman"/>
              </w:rPr>
              <w:t>dmin</w:t>
            </w:r>
          </w:p>
        </w:tc>
      </w:tr>
      <w:tr w:rsidR="0013157E" w:rsidRPr="00DC221D" w14:paraId="2C110441" w14:textId="77777777" w:rsidTr="00F60156">
        <w:tc>
          <w:tcPr>
            <w:tcW w:w="567" w:type="dxa"/>
            <w:shd w:val="clear" w:color="auto" w:fill="auto"/>
          </w:tcPr>
          <w:p w14:paraId="0EEDC56D"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lastRenderedPageBreak/>
              <w:t>2.</w:t>
            </w:r>
          </w:p>
        </w:tc>
        <w:tc>
          <w:tcPr>
            <w:tcW w:w="3096" w:type="dxa"/>
            <w:shd w:val="clear" w:color="auto" w:fill="auto"/>
          </w:tcPr>
          <w:p w14:paraId="52BBAF21"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TAB-6</w:t>
            </w:r>
          </w:p>
        </w:tc>
        <w:tc>
          <w:tcPr>
            <w:tcW w:w="3096" w:type="dxa"/>
            <w:shd w:val="clear" w:color="auto" w:fill="auto"/>
          </w:tcPr>
          <w:p w14:paraId="053A63BD"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TPerusahaan</w:t>
            </w:r>
          </w:p>
        </w:tc>
      </w:tr>
    </w:tbl>
    <w:p w14:paraId="23DD0D1A" w14:textId="77777777" w:rsidR="0013157E" w:rsidRPr="00DC221D" w:rsidRDefault="0013157E" w:rsidP="0013157E">
      <w:pPr>
        <w:spacing w:after="0" w:line="240" w:lineRule="auto"/>
        <w:rPr>
          <w:rFonts w:ascii="XDPrime" w:hAnsi="XDPrime" w:cs="Times New Roman"/>
        </w:rPr>
      </w:pPr>
    </w:p>
    <w:p w14:paraId="724C6FF7" w14:textId="77777777" w:rsidR="0013157E" w:rsidRPr="00DC221D" w:rsidRDefault="0013157E" w:rsidP="0013157E">
      <w:pPr>
        <w:spacing w:after="0" w:line="240" w:lineRule="auto"/>
        <w:rPr>
          <w:rFonts w:ascii="XDPrime" w:hAnsi="XDPrime" w:cs="Times New Roman"/>
        </w:rPr>
      </w:pPr>
    </w:p>
    <w:p w14:paraId="7970488B" w14:textId="77777777" w:rsidR="0013157E" w:rsidRPr="00DC221D" w:rsidRDefault="0013157E" w:rsidP="0013157E">
      <w:pPr>
        <w:pStyle w:val="Heading4"/>
        <w:spacing w:before="0" w:after="0"/>
        <w:rPr>
          <w:rFonts w:ascii="XDPrime" w:hAnsi="XDPrime"/>
        </w:rPr>
      </w:pPr>
      <w:r w:rsidRPr="00DC221D">
        <w:rPr>
          <w:rFonts w:ascii="XDPrime" w:hAnsi="XDPrime"/>
        </w:rPr>
        <w:br w:type="page"/>
      </w:r>
      <w:bookmarkStart w:id="135" w:name="_Toc58693695"/>
      <w:r w:rsidRPr="00DC221D">
        <w:rPr>
          <w:rFonts w:ascii="XDPrime" w:hAnsi="XDPrime"/>
        </w:rPr>
        <w:lastRenderedPageBreak/>
        <w:t>Spesifikasi Layar Utama</w:t>
      </w:r>
      <w:bookmarkEnd w:id="135"/>
    </w:p>
    <w:p w14:paraId="639BF966" w14:textId="77777777" w:rsidR="0013157E" w:rsidRPr="00DC221D" w:rsidRDefault="0013157E" w:rsidP="0013157E">
      <w:pPr>
        <w:spacing w:after="0" w:line="240" w:lineRule="auto"/>
        <w:rPr>
          <w:rFonts w:ascii="XDPrime" w:hAnsi="XDPrime" w:cs="Times New Roman"/>
          <w:sz w:val="24"/>
          <w:szCs w:val="24"/>
          <w:lang w:val="en-US"/>
        </w:rPr>
      </w:pPr>
    </w:p>
    <w:p w14:paraId="56E9D3A6" w14:textId="77777777" w:rsidR="00B90082" w:rsidRPr="00DC221D" w:rsidRDefault="0013157E" w:rsidP="00B90082">
      <w:pPr>
        <w:keepNext/>
        <w:spacing w:after="0" w:line="240" w:lineRule="auto"/>
        <w:rPr>
          <w:rFonts w:ascii="XDPrime" w:hAnsi="XDPrime"/>
        </w:rPr>
      </w:pPr>
      <w:r w:rsidRPr="00DC221D">
        <w:rPr>
          <w:rFonts w:ascii="XDPrime" w:hAnsi="XDPrime" w:cs="Times New Roman"/>
          <w:noProof/>
          <w:sz w:val="24"/>
          <w:szCs w:val="24"/>
          <w:lang w:val="en-US"/>
        </w:rPr>
        <w:drawing>
          <wp:inline distT="0" distB="0" distL="0" distR="0" wp14:anchorId="4690D73F" wp14:editId="3D9E56AA">
            <wp:extent cx="5039995" cy="2703830"/>
            <wp:effectExtent l="0" t="0" r="8255" b="1270"/>
            <wp:docPr id="43427940" name="Gambar 43427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7940" name="Gambar 43427940"/>
                    <pic:cNvPicPr/>
                  </pic:nvPicPr>
                  <pic:blipFill>
                    <a:blip r:embed="rId13">
                      <a:extLst>
                        <a:ext uri="{28A0092B-C50C-407E-A947-70E740481C1C}">
                          <a14:useLocalDpi xmlns:a14="http://schemas.microsoft.com/office/drawing/2010/main" val="0"/>
                        </a:ext>
                      </a:extLst>
                    </a:blip>
                    <a:stretch>
                      <a:fillRect/>
                    </a:stretch>
                  </pic:blipFill>
                  <pic:spPr>
                    <a:xfrm>
                      <a:off x="0" y="0"/>
                      <a:ext cx="5039995" cy="2703830"/>
                    </a:xfrm>
                    <a:prstGeom prst="rect">
                      <a:avLst/>
                    </a:prstGeom>
                  </pic:spPr>
                </pic:pic>
              </a:graphicData>
            </a:graphic>
          </wp:inline>
        </w:drawing>
      </w:r>
    </w:p>
    <w:p w14:paraId="71BBB676" w14:textId="4E6DD1CE" w:rsidR="0013157E" w:rsidRPr="00DC221D" w:rsidRDefault="00B90082" w:rsidP="00A978FB">
      <w:pPr>
        <w:pStyle w:val="Caption"/>
      </w:pPr>
      <w:bookmarkStart w:id="136" w:name="_Toc154510240"/>
      <w:r w:rsidRPr="00DC221D">
        <w:t>Gambar 3.</w:t>
      </w:r>
      <w:r w:rsidRPr="00DC221D">
        <w:fldChar w:fldCharType="begin"/>
      </w:r>
      <w:r w:rsidRPr="00DC221D">
        <w:instrText xml:space="preserve"> SEQ Gambar_3. \* ARABIC </w:instrText>
      </w:r>
      <w:r w:rsidRPr="00DC221D">
        <w:fldChar w:fldCharType="separate"/>
      </w:r>
      <w:r w:rsidR="000E6C94">
        <w:rPr>
          <w:noProof/>
        </w:rPr>
        <w:t>1</w:t>
      </w:r>
      <w:r w:rsidRPr="00DC221D">
        <w:fldChar w:fldCharType="end"/>
      </w:r>
      <w:r w:rsidR="00A978FB" w:rsidRPr="00DC221D">
        <w:t xml:space="preserve"> Spesifikasi Layar Utama Login</w:t>
      </w:r>
      <w:bookmarkEnd w:id="136"/>
    </w:p>
    <w:p w14:paraId="4953C919" w14:textId="77777777" w:rsidR="0013157E" w:rsidRPr="00DC221D" w:rsidRDefault="0013157E" w:rsidP="0013157E">
      <w:pPr>
        <w:spacing w:after="0" w:line="240" w:lineRule="auto"/>
        <w:rPr>
          <w:rFonts w:ascii="XDPrime" w:hAnsi="XDPrime" w:cs="Times New Roman"/>
          <w:sz w:val="24"/>
          <w:szCs w:val="24"/>
          <w:lang w:val="en-US"/>
        </w:rPr>
      </w:pPr>
    </w:p>
    <w:p w14:paraId="2E56A437" w14:textId="77777777" w:rsidR="0013157E" w:rsidRPr="00DC221D" w:rsidRDefault="0013157E" w:rsidP="0013157E">
      <w:pPr>
        <w:spacing w:after="0" w:line="240" w:lineRule="auto"/>
        <w:rPr>
          <w:rFonts w:ascii="XDPrime" w:hAnsi="XDPrime" w:cs="Times New Roman"/>
        </w:rPr>
      </w:pPr>
    </w:p>
    <w:p w14:paraId="4CE6AD8B" w14:textId="77777777" w:rsidR="0013157E" w:rsidRPr="00DC221D" w:rsidRDefault="0013157E" w:rsidP="0013157E">
      <w:pPr>
        <w:pStyle w:val="Heading4"/>
        <w:tabs>
          <w:tab w:val="clear" w:pos="864"/>
          <w:tab w:val="num" w:pos="993"/>
        </w:tabs>
        <w:spacing w:before="0" w:after="0"/>
        <w:rPr>
          <w:rFonts w:ascii="XDPrime" w:eastAsia="SimSun" w:hAnsi="XDPrime"/>
          <w:lang w:val="en-US" w:eastAsia="zh-CN"/>
        </w:rPr>
      </w:pPr>
      <w:bookmarkStart w:id="137" w:name="_Toc58693696"/>
      <w:r w:rsidRPr="00DC221D">
        <w:rPr>
          <w:rFonts w:ascii="XDPrime" w:eastAsia="SimSun" w:hAnsi="XDPrime"/>
          <w:lang w:val="en-US" w:eastAsia="zh-CN"/>
        </w:rPr>
        <w:t>Spesifikasi Query</w:t>
      </w:r>
      <w:bookmarkEnd w:id="137"/>
    </w:p>
    <w:p w14:paraId="575E8665" w14:textId="76A1676D" w:rsidR="00B10346" w:rsidRPr="00DC221D" w:rsidRDefault="00B10346" w:rsidP="00B10346">
      <w:pPr>
        <w:pStyle w:val="Caption"/>
        <w:keepNext/>
      </w:pPr>
      <w:bookmarkStart w:id="138" w:name="_Toc154514350"/>
      <w:r w:rsidRPr="00DC221D">
        <w:t xml:space="preserve">Tabel 3. </w:t>
      </w:r>
      <w:r w:rsidR="00A077A0">
        <w:fldChar w:fldCharType="begin"/>
      </w:r>
      <w:r w:rsidR="00A077A0">
        <w:instrText xml:space="preserve"> SEQ Tabel_3. \* ARABIC </w:instrText>
      </w:r>
      <w:r w:rsidR="00A077A0">
        <w:fldChar w:fldCharType="separate"/>
      </w:r>
      <w:r w:rsidR="000E6C94">
        <w:rPr>
          <w:noProof/>
        </w:rPr>
        <w:t>8</w:t>
      </w:r>
      <w:r w:rsidR="00A077A0">
        <w:fldChar w:fldCharType="end"/>
      </w:r>
      <w:r w:rsidRPr="00DC221D">
        <w:t xml:space="preserve"> Spesifikasi Query Login Pengguna</w:t>
      </w:r>
      <w:bookmarkEnd w:id="1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2429"/>
        <w:gridCol w:w="3949"/>
      </w:tblGrid>
      <w:tr w:rsidR="0013157E" w:rsidRPr="00DC221D" w14:paraId="637B6CA1" w14:textId="77777777" w:rsidTr="00466030">
        <w:tc>
          <w:tcPr>
            <w:tcW w:w="1441" w:type="dxa"/>
            <w:shd w:val="clear" w:color="auto" w:fill="CCCCCC"/>
          </w:tcPr>
          <w:p w14:paraId="489C85FC"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ID Query</w:t>
            </w:r>
          </w:p>
        </w:tc>
        <w:tc>
          <w:tcPr>
            <w:tcW w:w="2429" w:type="dxa"/>
            <w:shd w:val="clear" w:color="auto" w:fill="CCCCCC"/>
          </w:tcPr>
          <w:p w14:paraId="37CD023E"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Deskripsi</w:t>
            </w:r>
          </w:p>
        </w:tc>
        <w:tc>
          <w:tcPr>
            <w:tcW w:w="3949" w:type="dxa"/>
            <w:shd w:val="clear" w:color="auto" w:fill="CCCCCC"/>
          </w:tcPr>
          <w:p w14:paraId="4EDBDB5D"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Ekspresi Query</w:t>
            </w:r>
          </w:p>
        </w:tc>
      </w:tr>
      <w:tr w:rsidR="0013157E" w:rsidRPr="00DC221D" w14:paraId="4670A8D8" w14:textId="77777777" w:rsidTr="00466030">
        <w:tc>
          <w:tcPr>
            <w:tcW w:w="1441" w:type="dxa"/>
          </w:tcPr>
          <w:p w14:paraId="11034145"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QUE-1</w:t>
            </w:r>
          </w:p>
        </w:tc>
        <w:tc>
          <w:tcPr>
            <w:tcW w:w="2429" w:type="dxa"/>
          </w:tcPr>
          <w:p w14:paraId="44EBB34E"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val="pt-BR" w:eastAsia="zh-CN"/>
              </w:rPr>
              <w:t>Mencari data pengguna dengan login dan password tertentu pada T</w:t>
            </w:r>
            <w:r w:rsidRPr="00DC221D">
              <w:rPr>
                <w:rFonts w:ascii="XDPrime" w:eastAsia="SimSun" w:hAnsi="XDPrime" w:cs="Times New Roman"/>
                <w:lang w:eastAsia="zh-CN"/>
              </w:rPr>
              <w:t>Admin</w:t>
            </w:r>
          </w:p>
        </w:tc>
        <w:tc>
          <w:tcPr>
            <w:tcW w:w="3949" w:type="dxa"/>
          </w:tcPr>
          <w:p w14:paraId="214A9CDE" w14:textId="5E0035E1"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SELECT * FROM T</w:t>
            </w:r>
            <w:r w:rsidRPr="00DC221D">
              <w:rPr>
                <w:rFonts w:ascii="XDPrime" w:eastAsia="SimSun" w:hAnsi="XDPrime" w:cs="Times New Roman"/>
                <w:lang w:eastAsia="zh-CN"/>
              </w:rPr>
              <w:t>Admin</w:t>
            </w:r>
            <w:r w:rsidRPr="00DC221D">
              <w:rPr>
                <w:rFonts w:ascii="XDPrime" w:eastAsia="SimSun" w:hAnsi="XDPrime" w:cs="Times New Roman"/>
                <w:lang w:val="en-US" w:eastAsia="zh-CN"/>
              </w:rPr>
              <w:t xml:space="preserve"> WHERE </w:t>
            </w:r>
            <w:r w:rsidR="005B44A9" w:rsidRPr="00DC221D">
              <w:rPr>
                <w:rFonts w:ascii="XDPrime" w:eastAsia="SimSun" w:hAnsi="XDPrime" w:cs="Times New Roman"/>
                <w:lang w:val="en-US" w:eastAsia="zh-CN"/>
              </w:rPr>
              <w:t>username</w:t>
            </w:r>
            <w:r w:rsidRPr="00DC221D">
              <w:rPr>
                <w:rFonts w:ascii="XDPrime" w:eastAsia="SimSun" w:hAnsi="XDPrime" w:cs="Times New Roman"/>
                <w:lang w:val="en-US" w:eastAsia="zh-CN"/>
              </w:rPr>
              <w:t>=[</w:t>
            </w:r>
            <w:r w:rsidR="005B44A9" w:rsidRPr="00DC221D">
              <w:rPr>
                <w:rFonts w:ascii="XDPrime" w:eastAsia="SimSun" w:hAnsi="XDPrime" w:cs="Times New Roman"/>
                <w:lang w:val="en-US" w:eastAsia="zh-CN"/>
              </w:rPr>
              <w:t>username</w:t>
            </w:r>
            <w:r w:rsidRPr="00DC221D">
              <w:rPr>
                <w:rFonts w:ascii="XDPrime" w:eastAsia="SimSun" w:hAnsi="XDPrime" w:cs="Times New Roman"/>
                <w:lang w:val="en-US" w:eastAsia="zh-CN"/>
              </w:rPr>
              <w:t>] AND password=[password];</w:t>
            </w:r>
          </w:p>
        </w:tc>
      </w:tr>
      <w:tr w:rsidR="0013157E" w:rsidRPr="00DC221D" w14:paraId="29E82D12" w14:textId="77777777" w:rsidTr="00466030">
        <w:tc>
          <w:tcPr>
            <w:tcW w:w="1441" w:type="dxa"/>
          </w:tcPr>
          <w:p w14:paraId="6B0A4926"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QUE-2</w:t>
            </w:r>
          </w:p>
        </w:tc>
        <w:tc>
          <w:tcPr>
            <w:tcW w:w="2429" w:type="dxa"/>
          </w:tcPr>
          <w:p w14:paraId="04A5191D"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Mencari data Perusahaan dengan login dan password tertentu pada TPerusahaan</w:t>
            </w:r>
          </w:p>
        </w:tc>
        <w:tc>
          <w:tcPr>
            <w:tcW w:w="3949" w:type="dxa"/>
          </w:tcPr>
          <w:p w14:paraId="4CC12D00" w14:textId="3E7F15DB"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SELECT * FROM TPe</w:t>
            </w:r>
            <w:r w:rsidRPr="00DC221D">
              <w:rPr>
                <w:rFonts w:ascii="XDPrime" w:eastAsia="SimSun" w:hAnsi="XDPrime" w:cs="Times New Roman"/>
                <w:lang w:eastAsia="zh-CN"/>
              </w:rPr>
              <w:t>rusahaan</w:t>
            </w:r>
            <w:r w:rsidRPr="00DC221D">
              <w:rPr>
                <w:rFonts w:ascii="XDPrime" w:eastAsia="SimSun" w:hAnsi="XDPrime" w:cs="Times New Roman"/>
                <w:lang w:val="en-US" w:eastAsia="zh-CN"/>
              </w:rPr>
              <w:t xml:space="preserve"> WHERE </w:t>
            </w:r>
            <w:r w:rsidR="005B44A9" w:rsidRPr="00DC221D">
              <w:rPr>
                <w:rFonts w:ascii="XDPrime" w:eastAsia="SimSun" w:hAnsi="XDPrime" w:cs="Times New Roman"/>
                <w:lang w:val="en-US" w:eastAsia="zh-CN"/>
              </w:rPr>
              <w:t>username</w:t>
            </w:r>
            <w:r w:rsidRPr="00DC221D">
              <w:rPr>
                <w:rFonts w:ascii="XDPrime" w:eastAsia="SimSun" w:hAnsi="XDPrime" w:cs="Times New Roman"/>
                <w:lang w:val="en-US" w:eastAsia="zh-CN"/>
              </w:rPr>
              <w:t>=[</w:t>
            </w:r>
            <w:r w:rsidR="005B44A9" w:rsidRPr="00DC221D">
              <w:rPr>
                <w:rFonts w:ascii="XDPrime" w:eastAsia="SimSun" w:hAnsi="XDPrime" w:cs="Times New Roman"/>
                <w:lang w:val="en-US" w:eastAsia="zh-CN"/>
              </w:rPr>
              <w:t>username</w:t>
            </w:r>
            <w:r w:rsidRPr="00DC221D">
              <w:rPr>
                <w:rFonts w:ascii="XDPrime" w:eastAsia="SimSun" w:hAnsi="XDPrime" w:cs="Times New Roman"/>
                <w:lang w:val="en-US" w:eastAsia="zh-CN"/>
              </w:rPr>
              <w:t>] AND password=[password];</w:t>
            </w:r>
          </w:p>
        </w:tc>
      </w:tr>
    </w:tbl>
    <w:p w14:paraId="4B15DDBC" w14:textId="77777777" w:rsidR="0013157E" w:rsidRPr="00DC221D" w:rsidRDefault="0013157E" w:rsidP="0013157E">
      <w:pPr>
        <w:pStyle w:val="Heading4"/>
        <w:tabs>
          <w:tab w:val="clear" w:pos="864"/>
          <w:tab w:val="num" w:pos="993"/>
        </w:tabs>
        <w:spacing w:before="0" w:after="0"/>
        <w:rPr>
          <w:rFonts w:ascii="XDPrime" w:eastAsia="SimSun" w:hAnsi="XDPrime"/>
          <w:lang w:val="en-US" w:eastAsia="zh-CN"/>
        </w:rPr>
      </w:pPr>
      <w:bookmarkStart w:id="139" w:name="_Toc58693697"/>
      <w:r w:rsidRPr="00DC221D">
        <w:rPr>
          <w:rFonts w:ascii="XDPrime" w:eastAsia="SimSun" w:hAnsi="XDPrime"/>
          <w:lang w:val="en-US" w:eastAsia="zh-CN"/>
        </w:rPr>
        <w:t>Spesifikasi Field Data pada Layar</w:t>
      </w:r>
      <w:bookmarkEnd w:id="139"/>
    </w:p>
    <w:p w14:paraId="2784AA55" w14:textId="54B00BA5" w:rsidR="00B10346" w:rsidRPr="00DC221D" w:rsidRDefault="00B10346" w:rsidP="00B10346">
      <w:pPr>
        <w:pStyle w:val="Caption"/>
        <w:keepNext/>
      </w:pPr>
      <w:bookmarkStart w:id="140" w:name="_Toc154514351"/>
      <w:r w:rsidRPr="00DC221D">
        <w:t xml:space="preserve">Tabel 3. </w:t>
      </w:r>
      <w:r w:rsidR="00A077A0">
        <w:fldChar w:fldCharType="begin"/>
      </w:r>
      <w:r w:rsidR="00A077A0">
        <w:instrText xml:space="preserve"> SEQ Tabel_3. \* ARABIC </w:instrText>
      </w:r>
      <w:r w:rsidR="00A077A0">
        <w:fldChar w:fldCharType="separate"/>
      </w:r>
      <w:r w:rsidR="000E6C94">
        <w:rPr>
          <w:noProof/>
        </w:rPr>
        <w:t>9</w:t>
      </w:r>
      <w:r w:rsidR="00A077A0">
        <w:fldChar w:fldCharType="end"/>
      </w:r>
      <w:r w:rsidRPr="00DC221D">
        <w:t xml:space="preserve"> Spesifikasi Field Data Pada Layar Login Pengguna</w:t>
      </w:r>
      <w:bookmarkEnd w:id="1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109"/>
        <w:gridCol w:w="1404"/>
        <w:gridCol w:w="849"/>
        <w:gridCol w:w="879"/>
        <w:gridCol w:w="921"/>
        <w:gridCol w:w="1302"/>
      </w:tblGrid>
      <w:tr w:rsidR="0013157E" w:rsidRPr="00DC221D" w14:paraId="690F4F0C" w14:textId="77777777" w:rsidTr="00B10346">
        <w:tc>
          <w:tcPr>
            <w:tcW w:w="1316" w:type="dxa"/>
            <w:shd w:val="clear" w:color="auto" w:fill="CCCCCC"/>
          </w:tcPr>
          <w:p w14:paraId="20E8591B"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Label</w:t>
            </w:r>
          </w:p>
        </w:tc>
        <w:tc>
          <w:tcPr>
            <w:tcW w:w="1073" w:type="dxa"/>
            <w:shd w:val="clear" w:color="auto" w:fill="CCCCCC"/>
          </w:tcPr>
          <w:p w14:paraId="0CAF1231"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Field</w:t>
            </w:r>
          </w:p>
        </w:tc>
        <w:tc>
          <w:tcPr>
            <w:tcW w:w="1391" w:type="dxa"/>
            <w:shd w:val="clear" w:color="auto" w:fill="CCCCCC"/>
          </w:tcPr>
          <w:p w14:paraId="335989D0"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Tabel/Query</w:t>
            </w:r>
          </w:p>
        </w:tc>
        <w:tc>
          <w:tcPr>
            <w:tcW w:w="856" w:type="dxa"/>
            <w:shd w:val="clear" w:color="auto" w:fill="CCCCCC"/>
          </w:tcPr>
          <w:p w14:paraId="0D08CA41"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I/O</w:t>
            </w:r>
          </w:p>
        </w:tc>
        <w:tc>
          <w:tcPr>
            <w:tcW w:w="878" w:type="dxa"/>
            <w:shd w:val="clear" w:color="auto" w:fill="CCCCCC"/>
          </w:tcPr>
          <w:p w14:paraId="2543E35A"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Format</w:t>
            </w:r>
          </w:p>
        </w:tc>
        <w:tc>
          <w:tcPr>
            <w:tcW w:w="957" w:type="dxa"/>
            <w:shd w:val="clear" w:color="auto" w:fill="CCCCCC"/>
          </w:tcPr>
          <w:p w14:paraId="3875AEF7"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Validasi</w:t>
            </w:r>
          </w:p>
        </w:tc>
        <w:tc>
          <w:tcPr>
            <w:tcW w:w="1348" w:type="dxa"/>
            <w:shd w:val="clear" w:color="auto" w:fill="CCCCCC"/>
          </w:tcPr>
          <w:p w14:paraId="15C60736"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Keterangan</w:t>
            </w:r>
          </w:p>
        </w:tc>
      </w:tr>
      <w:tr w:rsidR="0013157E" w:rsidRPr="00DC221D" w14:paraId="558FC885" w14:textId="77777777" w:rsidTr="00B10346">
        <w:tc>
          <w:tcPr>
            <w:tcW w:w="1316" w:type="dxa"/>
          </w:tcPr>
          <w:p w14:paraId="0B58748D"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txtLogin</w:t>
            </w:r>
          </w:p>
        </w:tc>
        <w:tc>
          <w:tcPr>
            <w:tcW w:w="1073" w:type="dxa"/>
          </w:tcPr>
          <w:p w14:paraId="5B7BFBFE"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Login</w:t>
            </w:r>
          </w:p>
        </w:tc>
        <w:tc>
          <w:tcPr>
            <w:tcW w:w="1391" w:type="dxa"/>
          </w:tcPr>
          <w:p w14:paraId="3E7F3702"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val="en-US" w:eastAsia="zh-CN"/>
              </w:rPr>
              <w:t>T</w:t>
            </w:r>
            <w:r w:rsidRPr="00DC221D">
              <w:rPr>
                <w:rFonts w:ascii="XDPrime" w:eastAsia="SimSun" w:hAnsi="XDPrime" w:cs="Times New Roman"/>
                <w:lang w:eastAsia="zh-CN"/>
              </w:rPr>
              <w:t>Admin</w:t>
            </w:r>
          </w:p>
        </w:tc>
        <w:tc>
          <w:tcPr>
            <w:tcW w:w="856" w:type="dxa"/>
          </w:tcPr>
          <w:p w14:paraId="316E2B9B"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Output</w:t>
            </w:r>
          </w:p>
        </w:tc>
        <w:tc>
          <w:tcPr>
            <w:tcW w:w="878" w:type="dxa"/>
          </w:tcPr>
          <w:p w14:paraId="6A8BB804"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w:t>
            </w:r>
          </w:p>
        </w:tc>
        <w:tc>
          <w:tcPr>
            <w:tcW w:w="957" w:type="dxa"/>
          </w:tcPr>
          <w:p w14:paraId="0D1F6213"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NOT NULL</w:t>
            </w:r>
          </w:p>
        </w:tc>
        <w:tc>
          <w:tcPr>
            <w:tcW w:w="1348" w:type="dxa"/>
          </w:tcPr>
          <w:p w14:paraId="0802269B"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 xml:space="preserve">Login </w:t>
            </w:r>
            <w:r w:rsidRPr="00DC221D">
              <w:rPr>
                <w:rFonts w:ascii="XDPrime" w:eastAsia="SimSun" w:hAnsi="XDPrime" w:cs="Times New Roman"/>
                <w:lang w:eastAsia="zh-CN"/>
              </w:rPr>
              <w:t xml:space="preserve">Admin </w:t>
            </w:r>
            <w:r w:rsidRPr="00DC221D">
              <w:rPr>
                <w:rFonts w:ascii="XDPrime" w:eastAsia="SimSun" w:hAnsi="XDPrime" w:cs="Times New Roman"/>
                <w:lang w:val="en-US" w:eastAsia="zh-CN"/>
              </w:rPr>
              <w:t>perangkat lunak</w:t>
            </w:r>
          </w:p>
        </w:tc>
      </w:tr>
      <w:tr w:rsidR="0013157E" w:rsidRPr="00DC221D" w14:paraId="51730F77" w14:textId="77777777" w:rsidTr="00B10346">
        <w:tc>
          <w:tcPr>
            <w:tcW w:w="1316" w:type="dxa"/>
          </w:tcPr>
          <w:p w14:paraId="080C89B6"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txtPassword</w:t>
            </w:r>
          </w:p>
        </w:tc>
        <w:tc>
          <w:tcPr>
            <w:tcW w:w="1073" w:type="dxa"/>
          </w:tcPr>
          <w:p w14:paraId="640BB41A"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Password</w:t>
            </w:r>
          </w:p>
        </w:tc>
        <w:tc>
          <w:tcPr>
            <w:tcW w:w="1391" w:type="dxa"/>
          </w:tcPr>
          <w:p w14:paraId="300930FF"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val="en-US" w:eastAsia="zh-CN"/>
              </w:rPr>
              <w:t>T</w:t>
            </w:r>
            <w:r w:rsidRPr="00DC221D">
              <w:rPr>
                <w:rFonts w:ascii="XDPrime" w:eastAsia="SimSun" w:hAnsi="XDPrime" w:cs="Times New Roman"/>
                <w:lang w:eastAsia="zh-CN"/>
              </w:rPr>
              <w:t>Admin</w:t>
            </w:r>
          </w:p>
        </w:tc>
        <w:tc>
          <w:tcPr>
            <w:tcW w:w="856" w:type="dxa"/>
          </w:tcPr>
          <w:p w14:paraId="6BA98186"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Output</w:t>
            </w:r>
          </w:p>
        </w:tc>
        <w:tc>
          <w:tcPr>
            <w:tcW w:w="878" w:type="dxa"/>
          </w:tcPr>
          <w:p w14:paraId="60DAD82E"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w:t>
            </w:r>
          </w:p>
        </w:tc>
        <w:tc>
          <w:tcPr>
            <w:tcW w:w="957" w:type="dxa"/>
          </w:tcPr>
          <w:p w14:paraId="46A44922"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NOT NULL</w:t>
            </w:r>
          </w:p>
        </w:tc>
        <w:tc>
          <w:tcPr>
            <w:tcW w:w="1348" w:type="dxa"/>
          </w:tcPr>
          <w:p w14:paraId="279670D3"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Password</w:t>
            </w:r>
            <w:r w:rsidRPr="00DC221D">
              <w:rPr>
                <w:rFonts w:ascii="XDPrime" w:eastAsia="SimSun" w:hAnsi="XDPrime" w:cs="Times New Roman"/>
                <w:lang w:eastAsia="zh-CN"/>
              </w:rPr>
              <w:t xml:space="preserve"> Admin </w:t>
            </w:r>
            <w:r w:rsidRPr="00DC221D">
              <w:rPr>
                <w:rFonts w:ascii="XDPrime" w:eastAsia="SimSun" w:hAnsi="XDPrime" w:cs="Times New Roman"/>
                <w:lang w:val="en-US" w:eastAsia="zh-CN"/>
              </w:rPr>
              <w:t>perangkat lunak</w:t>
            </w:r>
          </w:p>
        </w:tc>
      </w:tr>
      <w:tr w:rsidR="0013157E" w:rsidRPr="00DC221D" w14:paraId="5E3BBB31" w14:textId="77777777" w:rsidTr="00B10346">
        <w:tc>
          <w:tcPr>
            <w:tcW w:w="1316" w:type="dxa"/>
          </w:tcPr>
          <w:p w14:paraId="462526A4"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txtLogin</w:t>
            </w:r>
          </w:p>
        </w:tc>
        <w:tc>
          <w:tcPr>
            <w:tcW w:w="1073" w:type="dxa"/>
          </w:tcPr>
          <w:p w14:paraId="1A483653"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Login</w:t>
            </w:r>
          </w:p>
        </w:tc>
        <w:tc>
          <w:tcPr>
            <w:tcW w:w="1391" w:type="dxa"/>
          </w:tcPr>
          <w:p w14:paraId="5F58D256"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TPerusahaan</w:t>
            </w:r>
          </w:p>
        </w:tc>
        <w:tc>
          <w:tcPr>
            <w:tcW w:w="856" w:type="dxa"/>
          </w:tcPr>
          <w:p w14:paraId="6D8A1251"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Output</w:t>
            </w:r>
          </w:p>
        </w:tc>
        <w:tc>
          <w:tcPr>
            <w:tcW w:w="878" w:type="dxa"/>
          </w:tcPr>
          <w:p w14:paraId="64EDAEE6"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w:t>
            </w:r>
          </w:p>
        </w:tc>
        <w:tc>
          <w:tcPr>
            <w:tcW w:w="957" w:type="dxa"/>
          </w:tcPr>
          <w:p w14:paraId="0D5BA8F7"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NOT NULL</w:t>
            </w:r>
          </w:p>
        </w:tc>
        <w:tc>
          <w:tcPr>
            <w:tcW w:w="1348" w:type="dxa"/>
          </w:tcPr>
          <w:p w14:paraId="106DC56E"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Login Perusahaan perangkat lunak</w:t>
            </w:r>
          </w:p>
        </w:tc>
      </w:tr>
      <w:tr w:rsidR="0013157E" w:rsidRPr="00DC221D" w14:paraId="698954F5" w14:textId="77777777" w:rsidTr="00B10346">
        <w:tc>
          <w:tcPr>
            <w:tcW w:w="1316" w:type="dxa"/>
          </w:tcPr>
          <w:p w14:paraId="3489236A"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lastRenderedPageBreak/>
              <w:t>txtPassword</w:t>
            </w:r>
          </w:p>
        </w:tc>
        <w:tc>
          <w:tcPr>
            <w:tcW w:w="1073" w:type="dxa"/>
          </w:tcPr>
          <w:p w14:paraId="0C206078"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Password</w:t>
            </w:r>
          </w:p>
        </w:tc>
        <w:tc>
          <w:tcPr>
            <w:tcW w:w="1391" w:type="dxa"/>
          </w:tcPr>
          <w:p w14:paraId="51218F98"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TPerusahaan</w:t>
            </w:r>
          </w:p>
        </w:tc>
        <w:tc>
          <w:tcPr>
            <w:tcW w:w="856" w:type="dxa"/>
          </w:tcPr>
          <w:p w14:paraId="0F8E964F"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Output</w:t>
            </w:r>
          </w:p>
        </w:tc>
        <w:tc>
          <w:tcPr>
            <w:tcW w:w="878" w:type="dxa"/>
          </w:tcPr>
          <w:p w14:paraId="6C29113D" w14:textId="77777777" w:rsidR="0013157E" w:rsidRPr="00DC221D" w:rsidRDefault="0013157E" w:rsidP="00F60156">
            <w:pPr>
              <w:pStyle w:val="ListParagraph"/>
              <w:spacing w:after="0" w:line="240" w:lineRule="auto"/>
              <w:rPr>
                <w:rFonts w:ascii="XDPrime" w:eastAsia="SimSun" w:hAnsi="XDPrime" w:cs="Times New Roman"/>
                <w:lang w:eastAsia="zh-CN"/>
              </w:rPr>
            </w:pPr>
          </w:p>
        </w:tc>
        <w:tc>
          <w:tcPr>
            <w:tcW w:w="957" w:type="dxa"/>
          </w:tcPr>
          <w:p w14:paraId="7E87485E"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NOT NULL</w:t>
            </w:r>
          </w:p>
        </w:tc>
        <w:tc>
          <w:tcPr>
            <w:tcW w:w="1348" w:type="dxa"/>
          </w:tcPr>
          <w:p w14:paraId="26F03E0E" w14:textId="77777777" w:rsidR="0013157E" w:rsidRPr="00DC221D" w:rsidRDefault="0013157E" w:rsidP="00F60156">
            <w:pPr>
              <w:spacing w:after="0" w:line="240" w:lineRule="auto"/>
              <w:rPr>
                <w:rFonts w:ascii="XDPrime" w:eastAsia="SimSun" w:hAnsi="XDPrime" w:cs="Times New Roman"/>
                <w:lang w:eastAsia="zh-CN"/>
              </w:rPr>
            </w:pPr>
            <w:r w:rsidRPr="00DC221D">
              <w:rPr>
                <w:rFonts w:ascii="XDPrime" w:eastAsia="SimSun" w:hAnsi="XDPrime" w:cs="Times New Roman"/>
                <w:lang w:eastAsia="zh-CN"/>
              </w:rPr>
              <w:t>Paaword Perusahaan perangkat lunak</w:t>
            </w:r>
          </w:p>
        </w:tc>
      </w:tr>
    </w:tbl>
    <w:p w14:paraId="548D2BD8" w14:textId="77777777" w:rsidR="0013157E" w:rsidRPr="00DC221D" w:rsidRDefault="0013157E" w:rsidP="0013157E">
      <w:pPr>
        <w:pStyle w:val="Heading4"/>
        <w:tabs>
          <w:tab w:val="clear" w:pos="864"/>
          <w:tab w:val="num" w:pos="993"/>
        </w:tabs>
        <w:spacing w:before="0" w:after="0"/>
        <w:rPr>
          <w:rFonts w:ascii="XDPrime" w:eastAsia="SimSun" w:hAnsi="XDPrime"/>
          <w:lang w:val="en-US" w:eastAsia="zh-CN"/>
        </w:rPr>
      </w:pPr>
      <w:bookmarkStart w:id="141" w:name="_Toc58693698"/>
      <w:r w:rsidRPr="00DC221D">
        <w:rPr>
          <w:rFonts w:ascii="XDPrime" w:eastAsia="SimSun" w:hAnsi="XDPrime"/>
          <w:lang w:val="en-US" w:eastAsia="zh-CN"/>
        </w:rPr>
        <w:t>Spesifikasi Function Key/Objek-Objek Pada Layar</w:t>
      </w:r>
      <w:bookmarkEnd w:id="141"/>
    </w:p>
    <w:p w14:paraId="6DA2D47D" w14:textId="7DF85C60" w:rsidR="00B10346" w:rsidRPr="00DC221D" w:rsidRDefault="00B10346" w:rsidP="00B10346">
      <w:pPr>
        <w:pStyle w:val="Caption"/>
        <w:keepNext/>
      </w:pPr>
      <w:bookmarkStart w:id="142" w:name="_Toc154514352"/>
      <w:r w:rsidRPr="00DC221D">
        <w:t xml:space="preserve">Tabel 3. </w:t>
      </w:r>
      <w:r w:rsidR="00A077A0">
        <w:fldChar w:fldCharType="begin"/>
      </w:r>
      <w:r w:rsidR="00A077A0">
        <w:instrText xml:space="preserve"> SEQ Tabel_3. \* ARABIC </w:instrText>
      </w:r>
      <w:r w:rsidR="00A077A0">
        <w:fldChar w:fldCharType="separate"/>
      </w:r>
      <w:r w:rsidR="000E6C94">
        <w:rPr>
          <w:noProof/>
        </w:rPr>
        <w:t>10</w:t>
      </w:r>
      <w:r w:rsidR="00A077A0">
        <w:fldChar w:fldCharType="end"/>
      </w:r>
      <w:r w:rsidRPr="00DC221D">
        <w:t xml:space="preserve"> Spesifikasi Function </w:t>
      </w:r>
      <w:r w:rsidR="004F2B10" w:rsidRPr="00DC221D">
        <w:t>Key/Objek Pada Layar Login Pengguna</w:t>
      </w:r>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96"/>
        <w:gridCol w:w="4078"/>
      </w:tblGrid>
      <w:tr w:rsidR="0013157E" w:rsidRPr="00DC221D" w14:paraId="24C78153" w14:textId="77777777" w:rsidTr="00B10346">
        <w:tc>
          <w:tcPr>
            <w:tcW w:w="1345" w:type="dxa"/>
            <w:shd w:val="clear" w:color="auto" w:fill="CCCCCC"/>
          </w:tcPr>
          <w:p w14:paraId="46D7EC70"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Id_Objek</w:t>
            </w:r>
          </w:p>
        </w:tc>
        <w:tc>
          <w:tcPr>
            <w:tcW w:w="2396" w:type="dxa"/>
            <w:shd w:val="clear" w:color="auto" w:fill="CCCCCC"/>
          </w:tcPr>
          <w:p w14:paraId="64965EE6"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Jenis</w:t>
            </w:r>
          </w:p>
        </w:tc>
        <w:tc>
          <w:tcPr>
            <w:tcW w:w="4078" w:type="dxa"/>
            <w:shd w:val="clear" w:color="auto" w:fill="CCCCCC"/>
          </w:tcPr>
          <w:p w14:paraId="77C39211"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Keterangan</w:t>
            </w:r>
          </w:p>
        </w:tc>
      </w:tr>
      <w:tr w:rsidR="0013157E" w:rsidRPr="00DC221D" w14:paraId="4973549B" w14:textId="77777777" w:rsidTr="00B10346">
        <w:tc>
          <w:tcPr>
            <w:tcW w:w="1345" w:type="dxa"/>
          </w:tcPr>
          <w:p w14:paraId="14B91D67"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Textfield username</w:t>
            </w:r>
          </w:p>
        </w:tc>
        <w:tc>
          <w:tcPr>
            <w:tcW w:w="2396" w:type="dxa"/>
          </w:tcPr>
          <w:p w14:paraId="1CA9C080"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Textfield</w:t>
            </w:r>
          </w:p>
        </w:tc>
        <w:tc>
          <w:tcPr>
            <w:tcW w:w="4078" w:type="dxa"/>
          </w:tcPr>
          <w:p w14:paraId="374ABE4D"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Input username dari Admin ALGO-1</w:t>
            </w:r>
          </w:p>
        </w:tc>
      </w:tr>
      <w:tr w:rsidR="0013157E" w:rsidRPr="00DC221D" w14:paraId="55524C15" w14:textId="77777777" w:rsidTr="00B10346">
        <w:tc>
          <w:tcPr>
            <w:tcW w:w="1345" w:type="dxa"/>
          </w:tcPr>
          <w:p w14:paraId="6881A6D5"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Textfield password</w:t>
            </w:r>
          </w:p>
        </w:tc>
        <w:tc>
          <w:tcPr>
            <w:tcW w:w="2396" w:type="dxa"/>
          </w:tcPr>
          <w:p w14:paraId="50EA2221"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Textfield</w:t>
            </w:r>
          </w:p>
        </w:tc>
        <w:tc>
          <w:tcPr>
            <w:tcW w:w="4078" w:type="dxa"/>
          </w:tcPr>
          <w:p w14:paraId="412C2348"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Input password dari Admin ALGO-1</w:t>
            </w:r>
          </w:p>
        </w:tc>
      </w:tr>
      <w:tr w:rsidR="0013157E" w:rsidRPr="00DC221D" w14:paraId="0B85C774" w14:textId="77777777" w:rsidTr="00B10346">
        <w:tc>
          <w:tcPr>
            <w:tcW w:w="1345" w:type="dxa"/>
          </w:tcPr>
          <w:p w14:paraId="513DB40B"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btnLogin</w:t>
            </w:r>
          </w:p>
        </w:tc>
        <w:tc>
          <w:tcPr>
            <w:tcW w:w="2396" w:type="dxa"/>
          </w:tcPr>
          <w:p w14:paraId="4730F1D9"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Button</w:t>
            </w:r>
          </w:p>
        </w:tc>
        <w:tc>
          <w:tcPr>
            <w:tcW w:w="4078" w:type="dxa"/>
          </w:tcPr>
          <w:p w14:paraId="3BBAE23B"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Jika di klik akan menjalankan algoritma ALGO-1</w:t>
            </w:r>
          </w:p>
        </w:tc>
      </w:tr>
      <w:tr w:rsidR="0013157E" w:rsidRPr="00DC221D" w14:paraId="270D8508" w14:textId="77777777" w:rsidTr="00B10346">
        <w:tc>
          <w:tcPr>
            <w:tcW w:w="1345" w:type="dxa"/>
          </w:tcPr>
          <w:p w14:paraId="264174B3" w14:textId="39CCC0B7" w:rsidR="0013157E" w:rsidRPr="00DC221D" w:rsidRDefault="001C10F6"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Textfield username</w:t>
            </w:r>
          </w:p>
        </w:tc>
        <w:tc>
          <w:tcPr>
            <w:tcW w:w="2396" w:type="dxa"/>
          </w:tcPr>
          <w:p w14:paraId="3826BC69"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Textfield</w:t>
            </w:r>
          </w:p>
        </w:tc>
        <w:tc>
          <w:tcPr>
            <w:tcW w:w="4078" w:type="dxa"/>
          </w:tcPr>
          <w:p w14:paraId="4116E9A0"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Input username dari Perusahaan ALGO-2</w:t>
            </w:r>
          </w:p>
        </w:tc>
      </w:tr>
      <w:tr w:rsidR="0013157E" w:rsidRPr="00DC221D" w14:paraId="5B86E3C2" w14:textId="77777777" w:rsidTr="00B10346">
        <w:tc>
          <w:tcPr>
            <w:tcW w:w="1345" w:type="dxa"/>
          </w:tcPr>
          <w:p w14:paraId="4CB53895" w14:textId="0E0CAA65"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eastAsia="zh-CN"/>
              </w:rPr>
              <w:t>Textfield</w:t>
            </w:r>
            <w:r w:rsidR="001C10F6" w:rsidRPr="00DC221D">
              <w:rPr>
                <w:rFonts w:ascii="XDPrime" w:eastAsia="SimSun" w:hAnsi="XDPrime" w:cs="Times New Roman"/>
                <w:lang w:val="en-US" w:eastAsia="zh-CN"/>
              </w:rPr>
              <w:t xml:space="preserve"> password</w:t>
            </w:r>
          </w:p>
        </w:tc>
        <w:tc>
          <w:tcPr>
            <w:tcW w:w="2396" w:type="dxa"/>
          </w:tcPr>
          <w:p w14:paraId="5F487A34"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Textfield</w:t>
            </w:r>
          </w:p>
        </w:tc>
        <w:tc>
          <w:tcPr>
            <w:tcW w:w="4078" w:type="dxa"/>
          </w:tcPr>
          <w:p w14:paraId="7A850111"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Input password dari Perusahaan ALGO-2</w:t>
            </w:r>
          </w:p>
        </w:tc>
      </w:tr>
      <w:tr w:rsidR="0013157E" w:rsidRPr="00DC221D" w14:paraId="24DFC538" w14:textId="77777777" w:rsidTr="00B10346">
        <w:tc>
          <w:tcPr>
            <w:tcW w:w="1345" w:type="dxa"/>
          </w:tcPr>
          <w:p w14:paraId="60DC699C"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btnLogin</w:t>
            </w:r>
          </w:p>
        </w:tc>
        <w:tc>
          <w:tcPr>
            <w:tcW w:w="2396" w:type="dxa"/>
          </w:tcPr>
          <w:p w14:paraId="02CC613D"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Button</w:t>
            </w:r>
          </w:p>
        </w:tc>
        <w:tc>
          <w:tcPr>
            <w:tcW w:w="4078" w:type="dxa"/>
          </w:tcPr>
          <w:p w14:paraId="75BB1349" w14:textId="77777777" w:rsidR="0013157E" w:rsidRPr="00DC221D" w:rsidRDefault="0013157E" w:rsidP="00F60156">
            <w:pPr>
              <w:spacing w:after="0" w:line="240" w:lineRule="auto"/>
              <w:jc w:val="center"/>
              <w:rPr>
                <w:rFonts w:ascii="XDPrime" w:eastAsia="SimSun" w:hAnsi="XDPrime" w:cs="Times New Roman"/>
                <w:lang w:eastAsia="zh-CN"/>
              </w:rPr>
            </w:pPr>
            <w:r w:rsidRPr="00DC221D">
              <w:rPr>
                <w:rFonts w:ascii="XDPrime" w:eastAsia="SimSun" w:hAnsi="XDPrime" w:cs="Times New Roman"/>
                <w:lang w:eastAsia="zh-CN"/>
              </w:rPr>
              <w:t>Jika di klik akan menjalankan algorotma ALGO-2</w:t>
            </w:r>
          </w:p>
        </w:tc>
      </w:tr>
    </w:tbl>
    <w:p w14:paraId="379DBCE7" w14:textId="77777777" w:rsidR="0013157E" w:rsidRPr="00DC221D" w:rsidRDefault="0013157E" w:rsidP="0013157E">
      <w:pPr>
        <w:pStyle w:val="Heading4"/>
        <w:tabs>
          <w:tab w:val="clear" w:pos="864"/>
          <w:tab w:val="num" w:pos="993"/>
        </w:tabs>
        <w:spacing w:before="0" w:after="0"/>
        <w:rPr>
          <w:rFonts w:ascii="XDPrime" w:eastAsia="SimSun" w:hAnsi="XDPrime"/>
          <w:lang w:val="en-US" w:eastAsia="zh-CN"/>
        </w:rPr>
      </w:pPr>
      <w:bookmarkStart w:id="143" w:name="_Toc58693699"/>
      <w:r w:rsidRPr="00DC221D">
        <w:rPr>
          <w:rFonts w:ascii="XDPrime" w:eastAsia="SimSun" w:hAnsi="XDPrime"/>
          <w:lang w:val="en-US" w:eastAsia="zh-CN"/>
        </w:rPr>
        <w:t>Spesifikasi Layar Pesan</w:t>
      </w:r>
      <w:bookmarkEnd w:id="143"/>
    </w:p>
    <w:p w14:paraId="076882B6" w14:textId="75AF2EC1" w:rsidR="0009451D" w:rsidRPr="00DC221D" w:rsidRDefault="0009451D" w:rsidP="0009451D">
      <w:pPr>
        <w:pStyle w:val="Caption"/>
        <w:keepNext/>
      </w:pPr>
      <w:bookmarkStart w:id="144" w:name="_Toc154514353"/>
      <w:r w:rsidRPr="00DC221D">
        <w:t xml:space="preserve">Tabel 3. </w:t>
      </w:r>
      <w:r w:rsidR="00A077A0">
        <w:fldChar w:fldCharType="begin"/>
      </w:r>
      <w:r w:rsidR="00A077A0">
        <w:instrText xml:space="preserve"> SEQ Tabel_3. \* ARABIC </w:instrText>
      </w:r>
      <w:r w:rsidR="00A077A0">
        <w:fldChar w:fldCharType="separate"/>
      </w:r>
      <w:r w:rsidR="000E6C94">
        <w:rPr>
          <w:noProof/>
        </w:rPr>
        <w:t>11</w:t>
      </w:r>
      <w:r w:rsidR="00A077A0">
        <w:fldChar w:fldCharType="end"/>
      </w:r>
      <w:r w:rsidR="00D10386" w:rsidRPr="00DC221D">
        <w:t xml:space="preserve"> Spesifikasi Layar Pesan Login Pengguna</w:t>
      </w:r>
      <w:bookmarkEnd w:id="1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2471"/>
        <w:gridCol w:w="4025"/>
      </w:tblGrid>
      <w:tr w:rsidR="0013157E" w:rsidRPr="00DC221D" w14:paraId="1A991709" w14:textId="77777777" w:rsidTr="0009451D">
        <w:tc>
          <w:tcPr>
            <w:tcW w:w="1323" w:type="dxa"/>
            <w:shd w:val="clear" w:color="auto" w:fill="CCCCCC"/>
          </w:tcPr>
          <w:p w14:paraId="3964AF4D"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Id_Pesan</w:t>
            </w:r>
          </w:p>
        </w:tc>
        <w:tc>
          <w:tcPr>
            <w:tcW w:w="2471" w:type="dxa"/>
            <w:shd w:val="clear" w:color="auto" w:fill="CCCCCC"/>
          </w:tcPr>
          <w:p w14:paraId="66A5FE74"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Waktu Kemunculan</w:t>
            </w:r>
          </w:p>
        </w:tc>
        <w:tc>
          <w:tcPr>
            <w:tcW w:w="4025" w:type="dxa"/>
            <w:shd w:val="clear" w:color="auto" w:fill="CCCCCC"/>
          </w:tcPr>
          <w:p w14:paraId="091F8E0C" w14:textId="77777777" w:rsidR="0013157E" w:rsidRPr="00DC221D" w:rsidRDefault="0013157E" w:rsidP="00F60156">
            <w:pPr>
              <w:spacing w:after="0" w:line="240" w:lineRule="auto"/>
              <w:jc w:val="center"/>
              <w:rPr>
                <w:rFonts w:ascii="XDPrime" w:eastAsia="SimSun" w:hAnsi="XDPrime" w:cs="Times New Roman"/>
                <w:lang w:val="en-US" w:eastAsia="zh-CN"/>
              </w:rPr>
            </w:pPr>
            <w:r w:rsidRPr="00DC221D">
              <w:rPr>
                <w:rFonts w:ascii="XDPrime" w:eastAsia="SimSun" w:hAnsi="XDPrime" w:cs="Times New Roman"/>
                <w:lang w:val="en-US" w:eastAsia="zh-CN"/>
              </w:rPr>
              <w:t>Isi Pesan</w:t>
            </w:r>
          </w:p>
        </w:tc>
      </w:tr>
      <w:tr w:rsidR="0013157E" w:rsidRPr="00DC221D" w14:paraId="0EE89230" w14:textId="77777777" w:rsidTr="0009451D">
        <w:tc>
          <w:tcPr>
            <w:tcW w:w="1323" w:type="dxa"/>
          </w:tcPr>
          <w:p w14:paraId="7E158257"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LP-1</w:t>
            </w:r>
          </w:p>
        </w:tc>
        <w:tc>
          <w:tcPr>
            <w:tcW w:w="2471" w:type="dxa"/>
          </w:tcPr>
          <w:p w14:paraId="1A364E27"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Saat btnLogin diklik tetapi txtLogin atau txtPassword masih kosong</w:t>
            </w:r>
          </w:p>
        </w:tc>
        <w:tc>
          <w:tcPr>
            <w:tcW w:w="4025" w:type="dxa"/>
          </w:tcPr>
          <w:p w14:paraId="3060DC1A"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Mohon masukkan login dan password Anda dengan lengkap!</w:t>
            </w:r>
          </w:p>
        </w:tc>
      </w:tr>
      <w:tr w:rsidR="0013157E" w:rsidRPr="00DC221D" w14:paraId="2258AFAF" w14:textId="77777777" w:rsidTr="0009451D">
        <w:tc>
          <w:tcPr>
            <w:tcW w:w="1323" w:type="dxa"/>
          </w:tcPr>
          <w:p w14:paraId="0B3CEC85"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LP-2</w:t>
            </w:r>
          </w:p>
        </w:tc>
        <w:tc>
          <w:tcPr>
            <w:tcW w:w="2471" w:type="dxa"/>
          </w:tcPr>
          <w:p w14:paraId="3B4A5CD2"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Saat btnLogin diklik tetapi tidak terdapat data pengguna dengan login dan password masukan</w:t>
            </w:r>
          </w:p>
        </w:tc>
        <w:tc>
          <w:tcPr>
            <w:tcW w:w="4025" w:type="dxa"/>
          </w:tcPr>
          <w:p w14:paraId="2ED7A81A"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Login gagal! Mohon cek kembali login dan password Anda!</w:t>
            </w:r>
          </w:p>
        </w:tc>
      </w:tr>
      <w:tr w:rsidR="0013157E" w:rsidRPr="00DC221D" w14:paraId="20B45F10" w14:textId="77777777" w:rsidTr="0009451D">
        <w:tc>
          <w:tcPr>
            <w:tcW w:w="1323" w:type="dxa"/>
          </w:tcPr>
          <w:p w14:paraId="3F5895EE" w14:textId="77777777" w:rsidR="0013157E" w:rsidRPr="00DC221D" w:rsidRDefault="0013157E" w:rsidP="00F60156">
            <w:pPr>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LP-3</w:t>
            </w:r>
          </w:p>
        </w:tc>
        <w:tc>
          <w:tcPr>
            <w:tcW w:w="2471" w:type="dxa"/>
          </w:tcPr>
          <w:p w14:paraId="447C9EA2"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Saat btnLogin diklik, koneksi ke basisdata tidak dapat dilakukan</w:t>
            </w:r>
          </w:p>
        </w:tc>
        <w:tc>
          <w:tcPr>
            <w:tcW w:w="4025" w:type="dxa"/>
          </w:tcPr>
          <w:p w14:paraId="7BDE7827"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Tidak dapat melakukan koneksi! Silakan coba lagi beberapa saat kemudian!</w:t>
            </w:r>
          </w:p>
        </w:tc>
      </w:tr>
    </w:tbl>
    <w:p w14:paraId="42AFBC0F" w14:textId="77777777" w:rsidR="0013157E" w:rsidRPr="00DC221D" w:rsidRDefault="0013157E" w:rsidP="0013157E">
      <w:pPr>
        <w:spacing w:after="0" w:line="240" w:lineRule="auto"/>
        <w:rPr>
          <w:rFonts w:ascii="XDPrime" w:eastAsia="SimSun" w:hAnsi="XDPrime" w:cs="Times New Roman"/>
          <w:lang w:val="sv-SE" w:eastAsia="zh-CN"/>
        </w:rPr>
      </w:pPr>
    </w:p>
    <w:p w14:paraId="6ACE5DB8" w14:textId="77777777" w:rsidR="0013157E" w:rsidRPr="00DC221D" w:rsidRDefault="0013157E" w:rsidP="0013157E">
      <w:pPr>
        <w:pStyle w:val="Heading4"/>
        <w:tabs>
          <w:tab w:val="clear" w:pos="864"/>
          <w:tab w:val="num" w:pos="993"/>
        </w:tabs>
        <w:spacing w:before="0" w:after="0"/>
        <w:rPr>
          <w:rFonts w:ascii="XDPrime" w:eastAsia="SimSun" w:hAnsi="XDPrime"/>
          <w:lang w:val="en-US" w:eastAsia="zh-CN"/>
        </w:rPr>
      </w:pPr>
      <w:bookmarkStart w:id="145" w:name="_Toc58693700"/>
      <w:r w:rsidRPr="00DC221D">
        <w:rPr>
          <w:rFonts w:ascii="XDPrime" w:eastAsia="SimSun" w:hAnsi="XDPrime"/>
          <w:lang w:val="en-US" w:eastAsia="zh-CN"/>
        </w:rPr>
        <w:t>Spesifikasi Proses/Algoritma</w:t>
      </w:r>
      <w:bookmarkEnd w:id="145"/>
    </w:p>
    <w:p w14:paraId="09EE469F" w14:textId="77777777" w:rsidR="0013157E" w:rsidRPr="00DC221D" w:rsidRDefault="0013157E" w:rsidP="0013157E">
      <w:pPr>
        <w:pStyle w:val="Header"/>
        <w:tabs>
          <w:tab w:val="left" w:pos="1418"/>
        </w:tabs>
        <w:rPr>
          <w:rFonts w:ascii="XDPrime" w:eastAsia="SimSun" w:hAnsi="XDPrime" w:cs="Times New Roman"/>
          <w:lang w:val="en-US" w:eastAsia="zh-CN"/>
        </w:rPr>
      </w:pPr>
      <w:r w:rsidRPr="00DC221D">
        <w:rPr>
          <w:rFonts w:ascii="XDPrime" w:eastAsia="SimSun" w:hAnsi="XDPrime" w:cs="Times New Roman"/>
          <w:lang w:val="en-US" w:eastAsia="zh-CN"/>
        </w:rPr>
        <w:t>Id Proses</w:t>
      </w:r>
      <w:r w:rsidRPr="00DC221D">
        <w:rPr>
          <w:rFonts w:ascii="XDPrime" w:eastAsia="SimSun" w:hAnsi="XDPrime" w:cs="Times New Roman"/>
          <w:lang w:val="en-US" w:eastAsia="zh-CN"/>
        </w:rPr>
        <w:tab/>
        <w:t>: ALGO-1</w:t>
      </w:r>
    </w:p>
    <w:p w14:paraId="1517EF19" w14:textId="77777777" w:rsidR="0013157E" w:rsidRPr="00DC221D" w:rsidRDefault="0013157E" w:rsidP="0013157E">
      <w:pPr>
        <w:tabs>
          <w:tab w:val="left" w:pos="1418"/>
        </w:tabs>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Objek terkait</w:t>
      </w:r>
      <w:r w:rsidRPr="00DC221D">
        <w:rPr>
          <w:rFonts w:ascii="XDPrime" w:eastAsia="SimSun" w:hAnsi="XDPrime" w:cs="Times New Roman"/>
          <w:lang w:val="en-US" w:eastAsia="zh-CN"/>
        </w:rPr>
        <w:tab/>
        <w:t>: txtLogin, txtPassword, btnLogin</w:t>
      </w:r>
    </w:p>
    <w:p w14:paraId="523C4170" w14:textId="77777777" w:rsidR="0013157E" w:rsidRPr="00DC221D" w:rsidRDefault="0013157E" w:rsidP="0013157E">
      <w:pPr>
        <w:tabs>
          <w:tab w:val="left" w:pos="1418"/>
        </w:tabs>
        <w:spacing w:after="0" w:line="240" w:lineRule="auto"/>
        <w:rPr>
          <w:rFonts w:ascii="XDPrime" w:eastAsia="SimSun" w:hAnsi="XDPrime" w:cs="Times New Roman"/>
          <w:lang w:val="en-US" w:eastAsia="zh-CN"/>
        </w:rPr>
      </w:pPr>
      <w:r w:rsidRPr="00DC221D">
        <w:rPr>
          <w:rFonts w:ascii="XDPrime" w:eastAsia="SimSun" w:hAnsi="XDPrime" w:cs="Times New Roman"/>
          <w:lang w:val="en-US" w:eastAsia="zh-CN"/>
        </w:rPr>
        <w:t>Event</w:t>
      </w:r>
      <w:r w:rsidRPr="00DC221D">
        <w:rPr>
          <w:rFonts w:ascii="XDPrime" w:eastAsia="SimSun" w:hAnsi="XDPrime" w:cs="Times New Roman"/>
          <w:lang w:val="en-US" w:eastAsia="zh-CN"/>
        </w:rPr>
        <w:tab/>
        <w:t>: btnLogin onClick</w:t>
      </w:r>
    </w:p>
    <w:p w14:paraId="6CA737BB" w14:textId="77777777" w:rsidR="0013157E" w:rsidRPr="00DC221D" w:rsidRDefault="0013157E" w:rsidP="0013157E">
      <w:pPr>
        <w:spacing w:after="0" w:line="240" w:lineRule="auto"/>
        <w:rPr>
          <w:rFonts w:ascii="XDPrime" w:eastAsia="SimSun" w:hAnsi="XDPrime" w:cs="Times New Roman"/>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785D1BE3" w14:textId="77777777" w:rsidTr="00F60156">
        <w:tc>
          <w:tcPr>
            <w:tcW w:w="9180" w:type="dxa"/>
          </w:tcPr>
          <w:p w14:paraId="6611FD2A" w14:textId="77777777" w:rsidR="0013157E" w:rsidRPr="00DC221D" w:rsidRDefault="0013157E" w:rsidP="00F60156">
            <w:pPr>
              <w:spacing w:after="0" w:line="240" w:lineRule="auto"/>
              <w:rPr>
                <w:rFonts w:ascii="XDPrime" w:eastAsia="SimSun" w:hAnsi="XDPrime" w:cs="Times New Roman"/>
                <w:b/>
                <w:bCs/>
                <w:lang w:val="en-US" w:eastAsia="zh-CN"/>
              </w:rPr>
            </w:pPr>
            <w:smartTag w:uri="urn:schemas-microsoft-com:office:smarttags" w:element="place">
              <w:smartTag w:uri="urn:schemas-microsoft-com:office:smarttags" w:element="PlaceName">
                <w:r w:rsidRPr="00DC221D">
                  <w:rPr>
                    <w:rFonts w:ascii="XDPrime" w:eastAsia="SimSun" w:hAnsi="XDPrime" w:cs="Times New Roman"/>
                    <w:b/>
                    <w:bCs/>
                    <w:lang w:val="en-US" w:eastAsia="zh-CN"/>
                  </w:rPr>
                  <w:t>Initial</w:t>
                </w:r>
              </w:smartTag>
              <w:r w:rsidRPr="00DC221D">
                <w:rPr>
                  <w:rFonts w:ascii="XDPrime" w:eastAsia="SimSun" w:hAnsi="XDPrime" w:cs="Times New Roman"/>
                  <w:b/>
                  <w:bCs/>
                  <w:lang w:val="en-US" w:eastAsia="zh-CN"/>
                </w:rPr>
                <w:t xml:space="preserve"> </w:t>
              </w:r>
              <w:smartTag w:uri="urn:schemas-microsoft-com:office:smarttags" w:element="PlaceType">
                <w:r w:rsidRPr="00DC221D">
                  <w:rPr>
                    <w:rFonts w:ascii="XDPrime" w:eastAsia="SimSun" w:hAnsi="XDPrime" w:cs="Times New Roman"/>
                    <w:b/>
                    <w:bCs/>
                    <w:lang w:val="en-US" w:eastAsia="zh-CN"/>
                  </w:rPr>
                  <w:t>State</w:t>
                </w:r>
              </w:smartTag>
            </w:smartTag>
            <w:r w:rsidRPr="00DC221D">
              <w:rPr>
                <w:rFonts w:ascii="XDPrime" w:eastAsia="SimSun" w:hAnsi="XDPrime" w:cs="Times New Roman"/>
                <w:b/>
                <w:bCs/>
                <w:lang w:val="en-US" w:eastAsia="zh-CN"/>
              </w:rPr>
              <w:t xml:space="preserve"> (IS</w:t>
            </w:r>
            <w:proofErr w:type="gramStart"/>
            <w:r w:rsidRPr="00DC221D">
              <w:rPr>
                <w:rFonts w:ascii="XDPrime" w:eastAsia="SimSun" w:hAnsi="XDPrime" w:cs="Times New Roman"/>
                <w:b/>
                <w:bCs/>
                <w:lang w:val="en-US" w:eastAsia="zh-CN"/>
              </w:rPr>
              <w:t>) :</w:t>
            </w:r>
            <w:proofErr w:type="gramEnd"/>
          </w:p>
          <w:p w14:paraId="5B2A1464" w14:textId="77777777" w:rsidR="0013157E" w:rsidRPr="00DC221D" w:rsidRDefault="0013157E" w:rsidP="00F60156">
            <w:pPr>
              <w:spacing w:after="0" w:line="240" w:lineRule="auto"/>
              <w:ind w:left="567"/>
              <w:rPr>
                <w:rFonts w:ascii="XDPrime" w:eastAsia="SimSun" w:hAnsi="XDPrime" w:cs="Times New Roman"/>
                <w:lang w:val="sv-SE" w:eastAsia="zh-CN"/>
              </w:rPr>
            </w:pPr>
            <w:r w:rsidRPr="00DC221D">
              <w:rPr>
                <w:rFonts w:ascii="XDPrime" w:eastAsia="SimSun" w:hAnsi="XDPrime" w:cs="Times New Roman"/>
                <w:lang w:val="sv-SE" w:eastAsia="zh-CN"/>
              </w:rPr>
              <w:t>Tabel T</w:t>
            </w:r>
            <w:r w:rsidRPr="00DC221D">
              <w:rPr>
                <w:rFonts w:ascii="XDPrime" w:eastAsia="SimSun" w:hAnsi="XDPrime" w:cs="Times New Roman"/>
                <w:lang w:eastAsia="zh-CN"/>
              </w:rPr>
              <w:t xml:space="preserve">Admin </w:t>
            </w:r>
            <w:r w:rsidRPr="00DC221D">
              <w:rPr>
                <w:rFonts w:ascii="XDPrime" w:eastAsia="SimSun" w:hAnsi="XDPrime" w:cs="Times New Roman"/>
                <w:lang w:val="sv-SE" w:eastAsia="zh-CN"/>
              </w:rPr>
              <w:t>sudah dibuat dan berisi data login dan password pengguna</w:t>
            </w:r>
          </w:p>
        </w:tc>
      </w:tr>
      <w:tr w:rsidR="0013157E" w:rsidRPr="00DC221D" w14:paraId="4DBF6AF9" w14:textId="77777777" w:rsidTr="00F60156">
        <w:tc>
          <w:tcPr>
            <w:tcW w:w="9180" w:type="dxa"/>
          </w:tcPr>
          <w:p w14:paraId="2703D252" w14:textId="77777777" w:rsidR="0013157E" w:rsidRPr="00DC221D" w:rsidRDefault="0013157E" w:rsidP="00F60156">
            <w:pPr>
              <w:spacing w:after="0" w:line="240" w:lineRule="auto"/>
              <w:rPr>
                <w:rFonts w:ascii="XDPrime" w:eastAsia="SimSun" w:hAnsi="XDPrime" w:cs="Times New Roman"/>
                <w:b/>
                <w:bCs/>
                <w:lang w:eastAsia="zh-CN"/>
              </w:rPr>
            </w:pPr>
            <w:r w:rsidRPr="00DC221D">
              <w:rPr>
                <w:rFonts w:ascii="XDPrime" w:eastAsia="SimSun" w:hAnsi="XDPrime" w:cs="Times New Roman"/>
                <w:b/>
                <w:bCs/>
                <w:lang w:eastAsia="zh-CN"/>
              </w:rPr>
              <w:t>Final State (FS) :</w:t>
            </w:r>
          </w:p>
          <w:p w14:paraId="58A85B32" w14:textId="77777777" w:rsidR="0013157E" w:rsidRPr="00DC221D" w:rsidRDefault="0013157E" w:rsidP="00F60156">
            <w:pPr>
              <w:spacing w:after="0" w:line="240" w:lineRule="auto"/>
              <w:ind w:left="567"/>
              <w:rPr>
                <w:rFonts w:ascii="XDPrime" w:eastAsia="SimSun" w:hAnsi="XDPrime" w:cs="Times New Roman"/>
                <w:lang w:eastAsia="zh-CN"/>
              </w:rPr>
            </w:pPr>
            <w:r w:rsidRPr="00DC221D">
              <w:rPr>
                <w:rFonts w:ascii="XDPrime" w:eastAsia="SimSun" w:hAnsi="XDPrime" w:cs="Times New Roman"/>
                <w:lang w:eastAsia="zh-CN"/>
              </w:rPr>
              <w:t>Jika txtLogin atau txtPassword masih kosong, akan ditampilkan layar pesan LP-1.Jika login dan password masukan valid, akan ditampilkan halaman selanjutnya, jika gagal akan ditampilkan layar pesan LP-2, dan tampilkan LP-3 jika tidak ada koneksi</w:t>
            </w:r>
          </w:p>
        </w:tc>
      </w:tr>
      <w:tr w:rsidR="0013157E" w:rsidRPr="00DC221D" w14:paraId="6DD11BDF" w14:textId="77777777" w:rsidTr="00F60156">
        <w:tc>
          <w:tcPr>
            <w:tcW w:w="9180" w:type="dxa"/>
          </w:tcPr>
          <w:p w14:paraId="4377BC2E" w14:textId="77777777" w:rsidR="0013157E" w:rsidRPr="00DC221D" w:rsidRDefault="0013157E" w:rsidP="00F60156">
            <w:pPr>
              <w:spacing w:after="0" w:line="240" w:lineRule="auto"/>
              <w:rPr>
                <w:rFonts w:ascii="XDPrime" w:eastAsia="SimSun" w:hAnsi="XDPrime" w:cs="Times New Roman"/>
                <w:b/>
                <w:bCs/>
                <w:lang w:val="en-US" w:eastAsia="zh-CN"/>
              </w:rPr>
            </w:pPr>
            <w:r w:rsidRPr="00DC221D">
              <w:rPr>
                <w:rFonts w:ascii="XDPrime" w:eastAsia="SimSun" w:hAnsi="XDPrime" w:cs="Times New Roman"/>
                <w:b/>
                <w:bCs/>
                <w:lang w:val="en-US" w:eastAsia="zh-CN"/>
              </w:rPr>
              <w:t>Spesifikasi Proses/</w:t>
            </w:r>
            <w:proofErr w:type="gramStart"/>
            <w:r w:rsidRPr="00DC221D">
              <w:rPr>
                <w:rFonts w:ascii="XDPrime" w:eastAsia="SimSun" w:hAnsi="XDPrime" w:cs="Times New Roman"/>
                <w:b/>
                <w:bCs/>
                <w:lang w:val="en-US" w:eastAsia="zh-CN"/>
              </w:rPr>
              <w:t>Algoritma :</w:t>
            </w:r>
            <w:proofErr w:type="gramEnd"/>
          </w:p>
          <w:p w14:paraId="637B15DD" w14:textId="77777777" w:rsidR="0013157E" w:rsidRPr="00DC221D" w:rsidRDefault="0013157E" w:rsidP="00F60156">
            <w:pPr>
              <w:spacing w:after="0" w:line="240" w:lineRule="auto"/>
              <w:ind w:left="567"/>
              <w:rPr>
                <w:rFonts w:ascii="XDPrime" w:eastAsia="SimSun" w:hAnsi="XDPrime" w:cs="Times New Roman"/>
                <w:lang w:val="en-US" w:eastAsia="zh-CN"/>
              </w:rPr>
            </w:pPr>
            <w:r w:rsidRPr="00DC221D">
              <w:rPr>
                <w:rFonts w:ascii="XDPrime" w:eastAsia="SimSun" w:hAnsi="XDPrime" w:cs="Times New Roman"/>
                <w:lang w:val="en-US" w:eastAsia="zh-CN"/>
              </w:rPr>
              <w:t>IF (IsNotEmpty(txtLogin) AND (IsNotEmpty(txtPassword))) THEN</w:t>
            </w:r>
          </w:p>
          <w:p w14:paraId="0402A15F" w14:textId="77777777" w:rsidR="0013157E" w:rsidRPr="00DC221D" w:rsidRDefault="0013157E" w:rsidP="00F60156">
            <w:pPr>
              <w:spacing w:after="0" w:line="240" w:lineRule="auto"/>
              <w:ind w:left="567"/>
              <w:rPr>
                <w:rFonts w:ascii="XDPrime" w:eastAsia="SimSun" w:hAnsi="XDPrime" w:cs="Times New Roman"/>
                <w:lang w:val="en-US" w:eastAsia="zh-CN"/>
              </w:rPr>
            </w:pPr>
            <w:r w:rsidRPr="00DC221D">
              <w:rPr>
                <w:rFonts w:ascii="XDPrime" w:eastAsia="SimSun" w:hAnsi="XDPrime" w:cs="Times New Roman"/>
                <w:lang w:val="en-US" w:eastAsia="zh-CN"/>
              </w:rPr>
              <w:lastRenderedPageBreak/>
              <w:t xml:space="preserve">         IF (koneksi berhasil) THEN </w:t>
            </w:r>
          </w:p>
          <w:p w14:paraId="73F56411" w14:textId="77777777" w:rsidR="0013157E" w:rsidRPr="00DC221D" w:rsidRDefault="0013157E" w:rsidP="00F60156">
            <w:pPr>
              <w:spacing w:after="0" w:line="240" w:lineRule="auto"/>
              <w:ind w:left="993"/>
              <w:rPr>
                <w:rFonts w:ascii="XDPrime" w:eastAsia="SimSun" w:hAnsi="XDPrime" w:cs="Times New Roman"/>
                <w:lang w:val="en-US" w:eastAsia="zh-CN"/>
              </w:rPr>
            </w:pPr>
            <w:r w:rsidRPr="00DC221D">
              <w:rPr>
                <w:rFonts w:ascii="XDPrime" w:eastAsia="SimSun" w:hAnsi="XDPrime" w:cs="Times New Roman"/>
                <w:lang w:val="en-US" w:eastAsia="zh-CN"/>
              </w:rPr>
              <w:t xml:space="preserve">          Jalankan query Result=QUE-1</w:t>
            </w:r>
          </w:p>
          <w:p w14:paraId="280CE6F9" w14:textId="77777777" w:rsidR="0013157E" w:rsidRPr="00DC221D" w:rsidRDefault="0013157E" w:rsidP="00F60156">
            <w:pPr>
              <w:spacing w:after="0" w:line="240" w:lineRule="auto"/>
              <w:ind w:left="993"/>
              <w:rPr>
                <w:rFonts w:ascii="XDPrime" w:eastAsia="SimSun" w:hAnsi="XDPrime" w:cs="Times New Roman"/>
                <w:lang w:val="en-US" w:eastAsia="zh-CN"/>
              </w:rPr>
            </w:pPr>
            <w:r w:rsidRPr="00DC221D">
              <w:rPr>
                <w:rFonts w:ascii="XDPrime" w:eastAsia="SimSun" w:hAnsi="XDPrime" w:cs="Times New Roman"/>
                <w:lang w:val="en-US" w:eastAsia="zh-CN"/>
              </w:rPr>
              <w:t xml:space="preserve">          IF (</w:t>
            </w:r>
            <w:proofErr w:type="gramStart"/>
            <w:r w:rsidRPr="00DC221D">
              <w:rPr>
                <w:rFonts w:ascii="XDPrime" w:eastAsia="SimSun" w:hAnsi="XDPrime" w:cs="Times New Roman"/>
                <w:lang w:val="en-US" w:eastAsia="zh-CN"/>
              </w:rPr>
              <w:t>IsNotNULL(</w:t>
            </w:r>
            <w:proofErr w:type="gramEnd"/>
            <w:r w:rsidRPr="00DC221D">
              <w:rPr>
                <w:rFonts w:ascii="XDPrime" w:eastAsia="SimSun" w:hAnsi="XDPrime" w:cs="Times New Roman"/>
                <w:lang w:val="en-US" w:eastAsia="zh-CN"/>
              </w:rPr>
              <w:t>Result)) THEN</w:t>
            </w:r>
          </w:p>
          <w:p w14:paraId="1205AF9C" w14:textId="77777777" w:rsidR="0013157E" w:rsidRPr="00DC221D" w:rsidRDefault="0013157E" w:rsidP="00F60156">
            <w:pPr>
              <w:spacing w:after="0" w:line="240" w:lineRule="auto"/>
              <w:ind w:left="1418"/>
              <w:rPr>
                <w:rFonts w:ascii="XDPrime" w:eastAsia="SimSun" w:hAnsi="XDPrime" w:cs="Times New Roman"/>
                <w:lang w:val="en-US" w:eastAsia="zh-CN"/>
              </w:rPr>
            </w:pPr>
            <w:r w:rsidRPr="00DC221D">
              <w:rPr>
                <w:rFonts w:ascii="XDPrime" w:eastAsia="SimSun" w:hAnsi="XDPrime" w:cs="Times New Roman"/>
                <w:lang w:val="en-US" w:eastAsia="zh-CN"/>
              </w:rPr>
              <w:t xml:space="preserve">          Tampilkan halaman selanjutnya</w:t>
            </w:r>
          </w:p>
          <w:p w14:paraId="7F2E9C48" w14:textId="77777777" w:rsidR="0013157E" w:rsidRPr="00DC221D" w:rsidRDefault="0013157E" w:rsidP="00F60156">
            <w:pPr>
              <w:spacing w:after="0" w:line="240" w:lineRule="auto"/>
              <w:ind w:left="993"/>
              <w:rPr>
                <w:rFonts w:ascii="XDPrime" w:eastAsia="SimSun" w:hAnsi="XDPrime" w:cs="Times New Roman"/>
                <w:lang w:val="sv-SE" w:eastAsia="zh-CN"/>
              </w:rPr>
            </w:pPr>
            <w:r w:rsidRPr="00DC221D">
              <w:rPr>
                <w:rFonts w:ascii="XDPrime" w:eastAsia="SimSun" w:hAnsi="XDPrime" w:cs="Times New Roman"/>
                <w:lang w:val="en-US" w:eastAsia="zh-CN"/>
              </w:rPr>
              <w:t xml:space="preserve">          </w:t>
            </w:r>
            <w:r w:rsidRPr="00DC221D">
              <w:rPr>
                <w:rFonts w:ascii="XDPrime" w:eastAsia="SimSun" w:hAnsi="XDPrime" w:cs="Times New Roman"/>
                <w:lang w:val="sv-SE" w:eastAsia="zh-CN"/>
              </w:rPr>
              <w:t>ELSE</w:t>
            </w:r>
          </w:p>
          <w:p w14:paraId="3A2E613B" w14:textId="77777777" w:rsidR="0013157E" w:rsidRPr="00DC221D" w:rsidRDefault="0013157E" w:rsidP="00F60156">
            <w:pPr>
              <w:spacing w:after="0" w:line="240" w:lineRule="auto"/>
              <w:ind w:left="1418"/>
              <w:rPr>
                <w:rFonts w:ascii="XDPrime" w:eastAsia="SimSun" w:hAnsi="XDPrime" w:cs="Times New Roman"/>
                <w:lang w:val="sv-SE" w:eastAsia="zh-CN"/>
              </w:rPr>
            </w:pPr>
            <w:r w:rsidRPr="00DC221D">
              <w:rPr>
                <w:rFonts w:ascii="XDPrime" w:eastAsia="SimSun" w:hAnsi="XDPrime" w:cs="Times New Roman"/>
                <w:lang w:val="sv-SE" w:eastAsia="zh-CN"/>
              </w:rPr>
              <w:t xml:space="preserve">          Tampilkan layar pesan LP-2</w:t>
            </w:r>
          </w:p>
          <w:p w14:paraId="2054DDA4"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 xml:space="preserve">                   ELSE </w:t>
            </w:r>
          </w:p>
          <w:p w14:paraId="72C7A1CF" w14:textId="77777777" w:rsidR="0013157E" w:rsidRPr="00DC221D" w:rsidRDefault="0013157E" w:rsidP="00F60156">
            <w:pPr>
              <w:spacing w:after="0" w:line="240" w:lineRule="auto"/>
              <w:rPr>
                <w:rFonts w:ascii="XDPrime" w:eastAsia="SimSun" w:hAnsi="XDPrime" w:cs="Times New Roman"/>
                <w:lang w:val="sv-SE" w:eastAsia="zh-CN"/>
              </w:rPr>
            </w:pPr>
            <w:r w:rsidRPr="00DC221D">
              <w:rPr>
                <w:rFonts w:ascii="XDPrime" w:eastAsia="SimSun" w:hAnsi="XDPrime" w:cs="Times New Roman"/>
                <w:lang w:val="sv-SE" w:eastAsia="zh-CN"/>
              </w:rPr>
              <w:t xml:space="preserve">                                       Tampilkan layar pesan LP-3</w:t>
            </w:r>
          </w:p>
          <w:p w14:paraId="6F977C1B" w14:textId="77777777" w:rsidR="0013157E" w:rsidRPr="00DC221D" w:rsidRDefault="0013157E" w:rsidP="00F60156">
            <w:pPr>
              <w:spacing w:after="0" w:line="240" w:lineRule="auto"/>
              <w:ind w:left="567"/>
              <w:rPr>
                <w:rFonts w:ascii="XDPrime" w:eastAsia="SimSun" w:hAnsi="XDPrime" w:cs="Times New Roman"/>
                <w:lang w:val="sv-SE" w:eastAsia="zh-CN"/>
              </w:rPr>
            </w:pPr>
            <w:r w:rsidRPr="00DC221D">
              <w:rPr>
                <w:rFonts w:ascii="XDPrime" w:eastAsia="SimSun" w:hAnsi="XDPrime" w:cs="Times New Roman"/>
                <w:lang w:val="sv-SE" w:eastAsia="zh-CN"/>
              </w:rPr>
              <w:t>ELSE</w:t>
            </w:r>
          </w:p>
          <w:p w14:paraId="21810608" w14:textId="77777777" w:rsidR="0013157E" w:rsidRPr="00DC221D" w:rsidRDefault="0013157E" w:rsidP="00F60156">
            <w:pPr>
              <w:spacing w:after="0" w:line="240" w:lineRule="auto"/>
              <w:ind w:left="993"/>
              <w:rPr>
                <w:rFonts w:ascii="XDPrime" w:eastAsia="SimSun" w:hAnsi="XDPrime" w:cs="Times New Roman"/>
                <w:lang w:val="sv-SE" w:eastAsia="zh-CN"/>
              </w:rPr>
            </w:pPr>
            <w:r w:rsidRPr="00DC221D">
              <w:rPr>
                <w:rFonts w:ascii="XDPrime" w:eastAsia="SimSun" w:hAnsi="XDPrime" w:cs="Times New Roman"/>
                <w:lang w:val="sv-SE" w:eastAsia="zh-CN"/>
              </w:rPr>
              <w:t>Tampilkan layar pesan LP-1</w:t>
            </w:r>
          </w:p>
        </w:tc>
      </w:tr>
    </w:tbl>
    <w:p w14:paraId="0A273858" w14:textId="77777777" w:rsidR="0013157E" w:rsidRPr="00DC221D" w:rsidRDefault="0013157E" w:rsidP="0013157E">
      <w:pPr>
        <w:spacing w:after="0" w:line="240" w:lineRule="auto"/>
        <w:rPr>
          <w:rFonts w:ascii="XDPrime" w:eastAsia="SimSun" w:hAnsi="XDPrime" w:cs="Times New Roman"/>
          <w:lang w:val="sv-SE" w:eastAsia="zh-CN"/>
        </w:rPr>
      </w:pPr>
    </w:p>
    <w:p w14:paraId="1DA9450A" w14:textId="77777777" w:rsidR="0013157E" w:rsidRPr="00DC221D" w:rsidRDefault="0013157E" w:rsidP="0013157E">
      <w:pPr>
        <w:spacing w:after="0" w:line="240" w:lineRule="auto"/>
        <w:rPr>
          <w:rFonts w:ascii="XDPrime" w:eastAsia="SimSun" w:hAnsi="XDPrime" w:cs="Times New Roman"/>
          <w:lang w:val="sv-SE" w:eastAsia="zh-CN"/>
        </w:rPr>
      </w:pPr>
    </w:p>
    <w:p w14:paraId="01CA4589" w14:textId="77777777" w:rsidR="0013157E" w:rsidRPr="00DC221D" w:rsidRDefault="0013157E" w:rsidP="0013157E">
      <w:pPr>
        <w:spacing w:after="0" w:line="240" w:lineRule="auto"/>
        <w:rPr>
          <w:rFonts w:ascii="XDPrime" w:eastAsia="SimSun" w:hAnsi="XDPrime" w:cs="Times New Roman"/>
          <w:lang w:eastAsia="zh-CN"/>
        </w:rPr>
      </w:pPr>
      <w:r w:rsidRPr="00DC221D">
        <w:rPr>
          <w:rFonts w:ascii="XDPrime" w:eastAsia="SimSun" w:hAnsi="XDPrime" w:cs="Times New Roman"/>
          <w:lang w:eastAsia="zh-CN"/>
        </w:rPr>
        <w:t>Id Proses</w:t>
      </w:r>
      <w:r w:rsidRPr="00DC221D">
        <w:rPr>
          <w:rFonts w:ascii="XDPrime" w:eastAsia="SimSun" w:hAnsi="XDPrime" w:cs="Times New Roman"/>
          <w:lang w:eastAsia="zh-CN"/>
        </w:rPr>
        <w:tab/>
        <w:t>: ALGO-2</w:t>
      </w:r>
    </w:p>
    <w:p w14:paraId="47DA5563" w14:textId="77777777" w:rsidR="0013157E" w:rsidRPr="00DC221D" w:rsidRDefault="0013157E" w:rsidP="0013157E">
      <w:pPr>
        <w:spacing w:after="0" w:line="240" w:lineRule="auto"/>
        <w:rPr>
          <w:rFonts w:ascii="XDPrime" w:eastAsia="SimSun" w:hAnsi="XDPrime" w:cs="Times New Roman"/>
          <w:lang w:eastAsia="zh-CN"/>
        </w:rPr>
      </w:pPr>
      <w:r w:rsidRPr="00DC221D">
        <w:rPr>
          <w:rFonts w:ascii="XDPrime" w:eastAsia="SimSun" w:hAnsi="XDPrime" w:cs="Times New Roman"/>
          <w:lang w:eastAsia="zh-CN"/>
        </w:rPr>
        <w:t>Objek terkait</w:t>
      </w:r>
      <w:r w:rsidRPr="00DC221D">
        <w:rPr>
          <w:rFonts w:ascii="XDPrime" w:eastAsia="SimSun" w:hAnsi="XDPrime" w:cs="Times New Roman"/>
          <w:lang w:eastAsia="zh-CN"/>
        </w:rPr>
        <w:tab/>
        <w:t>: txtUsername, txtPassoword, btnLogin</w:t>
      </w:r>
    </w:p>
    <w:p w14:paraId="1E0A8EC9" w14:textId="77777777" w:rsidR="0013157E" w:rsidRPr="00DC221D" w:rsidRDefault="0013157E" w:rsidP="0013157E">
      <w:pPr>
        <w:spacing w:after="0" w:line="240" w:lineRule="auto"/>
        <w:rPr>
          <w:rFonts w:ascii="XDPrime" w:eastAsia="SimSun" w:hAnsi="XDPrime" w:cs="Times New Roman"/>
          <w:lang w:eastAsia="zh-CN"/>
        </w:rPr>
      </w:pPr>
      <w:r w:rsidRPr="00DC221D">
        <w:rPr>
          <w:rFonts w:ascii="XDPrime" w:eastAsia="SimSun" w:hAnsi="XDPrime" w:cs="Times New Roman"/>
          <w:lang w:eastAsia="zh-CN"/>
        </w:rPr>
        <w:t>Event</w:t>
      </w:r>
      <w:r w:rsidRPr="00DC221D">
        <w:rPr>
          <w:rFonts w:ascii="XDPrime" w:eastAsia="SimSun" w:hAnsi="XDPrime" w:cs="Times New Roman"/>
          <w:lang w:eastAsia="zh-CN"/>
        </w:rPr>
        <w:tab/>
      </w:r>
      <w:r w:rsidRPr="00DC221D">
        <w:rPr>
          <w:rFonts w:ascii="XDPrime" w:eastAsia="SimSun" w:hAnsi="XDPrime" w:cs="Times New Roman"/>
          <w:lang w:eastAsia="zh-CN"/>
        </w:rPr>
        <w:tab/>
        <w:t>: btnLoginClick</w:t>
      </w:r>
    </w:p>
    <w:p w14:paraId="16147B01" w14:textId="77777777" w:rsidR="0013157E" w:rsidRPr="00DC221D" w:rsidRDefault="0013157E" w:rsidP="0013157E">
      <w:pPr>
        <w:spacing w:after="0" w:line="240" w:lineRule="auto"/>
        <w:rPr>
          <w:rFonts w:ascii="XDPrime" w:eastAsia="SimSun" w:hAnsi="XDPrime" w:cs="Times New Roman"/>
          <w:lang w:eastAsia="zh-CN"/>
        </w:rPr>
      </w:pPr>
    </w:p>
    <w:tbl>
      <w:tblPr>
        <w:tblStyle w:val="TableGrid"/>
        <w:tblW w:w="0" w:type="auto"/>
        <w:tblLook w:val="04A0" w:firstRow="1" w:lastRow="0" w:firstColumn="1" w:lastColumn="0" w:noHBand="0" w:noVBand="1"/>
      </w:tblPr>
      <w:tblGrid>
        <w:gridCol w:w="7927"/>
      </w:tblGrid>
      <w:tr w:rsidR="0013157E" w:rsidRPr="00DC221D" w14:paraId="7984E029" w14:textId="77777777" w:rsidTr="00F60156">
        <w:tc>
          <w:tcPr>
            <w:tcW w:w="8153" w:type="dxa"/>
          </w:tcPr>
          <w:p w14:paraId="2ABFA1DE" w14:textId="77777777" w:rsidR="0013157E" w:rsidRPr="00DC221D" w:rsidRDefault="0013157E" w:rsidP="00F60156">
            <w:pPr>
              <w:rPr>
                <w:rFonts w:ascii="XDPrime" w:eastAsia="SimSun" w:hAnsi="XDPrime" w:cs="Times New Roman"/>
                <w:lang w:eastAsia="zh-CN"/>
              </w:rPr>
            </w:pPr>
            <w:r w:rsidRPr="00DC221D">
              <w:rPr>
                <w:rFonts w:ascii="XDPrime" w:eastAsia="SimSun" w:hAnsi="XDPrime" w:cs="Times New Roman"/>
                <w:lang w:eastAsia="zh-CN"/>
              </w:rPr>
              <w:t>InitialState(IS) :</w:t>
            </w:r>
          </w:p>
          <w:p w14:paraId="14B18696" w14:textId="77777777" w:rsidR="0013157E" w:rsidRPr="00DC221D" w:rsidRDefault="0013157E" w:rsidP="00F60156">
            <w:pPr>
              <w:rPr>
                <w:rFonts w:ascii="XDPrime" w:eastAsia="SimSun" w:hAnsi="XDPrime" w:cs="Times New Roman"/>
                <w:lang w:eastAsia="zh-CN"/>
              </w:rPr>
            </w:pPr>
            <w:r w:rsidRPr="00DC221D">
              <w:rPr>
                <w:rFonts w:ascii="XDPrime" w:eastAsia="SimSun" w:hAnsi="XDPrime" w:cs="Times New Roman"/>
                <w:lang w:eastAsia="zh-CN"/>
              </w:rPr>
              <w:tab/>
              <w:t>Tabel TPerusahaan sudah dibuat dan berisi data login dan password</w:t>
            </w:r>
          </w:p>
        </w:tc>
      </w:tr>
      <w:tr w:rsidR="0013157E" w:rsidRPr="00DC221D" w14:paraId="27BE929E" w14:textId="77777777" w:rsidTr="00F60156">
        <w:tc>
          <w:tcPr>
            <w:tcW w:w="8153" w:type="dxa"/>
          </w:tcPr>
          <w:p w14:paraId="79988385" w14:textId="77777777" w:rsidR="0013157E" w:rsidRPr="00DC221D" w:rsidRDefault="0013157E" w:rsidP="00F60156">
            <w:pPr>
              <w:rPr>
                <w:rFonts w:ascii="XDPrime" w:eastAsia="SimSun" w:hAnsi="XDPrime" w:cs="Times New Roman"/>
                <w:lang w:eastAsia="zh-CN"/>
              </w:rPr>
            </w:pPr>
            <w:r w:rsidRPr="00DC221D">
              <w:rPr>
                <w:rFonts w:ascii="XDPrime" w:eastAsia="SimSun" w:hAnsi="XDPrime" w:cs="Times New Roman"/>
                <w:lang w:eastAsia="zh-CN"/>
              </w:rPr>
              <w:t>FinalState(FS) :</w:t>
            </w:r>
          </w:p>
          <w:p w14:paraId="6AFA849E" w14:textId="77777777" w:rsidR="0013157E" w:rsidRPr="00DC221D" w:rsidRDefault="0013157E" w:rsidP="00F60156">
            <w:pPr>
              <w:rPr>
                <w:rFonts w:ascii="XDPrime" w:eastAsia="SimSun" w:hAnsi="XDPrime" w:cs="Times New Roman"/>
                <w:lang w:eastAsia="zh-CN"/>
              </w:rPr>
            </w:pPr>
            <w:r w:rsidRPr="00DC221D">
              <w:rPr>
                <w:rFonts w:ascii="XDPrime" w:eastAsia="SimSun" w:hAnsi="XDPrime" w:cs="Times New Roman"/>
                <w:lang w:eastAsia="zh-CN"/>
              </w:rPr>
              <w:tab/>
              <w:t xml:space="preserve">Jika txtLogin atau txtPassword masih kosong, akan ditampilkan layar pesan LP </w:t>
            </w:r>
            <w:r w:rsidRPr="00DC221D">
              <w:rPr>
                <w:rFonts w:ascii="XDPrime" w:eastAsia="SimSun" w:hAnsi="XDPrime" w:cs="Times New Roman"/>
                <w:lang w:eastAsia="zh-CN"/>
              </w:rPr>
              <w:tab/>
              <w:t xml:space="preserve">1.Jika login dan password masukan valid, akan ditampilkan halaman selanjutnya, </w:t>
            </w:r>
            <w:r w:rsidRPr="00DC221D">
              <w:rPr>
                <w:rFonts w:ascii="XDPrime" w:eastAsia="SimSun" w:hAnsi="XDPrime" w:cs="Times New Roman"/>
                <w:lang w:eastAsia="zh-CN"/>
              </w:rPr>
              <w:tab/>
              <w:t xml:space="preserve">jika gagal akan ditampilkan layar pesan LP-2, dan tampilkan LP-3 jika tidak ada </w:t>
            </w:r>
            <w:r w:rsidRPr="00DC221D">
              <w:rPr>
                <w:rFonts w:ascii="XDPrime" w:eastAsia="SimSun" w:hAnsi="XDPrime" w:cs="Times New Roman"/>
                <w:lang w:eastAsia="zh-CN"/>
              </w:rPr>
              <w:tab/>
              <w:t>koneksi</w:t>
            </w:r>
          </w:p>
        </w:tc>
      </w:tr>
      <w:tr w:rsidR="0013157E" w:rsidRPr="00DC221D" w14:paraId="4A12D464" w14:textId="77777777" w:rsidTr="00F60156">
        <w:tc>
          <w:tcPr>
            <w:tcW w:w="8153" w:type="dxa"/>
          </w:tcPr>
          <w:p w14:paraId="550B7C8E" w14:textId="77777777" w:rsidR="0013157E" w:rsidRPr="00DC221D" w:rsidRDefault="0013157E" w:rsidP="00F60156">
            <w:pPr>
              <w:rPr>
                <w:rFonts w:ascii="XDPrime" w:eastAsia="SimSun" w:hAnsi="XDPrime" w:cs="Times New Roman"/>
                <w:lang w:eastAsia="zh-CN"/>
              </w:rPr>
            </w:pPr>
            <w:r w:rsidRPr="00DC221D">
              <w:rPr>
                <w:rFonts w:ascii="XDPrime" w:eastAsia="SimSun" w:hAnsi="XDPrime" w:cs="Times New Roman"/>
                <w:lang w:eastAsia="zh-CN"/>
              </w:rPr>
              <w:t>Spesifikasi Proses/Algoritma :</w:t>
            </w:r>
          </w:p>
          <w:p w14:paraId="34B64687" w14:textId="77777777" w:rsidR="0013157E" w:rsidRPr="00DC221D" w:rsidRDefault="0013157E" w:rsidP="00F60156">
            <w:pPr>
              <w:ind w:left="567"/>
              <w:rPr>
                <w:rFonts w:ascii="XDPrime" w:eastAsia="SimSun" w:hAnsi="XDPrime" w:cs="Times New Roman"/>
                <w:lang w:val="en-US" w:eastAsia="zh-CN"/>
              </w:rPr>
            </w:pPr>
            <w:r w:rsidRPr="00DC221D">
              <w:rPr>
                <w:rFonts w:ascii="XDPrime" w:eastAsia="SimSun" w:hAnsi="XDPrime" w:cs="Times New Roman"/>
                <w:lang w:eastAsia="zh-CN"/>
              </w:rPr>
              <w:tab/>
            </w:r>
            <w:r w:rsidRPr="00DC221D">
              <w:rPr>
                <w:rFonts w:ascii="XDPrime" w:eastAsia="SimSun" w:hAnsi="XDPrime" w:cs="Times New Roman"/>
                <w:lang w:val="en-US" w:eastAsia="zh-CN"/>
              </w:rPr>
              <w:t>IF (IsNotEmpty(txt</w:t>
            </w:r>
            <w:r w:rsidRPr="00DC221D">
              <w:rPr>
                <w:rFonts w:ascii="XDPrime" w:eastAsia="SimSun" w:hAnsi="XDPrime" w:cs="Times New Roman"/>
                <w:lang w:eastAsia="zh-CN"/>
              </w:rPr>
              <w:t>Username</w:t>
            </w:r>
            <w:r w:rsidRPr="00DC221D">
              <w:rPr>
                <w:rFonts w:ascii="XDPrime" w:eastAsia="SimSun" w:hAnsi="XDPrime" w:cs="Times New Roman"/>
                <w:lang w:val="en-US" w:eastAsia="zh-CN"/>
              </w:rPr>
              <w:t>) AND (IsNotEmpty(txtPassword))) THEN</w:t>
            </w:r>
          </w:p>
          <w:p w14:paraId="4FBC74F2" w14:textId="77777777" w:rsidR="0013157E" w:rsidRPr="00DC221D" w:rsidRDefault="0013157E" w:rsidP="00F60156">
            <w:pPr>
              <w:ind w:left="567"/>
              <w:rPr>
                <w:rFonts w:ascii="XDPrime" w:eastAsia="SimSun" w:hAnsi="XDPrime" w:cs="Times New Roman"/>
                <w:lang w:val="en-US" w:eastAsia="zh-CN"/>
              </w:rPr>
            </w:pPr>
            <w:r w:rsidRPr="00DC221D">
              <w:rPr>
                <w:rFonts w:ascii="XDPrime" w:eastAsia="SimSun" w:hAnsi="XDPrime" w:cs="Times New Roman"/>
                <w:lang w:val="en-US" w:eastAsia="zh-CN"/>
              </w:rPr>
              <w:t xml:space="preserve">         IF (koneksi berhasil) THEN </w:t>
            </w:r>
          </w:p>
          <w:p w14:paraId="0BDF41D5" w14:textId="77777777" w:rsidR="0013157E" w:rsidRPr="00DC221D" w:rsidRDefault="0013157E" w:rsidP="00F60156">
            <w:pPr>
              <w:ind w:left="993"/>
              <w:rPr>
                <w:rFonts w:ascii="XDPrime" w:eastAsia="SimSun" w:hAnsi="XDPrime" w:cs="Times New Roman"/>
                <w:lang w:val="en-US" w:eastAsia="zh-CN"/>
              </w:rPr>
            </w:pPr>
            <w:r w:rsidRPr="00DC221D">
              <w:rPr>
                <w:rFonts w:ascii="XDPrime" w:eastAsia="SimSun" w:hAnsi="XDPrime" w:cs="Times New Roman"/>
                <w:lang w:val="en-US" w:eastAsia="zh-CN"/>
              </w:rPr>
              <w:t xml:space="preserve">          Jalankan query Result=QUE-1</w:t>
            </w:r>
          </w:p>
          <w:p w14:paraId="0EED3AA9" w14:textId="77777777" w:rsidR="0013157E" w:rsidRPr="00DC221D" w:rsidRDefault="0013157E" w:rsidP="00F60156">
            <w:pPr>
              <w:ind w:left="993"/>
              <w:rPr>
                <w:rFonts w:ascii="XDPrime" w:eastAsia="SimSun" w:hAnsi="XDPrime" w:cs="Times New Roman"/>
                <w:lang w:val="en-US" w:eastAsia="zh-CN"/>
              </w:rPr>
            </w:pPr>
            <w:r w:rsidRPr="00DC221D">
              <w:rPr>
                <w:rFonts w:ascii="XDPrime" w:eastAsia="SimSun" w:hAnsi="XDPrime" w:cs="Times New Roman"/>
                <w:lang w:val="en-US" w:eastAsia="zh-CN"/>
              </w:rPr>
              <w:t xml:space="preserve">          IF (</w:t>
            </w:r>
            <w:proofErr w:type="gramStart"/>
            <w:r w:rsidRPr="00DC221D">
              <w:rPr>
                <w:rFonts w:ascii="XDPrime" w:eastAsia="SimSun" w:hAnsi="XDPrime" w:cs="Times New Roman"/>
                <w:lang w:val="en-US" w:eastAsia="zh-CN"/>
              </w:rPr>
              <w:t>IsNotNULL(</w:t>
            </w:r>
            <w:proofErr w:type="gramEnd"/>
            <w:r w:rsidRPr="00DC221D">
              <w:rPr>
                <w:rFonts w:ascii="XDPrime" w:eastAsia="SimSun" w:hAnsi="XDPrime" w:cs="Times New Roman"/>
                <w:lang w:val="en-US" w:eastAsia="zh-CN"/>
              </w:rPr>
              <w:t>Result)) THEN</w:t>
            </w:r>
          </w:p>
          <w:p w14:paraId="3DF0144D" w14:textId="77777777" w:rsidR="0013157E" w:rsidRPr="00DC221D" w:rsidRDefault="0013157E" w:rsidP="00F60156">
            <w:pPr>
              <w:ind w:left="1418"/>
              <w:rPr>
                <w:rFonts w:ascii="XDPrime" w:eastAsia="SimSun" w:hAnsi="XDPrime" w:cs="Times New Roman"/>
                <w:lang w:val="en-US" w:eastAsia="zh-CN"/>
              </w:rPr>
            </w:pPr>
            <w:r w:rsidRPr="00DC221D">
              <w:rPr>
                <w:rFonts w:ascii="XDPrime" w:eastAsia="SimSun" w:hAnsi="XDPrime" w:cs="Times New Roman"/>
                <w:lang w:val="en-US" w:eastAsia="zh-CN"/>
              </w:rPr>
              <w:t xml:space="preserve">          Tampilkan halaman selanjutnya</w:t>
            </w:r>
          </w:p>
          <w:p w14:paraId="3E479C93" w14:textId="77777777" w:rsidR="0013157E" w:rsidRPr="00DC221D" w:rsidRDefault="0013157E" w:rsidP="00F60156">
            <w:pPr>
              <w:ind w:left="993"/>
              <w:rPr>
                <w:rFonts w:ascii="XDPrime" w:eastAsia="SimSun" w:hAnsi="XDPrime" w:cs="Times New Roman"/>
                <w:lang w:val="sv-SE" w:eastAsia="zh-CN"/>
              </w:rPr>
            </w:pPr>
            <w:r w:rsidRPr="00DC221D">
              <w:rPr>
                <w:rFonts w:ascii="XDPrime" w:eastAsia="SimSun" w:hAnsi="XDPrime" w:cs="Times New Roman"/>
                <w:lang w:val="en-US" w:eastAsia="zh-CN"/>
              </w:rPr>
              <w:t xml:space="preserve">          </w:t>
            </w:r>
            <w:r w:rsidRPr="00DC221D">
              <w:rPr>
                <w:rFonts w:ascii="XDPrime" w:eastAsia="SimSun" w:hAnsi="XDPrime" w:cs="Times New Roman"/>
                <w:lang w:val="sv-SE" w:eastAsia="zh-CN"/>
              </w:rPr>
              <w:t>ELSE</w:t>
            </w:r>
          </w:p>
          <w:p w14:paraId="5C4E7BA2" w14:textId="77777777" w:rsidR="0013157E" w:rsidRPr="00DC221D" w:rsidRDefault="0013157E" w:rsidP="00F60156">
            <w:pPr>
              <w:ind w:left="1418"/>
              <w:rPr>
                <w:rFonts w:ascii="XDPrime" w:eastAsia="SimSun" w:hAnsi="XDPrime" w:cs="Times New Roman"/>
                <w:lang w:val="sv-SE" w:eastAsia="zh-CN"/>
              </w:rPr>
            </w:pPr>
            <w:r w:rsidRPr="00DC221D">
              <w:rPr>
                <w:rFonts w:ascii="XDPrime" w:eastAsia="SimSun" w:hAnsi="XDPrime" w:cs="Times New Roman"/>
                <w:lang w:val="sv-SE" w:eastAsia="zh-CN"/>
              </w:rPr>
              <w:t xml:space="preserve">          Tampilkan layar pesan LP-2</w:t>
            </w:r>
          </w:p>
          <w:p w14:paraId="49E9D396" w14:textId="77777777" w:rsidR="0013157E" w:rsidRPr="00DC221D" w:rsidRDefault="0013157E" w:rsidP="00F60156">
            <w:pPr>
              <w:rPr>
                <w:rFonts w:ascii="XDPrime" w:eastAsia="SimSun" w:hAnsi="XDPrime" w:cs="Times New Roman"/>
                <w:lang w:val="sv-SE" w:eastAsia="zh-CN"/>
              </w:rPr>
            </w:pPr>
            <w:r w:rsidRPr="00DC221D">
              <w:rPr>
                <w:rFonts w:ascii="XDPrime" w:eastAsia="SimSun" w:hAnsi="XDPrime" w:cs="Times New Roman"/>
                <w:lang w:val="sv-SE" w:eastAsia="zh-CN"/>
              </w:rPr>
              <w:t xml:space="preserve">                   ELSE </w:t>
            </w:r>
          </w:p>
          <w:p w14:paraId="2A670440" w14:textId="77777777" w:rsidR="0013157E" w:rsidRPr="00DC221D" w:rsidRDefault="0013157E" w:rsidP="00F60156">
            <w:pPr>
              <w:rPr>
                <w:rFonts w:ascii="XDPrime" w:eastAsia="SimSun" w:hAnsi="XDPrime" w:cs="Times New Roman"/>
                <w:lang w:val="sv-SE" w:eastAsia="zh-CN"/>
              </w:rPr>
            </w:pPr>
            <w:r w:rsidRPr="00DC221D">
              <w:rPr>
                <w:rFonts w:ascii="XDPrime" w:eastAsia="SimSun" w:hAnsi="XDPrime" w:cs="Times New Roman"/>
                <w:lang w:val="sv-SE" w:eastAsia="zh-CN"/>
              </w:rPr>
              <w:t xml:space="preserve">                                       Tampilkan layar pesan LP-3</w:t>
            </w:r>
          </w:p>
          <w:p w14:paraId="4D1ACE29" w14:textId="77777777" w:rsidR="0013157E" w:rsidRPr="00DC221D" w:rsidRDefault="0013157E" w:rsidP="00F60156">
            <w:pPr>
              <w:ind w:left="567"/>
              <w:rPr>
                <w:rFonts w:ascii="XDPrime" w:eastAsia="SimSun" w:hAnsi="XDPrime" w:cs="Times New Roman"/>
                <w:lang w:val="sv-SE" w:eastAsia="zh-CN"/>
              </w:rPr>
            </w:pPr>
            <w:r w:rsidRPr="00DC221D">
              <w:rPr>
                <w:rFonts w:ascii="XDPrime" w:eastAsia="SimSun" w:hAnsi="XDPrime" w:cs="Times New Roman"/>
                <w:lang w:val="sv-SE" w:eastAsia="zh-CN"/>
              </w:rPr>
              <w:t>ELSE</w:t>
            </w:r>
          </w:p>
          <w:p w14:paraId="1863DC9B" w14:textId="77777777" w:rsidR="0013157E" w:rsidRPr="00DC221D" w:rsidRDefault="0013157E" w:rsidP="00F60156">
            <w:pPr>
              <w:rPr>
                <w:rFonts w:ascii="XDPrime" w:eastAsia="SimSun" w:hAnsi="XDPrime" w:cs="Times New Roman"/>
                <w:lang w:eastAsia="zh-CN"/>
              </w:rPr>
            </w:pPr>
            <w:r w:rsidRPr="00DC221D">
              <w:rPr>
                <w:rFonts w:ascii="XDPrime" w:eastAsia="SimSun" w:hAnsi="XDPrime" w:cs="Times New Roman"/>
                <w:lang w:val="sv-SE" w:eastAsia="zh-CN"/>
              </w:rPr>
              <w:t>Tampilkan layar pesan LP-1</w:t>
            </w:r>
          </w:p>
        </w:tc>
      </w:tr>
    </w:tbl>
    <w:p w14:paraId="4F6ACF01" w14:textId="77777777" w:rsidR="0013157E" w:rsidRPr="00DC221D" w:rsidRDefault="0013157E" w:rsidP="0013157E">
      <w:pPr>
        <w:spacing w:after="0" w:line="240" w:lineRule="auto"/>
        <w:rPr>
          <w:rFonts w:ascii="XDPrime" w:eastAsia="SimSun" w:hAnsi="XDPrime" w:cs="Times New Roman"/>
          <w:lang w:eastAsia="zh-CN"/>
        </w:rPr>
      </w:pPr>
    </w:p>
    <w:p w14:paraId="4F942890" w14:textId="77777777" w:rsidR="0013157E" w:rsidRPr="00DC221D" w:rsidRDefault="0013157E" w:rsidP="0013157E">
      <w:pPr>
        <w:spacing w:after="0" w:line="240" w:lineRule="auto"/>
        <w:rPr>
          <w:rFonts w:ascii="XDPrime" w:eastAsia="SimSun" w:hAnsi="XDPrime" w:cs="Times New Roman"/>
          <w:lang w:val="sv-SE" w:eastAsia="zh-CN"/>
        </w:rPr>
      </w:pPr>
    </w:p>
    <w:p w14:paraId="01E4F5EE" w14:textId="77777777" w:rsidR="0013157E" w:rsidRPr="00DC221D" w:rsidRDefault="0013157E" w:rsidP="0013157E">
      <w:pPr>
        <w:spacing w:after="0" w:line="240" w:lineRule="auto"/>
        <w:rPr>
          <w:rFonts w:ascii="XDPrime" w:eastAsia="SimSun" w:hAnsi="XDPrime" w:cs="Times New Roman"/>
          <w:lang w:val="sv-SE" w:eastAsia="zh-CN"/>
        </w:rPr>
      </w:pPr>
    </w:p>
    <w:p w14:paraId="47BB683A" w14:textId="77777777" w:rsidR="0013157E" w:rsidRPr="00DC221D" w:rsidRDefault="0013157E" w:rsidP="0013157E">
      <w:pPr>
        <w:pStyle w:val="Heading4"/>
        <w:tabs>
          <w:tab w:val="clear" w:pos="864"/>
          <w:tab w:val="num" w:pos="993"/>
        </w:tabs>
        <w:spacing w:before="0" w:after="0"/>
        <w:rPr>
          <w:rFonts w:ascii="XDPrime" w:eastAsia="SimSun" w:hAnsi="XDPrime"/>
          <w:lang w:val="en-US" w:eastAsia="zh-CN"/>
        </w:rPr>
      </w:pPr>
      <w:bookmarkStart w:id="146" w:name="_Toc58693701"/>
      <w:r w:rsidRPr="00DC221D">
        <w:rPr>
          <w:rFonts w:ascii="XDPrime" w:eastAsia="SimSun" w:hAnsi="XDPrime"/>
          <w:lang w:val="en-US" w:eastAsia="zh-CN"/>
        </w:rPr>
        <w:t>Spesifikasi Report</w:t>
      </w:r>
      <w:bookmarkEnd w:id="146"/>
    </w:p>
    <w:p w14:paraId="7B9A5ED2" w14:textId="77777777" w:rsidR="0013157E" w:rsidRPr="00DC221D" w:rsidRDefault="0013157E" w:rsidP="00DE2AE7">
      <w:pPr>
        <w:spacing w:after="0" w:line="240" w:lineRule="auto"/>
        <w:ind w:left="144" w:firstLine="720"/>
        <w:rPr>
          <w:rFonts w:ascii="XDPrime" w:eastAsia="SimSun" w:hAnsi="XDPrime" w:cs="Times New Roman"/>
          <w:lang w:val="en-US" w:eastAsia="zh-CN"/>
        </w:rPr>
      </w:pPr>
      <w:r w:rsidRPr="00DC221D">
        <w:rPr>
          <w:rFonts w:ascii="XDPrime" w:eastAsia="SimSun" w:hAnsi="XDPrime" w:cs="Times New Roman"/>
          <w:lang w:val="en-US" w:eastAsia="zh-CN"/>
        </w:rPr>
        <w:t>Tidak ada.</w:t>
      </w:r>
    </w:p>
    <w:p w14:paraId="6C34A8C1" w14:textId="77777777" w:rsidR="0013157E" w:rsidRPr="00DC221D" w:rsidRDefault="0013157E" w:rsidP="0013157E">
      <w:pPr>
        <w:spacing w:after="0" w:line="240" w:lineRule="auto"/>
        <w:jc w:val="both"/>
        <w:rPr>
          <w:rFonts w:ascii="XDPrime" w:hAnsi="XDPrime" w:cs="Times New Roman"/>
          <w:sz w:val="24"/>
          <w:szCs w:val="24"/>
          <w:lang w:val="en-US"/>
        </w:rPr>
      </w:pPr>
    </w:p>
    <w:p w14:paraId="3B3AE7BA" w14:textId="77777777" w:rsidR="0013157E" w:rsidRPr="00F43038" w:rsidRDefault="0013157E" w:rsidP="0013157E">
      <w:pPr>
        <w:pStyle w:val="Heading3"/>
        <w:spacing w:before="0" w:after="0"/>
        <w:rPr>
          <w:rFonts w:ascii="XDPrime" w:hAnsi="XDPrime"/>
          <w:szCs w:val="24"/>
          <w:lang w:val="sv-SE"/>
        </w:rPr>
      </w:pPr>
      <w:bookmarkStart w:id="147" w:name="_Toc58693702"/>
      <w:bookmarkStart w:id="148" w:name="_Toc155118258"/>
      <w:bookmarkStart w:id="149" w:name="_Toc155118306"/>
      <w:r w:rsidRPr="00F43038">
        <w:rPr>
          <w:rFonts w:ascii="XDPrime" w:hAnsi="XDPrime"/>
          <w:szCs w:val="24"/>
          <w:lang w:val="sv-SE"/>
        </w:rPr>
        <w:t>Spesifikasi Fungsi/Proses FS-</w:t>
      </w:r>
      <w:bookmarkEnd w:id="147"/>
      <w:r w:rsidRPr="00DC221D">
        <w:rPr>
          <w:rFonts w:ascii="XDPrime" w:hAnsi="XDPrime"/>
          <w:szCs w:val="24"/>
          <w:lang w:val="id-ID"/>
        </w:rPr>
        <w:t>5.0 Melakukan Log Out</w:t>
      </w:r>
      <w:bookmarkEnd w:id="148"/>
      <w:bookmarkEnd w:id="149"/>
    </w:p>
    <w:p w14:paraId="5DD8AEE6"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FS-5.0 Melakukan Log Out</w:t>
      </w:r>
    </w:p>
    <w:p w14:paraId="5CBA8FB6"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Proses ini adalah untuk melakukan Logout dari sistem</w:t>
      </w:r>
    </w:p>
    <w:p w14:paraId="7C281101"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t>Button</w:t>
      </w:r>
    </w:p>
    <w:p w14:paraId="2821560A"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p>
    <w:p w14:paraId="21EE8F15" w14:textId="77777777" w:rsidR="0013157E" w:rsidRPr="00DC221D" w:rsidRDefault="0013157E" w:rsidP="0013157E">
      <w:pPr>
        <w:pStyle w:val="Heading4"/>
        <w:spacing w:before="0" w:after="0"/>
        <w:rPr>
          <w:rFonts w:ascii="XDPrime" w:hAnsi="XDPrime"/>
          <w:szCs w:val="24"/>
        </w:rPr>
      </w:pPr>
      <w:bookmarkStart w:id="150" w:name="_Toc58693703"/>
      <w:r w:rsidRPr="00DC221D">
        <w:rPr>
          <w:rFonts w:ascii="XDPrime" w:hAnsi="XDPrime"/>
          <w:szCs w:val="24"/>
        </w:rPr>
        <w:t>Spesifikasi Tabel Input</w:t>
      </w:r>
      <w:bookmarkEnd w:id="150"/>
    </w:p>
    <w:p w14:paraId="57F3DD1D" w14:textId="68756481" w:rsidR="0013157E" w:rsidRPr="00DC221D" w:rsidRDefault="0013157E" w:rsidP="008B42D7">
      <w:pPr>
        <w:spacing w:after="0" w:line="240" w:lineRule="auto"/>
        <w:rPr>
          <w:rFonts w:ascii="XDPrime" w:hAnsi="XDPrime" w:cs="Times New Roman"/>
          <w:sz w:val="24"/>
          <w:szCs w:val="24"/>
          <w:lang w:val="en-US"/>
        </w:rPr>
      </w:pPr>
      <w:bookmarkStart w:id="151" w:name="_Toc58693704"/>
    </w:p>
    <w:p w14:paraId="556C4B4F" w14:textId="61A66BCD" w:rsidR="00D10386" w:rsidRPr="00DC221D" w:rsidRDefault="00D10386" w:rsidP="00D10386">
      <w:pPr>
        <w:pStyle w:val="Caption"/>
        <w:keepNext/>
      </w:pPr>
      <w:bookmarkStart w:id="152" w:name="_Toc154514354"/>
      <w:r w:rsidRPr="00DC221D">
        <w:lastRenderedPageBreak/>
        <w:t xml:space="preserve">Tabel 3. </w:t>
      </w:r>
      <w:r w:rsidR="00A077A0">
        <w:fldChar w:fldCharType="begin"/>
      </w:r>
      <w:r w:rsidR="00A077A0">
        <w:instrText xml:space="preserve"> SEQ Tabel_3. \* ARABIC </w:instrText>
      </w:r>
      <w:r w:rsidR="00A077A0">
        <w:fldChar w:fldCharType="separate"/>
      </w:r>
      <w:r w:rsidR="000E6C94">
        <w:rPr>
          <w:noProof/>
        </w:rPr>
        <w:t>12</w:t>
      </w:r>
      <w:r w:rsidR="00A077A0">
        <w:fldChar w:fldCharType="end"/>
      </w:r>
      <w:r w:rsidR="006763E3" w:rsidRPr="00DC221D">
        <w:t xml:space="preserve"> Spesifikasi Tabel Input Logout Pengguna</w:t>
      </w:r>
      <w:bookmarkEnd w:id="1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7EFBC693" w14:textId="77777777" w:rsidTr="00F60156">
        <w:tc>
          <w:tcPr>
            <w:tcW w:w="567" w:type="dxa"/>
            <w:shd w:val="clear" w:color="auto" w:fill="CCCCCC"/>
          </w:tcPr>
          <w:p w14:paraId="41767C20" w14:textId="77777777" w:rsidR="0013157E" w:rsidRPr="00DC221D" w:rsidRDefault="0013157E" w:rsidP="00F60156">
            <w:pPr>
              <w:spacing w:after="0" w:line="240" w:lineRule="auto"/>
              <w:jc w:val="center"/>
              <w:rPr>
                <w:rFonts w:ascii="XDPrime" w:hAnsi="XDPrime" w:cs="Times New Roman"/>
                <w:sz w:val="24"/>
                <w:szCs w:val="24"/>
              </w:rPr>
            </w:pPr>
            <w:r w:rsidRPr="00DC221D">
              <w:rPr>
                <w:rFonts w:ascii="XDPrime" w:hAnsi="XDPrime" w:cs="Times New Roman"/>
                <w:sz w:val="24"/>
                <w:szCs w:val="24"/>
              </w:rPr>
              <w:t>No</w:t>
            </w:r>
          </w:p>
        </w:tc>
        <w:tc>
          <w:tcPr>
            <w:tcW w:w="3096" w:type="dxa"/>
            <w:shd w:val="clear" w:color="auto" w:fill="CCCCCC"/>
          </w:tcPr>
          <w:p w14:paraId="7984A240" w14:textId="77777777" w:rsidR="0013157E" w:rsidRPr="00DC221D" w:rsidRDefault="0013157E" w:rsidP="00F60156">
            <w:pPr>
              <w:spacing w:after="0" w:line="240" w:lineRule="auto"/>
              <w:jc w:val="center"/>
              <w:rPr>
                <w:rFonts w:ascii="XDPrime" w:hAnsi="XDPrime" w:cs="Times New Roman"/>
                <w:sz w:val="24"/>
                <w:szCs w:val="24"/>
                <w:lang w:val="en-US"/>
              </w:rPr>
            </w:pPr>
            <w:r w:rsidRPr="00DC221D">
              <w:rPr>
                <w:rFonts w:ascii="XDPrime" w:hAnsi="XDPrime" w:cs="Times New Roman"/>
                <w:sz w:val="24"/>
                <w:szCs w:val="24"/>
              </w:rPr>
              <w:t xml:space="preserve">Kode Tabel </w:t>
            </w:r>
            <w:r w:rsidRPr="00DC221D">
              <w:rPr>
                <w:rFonts w:ascii="XDPrime" w:hAnsi="XDPrime" w:cs="Times New Roman"/>
                <w:sz w:val="24"/>
                <w:szCs w:val="24"/>
                <w:lang w:val="en-US"/>
              </w:rPr>
              <w:t>Input</w:t>
            </w:r>
          </w:p>
        </w:tc>
        <w:tc>
          <w:tcPr>
            <w:tcW w:w="3096" w:type="dxa"/>
            <w:shd w:val="clear" w:color="auto" w:fill="CCCCCC"/>
          </w:tcPr>
          <w:p w14:paraId="70516E27" w14:textId="77777777" w:rsidR="0013157E" w:rsidRPr="00DC221D" w:rsidRDefault="0013157E" w:rsidP="00F60156">
            <w:pPr>
              <w:spacing w:after="0" w:line="240" w:lineRule="auto"/>
              <w:jc w:val="center"/>
              <w:rPr>
                <w:rFonts w:ascii="XDPrime" w:hAnsi="XDPrime" w:cs="Times New Roman"/>
                <w:sz w:val="24"/>
                <w:szCs w:val="24"/>
                <w:lang w:val="en-US"/>
              </w:rPr>
            </w:pPr>
            <w:r w:rsidRPr="00DC221D">
              <w:rPr>
                <w:rFonts w:ascii="XDPrime" w:hAnsi="XDPrime" w:cs="Times New Roman"/>
                <w:sz w:val="24"/>
                <w:szCs w:val="24"/>
              </w:rPr>
              <w:t xml:space="preserve">Nama Tabel </w:t>
            </w:r>
            <w:r w:rsidRPr="00DC221D">
              <w:rPr>
                <w:rFonts w:ascii="XDPrime" w:hAnsi="XDPrime" w:cs="Times New Roman"/>
                <w:sz w:val="24"/>
                <w:szCs w:val="24"/>
                <w:lang w:val="en-US"/>
              </w:rPr>
              <w:t>Input</w:t>
            </w:r>
          </w:p>
        </w:tc>
      </w:tr>
      <w:tr w:rsidR="0013157E" w:rsidRPr="00DC221D" w14:paraId="3F8B3F20" w14:textId="77777777" w:rsidTr="00F60156">
        <w:tc>
          <w:tcPr>
            <w:tcW w:w="567" w:type="dxa"/>
            <w:shd w:val="clear" w:color="auto" w:fill="auto"/>
          </w:tcPr>
          <w:p w14:paraId="1BFDF1B6" w14:textId="77777777" w:rsidR="0013157E" w:rsidRPr="00DC221D" w:rsidRDefault="0013157E" w:rsidP="00F60156">
            <w:pPr>
              <w:spacing w:after="0" w:line="240" w:lineRule="auto"/>
              <w:rPr>
                <w:rFonts w:ascii="XDPrime" w:hAnsi="XDPrime" w:cs="Times New Roman"/>
                <w:sz w:val="24"/>
                <w:szCs w:val="24"/>
              </w:rPr>
            </w:pPr>
            <w:r w:rsidRPr="00DC221D">
              <w:rPr>
                <w:rFonts w:ascii="XDPrime" w:hAnsi="XDPrime" w:cs="Times New Roman"/>
                <w:sz w:val="24"/>
                <w:szCs w:val="24"/>
              </w:rPr>
              <w:t>1.</w:t>
            </w:r>
          </w:p>
        </w:tc>
        <w:tc>
          <w:tcPr>
            <w:tcW w:w="3096" w:type="dxa"/>
            <w:shd w:val="clear" w:color="auto" w:fill="auto"/>
          </w:tcPr>
          <w:p w14:paraId="782E93C7" w14:textId="2FF92F29" w:rsidR="0013157E" w:rsidRPr="00DC221D" w:rsidRDefault="0013157E" w:rsidP="00F60156">
            <w:pPr>
              <w:spacing w:after="0" w:line="240" w:lineRule="auto"/>
              <w:rPr>
                <w:rFonts w:ascii="XDPrime" w:hAnsi="XDPrime" w:cs="Times New Roman"/>
                <w:sz w:val="24"/>
                <w:szCs w:val="24"/>
                <w:lang w:val="en-US"/>
              </w:rPr>
            </w:pPr>
            <w:r w:rsidRPr="00DC221D">
              <w:rPr>
                <w:rFonts w:ascii="XDPrime" w:hAnsi="XDPrime" w:cs="Times New Roman"/>
                <w:sz w:val="24"/>
                <w:szCs w:val="24"/>
              </w:rPr>
              <w:t>TAB-</w:t>
            </w:r>
            <w:r w:rsidR="00230447" w:rsidRPr="00DC221D">
              <w:rPr>
                <w:rFonts w:ascii="XDPrime" w:hAnsi="XDPrime" w:cs="Times New Roman"/>
                <w:sz w:val="24"/>
                <w:szCs w:val="24"/>
              </w:rPr>
              <w:t>6</w:t>
            </w:r>
          </w:p>
        </w:tc>
        <w:tc>
          <w:tcPr>
            <w:tcW w:w="3096" w:type="dxa"/>
            <w:shd w:val="clear" w:color="auto" w:fill="auto"/>
          </w:tcPr>
          <w:p w14:paraId="2DE83021" w14:textId="77777777" w:rsidR="0013157E" w:rsidRPr="00DC221D" w:rsidRDefault="0013157E" w:rsidP="00F60156">
            <w:pPr>
              <w:spacing w:after="0" w:line="240" w:lineRule="auto"/>
              <w:rPr>
                <w:rFonts w:ascii="XDPrime" w:hAnsi="XDPrime" w:cs="Times New Roman"/>
                <w:sz w:val="24"/>
                <w:szCs w:val="24"/>
              </w:rPr>
            </w:pPr>
            <w:r w:rsidRPr="00DC221D">
              <w:rPr>
                <w:rFonts w:ascii="XDPrime" w:hAnsi="XDPrime" w:cs="Times New Roman"/>
                <w:sz w:val="24"/>
                <w:szCs w:val="24"/>
              </w:rPr>
              <w:t>TAdmin</w:t>
            </w:r>
          </w:p>
        </w:tc>
      </w:tr>
      <w:tr w:rsidR="0013157E" w:rsidRPr="00DC221D" w14:paraId="6E377702" w14:textId="77777777" w:rsidTr="00F60156">
        <w:tc>
          <w:tcPr>
            <w:tcW w:w="567" w:type="dxa"/>
            <w:shd w:val="clear" w:color="auto" w:fill="auto"/>
          </w:tcPr>
          <w:p w14:paraId="5C017FFF" w14:textId="77777777" w:rsidR="0013157E" w:rsidRPr="00DC221D" w:rsidRDefault="0013157E" w:rsidP="00F60156">
            <w:pPr>
              <w:spacing w:after="0" w:line="240" w:lineRule="auto"/>
              <w:rPr>
                <w:rFonts w:ascii="XDPrime" w:hAnsi="XDPrime" w:cs="Times New Roman"/>
                <w:sz w:val="24"/>
                <w:szCs w:val="24"/>
              </w:rPr>
            </w:pPr>
            <w:r w:rsidRPr="00DC221D">
              <w:rPr>
                <w:rFonts w:ascii="XDPrime" w:hAnsi="XDPrime" w:cs="Times New Roman"/>
                <w:sz w:val="24"/>
                <w:szCs w:val="24"/>
              </w:rPr>
              <w:t>2.</w:t>
            </w:r>
          </w:p>
        </w:tc>
        <w:tc>
          <w:tcPr>
            <w:tcW w:w="3096" w:type="dxa"/>
            <w:shd w:val="clear" w:color="auto" w:fill="auto"/>
          </w:tcPr>
          <w:p w14:paraId="40983D84" w14:textId="763EA96A" w:rsidR="0013157E" w:rsidRPr="00DC221D" w:rsidRDefault="0013157E" w:rsidP="00F60156">
            <w:pPr>
              <w:spacing w:after="0" w:line="240" w:lineRule="auto"/>
              <w:rPr>
                <w:rFonts w:ascii="XDPrime" w:hAnsi="XDPrime" w:cs="Times New Roman"/>
                <w:sz w:val="24"/>
                <w:szCs w:val="24"/>
                <w:lang w:val="en-US"/>
              </w:rPr>
            </w:pPr>
            <w:r w:rsidRPr="00DC221D">
              <w:rPr>
                <w:rFonts w:ascii="XDPrime" w:hAnsi="XDPrime" w:cs="Times New Roman"/>
                <w:sz w:val="24"/>
                <w:szCs w:val="24"/>
              </w:rPr>
              <w:t>TAB-</w:t>
            </w:r>
            <w:r w:rsidR="00230447" w:rsidRPr="00DC221D">
              <w:rPr>
                <w:rFonts w:ascii="XDPrime" w:hAnsi="XDPrime" w:cs="Times New Roman"/>
                <w:sz w:val="24"/>
                <w:szCs w:val="24"/>
                <w:lang w:val="en-US"/>
              </w:rPr>
              <w:t>3</w:t>
            </w:r>
          </w:p>
        </w:tc>
        <w:tc>
          <w:tcPr>
            <w:tcW w:w="3096" w:type="dxa"/>
            <w:shd w:val="clear" w:color="auto" w:fill="auto"/>
          </w:tcPr>
          <w:p w14:paraId="2B7CCFAA" w14:textId="77777777" w:rsidR="0013157E" w:rsidRPr="00DC221D" w:rsidRDefault="0013157E" w:rsidP="00F60156">
            <w:pPr>
              <w:spacing w:after="0" w:line="240" w:lineRule="auto"/>
              <w:rPr>
                <w:rFonts w:ascii="XDPrime" w:hAnsi="XDPrime" w:cs="Times New Roman"/>
                <w:sz w:val="24"/>
                <w:szCs w:val="24"/>
              </w:rPr>
            </w:pPr>
            <w:r w:rsidRPr="00DC221D">
              <w:rPr>
                <w:rFonts w:ascii="XDPrime" w:hAnsi="XDPrime" w:cs="Times New Roman"/>
                <w:sz w:val="24"/>
                <w:szCs w:val="24"/>
              </w:rPr>
              <w:t>TPerusahaan</w:t>
            </w:r>
          </w:p>
        </w:tc>
      </w:tr>
    </w:tbl>
    <w:p w14:paraId="23A5FB35" w14:textId="77777777" w:rsidR="00511139" w:rsidRPr="00DC221D" w:rsidRDefault="0013157E" w:rsidP="00511139">
      <w:pPr>
        <w:pStyle w:val="Heading4"/>
        <w:spacing w:before="0" w:after="0"/>
        <w:rPr>
          <w:rFonts w:ascii="XDPrime" w:hAnsi="XDPrime"/>
          <w:szCs w:val="24"/>
        </w:rPr>
      </w:pPr>
      <w:r w:rsidRPr="00DC221D">
        <w:rPr>
          <w:rFonts w:ascii="XDPrime" w:hAnsi="XDPrime"/>
          <w:szCs w:val="24"/>
        </w:rPr>
        <w:t>Spesifikasi Tabel Output</w:t>
      </w:r>
      <w:bookmarkStart w:id="153" w:name="_Toc58693705"/>
      <w:bookmarkEnd w:id="151"/>
    </w:p>
    <w:p w14:paraId="58B7EEF8" w14:textId="687E45CD" w:rsidR="00511139" w:rsidRPr="00DC221D" w:rsidRDefault="00511139" w:rsidP="00511139">
      <w:pPr>
        <w:ind w:left="864"/>
        <w:rPr>
          <w:rFonts w:ascii="XDPrime" w:hAnsi="XDPrime"/>
          <w:lang w:val="en-US"/>
        </w:rPr>
      </w:pPr>
      <w:r w:rsidRPr="00DC221D">
        <w:rPr>
          <w:rFonts w:ascii="XDPrime" w:hAnsi="XDPrime"/>
          <w:lang w:val="en-US"/>
        </w:rPr>
        <w:t>Tidak ada.</w:t>
      </w:r>
    </w:p>
    <w:p w14:paraId="2D346C7D" w14:textId="77777777" w:rsidR="00511139" w:rsidRPr="00DC221D" w:rsidRDefault="00511139" w:rsidP="00511139">
      <w:pPr>
        <w:rPr>
          <w:rFonts w:ascii="XDPrime" w:hAnsi="XDPrime"/>
          <w:lang w:val="en-GB" w:eastAsia="en-US"/>
        </w:rPr>
      </w:pPr>
    </w:p>
    <w:p w14:paraId="4C89FA27" w14:textId="2A56A300" w:rsidR="0013157E" w:rsidRPr="00DC221D" w:rsidRDefault="0013157E" w:rsidP="00511139">
      <w:pPr>
        <w:pStyle w:val="Heading4"/>
        <w:spacing w:before="0" w:after="0"/>
        <w:rPr>
          <w:rFonts w:ascii="XDPrime" w:hAnsi="XDPrime"/>
          <w:szCs w:val="24"/>
        </w:rPr>
      </w:pPr>
      <w:r w:rsidRPr="00DC221D">
        <w:rPr>
          <w:rFonts w:ascii="XDPrime" w:hAnsi="XDPrime"/>
          <w:szCs w:val="24"/>
        </w:rPr>
        <w:t>Spesifikasi Layar Utama</w:t>
      </w:r>
      <w:bookmarkEnd w:id="153"/>
    </w:p>
    <w:p w14:paraId="644E97A3" w14:textId="77777777" w:rsidR="0013157E" w:rsidRPr="00DC221D" w:rsidRDefault="0013157E" w:rsidP="0013157E">
      <w:pPr>
        <w:rPr>
          <w:rFonts w:ascii="XDPrime" w:hAnsi="XDPrime"/>
          <w:lang w:val="en-GB" w:eastAsia="en-US"/>
        </w:rPr>
      </w:pPr>
    </w:p>
    <w:p w14:paraId="559E9D2A" w14:textId="77777777" w:rsidR="00A978FB" w:rsidRPr="00DC221D" w:rsidRDefault="0013157E" w:rsidP="00A978FB">
      <w:pPr>
        <w:keepNext/>
        <w:rPr>
          <w:rFonts w:ascii="XDPrime" w:hAnsi="XDPrime"/>
        </w:rPr>
      </w:pPr>
      <w:r w:rsidRPr="00DC221D">
        <w:rPr>
          <w:rFonts w:ascii="XDPrime" w:hAnsi="XDPrime"/>
          <w:noProof/>
          <w:lang w:val="en-GB" w:eastAsia="en-US"/>
        </w:rPr>
        <w:drawing>
          <wp:inline distT="0" distB="0" distL="0" distR="0" wp14:anchorId="7E6F9C3C" wp14:editId="1AC999E4">
            <wp:extent cx="5090160" cy="3040380"/>
            <wp:effectExtent l="0" t="0" r="0" b="7620"/>
            <wp:docPr id="870587305" name="Gambar 870587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7305" name="Gambar 870587305"/>
                    <pic:cNvPicPr/>
                  </pic:nvPicPr>
                  <pic:blipFill>
                    <a:blip r:embed="rId14">
                      <a:extLst>
                        <a:ext uri="{28A0092B-C50C-407E-A947-70E740481C1C}">
                          <a14:useLocalDpi xmlns:a14="http://schemas.microsoft.com/office/drawing/2010/main" val="0"/>
                        </a:ext>
                      </a:extLst>
                    </a:blip>
                    <a:stretch>
                      <a:fillRect/>
                    </a:stretch>
                  </pic:blipFill>
                  <pic:spPr>
                    <a:xfrm>
                      <a:off x="0" y="0"/>
                      <a:ext cx="5090605" cy="3040646"/>
                    </a:xfrm>
                    <a:prstGeom prst="rect">
                      <a:avLst/>
                    </a:prstGeom>
                  </pic:spPr>
                </pic:pic>
              </a:graphicData>
            </a:graphic>
          </wp:inline>
        </w:drawing>
      </w:r>
    </w:p>
    <w:p w14:paraId="361C3084" w14:textId="702848A1" w:rsidR="0013157E" w:rsidRPr="00DC221D" w:rsidRDefault="00A978FB" w:rsidP="001F3A10">
      <w:pPr>
        <w:pStyle w:val="Caption"/>
      </w:pPr>
      <w:bookmarkStart w:id="154" w:name="_Toc154510241"/>
      <w:r w:rsidRPr="00DC221D">
        <w:t>Gambar 3.</w:t>
      </w:r>
      <w:r w:rsidRPr="00DC221D">
        <w:fldChar w:fldCharType="begin"/>
      </w:r>
      <w:r w:rsidRPr="00DC221D">
        <w:instrText xml:space="preserve"> SEQ Gambar_3. \* ARABIC </w:instrText>
      </w:r>
      <w:r w:rsidRPr="00DC221D">
        <w:fldChar w:fldCharType="separate"/>
      </w:r>
      <w:r w:rsidR="000E6C94">
        <w:rPr>
          <w:noProof/>
        </w:rPr>
        <w:t>2</w:t>
      </w:r>
      <w:r w:rsidRPr="00DC221D">
        <w:fldChar w:fldCharType="end"/>
      </w:r>
      <w:r w:rsidRPr="00DC221D">
        <w:t xml:space="preserve"> Spesi</w:t>
      </w:r>
      <w:r w:rsidR="001F3A10" w:rsidRPr="00DC221D">
        <w:t>fikasi Layar Utama Logout</w:t>
      </w:r>
      <w:bookmarkEnd w:id="154"/>
    </w:p>
    <w:p w14:paraId="5A952D2C" w14:textId="77777777" w:rsidR="001F3A10" w:rsidRPr="00DC221D" w:rsidRDefault="001F3A10" w:rsidP="001F3A10">
      <w:pPr>
        <w:rPr>
          <w:rFonts w:ascii="XDPrime" w:hAnsi="XDPrime"/>
          <w:lang w:val="pt-BR" w:eastAsia="en-US"/>
        </w:rPr>
      </w:pPr>
    </w:p>
    <w:p w14:paraId="727E0BCC"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bookmarkStart w:id="155" w:name="_Toc58693706"/>
      <w:r w:rsidRPr="00DC221D">
        <w:rPr>
          <w:rFonts w:ascii="XDPrime" w:eastAsia="SimSun" w:hAnsi="XDPrime"/>
          <w:szCs w:val="24"/>
          <w:lang w:val="en-US" w:eastAsia="zh-CN"/>
        </w:rPr>
        <w:t>Spesifikasi Query</w:t>
      </w:r>
      <w:bookmarkEnd w:id="155"/>
    </w:p>
    <w:p w14:paraId="689774C3" w14:textId="77777777" w:rsidR="0013157E" w:rsidRPr="00DC221D" w:rsidRDefault="0013157E" w:rsidP="0013157E">
      <w:pPr>
        <w:ind w:left="864"/>
        <w:rPr>
          <w:rFonts w:ascii="XDPrime" w:hAnsi="XDPrime"/>
          <w:lang w:eastAsia="zh-CN"/>
        </w:rPr>
      </w:pPr>
      <w:r w:rsidRPr="00DC221D">
        <w:rPr>
          <w:rFonts w:ascii="XDPrime" w:hAnsi="XDPrime"/>
          <w:lang w:eastAsia="zh-CN"/>
        </w:rPr>
        <w:t>Tidak ada</w:t>
      </w:r>
    </w:p>
    <w:p w14:paraId="15674D29"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bookmarkStart w:id="156" w:name="_Toc58693707"/>
      <w:r w:rsidRPr="00DC221D">
        <w:rPr>
          <w:rFonts w:ascii="XDPrime" w:eastAsia="SimSun" w:hAnsi="XDPrime"/>
          <w:szCs w:val="24"/>
          <w:lang w:val="en-US" w:eastAsia="zh-CN"/>
        </w:rPr>
        <w:t>Spesifikasi Field Data pada Layar</w:t>
      </w:r>
      <w:bookmarkEnd w:id="156"/>
    </w:p>
    <w:p w14:paraId="3707DC16" w14:textId="77777777" w:rsidR="0013157E" w:rsidRPr="00DC221D" w:rsidRDefault="0013157E" w:rsidP="0013157E">
      <w:pPr>
        <w:ind w:left="864"/>
        <w:rPr>
          <w:rFonts w:ascii="XDPrime" w:hAnsi="XDPrime"/>
          <w:lang w:eastAsia="zh-CN"/>
        </w:rPr>
      </w:pPr>
      <w:r w:rsidRPr="00DC221D">
        <w:rPr>
          <w:rFonts w:ascii="XDPrime" w:hAnsi="XDPrime"/>
          <w:lang w:eastAsia="zh-CN"/>
        </w:rPr>
        <w:t>Tidak ada</w:t>
      </w:r>
    </w:p>
    <w:p w14:paraId="439308B1"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bookmarkStart w:id="157" w:name="_Toc58693708"/>
      <w:r w:rsidRPr="00DC221D">
        <w:rPr>
          <w:rFonts w:ascii="XDPrime" w:eastAsia="SimSun" w:hAnsi="XDPrime"/>
          <w:szCs w:val="24"/>
          <w:lang w:val="en-US" w:eastAsia="zh-CN"/>
        </w:rPr>
        <w:t>Spesifikasi Function Key/Objek-Objek Pada Layar</w:t>
      </w:r>
      <w:bookmarkEnd w:id="157"/>
    </w:p>
    <w:p w14:paraId="500D231B" w14:textId="271829EF" w:rsidR="006763E3" w:rsidRPr="00DC221D" w:rsidRDefault="006763E3" w:rsidP="006763E3">
      <w:pPr>
        <w:pStyle w:val="Caption"/>
        <w:keepNext/>
      </w:pPr>
      <w:bookmarkStart w:id="158" w:name="_Toc154514355"/>
      <w:r w:rsidRPr="00DC221D">
        <w:t xml:space="preserve">Tabel 3. </w:t>
      </w:r>
      <w:r w:rsidR="00A077A0">
        <w:fldChar w:fldCharType="begin"/>
      </w:r>
      <w:r w:rsidR="00A077A0">
        <w:instrText xml:space="preserve"> SEQ Tabel_3. \* ARABIC </w:instrText>
      </w:r>
      <w:r w:rsidR="00A077A0">
        <w:fldChar w:fldCharType="separate"/>
      </w:r>
      <w:r w:rsidR="000E6C94">
        <w:rPr>
          <w:noProof/>
        </w:rPr>
        <w:t>13</w:t>
      </w:r>
      <w:r w:rsidR="00A077A0">
        <w:fldChar w:fldCharType="end"/>
      </w:r>
      <w:r w:rsidRPr="00DC221D">
        <w:t xml:space="preserve"> Spesifikasi Function Key/</w:t>
      </w:r>
      <w:r w:rsidR="000E2A96" w:rsidRPr="00DC221D">
        <w:t>Objek Pada Layar Logout Pengguna</w:t>
      </w:r>
      <w:bookmarkEnd w:id="15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2359"/>
        <w:gridCol w:w="4082"/>
      </w:tblGrid>
      <w:tr w:rsidR="0013157E" w:rsidRPr="00DC221D" w14:paraId="6C0ECD71" w14:textId="77777777" w:rsidTr="006763E3">
        <w:tc>
          <w:tcPr>
            <w:tcW w:w="1378" w:type="dxa"/>
            <w:shd w:val="clear" w:color="auto" w:fill="CCCCCC"/>
          </w:tcPr>
          <w:p w14:paraId="7AC139D3"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359" w:type="dxa"/>
            <w:shd w:val="clear" w:color="auto" w:fill="CCCCCC"/>
          </w:tcPr>
          <w:p w14:paraId="61D45773"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4082" w:type="dxa"/>
            <w:shd w:val="clear" w:color="auto" w:fill="CCCCCC"/>
          </w:tcPr>
          <w:p w14:paraId="2A2BC419"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1D08DCD9" w14:textId="77777777" w:rsidTr="006763E3">
        <w:tc>
          <w:tcPr>
            <w:tcW w:w="1378" w:type="dxa"/>
          </w:tcPr>
          <w:p w14:paraId="0EEC6A81"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w:t>
            </w:r>
            <w:r w:rsidRPr="00DC221D">
              <w:rPr>
                <w:rFonts w:ascii="XDPrime" w:eastAsia="SimSun" w:hAnsi="XDPrime" w:cs="Times New Roman"/>
                <w:sz w:val="24"/>
                <w:szCs w:val="24"/>
                <w:lang w:eastAsia="zh-CN"/>
              </w:rPr>
              <w:t>LogOut</w:t>
            </w:r>
          </w:p>
        </w:tc>
        <w:tc>
          <w:tcPr>
            <w:tcW w:w="2359" w:type="dxa"/>
          </w:tcPr>
          <w:p w14:paraId="1EBE937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4082" w:type="dxa"/>
          </w:tcPr>
          <w:p w14:paraId="102CAD81"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w:t>
            </w:r>
            <w:r w:rsidRPr="00DC221D">
              <w:rPr>
                <w:rFonts w:ascii="XDPrime" w:eastAsia="SimSun" w:hAnsi="XDPrime" w:cs="Times New Roman"/>
                <w:sz w:val="24"/>
                <w:szCs w:val="24"/>
                <w:lang w:eastAsia="zh-CN"/>
              </w:rPr>
              <w:t>3</w:t>
            </w:r>
          </w:p>
        </w:tc>
      </w:tr>
    </w:tbl>
    <w:p w14:paraId="780D2009"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bookmarkStart w:id="159" w:name="_Toc58693709"/>
      <w:r w:rsidRPr="00DC221D">
        <w:rPr>
          <w:rFonts w:ascii="XDPrime" w:eastAsia="SimSun" w:hAnsi="XDPrime"/>
          <w:szCs w:val="24"/>
          <w:lang w:val="en-US" w:eastAsia="zh-CN"/>
        </w:rPr>
        <w:t>Spesifikasi Layar Pesan</w:t>
      </w:r>
      <w:bookmarkEnd w:id="159"/>
    </w:p>
    <w:p w14:paraId="6D41195A" w14:textId="0BB70CA2" w:rsidR="000E2A96" w:rsidRPr="00DC221D" w:rsidRDefault="000E2A96" w:rsidP="000E2A96">
      <w:pPr>
        <w:pStyle w:val="Caption"/>
        <w:keepNext/>
      </w:pPr>
      <w:bookmarkStart w:id="160" w:name="_Toc154514356"/>
      <w:r w:rsidRPr="00DC221D">
        <w:t xml:space="preserve">Tabel 3. </w:t>
      </w:r>
      <w:r w:rsidR="00A077A0">
        <w:fldChar w:fldCharType="begin"/>
      </w:r>
      <w:r w:rsidR="00A077A0">
        <w:instrText xml:space="preserve"> SEQ Tabel_3. \* ARABIC </w:instrText>
      </w:r>
      <w:r w:rsidR="00A077A0">
        <w:fldChar w:fldCharType="separate"/>
      </w:r>
      <w:r w:rsidR="000E6C94">
        <w:rPr>
          <w:noProof/>
        </w:rPr>
        <w:t>14</w:t>
      </w:r>
      <w:r w:rsidR="00A077A0">
        <w:fldChar w:fldCharType="end"/>
      </w:r>
      <w:r w:rsidRPr="00DC221D">
        <w:t xml:space="preserve"> Spesifikasi Layar Pesan Logout Pengguna</w:t>
      </w:r>
      <w:bookmarkEnd w:id="1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484"/>
        <w:gridCol w:w="3996"/>
      </w:tblGrid>
      <w:tr w:rsidR="0013157E" w:rsidRPr="00DC221D" w14:paraId="7A81320C" w14:textId="77777777" w:rsidTr="000E2A96">
        <w:tc>
          <w:tcPr>
            <w:tcW w:w="1339" w:type="dxa"/>
            <w:shd w:val="clear" w:color="auto" w:fill="CCCCCC"/>
          </w:tcPr>
          <w:p w14:paraId="2A92E3BF"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Id_</w:t>
            </w:r>
            <w:r w:rsidRPr="00DC221D">
              <w:rPr>
                <w:rFonts w:ascii="XDPrime" w:eastAsia="SimSun" w:hAnsi="XDPrime" w:cs="Times New Roman"/>
                <w:sz w:val="24"/>
                <w:szCs w:val="24"/>
                <w:lang w:eastAsia="zh-CN"/>
              </w:rPr>
              <w:t>Pesan</w:t>
            </w:r>
          </w:p>
        </w:tc>
        <w:tc>
          <w:tcPr>
            <w:tcW w:w="2484" w:type="dxa"/>
            <w:shd w:val="clear" w:color="auto" w:fill="CCCCCC"/>
          </w:tcPr>
          <w:p w14:paraId="6037CE35"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Waktu Kemunculan</w:t>
            </w:r>
          </w:p>
        </w:tc>
        <w:tc>
          <w:tcPr>
            <w:tcW w:w="3996" w:type="dxa"/>
            <w:shd w:val="clear" w:color="auto" w:fill="CCCCCC"/>
          </w:tcPr>
          <w:p w14:paraId="57EEAD7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Isi Pesan</w:t>
            </w:r>
          </w:p>
        </w:tc>
      </w:tr>
      <w:tr w:rsidR="0013157E" w:rsidRPr="00DC221D" w14:paraId="5174D47C" w14:textId="77777777" w:rsidTr="000E2A96">
        <w:tc>
          <w:tcPr>
            <w:tcW w:w="1339" w:type="dxa"/>
          </w:tcPr>
          <w:p w14:paraId="496A00AD"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LP-4</w:t>
            </w:r>
          </w:p>
        </w:tc>
        <w:tc>
          <w:tcPr>
            <w:tcW w:w="2484" w:type="dxa"/>
          </w:tcPr>
          <w:p w14:paraId="02A8D2AE"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Saat button Logout diklik</w:t>
            </w:r>
          </w:p>
        </w:tc>
        <w:tc>
          <w:tcPr>
            <w:tcW w:w="3996" w:type="dxa"/>
          </w:tcPr>
          <w:p w14:paraId="21A70AEB"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Anda yakinakan keluar?</w:t>
            </w:r>
          </w:p>
          <w:p w14:paraId="205AAB92"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Ya/Tidak</w:t>
            </w:r>
          </w:p>
        </w:tc>
      </w:tr>
    </w:tbl>
    <w:p w14:paraId="0A0867BA" w14:textId="77777777" w:rsidR="0013157E" w:rsidRPr="00F43038" w:rsidRDefault="0013157E" w:rsidP="0013157E">
      <w:pPr>
        <w:rPr>
          <w:rFonts w:ascii="XDPrime" w:hAnsi="XDPrime"/>
          <w:lang w:val="sv-SE" w:eastAsia="zh-CN"/>
        </w:rPr>
      </w:pPr>
    </w:p>
    <w:p w14:paraId="7F7FF367"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bookmarkStart w:id="161" w:name="_Toc58693710"/>
      <w:r w:rsidRPr="00DC221D">
        <w:rPr>
          <w:rFonts w:ascii="XDPrime" w:eastAsia="SimSun" w:hAnsi="XDPrime"/>
          <w:szCs w:val="24"/>
          <w:lang w:val="en-US" w:eastAsia="zh-CN"/>
        </w:rPr>
        <w:t>Spesifikasi Proses/Algoritma</w:t>
      </w:r>
      <w:bookmarkEnd w:id="161"/>
    </w:p>
    <w:p w14:paraId="6AA9B665" w14:textId="77777777" w:rsidR="0013157E" w:rsidRPr="00DC221D" w:rsidRDefault="0013157E" w:rsidP="0013157E">
      <w:pPr>
        <w:pStyle w:val="Header"/>
        <w:tabs>
          <w:tab w:val="left" w:pos="1418"/>
        </w:tabs>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3</w:t>
      </w:r>
    </w:p>
    <w:p w14:paraId="0BC723D3" w14:textId="77777777" w:rsidR="0013157E" w:rsidRPr="00DC221D" w:rsidRDefault="0013157E" w:rsidP="0013157E">
      <w:pPr>
        <w:pStyle w:val="BodyTextIndent"/>
        <w:tabs>
          <w:tab w:val="left" w:pos="1418"/>
        </w:tabs>
        <w:rPr>
          <w:rFonts w:ascii="XDPrime" w:hAnsi="XDPrime"/>
          <w:sz w:val="24"/>
          <w:szCs w:val="24"/>
          <w:lang w:val="id-ID"/>
        </w:rPr>
      </w:pPr>
      <w:r w:rsidRPr="00DC221D">
        <w:rPr>
          <w:rFonts w:ascii="XDPrime" w:hAnsi="XDPrime"/>
          <w:sz w:val="24"/>
          <w:szCs w:val="24"/>
        </w:rPr>
        <w:t>Objek terkait</w:t>
      </w:r>
      <w:r w:rsidRPr="00DC221D">
        <w:rPr>
          <w:rFonts w:ascii="XDPrime" w:hAnsi="XDPrime"/>
          <w:sz w:val="24"/>
          <w:szCs w:val="24"/>
        </w:rPr>
        <w:tab/>
        <w:t xml:space="preserve">: </w:t>
      </w:r>
      <w:r w:rsidRPr="00DC221D">
        <w:rPr>
          <w:rFonts w:ascii="XDPrime" w:hAnsi="XDPrime"/>
          <w:sz w:val="24"/>
          <w:szCs w:val="24"/>
          <w:lang w:val="id-ID"/>
        </w:rPr>
        <w:t>-</w:t>
      </w:r>
    </w:p>
    <w:p w14:paraId="71B6150A" w14:textId="77777777" w:rsidR="0013157E" w:rsidRPr="00DC221D" w:rsidRDefault="0013157E" w:rsidP="0013157E">
      <w:pPr>
        <w:tabs>
          <w:tab w:val="left" w:pos="1418"/>
        </w:tabs>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btn</w:t>
      </w:r>
      <w:r w:rsidRPr="00DC221D">
        <w:rPr>
          <w:rFonts w:ascii="XDPrime" w:eastAsia="SimSun" w:hAnsi="XDPrime" w:cs="Times New Roman"/>
          <w:sz w:val="24"/>
          <w:szCs w:val="24"/>
          <w:lang w:eastAsia="zh-CN"/>
        </w:rPr>
        <w:t>LogOutOnClick</w:t>
      </w:r>
    </w:p>
    <w:p w14:paraId="71521418" w14:textId="77777777" w:rsidR="0013157E" w:rsidRPr="00DC221D" w:rsidRDefault="0013157E" w:rsidP="0013157E">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6478E16E" w14:textId="77777777" w:rsidTr="00F60156">
        <w:tc>
          <w:tcPr>
            <w:tcW w:w="9180" w:type="dxa"/>
          </w:tcPr>
          <w:p w14:paraId="74D9D979"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tc>
      </w:tr>
      <w:tr w:rsidR="0013157E" w:rsidRPr="00DC221D" w14:paraId="2240A67E" w14:textId="77777777" w:rsidTr="00F60156">
        <w:tc>
          <w:tcPr>
            <w:tcW w:w="9180" w:type="dxa"/>
          </w:tcPr>
          <w:p w14:paraId="0C6D1726"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501DCCA5" w14:textId="77777777" w:rsidR="0013157E" w:rsidRPr="00DC221D" w:rsidRDefault="0013157E" w:rsidP="00F60156">
            <w:pPr>
              <w:spacing w:after="0" w:line="240" w:lineRule="auto"/>
              <w:ind w:left="567"/>
              <w:rPr>
                <w:rFonts w:ascii="XDPrime" w:eastAsia="SimSun" w:hAnsi="XDPrime" w:cs="Times New Roman"/>
                <w:sz w:val="24"/>
                <w:szCs w:val="24"/>
                <w:lang w:eastAsia="zh-CN"/>
              </w:rPr>
            </w:pPr>
            <w:r w:rsidRPr="00DC221D">
              <w:rPr>
                <w:rFonts w:ascii="XDPrime" w:eastAsia="SimSun" w:hAnsi="XDPrime" w:cs="Times New Roman"/>
                <w:sz w:val="24"/>
                <w:szCs w:val="24"/>
                <w:lang w:eastAsia="zh-CN"/>
              </w:rPr>
              <w:t>Keluar dari SILOKA</w:t>
            </w:r>
          </w:p>
        </w:tc>
      </w:tr>
      <w:tr w:rsidR="0013157E" w:rsidRPr="00DC221D" w14:paraId="1492C247" w14:textId="77777777" w:rsidTr="00F60156">
        <w:tc>
          <w:tcPr>
            <w:tcW w:w="9180" w:type="dxa"/>
          </w:tcPr>
          <w:p w14:paraId="253FED5E"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2081EE77"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IF(admin dan perusahaan click button LogOut)THEN</w:t>
            </w:r>
          </w:p>
          <w:p w14:paraId="33A6115D"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Tampilkan layar pesan LP-4</w:t>
            </w:r>
          </w:p>
          <w:p w14:paraId="04F4F73A"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IF(admin memilih Ya) THEN</w:t>
            </w:r>
          </w:p>
          <w:p w14:paraId="44BD28C3"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Keluar dari SILOKA</w:t>
            </w:r>
          </w:p>
          <w:p w14:paraId="27D19FA0"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ELSE</w:t>
            </w:r>
          </w:p>
          <w:p w14:paraId="2FE58E59"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Tetap di SILOKA</w:t>
            </w:r>
          </w:p>
        </w:tc>
      </w:tr>
    </w:tbl>
    <w:p w14:paraId="5D33DE61"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bookmarkStart w:id="162" w:name="_Toc58693711"/>
      <w:r w:rsidRPr="00DC221D">
        <w:rPr>
          <w:rFonts w:ascii="XDPrime" w:eastAsia="SimSun" w:hAnsi="XDPrime"/>
          <w:szCs w:val="24"/>
          <w:lang w:val="en-US" w:eastAsia="zh-CN"/>
        </w:rPr>
        <w:t>Spesifikasi Report</w:t>
      </w:r>
      <w:bookmarkEnd w:id="162"/>
    </w:p>
    <w:p w14:paraId="29E71F1C" w14:textId="77777777" w:rsidR="0013157E" w:rsidRPr="00DC221D" w:rsidRDefault="0013157E" w:rsidP="0013157E">
      <w:pPr>
        <w:spacing w:after="0" w:line="240" w:lineRule="auto"/>
        <w:jc w:val="both"/>
        <w:rPr>
          <w:rFonts w:ascii="XDPrime" w:hAnsi="XDPrime" w:cs="Times New Roman"/>
          <w:sz w:val="24"/>
          <w:szCs w:val="24"/>
          <w:lang w:val="en-US"/>
        </w:rPr>
      </w:pPr>
      <w:r w:rsidRPr="00DC221D">
        <w:rPr>
          <w:rFonts w:ascii="XDPrime" w:eastAsia="SimSun" w:hAnsi="XDPrime" w:cs="Times New Roman"/>
          <w:sz w:val="24"/>
          <w:szCs w:val="24"/>
          <w:lang w:val="en-US" w:eastAsia="zh-CN"/>
        </w:rPr>
        <w:t>Tidak ada.</w:t>
      </w:r>
    </w:p>
    <w:p w14:paraId="22A12FEB" w14:textId="77777777" w:rsidR="0013157E" w:rsidRPr="00DC221D" w:rsidRDefault="0013157E" w:rsidP="0013157E">
      <w:pPr>
        <w:rPr>
          <w:rFonts w:ascii="XDPrime" w:hAnsi="XDPrime" w:cs="Times New Roman"/>
          <w:sz w:val="24"/>
          <w:szCs w:val="24"/>
          <w:lang w:val="en-US"/>
        </w:rPr>
      </w:pPr>
    </w:p>
    <w:p w14:paraId="1CB80D6F" w14:textId="6BB4F24F" w:rsidR="0013157E" w:rsidRPr="00DC221D" w:rsidRDefault="0013157E" w:rsidP="0013157E">
      <w:pPr>
        <w:pStyle w:val="Heading3"/>
        <w:rPr>
          <w:rFonts w:ascii="XDPrime" w:hAnsi="XDPrime"/>
          <w:lang w:val="id-ID"/>
        </w:rPr>
      </w:pPr>
      <w:bookmarkStart w:id="163" w:name="_Toc155118259"/>
      <w:bookmarkStart w:id="164" w:name="_Toc155118307"/>
      <w:r w:rsidRPr="00F43038">
        <w:rPr>
          <w:rFonts w:ascii="XDPrime" w:hAnsi="XDPrime"/>
          <w:lang w:val="sv-SE"/>
        </w:rPr>
        <w:t>Spesifikasi Fungsi/Proses FS-</w:t>
      </w:r>
      <w:r w:rsidR="008F7750" w:rsidRPr="00F43038">
        <w:rPr>
          <w:rFonts w:ascii="XDPrime" w:hAnsi="XDPrime"/>
          <w:lang w:val="sv-SE"/>
        </w:rPr>
        <w:t>04</w:t>
      </w:r>
      <w:r w:rsidRPr="00F43038">
        <w:rPr>
          <w:rFonts w:ascii="XDPrime" w:hAnsi="XDPrime"/>
          <w:lang w:val="sv-SE"/>
        </w:rPr>
        <w:t>.1 Me</w:t>
      </w:r>
      <w:r w:rsidRPr="00DC221D">
        <w:rPr>
          <w:rFonts w:ascii="XDPrime" w:hAnsi="XDPrime"/>
          <w:lang w:val="id-ID"/>
        </w:rPr>
        <w:t>nampilkan Data Lowongan</w:t>
      </w:r>
      <w:bookmarkEnd w:id="163"/>
      <w:bookmarkEnd w:id="164"/>
    </w:p>
    <w:p w14:paraId="5BE8249A" w14:textId="7F2D04FB"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w:t>
      </w:r>
      <w:r w:rsidR="00C30219" w:rsidRPr="00F43038">
        <w:rPr>
          <w:rFonts w:ascii="XDPrime" w:hAnsi="XDPrime" w:cs="Times New Roman"/>
          <w:sz w:val="24"/>
          <w:szCs w:val="24"/>
          <w:lang w:val="sv-SE"/>
        </w:rPr>
        <w:t>-04.1</w:t>
      </w:r>
      <w:r w:rsidRPr="00DC221D">
        <w:rPr>
          <w:rFonts w:ascii="XDPrime" w:hAnsi="XDPrime" w:cs="Times New Roman"/>
          <w:sz w:val="24"/>
          <w:szCs w:val="24"/>
        </w:rPr>
        <w:t xml:space="preserve"> Menampilkan Data Lowongan</w:t>
      </w:r>
    </w:p>
    <w:p w14:paraId="73D11A82"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Proses ini adalah proses untuk menampilkan data lowongan tang terdapat pada Tpegawai</w:t>
      </w:r>
    </w:p>
    <w:p w14:paraId="37F2E304"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t>Layar dengan menu intem dan tabel</w:t>
      </w:r>
    </w:p>
    <w:p w14:paraId="7BFBD89B"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p>
    <w:p w14:paraId="07B1AF71"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Input</w:t>
      </w:r>
    </w:p>
    <w:p w14:paraId="46A442B7" w14:textId="77777777" w:rsidR="0013157E" w:rsidRPr="00DC221D" w:rsidRDefault="0013157E" w:rsidP="0013157E">
      <w:pPr>
        <w:rPr>
          <w:rFonts w:ascii="XDPrime" w:hAnsi="XDPrime"/>
          <w:lang w:eastAsia="en-US"/>
        </w:rPr>
      </w:pPr>
      <w:r w:rsidRPr="00DC221D">
        <w:rPr>
          <w:rFonts w:ascii="XDPrime" w:hAnsi="XDPrime"/>
          <w:lang w:eastAsia="en-US"/>
        </w:rPr>
        <w:t>Tidak ada.</w:t>
      </w:r>
    </w:p>
    <w:p w14:paraId="26A036F5"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Output</w:t>
      </w:r>
    </w:p>
    <w:p w14:paraId="62BF9970" w14:textId="4A579EC3" w:rsidR="000E2A96" w:rsidRPr="00DC221D" w:rsidRDefault="000E2A96" w:rsidP="000E2A96">
      <w:pPr>
        <w:pStyle w:val="Caption"/>
        <w:keepNext/>
      </w:pPr>
      <w:bookmarkStart w:id="165" w:name="_Toc154514357"/>
      <w:r w:rsidRPr="00DC221D">
        <w:t xml:space="preserve">Tabel 3. </w:t>
      </w:r>
      <w:r w:rsidR="00A077A0">
        <w:fldChar w:fldCharType="begin"/>
      </w:r>
      <w:r w:rsidR="00A077A0">
        <w:instrText xml:space="preserve"> SEQ Tabel_3. \* ARABIC </w:instrText>
      </w:r>
      <w:r w:rsidR="00A077A0">
        <w:fldChar w:fldCharType="separate"/>
      </w:r>
      <w:r w:rsidR="000E6C94">
        <w:rPr>
          <w:noProof/>
        </w:rPr>
        <w:t>15</w:t>
      </w:r>
      <w:r w:rsidR="00A077A0">
        <w:fldChar w:fldCharType="end"/>
      </w:r>
      <w:r w:rsidR="00A40140" w:rsidRPr="00DC221D">
        <w:t xml:space="preserve"> Spesifikasi Tabel Output Menampilkan Data Lowongan</w:t>
      </w:r>
      <w:bookmarkEnd w:id="165"/>
      <w:r w:rsidR="00A40140" w:rsidRPr="00DC221D">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7EC10D9C"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37EFE2ED"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08E163DC"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49C0A685"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71419549"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4F341CF2"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1D4752BF" w14:textId="3A478BB1"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790135"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543E3344"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TLowongan</w:t>
            </w:r>
          </w:p>
        </w:tc>
      </w:tr>
    </w:tbl>
    <w:p w14:paraId="7C090CB3" w14:textId="77777777" w:rsidR="0013157E" w:rsidRPr="00DC221D" w:rsidRDefault="0013157E" w:rsidP="0013157E">
      <w:pPr>
        <w:rPr>
          <w:rFonts w:ascii="XDPrime" w:hAnsi="XDPrime"/>
          <w:lang w:val="en-GB" w:eastAsia="en-US"/>
        </w:rPr>
      </w:pPr>
    </w:p>
    <w:p w14:paraId="0239208C" w14:textId="77777777" w:rsidR="0013157E" w:rsidRPr="00DC221D" w:rsidRDefault="0013157E" w:rsidP="0013157E">
      <w:pPr>
        <w:spacing w:after="0" w:line="240" w:lineRule="auto"/>
        <w:rPr>
          <w:rFonts w:ascii="XDPrime" w:hAnsi="XDPrime" w:cs="Times New Roman"/>
          <w:sz w:val="24"/>
          <w:szCs w:val="24"/>
          <w:lang w:val="en-US"/>
        </w:rPr>
      </w:pPr>
    </w:p>
    <w:p w14:paraId="64A25587"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br w:type="page"/>
      </w:r>
      <w:r w:rsidRPr="00DC221D">
        <w:rPr>
          <w:rFonts w:ascii="XDPrime" w:hAnsi="XDPrime"/>
          <w:szCs w:val="24"/>
        </w:rPr>
        <w:lastRenderedPageBreak/>
        <w:t>Spesifikasi Layar Utama</w:t>
      </w:r>
    </w:p>
    <w:p w14:paraId="42B7FE80" w14:textId="77777777" w:rsidR="0013157E" w:rsidRPr="00DC221D" w:rsidRDefault="0013157E" w:rsidP="0013157E">
      <w:pPr>
        <w:rPr>
          <w:rFonts w:ascii="XDPrime" w:hAnsi="XDPrime"/>
          <w:lang w:val="en-GB" w:eastAsia="en-US"/>
        </w:rPr>
      </w:pPr>
    </w:p>
    <w:p w14:paraId="434FFB76" w14:textId="77777777" w:rsidR="00177647" w:rsidRPr="00DC221D" w:rsidRDefault="0013157E" w:rsidP="00177647">
      <w:pPr>
        <w:keepNext/>
        <w:ind w:hanging="1701"/>
        <w:rPr>
          <w:rFonts w:ascii="XDPrime" w:hAnsi="XDPrime"/>
        </w:rPr>
      </w:pPr>
      <w:r w:rsidRPr="00DC221D">
        <w:rPr>
          <w:rFonts w:ascii="XDPrime" w:hAnsi="XDPrime"/>
          <w:noProof/>
          <w:lang w:val="en-GB" w:eastAsia="en-US"/>
        </w:rPr>
        <w:drawing>
          <wp:inline distT="0" distB="0" distL="0" distR="0" wp14:anchorId="43218F7A" wp14:editId="798A1861">
            <wp:extent cx="6784031" cy="2269958"/>
            <wp:effectExtent l="0" t="0" r="0" b="0"/>
            <wp:docPr id="573692285" name="Gambar 57369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2285" name="Gambar 573692285"/>
                    <pic:cNvPicPr/>
                  </pic:nvPicPr>
                  <pic:blipFill>
                    <a:blip r:embed="rId15">
                      <a:extLst>
                        <a:ext uri="{28A0092B-C50C-407E-A947-70E740481C1C}">
                          <a14:useLocalDpi xmlns:a14="http://schemas.microsoft.com/office/drawing/2010/main" val="0"/>
                        </a:ext>
                      </a:extLst>
                    </a:blip>
                    <a:stretch>
                      <a:fillRect/>
                    </a:stretch>
                  </pic:blipFill>
                  <pic:spPr>
                    <a:xfrm>
                      <a:off x="0" y="0"/>
                      <a:ext cx="6847585" cy="2291223"/>
                    </a:xfrm>
                    <a:prstGeom prst="rect">
                      <a:avLst/>
                    </a:prstGeom>
                  </pic:spPr>
                </pic:pic>
              </a:graphicData>
            </a:graphic>
          </wp:inline>
        </w:drawing>
      </w:r>
    </w:p>
    <w:p w14:paraId="27AB58E8" w14:textId="5A38965C" w:rsidR="0013157E" w:rsidRPr="00DC221D" w:rsidRDefault="00177647" w:rsidP="00177647">
      <w:pPr>
        <w:pStyle w:val="Caption"/>
      </w:pPr>
      <w:bookmarkStart w:id="166" w:name="_Toc154510242"/>
      <w:r w:rsidRPr="00DC221D">
        <w:t>Gambar 3.</w:t>
      </w:r>
      <w:r w:rsidRPr="00DC221D">
        <w:fldChar w:fldCharType="begin"/>
      </w:r>
      <w:r w:rsidRPr="00DC221D">
        <w:instrText xml:space="preserve"> SEQ Gambar_3. \* ARABIC </w:instrText>
      </w:r>
      <w:r w:rsidRPr="00DC221D">
        <w:fldChar w:fldCharType="separate"/>
      </w:r>
      <w:r w:rsidR="000E6C94">
        <w:rPr>
          <w:noProof/>
        </w:rPr>
        <w:t>3</w:t>
      </w:r>
      <w:r w:rsidRPr="00DC221D">
        <w:fldChar w:fldCharType="end"/>
      </w:r>
      <w:r w:rsidRPr="00DC221D">
        <w:t xml:space="preserve"> Spesifikasi Layar Utama Menampilkan Data Lowongan</w:t>
      </w:r>
      <w:bookmarkEnd w:id="166"/>
    </w:p>
    <w:p w14:paraId="197555D1" w14:textId="77777777" w:rsidR="00177647" w:rsidRPr="00DC221D" w:rsidRDefault="00177647" w:rsidP="00177647">
      <w:pPr>
        <w:rPr>
          <w:rFonts w:ascii="XDPrime" w:hAnsi="XDPrime"/>
          <w:lang w:val="pt-BR" w:eastAsia="en-US"/>
        </w:rPr>
      </w:pPr>
    </w:p>
    <w:p w14:paraId="737E7F0A"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Query</w:t>
      </w:r>
    </w:p>
    <w:p w14:paraId="427C5B69" w14:textId="164613BC" w:rsidR="0049228D" w:rsidRPr="00DC221D" w:rsidRDefault="0049228D" w:rsidP="0049228D">
      <w:pPr>
        <w:pStyle w:val="Caption"/>
        <w:keepNext/>
      </w:pPr>
      <w:bookmarkStart w:id="167" w:name="_Toc154514358"/>
      <w:r w:rsidRPr="00DC221D">
        <w:t xml:space="preserve">Tabel 3. </w:t>
      </w:r>
      <w:r w:rsidR="00A077A0">
        <w:fldChar w:fldCharType="begin"/>
      </w:r>
      <w:r w:rsidR="00A077A0">
        <w:instrText xml:space="preserve"> SEQ Tabel_3. \* ARABIC </w:instrText>
      </w:r>
      <w:r w:rsidR="00A077A0">
        <w:fldChar w:fldCharType="separate"/>
      </w:r>
      <w:r w:rsidR="000E6C94">
        <w:rPr>
          <w:noProof/>
        </w:rPr>
        <w:t>16</w:t>
      </w:r>
      <w:r w:rsidR="00A077A0">
        <w:fldChar w:fldCharType="end"/>
      </w:r>
      <w:r w:rsidRPr="00DC221D">
        <w:t xml:space="preserve"> Spesifikasi Query Menampilkan Data Lowongan</w:t>
      </w:r>
      <w:bookmarkEnd w:id="16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2475"/>
        <w:gridCol w:w="4096"/>
      </w:tblGrid>
      <w:tr w:rsidR="0013157E" w:rsidRPr="00DC221D" w14:paraId="777D0D22" w14:textId="77777777" w:rsidTr="0049228D">
        <w:tc>
          <w:tcPr>
            <w:tcW w:w="1248" w:type="dxa"/>
            <w:shd w:val="clear" w:color="auto" w:fill="CCCCCC"/>
          </w:tcPr>
          <w:p w14:paraId="56DC9CC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w:t>
            </w:r>
            <w:r w:rsidRPr="00DC221D">
              <w:rPr>
                <w:rFonts w:ascii="XDPrime" w:eastAsia="SimSun" w:hAnsi="XDPrime" w:cs="Times New Roman"/>
                <w:sz w:val="24"/>
                <w:szCs w:val="24"/>
                <w:lang w:eastAsia="zh-CN"/>
              </w:rPr>
              <w:t xml:space="preserve"> Query</w:t>
            </w:r>
          </w:p>
        </w:tc>
        <w:tc>
          <w:tcPr>
            <w:tcW w:w="2475" w:type="dxa"/>
            <w:shd w:val="clear" w:color="auto" w:fill="CCCCCC"/>
          </w:tcPr>
          <w:p w14:paraId="6876E80A"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Deskripsi</w:t>
            </w:r>
          </w:p>
        </w:tc>
        <w:tc>
          <w:tcPr>
            <w:tcW w:w="4096" w:type="dxa"/>
            <w:shd w:val="clear" w:color="auto" w:fill="CCCCCC"/>
          </w:tcPr>
          <w:p w14:paraId="34B0A37F"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Ekspresi Query</w:t>
            </w:r>
          </w:p>
        </w:tc>
      </w:tr>
      <w:tr w:rsidR="0013157E" w:rsidRPr="00DC221D" w14:paraId="777D5CA5" w14:textId="77777777" w:rsidTr="0049228D">
        <w:tc>
          <w:tcPr>
            <w:tcW w:w="1248" w:type="dxa"/>
          </w:tcPr>
          <w:p w14:paraId="136DD4EE"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QUE-3</w:t>
            </w:r>
          </w:p>
        </w:tc>
        <w:tc>
          <w:tcPr>
            <w:tcW w:w="2475" w:type="dxa"/>
          </w:tcPr>
          <w:p w14:paraId="778E606F"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Menampilkan data lowongan</w:t>
            </w:r>
          </w:p>
        </w:tc>
        <w:tc>
          <w:tcPr>
            <w:tcW w:w="4096" w:type="dxa"/>
          </w:tcPr>
          <w:p w14:paraId="2C168873"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SELECT*FROM t_lowongan_kerja</w:t>
            </w:r>
          </w:p>
        </w:tc>
      </w:tr>
    </w:tbl>
    <w:p w14:paraId="1F5820FA" w14:textId="77777777" w:rsidR="0013157E" w:rsidRPr="00DC221D" w:rsidRDefault="0013157E" w:rsidP="0013157E">
      <w:pPr>
        <w:ind w:left="864"/>
        <w:rPr>
          <w:rFonts w:ascii="XDPrime" w:hAnsi="XDPrime"/>
          <w:lang w:eastAsia="zh-CN"/>
        </w:rPr>
      </w:pPr>
    </w:p>
    <w:p w14:paraId="12F5D431"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Field Data pada Layar</w:t>
      </w:r>
    </w:p>
    <w:p w14:paraId="7BDA0635" w14:textId="77777777" w:rsidR="0013157E" w:rsidRPr="00DC221D" w:rsidRDefault="0013157E" w:rsidP="0013157E">
      <w:pPr>
        <w:rPr>
          <w:rFonts w:ascii="XDPrime" w:hAnsi="XDPrime"/>
          <w:lang w:val="en-US" w:eastAsia="zh-CN"/>
        </w:rPr>
      </w:pPr>
    </w:p>
    <w:p w14:paraId="60DE3F59" w14:textId="26B518D4" w:rsidR="00C679CE" w:rsidRPr="00DC221D" w:rsidRDefault="00C679CE" w:rsidP="00C679CE">
      <w:pPr>
        <w:pStyle w:val="Caption"/>
        <w:keepNext/>
      </w:pPr>
      <w:bookmarkStart w:id="168" w:name="_Toc154514359"/>
      <w:r w:rsidRPr="00DC221D">
        <w:t xml:space="preserve">Tabel 3. </w:t>
      </w:r>
      <w:r w:rsidR="00A077A0">
        <w:fldChar w:fldCharType="begin"/>
      </w:r>
      <w:r w:rsidR="00A077A0">
        <w:instrText xml:space="preserve"> SEQ Tabel_3. \* ARABIC </w:instrText>
      </w:r>
      <w:r w:rsidR="00A077A0">
        <w:fldChar w:fldCharType="separate"/>
      </w:r>
      <w:r w:rsidR="000E6C94">
        <w:rPr>
          <w:noProof/>
        </w:rPr>
        <w:t>17</w:t>
      </w:r>
      <w:r w:rsidR="00A077A0">
        <w:fldChar w:fldCharType="end"/>
      </w:r>
      <w:r w:rsidRPr="00DC221D">
        <w:t xml:space="preserve"> Spesifikasi Field Data Pada Layar Menampilkan Data Lowongan</w:t>
      </w:r>
      <w:bookmarkEnd w:id="168"/>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1516"/>
        <w:gridCol w:w="1766"/>
        <w:gridCol w:w="992"/>
        <w:gridCol w:w="709"/>
        <w:gridCol w:w="992"/>
        <w:gridCol w:w="1701"/>
      </w:tblGrid>
      <w:tr w:rsidR="0013157E" w:rsidRPr="00DC221D" w14:paraId="659A177D" w14:textId="77777777" w:rsidTr="000115BB">
        <w:tc>
          <w:tcPr>
            <w:tcW w:w="716" w:type="dxa"/>
            <w:shd w:val="clear" w:color="auto" w:fill="CCCCCC"/>
          </w:tcPr>
          <w:p w14:paraId="762D181C"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Label</w:t>
            </w:r>
          </w:p>
        </w:tc>
        <w:tc>
          <w:tcPr>
            <w:tcW w:w="1516" w:type="dxa"/>
            <w:shd w:val="clear" w:color="auto" w:fill="CCCCCC"/>
          </w:tcPr>
          <w:p w14:paraId="3B02E9ED"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Field</w:t>
            </w:r>
          </w:p>
        </w:tc>
        <w:tc>
          <w:tcPr>
            <w:tcW w:w="1766" w:type="dxa"/>
            <w:shd w:val="clear" w:color="auto" w:fill="CCCCCC"/>
          </w:tcPr>
          <w:p w14:paraId="79D4F765"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Tabel/Query</w:t>
            </w:r>
          </w:p>
        </w:tc>
        <w:tc>
          <w:tcPr>
            <w:tcW w:w="992" w:type="dxa"/>
            <w:shd w:val="clear" w:color="auto" w:fill="CCCCCC"/>
          </w:tcPr>
          <w:p w14:paraId="7A23D6C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I/O</w:t>
            </w:r>
          </w:p>
        </w:tc>
        <w:tc>
          <w:tcPr>
            <w:tcW w:w="709" w:type="dxa"/>
            <w:shd w:val="clear" w:color="auto" w:fill="CCCCCC"/>
          </w:tcPr>
          <w:p w14:paraId="4BF3582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Format</w:t>
            </w:r>
          </w:p>
        </w:tc>
        <w:tc>
          <w:tcPr>
            <w:tcW w:w="992" w:type="dxa"/>
            <w:shd w:val="clear" w:color="auto" w:fill="CCCCCC"/>
          </w:tcPr>
          <w:p w14:paraId="51898B23"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Validasi</w:t>
            </w:r>
          </w:p>
        </w:tc>
        <w:tc>
          <w:tcPr>
            <w:tcW w:w="1701" w:type="dxa"/>
            <w:shd w:val="clear" w:color="auto" w:fill="CCCCCC"/>
          </w:tcPr>
          <w:p w14:paraId="24AB95AF"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4652FD55" w14:textId="77777777" w:rsidTr="000115BB">
        <w:tc>
          <w:tcPr>
            <w:tcW w:w="716" w:type="dxa"/>
          </w:tcPr>
          <w:p w14:paraId="63840A1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B844C4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IdPerusahaan</w:t>
            </w:r>
          </w:p>
        </w:tc>
        <w:tc>
          <w:tcPr>
            <w:tcW w:w="1766" w:type="dxa"/>
          </w:tcPr>
          <w:p w14:paraId="7D702366" w14:textId="4300CE69"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992" w:type="dxa"/>
          </w:tcPr>
          <w:p w14:paraId="520B02C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0B77715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0436AD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3566DDA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Perusahaan</w:t>
            </w:r>
          </w:p>
        </w:tc>
      </w:tr>
      <w:tr w:rsidR="0013157E" w:rsidRPr="00DC221D" w14:paraId="032ECCA4" w14:textId="77777777" w:rsidTr="000115BB">
        <w:tc>
          <w:tcPr>
            <w:tcW w:w="716" w:type="dxa"/>
          </w:tcPr>
          <w:p w14:paraId="78CD72A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7CB55E0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IdLowongan</w:t>
            </w:r>
          </w:p>
        </w:tc>
        <w:tc>
          <w:tcPr>
            <w:tcW w:w="1766" w:type="dxa"/>
          </w:tcPr>
          <w:p w14:paraId="54E4B35E" w14:textId="10FB6CF6"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992" w:type="dxa"/>
          </w:tcPr>
          <w:p w14:paraId="64C1F6F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002D1996"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D3B428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4573B68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lowongan</w:t>
            </w:r>
          </w:p>
        </w:tc>
      </w:tr>
      <w:tr w:rsidR="0013157E" w:rsidRPr="00DC221D" w14:paraId="07BCB447" w14:textId="77777777" w:rsidTr="000115BB">
        <w:tc>
          <w:tcPr>
            <w:tcW w:w="716" w:type="dxa"/>
          </w:tcPr>
          <w:p w14:paraId="356D506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DB221F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NamaPerusahaan</w:t>
            </w:r>
          </w:p>
        </w:tc>
        <w:tc>
          <w:tcPr>
            <w:tcW w:w="1766" w:type="dxa"/>
          </w:tcPr>
          <w:p w14:paraId="75CDC117" w14:textId="188FD28A"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992" w:type="dxa"/>
          </w:tcPr>
          <w:p w14:paraId="717590A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463C50D5"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12F5CB5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7A86281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perusahaan</w:t>
            </w:r>
          </w:p>
        </w:tc>
      </w:tr>
      <w:tr w:rsidR="0013157E" w:rsidRPr="00DC221D" w14:paraId="32B1AEEB" w14:textId="77777777" w:rsidTr="000115BB">
        <w:tc>
          <w:tcPr>
            <w:tcW w:w="716" w:type="dxa"/>
          </w:tcPr>
          <w:p w14:paraId="6D5CCB0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BE4BC9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NamaLowongan</w:t>
            </w:r>
          </w:p>
        </w:tc>
        <w:tc>
          <w:tcPr>
            <w:tcW w:w="1766" w:type="dxa"/>
          </w:tcPr>
          <w:p w14:paraId="31236417" w14:textId="608CC24F"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992" w:type="dxa"/>
          </w:tcPr>
          <w:p w14:paraId="35C3968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2B72A085"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784E23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6FE8026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lowongan</w:t>
            </w:r>
          </w:p>
        </w:tc>
      </w:tr>
      <w:tr w:rsidR="0013157E" w:rsidRPr="00DC221D" w14:paraId="678B5D9A" w14:textId="77777777" w:rsidTr="000115BB">
        <w:tc>
          <w:tcPr>
            <w:tcW w:w="716" w:type="dxa"/>
          </w:tcPr>
          <w:p w14:paraId="6590448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AA138F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w:t>
            </w:r>
          </w:p>
        </w:tc>
        <w:tc>
          <w:tcPr>
            <w:tcW w:w="1766" w:type="dxa"/>
          </w:tcPr>
          <w:p w14:paraId="46127035" w14:textId="13074A29"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992" w:type="dxa"/>
          </w:tcPr>
          <w:p w14:paraId="4C67885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3AE6E280"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68C215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08E8D6F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 pencari kerja</w:t>
            </w:r>
          </w:p>
        </w:tc>
      </w:tr>
      <w:tr w:rsidR="0013157E" w:rsidRPr="00DC221D" w14:paraId="67C27070" w14:textId="77777777" w:rsidTr="000115BB">
        <w:tc>
          <w:tcPr>
            <w:tcW w:w="716" w:type="dxa"/>
          </w:tcPr>
          <w:p w14:paraId="6892CCA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2C268E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JenisKelamin</w:t>
            </w:r>
          </w:p>
        </w:tc>
        <w:tc>
          <w:tcPr>
            <w:tcW w:w="1766" w:type="dxa"/>
          </w:tcPr>
          <w:p w14:paraId="57403DC3" w14:textId="19B4CB3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992" w:type="dxa"/>
          </w:tcPr>
          <w:p w14:paraId="568E50B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2CBC0F8B" w14:textId="65C6E8FD"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5AD19C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1CC25EF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 kelamin pencari kerja</w:t>
            </w:r>
          </w:p>
        </w:tc>
      </w:tr>
      <w:tr w:rsidR="0013157E" w:rsidRPr="00DC221D" w14:paraId="0D4C0CF5" w14:textId="77777777" w:rsidTr="000115BB">
        <w:tc>
          <w:tcPr>
            <w:tcW w:w="716" w:type="dxa"/>
          </w:tcPr>
          <w:p w14:paraId="29606DC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w:t>
            </w:r>
          </w:p>
        </w:tc>
        <w:tc>
          <w:tcPr>
            <w:tcW w:w="1516" w:type="dxa"/>
          </w:tcPr>
          <w:p w14:paraId="736127A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w:t>
            </w:r>
          </w:p>
        </w:tc>
        <w:tc>
          <w:tcPr>
            <w:tcW w:w="1766" w:type="dxa"/>
          </w:tcPr>
          <w:p w14:paraId="713A941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TLowonganKerja</w:t>
            </w:r>
          </w:p>
        </w:tc>
        <w:tc>
          <w:tcPr>
            <w:tcW w:w="992" w:type="dxa"/>
          </w:tcPr>
          <w:p w14:paraId="6F4F5A1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52411A2C"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2695EBC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6082999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pencari kerja</w:t>
            </w:r>
          </w:p>
        </w:tc>
      </w:tr>
      <w:tr w:rsidR="0013157E" w:rsidRPr="00DC221D" w14:paraId="4CE9E008" w14:textId="77777777" w:rsidTr="000115BB">
        <w:tc>
          <w:tcPr>
            <w:tcW w:w="716" w:type="dxa"/>
          </w:tcPr>
          <w:p w14:paraId="3999BC3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9D6601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 Kerja</w:t>
            </w:r>
          </w:p>
        </w:tc>
        <w:tc>
          <w:tcPr>
            <w:tcW w:w="1766" w:type="dxa"/>
          </w:tcPr>
          <w:p w14:paraId="1030876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TLowonganKerja</w:t>
            </w:r>
          </w:p>
        </w:tc>
        <w:tc>
          <w:tcPr>
            <w:tcW w:w="992" w:type="dxa"/>
          </w:tcPr>
          <w:p w14:paraId="30C8483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0E879491"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25B3AB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00E7851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 kerja</w:t>
            </w:r>
          </w:p>
        </w:tc>
      </w:tr>
      <w:tr w:rsidR="0013157E" w:rsidRPr="00DC221D" w14:paraId="4751A2D8" w14:textId="77777777" w:rsidTr="000115BB">
        <w:tc>
          <w:tcPr>
            <w:tcW w:w="716" w:type="dxa"/>
          </w:tcPr>
          <w:p w14:paraId="43447C7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568186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w:t>
            </w:r>
          </w:p>
        </w:tc>
        <w:tc>
          <w:tcPr>
            <w:tcW w:w="1766" w:type="dxa"/>
          </w:tcPr>
          <w:p w14:paraId="757E121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TLowonganKerja</w:t>
            </w:r>
          </w:p>
        </w:tc>
        <w:tc>
          <w:tcPr>
            <w:tcW w:w="992" w:type="dxa"/>
          </w:tcPr>
          <w:p w14:paraId="00881BC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009E4FAE" w14:textId="1AE521C8"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463640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0401777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 kerja</w:t>
            </w:r>
          </w:p>
        </w:tc>
      </w:tr>
      <w:tr w:rsidR="0013157E" w:rsidRPr="00DC221D" w14:paraId="4DD91378" w14:textId="77777777" w:rsidTr="000115BB">
        <w:tc>
          <w:tcPr>
            <w:tcW w:w="716" w:type="dxa"/>
          </w:tcPr>
          <w:p w14:paraId="21E1074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0E1A56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TanggalBerakhir</w:t>
            </w:r>
          </w:p>
        </w:tc>
        <w:tc>
          <w:tcPr>
            <w:tcW w:w="1766" w:type="dxa"/>
          </w:tcPr>
          <w:p w14:paraId="7B9271F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TLowonganKerja</w:t>
            </w:r>
          </w:p>
        </w:tc>
        <w:tc>
          <w:tcPr>
            <w:tcW w:w="992" w:type="dxa"/>
          </w:tcPr>
          <w:p w14:paraId="3C2B415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709" w:type="dxa"/>
          </w:tcPr>
          <w:p w14:paraId="62765F06"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22860C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701" w:type="dxa"/>
          </w:tcPr>
          <w:p w14:paraId="1215152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berakhir kerja</w:t>
            </w:r>
          </w:p>
        </w:tc>
      </w:tr>
    </w:tbl>
    <w:p w14:paraId="1BCCB312" w14:textId="77777777" w:rsidR="0013157E" w:rsidRPr="00DC221D" w:rsidRDefault="0013157E" w:rsidP="0013157E">
      <w:pPr>
        <w:rPr>
          <w:rFonts w:ascii="XDPrime" w:hAnsi="XDPrime"/>
          <w:lang w:val="en-US" w:eastAsia="zh-CN"/>
        </w:rPr>
      </w:pPr>
    </w:p>
    <w:p w14:paraId="16FE702A" w14:textId="77777777" w:rsidR="0013157E" w:rsidRPr="00DC221D" w:rsidRDefault="0013157E" w:rsidP="0013157E">
      <w:pPr>
        <w:rPr>
          <w:rFonts w:ascii="XDPrime" w:hAnsi="XDPrime"/>
          <w:lang w:val="en-US" w:eastAsia="zh-CN"/>
        </w:rPr>
      </w:pPr>
    </w:p>
    <w:p w14:paraId="3A21BEB2"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Function Key/Objek-Objek Pada Layar</w:t>
      </w:r>
    </w:p>
    <w:p w14:paraId="35FE65E2" w14:textId="2E004371" w:rsidR="00C679CE" w:rsidRPr="00DC221D" w:rsidRDefault="00C679CE" w:rsidP="00C679CE">
      <w:pPr>
        <w:pStyle w:val="Caption"/>
        <w:keepNext/>
      </w:pPr>
      <w:bookmarkStart w:id="169" w:name="_Toc154514360"/>
      <w:r w:rsidRPr="00DC221D">
        <w:t xml:space="preserve">Tabel 3. </w:t>
      </w:r>
      <w:r w:rsidR="00A077A0">
        <w:fldChar w:fldCharType="begin"/>
      </w:r>
      <w:r w:rsidR="00A077A0">
        <w:instrText xml:space="preserve"> SEQ Tabel_3. \* ARABIC </w:instrText>
      </w:r>
      <w:r w:rsidR="00A077A0">
        <w:fldChar w:fldCharType="separate"/>
      </w:r>
      <w:r w:rsidR="000E6C94">
        <w:rPr>
          <w:noProof/>
        </w:rPr>
        <w:t>18</w:t>
      </w:r>
      <w:r w:rsidR="00A077A0">
        <w:fldChar w:fldCharType="end"/>
      </w:r>
      <w:r w:rsidRPr="00DC221D">
        <w:t xml:space="preserve"> Spesifikasi Function Key/Objek Pada Layar Menampilkan Dat </w:t>
      </w:r>
      <w:r w:rsidR="00774D34" w:rsidRPr="00DC221D">
        <w:t>Lowongan</w:t>
      </w:r>
      <w:bookmarkEnd w:id="1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2262"/>
        <w:gridCol w:w="3911"/>
      </w:tblGrid>
      <w:tr w:rsidR="0013157E" w:rsidRPr="00DC221D" w14:paraId="7C74CBC6" w14:textId="77777777" w:rsidTr="00C679CE">
        <w:tc>
          <w:tcPr>
            <w:tcW w:w="1559" w:type="dxa"/>
            <w:shd w:val="clear" w:color="auto" w:fill="CCCCCC"/>
          </w:tcPr>
          <w:p w14:paraId="3B9D786C"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293" w:type="dxa"/>
            <w:shd w:val="clear" w:color="auto" w:fill="CCCCCC"/>
          </w:tcPr>
          <w:p w14:paraId="2321A532"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3967" w:type="dxa"/>
            <w:shd w:val="clear" w:color="auto" w:fill="CCCCCC"/>
          </w:tcPr>
          <w:p w14:paraId="5CCB407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1F95E57D" w14:textId="77777777" w:rsidTr="00C679CE">
        <w:tc>
          <w:tcPr>
            <w:tcW w:w="1559" w:type="dxa"/>
          </w:tcPr>
          <w:p w14:paraId="27BA7420" w14:textId="58471979"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w:t>
            </w:r>
            <w:r w:rsidR="009F27F5" w:rsidRPr="00DC221D">
              <w:rPr>
                <w:rFonts w:ascii="XDPrime" w:eastAsia="SimSun" w:hAnsi="XDPrime" w:cs="Times New Roman"/>
                <w:sz w:val="24"/>
                <w:szCs w:val="24"/>
                <w:lang w:val="en-US" w:eastAsia="zh-CN"/>
              </w:rPr>
              <w:t>Tampilkan</w:t>
            </w:r>
          </w:p>
        </w:tc>
        <w:tc>
          <w:tcPr>
            <w:tcW w:w="2293" w:type="dxa"/>
          </w:tcPr>
          <w:p w14:paraId="3705B99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3967" w:type="dxa"/>
          </w:tcPr>
          <w:p w14:paraId="71AD4751" w14:textId="4EB49A59"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w:t>
            </w:r>
            <w:r w:rsidR="0097659A" w:rsidRPr="00DC221D">
              <w:rPr>
                <w:rFonts w:ascii="XDPrime" w:eastAsia="SimSun" w:hAnsi="XDPrime" w:cs="Times New Roman"/>
                <w:sz w:val="24"/>
                <w:szCs w:val="24"/>
                <w:lang w:val="sv-SE" w:eastAsia="zh-CN"/>
              </w:rPr>
              <w:t>4</w:t>
            </w:r>
          </w:p>
        </w:tc>
      </w:tr>
    </w:tbl>
    <w:p w14:paraId="5491B803"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1495B8A9" w14:textId="62F730DF" w:rsidR="0013157E" w:rsidRPr="00DC221D" w:rsidRDefault="00790135" w:rsidP="00790135">
      <w:pPr>
        <w:ind w:left="864"/>
        <w:rPr>
          <w:rFonts w:ascii="XDPrime" w:hAnsi="XDPrime"/>
          <w:lang w:val="en-US" w:eastAsia="zh-CN"/>
        </w:rPr>
      </w:pPr>
      <w:r w:rsidRPr="00DC221D">
        <w:rPr>
          <w:rFonts w:ascii="XDPrime" w:hAnsi="XDPrime"/>
          <w:lang w:val="en-US" w:eastAsia="zh-CN"/>
        </w:rPr>
        <w:t>Tidak ada.</w:t>
      </w:r>
    </w:p>
    <w:p w14:paraId="4ED9F9C5"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Proses/Algoritma</w:t>
      </w:r>
    </w:p>
    <w:p w14:paraId="1B4FD442" w14:textId="77777777" w:rsidR="0013157E" w:rsidRPr="00DC221D" w:rsidRDefault="0013157E" w:rsidP="0013157E">
      <w:pPr>
        <w:pStyle w:val="Header"/>
        <w:tabs>
          <w:tab w:val="left" w:pos="1418"/>
        </w:tabs>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-4</w:t>
      </w:r>
    </w:p>
    <w:p w14:paraId="608EABB6" w14:textId="77777777" w:rsidR="0013157E" w:rsidRPr="00DC221D" w:rsidRDefault="0013157E" w:rsidP="0013157E">
      <w:pPr>
        <w:pStyle w:val="BodyTextIndent"/>
        <w:tabs>
          <w:tab w:val="left" w:pos="1418"/>
        </w:tabs>
        <w:rPr>
          <w:rFonts w:ascii="XDPrime" w:hAnsi="XDPrime"/>
          <w:sz w:val="24"/>
          <w:szCs w:val="24"/>
          <w:lang w:val="id-ID"/>
        </w:rPr>
      </w:pPr>
      <w:r w:rsidRPr="00DC221D">
        <w:rPr>
          <w:rFonts w:ascii="XDPrime" w:hAnsi="XDPrime"/>
          <w:sz w:val="24"/>
          <w:szCs w:val="24"/>
        </w:rPr>
        <w:t>Objek terkait</w:t>
      </w:r>
      <w:r w:rsidRPr="00DC221D">
        <w:rPr>
          <w:rFonts w:ascii="XDPrime" w:hAnsi="XDPrime"/>
          <w:sz w:val="24"/>
          <w:szCs w:val="24"/>
        </w:rPr>
        <w:tab/>
        <w:t xml:space="preserve">: </w:t>
      </w:r>
      <w:r w:rsidRPr="00DC221D">
        <w:rPr>
          <w:rFonts w:ascii="XDPrime" w:hAnsi="XDPrime"/>
          <w:sz w:val="24"/>
          <w:szCs w:val="24"/>
          <w:lang w:val="id-ID"/>
        </w:rPr>
        <w:t>TLowongan</w:t>
      </w:r>
    </w:p>
    <w:p w14:paraId="5C5E46BF" w14:textId="77777777" w:rsidR="0013157E" w:rsidRPr="00DC221D" w:rsidRDefault="0013157E" w:rsidP="0013157E">
      <w:pPr>
        <w:tabs>
          <w:tab w:val="left" w:pos="1418"/>
        </w:tabs>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xml:space="preserve">: </w:t>
      </w:r>
      <w:r w:rsidRPr="00DC221D">
        <w:rPr>
          <w:rFonts w:ascii="XDPrime" w:eastAsia="SimSun" w:hAnsi="XDPrime" w:cs="Times New Roman"/>
          <w:sz w:val="24"/>
          <w:szCs w:val="24"/>
          <w:lang w:eastAsia="zh-CN"/>
        </w:rPr>
        <w:t>-</w:t>
      </w:r>
    </w:p>
    <w:p w14:paraId="27CD013A" w14:textId="77777777" w:rsidR="0013157E" w:rsidRPr="00DC221D" w:rsidRDefault="0013157E" w:rsidP="0013157E">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7711C617" w14:textId="77777777" w:rsidTr="00F60156">
        <w:tc>
          <w:tcPr>
            <w:tcW w:w="9180" w:type="dxa"/>
          </w:tcPr>
          <w:p w14:paraId="7EB4E0DD"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7C237378"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b/>
                <w:bCs/>
                <w:sz w:val="24"/>
                <w:szCs w:val="24"/>
                <w:lang w:eastAsia="zh-CN"/>
              </w:rPr>
              <w:tab/>
            </w:r>
            <w:r w:rsidRPr="00DC221D">
              <w:rPr>
                <w:rFonts w:ascii="XDPrime" w:eastAsia="SimSun" w:hAnsi="XDPrime" w:cs="Times New Roman"/>
                <w:sz w:val="24"/>
                <w:szCs w:val="24"/>
                <w:lang w:eastAsia="zh-CN"/>
              </w:rPr>
              <w:t>Validasi ide dan password admin</w:t>
            </w:r>
          </w:p>
        </w:tc>
      </w:tr>
      <w:tr w:rsidR="0013157E" w:rsidRPr="00DC221D" w14:paraId="27407C58" w14:textId="77777777" w:rsidTr="00F60156">
        <w:tc>
          <w:tcPr>
            <w:tcW w:w="9180" w:type="dxa"/>
          </w:tcPr>
          <w:p w14:paraId="7FE9582A"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35E82E2E" w14:textId="77777777" w:rsidR="0013157E" w:rsidRPr="00DC221D" w:rsidRDefault="0013157E" w:rsidP="00F60156">
            <w:pPr>
              <w:spacing w:after="0" w:line="240" w:lineRule="auto"/>
              <w:ind w:left="567"/>
              <w:rPr>
                <w:rFonts w:ascii="XDPrime" w:eastAsia="SimSun" w:hAnsi="XDPrime" w:cs="Times New Roman"/>
                <w:sz w:val="24"/>
                <w:szCs w:val="24"/>
                <w:lang w:eastAsia="zh-CN"/>
              </w:rPr>
            </w:pPr>
            <w:r w:rsidRPr="00DC221D">
              <w:rPr>
                <w:rFonts w:ascii="XDPrime" w:eastAsia="SimSun" w:hAnsi="XDPrime" w:cs="Times New Roman"/>
                <w:sz w:val="24"/>
                <w:szCs w:val="24"/>
                <w:lang w:eastAsia="zh-CN"/>
              </w:rPr>
              <w:t>Menampilkan data lowongan</w:t>
            </w:r>
          </w:p>
        </w:tc>
      </w:tr>
      <w:tr w:rsidR="0013157E" w:rsidRPr="00DC221D" w14:paraId="5C528F0E" w14:textId="77777777" w:rsidTr="00F60156">
        <w:tc>
          <w:tcPr>
            <w:tcW w:w="9180" w:type="dxa"/>
          </w:tcPr>
          <w:p w14:paraId="6FEF0971"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404A2D36" w14:textId="1E84F861"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IF(admin memilih menu Lowongan)THEN</w:t>
            </w:r>
          </w:p>
          <w:p w14:paraId="78B53F83"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 xml:space="preserve">     Jalankan query QUE-3</w:t>
            </w:r>
          </w:p>
        </w:tc>
      </w:tr>
    </w:tbl>
    <w:p w14:paraId="6646FFB3"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Report</w:t>
      </w:r>
    </w:p>
    <w:p w14:paraId="4CCC5A48" w14:textId="77777777" w:rsidR="0013157E" w:rsidRPr="00DC221D" w:rsidRDefault="0013157E" w:rsidP="0013157E">
      <w:pPr>
        <w:spacing w:after="0" w:line="240" w:lineRule="auto"/>
        <w:jc w:val="both"/>
        <w:rPr>
          <w:rFonts w:ascii="XDPrime" w:hAnsi="XDPrime" w:cs="Times New Roman"/>
          <w:sz w:val="24"/>
          <w:szCs w:val="24"/>
          <w:lang w:val="en-US"/>
        </w:rPr>
      </w:pPr>
      <w:r w:rsidRPr="00DC221D">
        <w:rPr>
          <w:rFonts w:ascii="XDPrime" w:eastAsia="SimSun" w:hAnsi="XDPrime" w:cs="Times New Roman"/>
          <w:sz w:val="24"/>
          <w:szCs w:val="24"/>
          <w:lang w:val="en-US" w:eastAsia="zh-CN"/>
        </w:rPr>
        <w:t>Tidak ada.</w:t>
      </w:r>
    </w:p>
    <w:p w14:paraId="56B05758" w14:textId="77777777" w:rsidR="0013157E" w:rsidRPr="00DC221D" w:rsidRDefault="0013157E" w:rsidP="0013157E">
      <w:pPr>
        <w:rPr>
          <w:rFonts w:ascii="XDPrime" w:hAnsi="XDPrime" w:cs="Times New Roman"/>
          <w:sz w:val="24"/>
          <w:szCs w:val="24"/>
          <w:lang w:val="en-US"/>
        </w:rPr>
      </w:pPr>
    </w:p>
    <w:p w14:paraId="4613A6FB" w14:textId="77777777" w:rsidR="0013157E" w:rsidRPr="00DC221D" w:rsidRDefault="0013157E" w:rsidP="0013157E">
      <w:pPr>
        <w:rPr>
          <w:rFonts w:ascii="XDPrime" w:hAnsi="XDPrime"/>
          <w:lang w:eastAsia="en-US"/>
        </w:rPr>
      </w:pPr>
    </w:p>
    <w:p w14:paraId="7AF9C71E" w14:textId="122F8527" w:rsidR="0013157E" w:rsidRPr="00DC221D" w:rsidRDefault="0013157E" w:rsidP="0013157E">
      <w:pPr>
        <w:pStyle w:val="Heading3"/>
        <w:rPr>
          <w:rFonts w:ascii="XDPrime" w:hAnsi="XDPrime"/>
          <w:lang w:val="id-ID"/>
        </w:rPr>
      </w:pPr>
      <w:bookmarkStart w:id="170" w:name="_Toc155118260"/>
      <w:bookmarkStart w:id="171" w:name="_Toc155118308"/>
      <w:r w:rsidRPr="00DC221D">
        <w:rPr>
          <w:rFonts w:ascii="XDPrime" w:hAnsi="XDPrime"/>
        </w:rPr>
        <w:t>Spesifikasi Fungsi/Proses FS-</w:t>
      </w:r>
      <w:r w:rsidR="008F7750">
        <w:rPr>
          <w:rFonts w:ascii="XDPrime" w:hAnsi="XDPrime"/>
        </w:rPr>
        <w:t>04</w:t>
      </w:r>
      <w:r w:rsidRPr="00DC221D">
        <w:rPr>
          <w:rFonts w:ascii="XDPrime" w:hAnsi="XDPrime"/>
        </w:rPr>
        <w:t>.</w:t>
      </w:r>
      <w:r w:rsidR="008F7750">
        <w:rPr>
          <w:rFonts w:ascii="XDPrime" w:hAnsi="XDPrime"/>
        </w:rPr>
        <w:t>2</w:t>
      </w:r>
      <w:r w:rsidRPr="00DC221D">
        <w:rPr>
          <w:rFonts w:ascii="XDPrime" w:hAnsi="XDPrime"/>
        </w:rPr>
        <w:t xml:space="preserve"> Me</w:t>
      </w:r>
      <w:r w:rsidRPr="00DC221D">
        <w:rPr>
          <w:rFonts w:ascii="XDPrime" w:hAnsi="XDPrime"/>
          <w:lang w:val="id-ID"/>
        </w:rPr>
        <w:t>nambah Data Lowongan</w:t>
      </w:r>
      <w:bookmarkEnd w:id="170"/>
      <w:bookmarkEnd w:id="171"/>
    </w:p>
    <w:p w14:paraId="5B58C53B" w14:textId="669BDE16"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w:t>
      </w:r>
      <w:r w:rsidR="00994674" w:rsidRPr="00F43038">
        <w:rPr>
          <w:rFonts w:ascii="XDPrime" w:hAnsi="XDPrime" w:cs="Times New Roman"/>
          <w:sz w:val="24"/>
          <w:szCs w:val="24"/>
          <w:lang w:val="sv-SE"/>
        </w:rPr>
        <w:t>04.2</w:t>
      </w:r>
      <w:r w:rsidRPr="00DC221D">
        <w:rPr>
          <w:rFonts w:ascii="XDPrime" w:hAnsi="XDPrime" w:cs="Times New Roman"/>
          <w:sz w:val="24"/>
          <w:szCs w:val="24"/>
        </w:rPr>
        <w:t xml:space="preserve"> Menambahkan Data Lowongan</w:t>
      </w:r>
    </w:p>
    <w:p w14:paraId="779341AC"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Proses ini adalah proses untuk menambahkan data lowongan</w:t>
      </w:r>
    </w:p>
    <w:p w14:paraId="674B4A22"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t>Form Entry Columnar</w:t>
      </w:r>
    </w:p>
    <w:p w14:paraId="4E67F4DC"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p>
    <w:p w14:paraId="227DACAE" w14:textId="7C744DD7"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Input</w:t>
      </w:r>
    </w:p>
    <w:p w14:paraId="450EB409" w14:textId="3A0E9480" w:rsidR="00C679CE" w:rsidRPr="00DC221D" w:rsidRDefault="00C679CE" w:rsidP="00C679CE">
      <w:pPr>
        <w:pStyle w:val="Caption"/>
        <w:keepNext/>
      </w:pPr>
      <w:bookmarkStart w:id="172" w:name="_Toc154514361"/>
      <w:r w:rsidRPr="00DC221D">
        <w:t xml:space="preserve">Tabel 3. </w:t>
      </w:r>
      <w:r w:rsidR="00A077A0">
        <w:fldChar w:fldCharType="begin"/>
      </w:r>
      <w:r w:rsidR="00A077A0">
        <w:instrText xml:space="preserve"> SEQ Tabel_3. \* ARABIC </w:instrText>
      </w:r>
      <w:r w:rsidR="00A077A0">
        <w:fldChar w:fldCharType="separate"/>
      </w:r>
      <w:r w:rsidR="000E6C94">
        <w:rPr>
          <w:noProof/>
        </w:rPr>
        <w:t>19</w:t>
      </w:r>
      <w:r w:rsidR="00A077A0">
        <w:fldChar w:fldCharType="end"/>
      </w:r>
      <w:r w:rsidR="00774D34" w:rsidRPr="00DC221D">
        <w:t xml:space="preserve"> Spesifikasi Tabel Input Menambah Data Lowongan</w:t>
      </w:r>
      <w:bookmarkEnd w:id="17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192AD460"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4A5640F7"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6A070E95"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2BC75594"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5B2F6C9C"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1B2236E7"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lastRenderedPageBreak/>
              <w:t>1.</w:t>
            </w:r>
          </w:p>
        </w:tc>
        <w:tc>
          <w:tcPr>
            <w:tcW w:w="3096" w:type="dxa"/>
            <w:tcBorders>
              <w:top w:val="single" w:sz="4" w:space="0" w:color="auto"/>
              <w:left w:val="single" w:sz="4" w:space="0" w:color="auto"/>
              <w:bottom w:val="single" w:sz="4" w:space="0" w:color="auto"/>
              <w:right w:val="single" w:sz="4" w:space="0" w:color="auto"/>
            </w:tcBorders>
            <w:hideMark/>
          </w:tcPr>
          <w:p w14:paraId="0AA0EF19" w14:textId="3ABA51B6"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1D49B2"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5B0147E1" w14:textId="77777777"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lang w:val="en-US"/>
              </w:rPr>
              <w:t>TLowongan</w:t>
            </w:r>
          </w:p>
        </w:tc>
      </w:tr>
    </w:tbl>
    <w:p w14:paraId="0AA605AF" w14:textId="77777777" w:rsidR="0013157E" w:rsidRPr="00DC221D" w:rsidRDefault="0013157E" w:rsidP="0013157E">
      <w:pPr>
        <w:rPr>
          <w:rFonts w:ascii="XDPrime" w:hAnsi="XDPrime"/>
          <w:lang w:eastAsia="en-US"/>
        </w:rPr>
      </w:pPr>
    </w:p>
    <w:p w14:paraId="6732787D" w14:textId="4B869655"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Output</w:t>
      </w:r>
    </w:p>
    <w:p w14:paraId="2FD78C05" w14:textId="68A44100" w:rsidR="00774D34" w:rsidRPr="00DC221D" w:rsidRDefault="00774D34" w:rsidP="00774D34">
      <w:pPr>
        <w:pStyle w:val="Caption"/>
        <w:keepNext/>
      </w:pPr>
      <w:bookmarkStart w:id="173" w:name="_Toc154514362"/>
      <w:r w:rsidRPr="00DC221D">
        <w:t xml:space="preserve">Tabel 3. </w:t>
      </w:r>
      <w:r w:rsidR="00A077A0">
        <w:fldChar w:fldCharType="begin"/>
      </w:r>
      <w:r w:rsidR="00A077A0">
        <w:instrText xml:space="preserve"> SEQ Tabel_3. \* ARABIC </w:instrText>
      </w:r>
      <w:r w:rsidR="00A077A0">
        <w:fldChar w:fldCharType="separate"/>
      </w:r>
      <w:r w:rsidR="000E6C94">
        <w:rPr>
          <w:noProof/>
        </w:rPr>
        <w:t>20</w:t>
      </w:r>
      <w:r w:rsidR="00A077A0">
        <w:fldChar w:fldCharType="end"/>
      </w:r>
      <w:r w:rsidRPr="00DC221D">
        <w:t xml:space="preserve"> Spesifikasi Tabel Output Menambah Data Lowongan</w:t>
      </w:r>
      <w:bookmarkEnd w:id="1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360CF663"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16454800"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7AE7F3C0"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2F7EFF18"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20B177F2"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2A55166C"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1D49FAA3" w14:textId="4A54F82F"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1D49B2"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3A210B0B"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TLowongan</w:t>
            </w:r>
          </w:p>
        </w:tc>
      </w:tr>
    </w:tbl>
    <w:p w14:paraId="53533550" w14:textId="77777777" w:rsidR="0013157E" w:rsidRPr="00DC221D" w:rsidRDefault="0013157E" w:rsidP="0013157E">
      <w:pPr>
        <w:rPr>
          <w:rFonts w:ascii="XDPrime" w:hAnsi="XDPrime"/>
          <w:lang w:val="en-GB" w:eastAsia="en-US"/>
        </w:rPr>
      </w:pPr>
    </w:p>
    <w:p w14:paraId="3A3112F5"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br w:type="page"/>
      </w:r>
      <w:r w:rsidRPr="00DC221D">
        <w:rPr>
          <w:rFonts w:ascii="XDPrime" w:hAnsi="XDPrime"/>
          <w:szCs w:val="24"/>
        </w:rPr>
        <w:lastRenderedPageBreak/>
        <w:t>Spesifikasi Layar Utama</w:t>
      </w:r>
    </w:p>
    <w:p w14:paraId="07B11321" w14:textId="77777777" w:rsidR="0013157E" w:rsidRPr="00DC221D" w:rsidRDefault="0013157E" w:rsidP="0013157E">
      <w:pPr>
        <w:rPr>
          <w:rFonts w:ascii="XDPrime" w:hAnsi="XDPrime"/>
          <w:lang w:val="en-GB" w:eastAsia="en-US"/>
        </w:rPr>
      </w:pPr>
    </w:p>
    <w:p w14:paraId="2B4A2467" w14:textId="77777777" w:rsidR="00177647" w:rsidRPr="00DC221D" w:rsidRDefault="0013157E" w:rsidP="00177647">
      <w:pPr>
        <w:keepNext/>
        <w:ind w:hanging="1418"/>
        <w:rPr>
          <w:rFonts w:ascii="XDPrime" w:hAnsi="XDPrime"/>
        </w:rPr>
      </w:pPr>
      <w:r w:rsidRPr="00DC221D">
        <w:rPr>
          <w:rFonts w:ascii="XDPrime" w:hAnsi="XDPrime"/>
          <w:noProof/>
          <w:lang w:val="en-GB" w:eastAsia="en-US"/>
        </w:rPr>
        <w:drawing>
          <wp:inline distT="0" distB="0" distL="0" distR="0" wp14:anchorId="41D63201" wp14:editId="51493870">
            <wp:extent cx="6712949" cy="3761874"/>
            <wp:effectExtent l="0" t="0" r="0" b="0"/>
            <wp:docPr id="160944487" name="Gambar 16094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4487" name="Gambar 160944487"/>
                    <pic:cNvPicPr/>
                  </pic:nvPicPr>
                  <pic:blipFill>
                    <a:blip r:embed="rId16">
                      <a:extLst>
                        <a:ext uri="{28A0092B-C50C-407E-A947-70E740481C1C}">
                          <a14:useLocalDpi xmlns:a14="http://schemas.microsoft.com/office/drawing/2010/main" val="0"/>
                        </a:ext>
                      </a:extLst>
                    </a:blip>
                    <a:stretch>
                      <a:fillRect/>
                    </a:stretch>
                  </pic:blipFill>
                  <pic:spPr>
                    <a:xfrm>
                      <a:off x="0" y="0"/>
                      <a:ext cx="6749398" cy="3782300"/>
                    </a:xfrm>
                    <a:prstGeom prst="rect">
                      <a:avLst/>
                    </a:prstGeom>
                  </pic:spPr>
                </pic:pic>
              </a:graphicData>
            </a:graphic>
          </wp:inline>
        </w:drawing>
      </w:r>
    </w:p>
    <w:p w14:paraId="2F378F76" w14:textId="28795DA3" w:rsidR="0013157E" w:rsidRPr="00F43038" w:rsidRDefault="00177647" w:rsidP="006352A1">
      <w:pPr>
        <w:pStyle w:val="Caption"/>
        <w:rPr>
          <w:lang w:val="sv-SE"/>
        </w:rPr>
      </w:pPr>
      <w:bookmarkStart w:id="174" w:name="_Toc154510243"/>
      <w:r w:rsidRPr="00DC221D">
        <w:t>Gambar 3.</w:t>
      </w:r>
      <w:r w:rsidRPr="00DC221D">
        <w:fldChar w:fldCharType="begin"/>
      </w:r>
      <w:r w:rsidRPr="00DC221D">
        <w:instrText xml:space="preserve"> SEQ Gambar_3. \* ARABIC </w:instrText>
      </w:r>
      <w:r w:rsidRPr="00DC221D">
        <w:fldChar w:fldCharType="separate"/>
      </w:r>
      <w:r w:rsidR="000E6C94">
        <w:rPr>
          <w:noProof/>
        </w:rPr>
        <w:t>4</w:t>
      </w:r>
      <w:r w:rsidRPr="00DC221D">
        <w:fldChar w:fldCharType="end"/>
      </w:r>
      <w:r w:rsidR="006352A1" w:rsidRPr="00DC221D">
        <w:t xml:space="preserve"> Spesifikasi Layar Utama Menambahkan Data Lowongan</w:t>
      </w:r>
      <w:bookmarkEnd w:id="174"/>
    </w:p>
    <w:p w14:paraId="01877DBC" w14:textId="77777777" w:rsidR="0013157E" w:rsidRPr="00DC221D" w:rsidRDefault="0013157E" w:rsidP="0013157E">
      <w:pPr>
        <w:spacing w:after="0" w:line="240" w:lineRule="auto"/>
        <w:rPr>
          <w:rFonts w:ascii="XDPrime" w:hAnsi="XDPrime" w:cs="Times New Roman"/>
          <w:sz w:val="24"/>
          <w:szCs w:val="24"/>
        </w:rPr>
      </w:pPr>
    </w:p>
    <w:p w14:paraId="45EF3CEF"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Query</w:t>
      </w:r>
    </w:p>
    <w:p w14:paraId="65C47FCC" w14:textId="5B19AA52" w:rsidR="00774D34" w:rsidRPr="00DC221D" w:rsidRDefault="00774D34" w:rsidP="00774D34">
      <w:pPr>
        <w:pStyle w:val="Caption"/>
        <w:keepNext/>
      </w:pPr>
      <w:bookmarkStart w:id="175" w:name="_Toc154514363"/>
      <w:r w:rsidRPr="00DC221D">
        <w:t xml:space="preserve">Tabel 3. </w:t>
      </w:r>
      <w:r w:rsidR="00A077A0">
        <w:fldChar w:fldCharType="begin"/>
      </w:r>
      <w:r w:rsidR="00A077A0">
        <w:instrText xml:space="preserve"> SEQ Tabel_3. \* ARABIC </w:instrText>
      </w:r>
      <w:r w:rsidR="00A077A0">
        <w:fldChar w:fldCharType="separate"/>
      </w:r>
      <w:r w:rsidR="000E6C94">
        <w:rPr>
          <w:noProof/>
        </w:rPr>
        <w:t>21</w:t>
      </w:r>
      <w:r w:rsidR="00A077A0">
        <w:fldChar w:fldCharType="end"/>
      </w:r>
      <w:r w:rsidR="00271FD4" w:rsidRPr="00DC221D">
        <w:t xml:space="preserve"> Spesifikasi Query Menambah Data Lowongan</w:t>
      </w:r>
      <w:bookmarkEnd w:id="1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783"/>
        <w:gridCol w:w="4767"/>
      </w:tblGrid>
      <w:tr w:rsidR="0013157E" w:rsidRPr="00DC221D" w14:paraId="5B86BF51" w14:textId="77777777" w:rsidTr="00F60156">
        <w:tc>
          <w:tcPr>
            <w:tcW w:w="1283" w:type="dxa"/>
            <w:shd w:val="clear" w:color="auto" w:fill="CCCCCC"/>
          </w:tcPr>
          <w:p w14:paraId="06017A0A"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w:t>
            </w:r>
            <w:r w:rsidRPr="00DC221D">
              <w:rPr>
                <w:rFonts w:ascii="XDPrime" w:eastAsia="SimSun" w:hAnsi="XDPrime" w:cs="Times New Roman"/>
                <w:sz w:val="24"/>
                <w:szCs w:val="24"/>
                <w:lang w:eastAsia="zh-CN"/>
              </w:rPr>
              <w:t xml:space="preserve"> Query</w:t>
            </w:r>
          </w:p>
        </w:tc>
        <w:tc>
          <w:tcPr>
            <w:tcW w:w="1691" w:type="dxa"/>
            <w:shd w:val="clear" w:color="auto" w:fill="CCCCCC"/>
          </w:tcPr>
          <w:p w14:paraId="01B38F1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Deskripsi</w:t>
            </w:r>
          </w:p>
        </w:tc>
        <w:tc>
          <w:tcPr>
            <w:tcW w:w="4845" w:type="dxa"/>
            <w:shd w:val="clear" w:color="auto" w:fill="CCCCCC"/>
          </w:tcPr>
          <w:p w14:paraId="6084A3A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Ekspresi Query</w:t>
            </w:r>
          </w:p>
        </w:tc>
      </w:tr>
      <w:tr w:rsidR="0013157E" w:rsidRPr="00DC221D" w14:paraId="5FC4D9C1" w14:textId="77777777" w:rsidTr="00F60156">
        <w:trPr>
          <w:trHeight w:val="1331"/>
        </w:trPr>
        <w:tc>
          <w:tcPr>
            <w:tcW w:w="1283" w:type="dxa"/>
          </w:tcPr>
          <w:p w14:paraId="5B66771E"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QUE-4</w:t>
            </w:r>
          </w:p>
        </w:tc>
        <w:tc>
          <w:tcPr>
            <w:tcW w:w="1691" w:type="dxa"/>
          </w:tcPr>
          <w:p w14:paraId="04F49AEF"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Menambahkan Data Lowongan pada TLowongan</w:t>
            </w:r>
          </w:p>
        </w:tc>
        <w:tc>
          <w:tcPr>
            <w:tcW w:w="4845" w:type="dxa"/>
          </w:tcPr>
          <w:p w14:paraId="36E87EEB"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INSERT INTO t_lowongan_kerja</w:t>
            </w:r>
          </w:p>
          <w:p w14:paraId="1059CAC6"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VALUES(id_loker,</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id_pendidikan,</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nama_perusahaan,</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nama_lowongan,</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usia,</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jenis_kelamin,</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ipk,</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jam_kerja,</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tanggal_mulai,</w:t>
            </w:r>
            <w:r w:rsidRPr="00F43038">
              <w:rPr>
                <w:rFonts w:ascii="XDPrime" w:eastAsia="SimSun" w:hAnsi="XDPrime" w:cs="Times New Roman"/>
                <w:sz w:val="24"/>
                <w:szCs w:val="24"/>
                <w:lang w:eastAsia="zh-CN"/>
              </w:rPr>
              <w:t xml:space="preserve"> </w:t>
            </w:r>
            <w:r w:rsidRPr="00DC221D">
              <w:rPr>
                <w:rFonts w:ascii="XDPrime" w:eastAsia="SimSun" w:hAnsi="XDPrime" w:cs="Times New Roman"/>
                <w:sz w:val="24"/>
                <w:szCs w:val="24"/>
                <w:lang w:eastAsia="zh-CN"/>
              </w:rPr>
              <w:t>tanggal_berakhir)</w:t>
            </w:r>
          </w:p>
        </w:tc>
      </w:tr>
    </w:tbl>
    <w:p w14:paraId="1DE2BA6D" w14:textId="77777777" w:rsidR="0013157E" w:rsidRPr="00DC221D" w:rsidRDefault="0013157E" w:rsidP="0013157E">
      <w:pPr>
        <w:ind w:left="864"/>
        <w:rPr>
          <w:rFonts w:ascii="XDPrime" w:hAnsi="XDPrime"/>
          <w:lang w:eastAsia="zh-CN"/>
        </w:rPr>
      </w:pPr>
    </w:p>
    <w:p w14:paraId="04F87788" w14:textId="589F64C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Field Data pada Layar</w:t>
      </w:r>
    </w:p>
    <w:p w14:paraId="57DBFE4B" w14:textId="70700B14" w:rsidR="00271FD4" w:rsidRPr="00DC221D" w:rsidRDefault="00271FD4" w:rsidP="00271FD4">
      <w:pPr>
        <w:pStyle w:val="Caption"/>
        <w:keepNext/>
      </w:pPr>
      <w:bookmarkStart w:id="176" w:name="_Toc154514364"/>
      <w:r w:rsidRPr="00DC221D">
        <w:t xml:space="preserve">Tabel 3. </w:t>
      </w:r>
      <w:r w:rsidR="00A077A0">
        <w:fldChar w:fldCharType="begin"/>
      </w:r>
      <w:r w:rsidR="00A077A0">
        <w:instrText xml:space="preserve"> SEQ Tabel_3. \* ARABIC </w:instrText>
      </w:r>
      <w:r w:rsidR="00A077A0">
        <w:fldChar w:fldCharType="separate"/>
      </w:r>
      <w:r w:rsidR="000E6C94">
        <w:rPr>
          <w:noProof/>
        </w:rPr>
        <w:t>22</w:t>
      </w:r>
      <w:r w:rsidR="00A077A0">
        <w:fldChar w:fldCharType="end"/>
      </w:r>
      <w:r w:rsidRPr="00DC221D">
        <w:t xml:space="preserve"> Spesifkasi Field data Pada Layar Menambah Data Lowongan</w:t>
      </w:r>
      <w:bookmarkEnd w:id="1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1516"/>
        <w:gridCol w:w="1341"/>
        <w:gridCol w:w="850"/>
        <w:gridCol w:w="993"/>
        <w:gridCol w:w="992"/>
        <w:gridCol w:w="1411"/>
      </w:tblGrid>
      <w:tr w:rsidR="0013157E" w:rsidRPr="00DC221D" w14:paraId="50D7553D" w14:textId="77777777" w:rsidTr="00F60156">
        <w:tc>
          <w:tcPr>
            <w:tcW w:w="716" w:type="dxa"/>
            <w:shd w:val="clear" w:color="auto" w:fill="CCCCCC"/>
          </w:tcPr>
          <w:p w14:paraId="4B0E52E1"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Label</w:t>
            </w:r>
          </w:p>
        </w:tc>
        <w:tc>
          <w:tcPr>
            <w:tcW w:w="1516" w:type="dxa"/>
            <w:shd w:val="clear" w:color="auto" w:fill="CCCCCC"/>
          </w:tcPr>
          <w:p w14:paraId="7F8E5D99"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Field</w:t>
            </w:r>
          </w:p>
        </w:tc>
        <w:tc>
          <w:tcPr>
            <w:tcW w:w="1341" w:type="dxa"/>
            <w:shd w:val="clear" w:color="auto" w:fill="CCCCCC"/>
          </w:tcPr>
          <w:p w14:paraId="13A9AAF3"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Tabel/Query</w:t>
            </w:r>
          </w:p>
        </w:tc>
        <w:tc>
          <w:tcPr>
            <w:tcW w:w="850" w:type="dxa"/>
            <w:shd w:val="clear" w:color="auto" w:fill="CCCCCC"/>
          </w:tcPr>
          <w:p w14:paraId="6F0FE332"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I/O</w:t>
            </w:r>
          </w:p>
        </w:tc>
        <w:tc>
          <w:tcPr>
            <w:tcW w:w="993" w:type="dxa"/>
            <w:shd w:val="clear" w:color="auto" w:fill="CCCCCC"/>
          </w:tcPr>
          <w:p w14:paraId="4F8BFAD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Format</w:t>
            </w:r>
          </w:p>
        </w:tc>
        <w:tc>
          <w:tcPr>
            <w:tcW w:w="992" w:type="dxa"/>
            <w:shd w:val="clear" w:color="auto" w:fill="CCCCCC"/>
          </w:tcPr>
          <w:p w14:paraId="4822BF61"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Validasi</w:t>
            </w:r>
          </w:p>
        </w:tc>
        <w:tc>
          <w:tcPr>
            <w:tcW w:w="1411" w:type="dxa"/>
            <w:shd w:val="clear" w:color="auto" w:fill="CCCCCC"/>
          </w:tcPr>
          <w:p w14:paraId="7814CBB2"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782F8104" w14:textId="77777777" w:rsidTr="00F60156">
        <w:tc>
          <w:tcPr>
            <w:tcW w:w="716" w:type="dxa"/>
          </w:tcPr>
          <w:p w14:paraId="6FEDDC7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32F191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IdPerusahaan</w:t>
            </w:r>
          </w:p>
        </w:tc>
        <w:tc>
          <w:tcPr>
            <w:tcW w:w="1341" w:type="dxa"/>
          </w:tcPr>
          <w:p w14:paraId="10E19398" w14:textId="6E39723C"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38E7EFB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34E3C32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20C2853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17C49F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Perusahaan</w:t>
            </w:r>
          </w:p>
        </w:tc>
      </w:tr>
      <w:tr w:rsidR="0013157E" w:rsidRPr="00DC221D" w14:paraId="6787475E" w14:textId="77777777" w:rsidTr="00F60156">
        <w:tc>
          <w:tcPr>
            <w:tcW w:w="716" w:type="dxa"/>
          </w:tcPr>
          <w:p w14:paraId="51757E4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237B0F9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IdLowongan</w:t>
            </w:r>
          </w:p>
        </w:tc>
        <w:tc>
          <w:tcPr>
            <w:tcW w:w="1341" w:type="dxa"/>
          </w:tcPr>
          <w:p w14:paraId="4311CF80" w14:textId="2CE04F33"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D522B7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7459E5B1"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37CDAE5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8A6F16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lowongan</w:t>
            </w:r>
          </w:p>
        </w:tc>
      </w:tr>
      <w:tr w:rsidR="0013157E" w:rsidRPr="00DC221D" w14:paraId="262E637A" w14:textId="77777777" w:rsidTr="00F60156">
        <w:tc>
          <w:tcPr>
            <w:tcW w:w="716" w:type="dxa"/>
          </w:tcPr>
          <w:p w14:paraId="4BC9CA4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w:t>
            </w:r>
          </w:p>
        </w:tc>
        <w:tc>
          <w:tcPr>
            <w:tcW w:w="1516" w:type="dxa"/>
          </w:tcPr>
          <w:p w14:paraId="1761B33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NamaPerusahaan</w:t>
            </w:r>
          </w:p>
        </w:tc>
        <w:tc>
          <w:tcPr>
            <w:tcW w:w="1341" w:type="dxa"/>
          </w:tcPr>
          <w:p w14:paraId="1A248837" w14:textId="344B247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068A73E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088D6187"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32E32E2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506DFA7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perusahaan</w:t>
            </w:r>
          </w:p>
        </w:tc>
      </w:tr>
      <w:tr w:rsidR="0013157E" w:rsidRPr="00DC221D" w14:paraId="24224E58" w14:textId="77777777" w:rsidTr="00F60156">
        <w:tc>
          <w:tcPr>
            <w:tcW w:w="716" w:type="dxa"/>
          </w:tcPr>
          <w:p w14:paraId="5CAAF44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256ACB3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NamaLowongan</w:t>
            </w:r>
          </w:p>
        </w:tc>
        <w:tc>
          <w:tcPr>
            <w:tcW w:w="1341" w:type="dxa"/>
          </w:tcPr>
          <w:p w14:paraId="0D0210DD" w14:textId="41C34B11"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234D9DA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73A56E9F"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2C91C5F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F65816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lowongan</w:t>
            </w:r>
          </w:p>
        </w:tc>
      </w:tr>
      <w:tr w:rsidR="0013157E" w:rsidRPr="00DC221D" w14:paraId="4302329F" w14:textId="77777777" w:rsidTr="00F60156">
        <w:tc>
          <w:tcPr>
            <w:tcW w:w="716" w:type="dxa"/>
          </w:tcPr>
          <w:p w14:paraId="53245E9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54E5BF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w:t>
            </w:r>
          </w:p>
        </w:tc>
        <w:tc>
          <w:tcPr>
            <w:tcW w:w="1341" w:type="dxa"/>
          </w:tcPr>
          <w:p w14:paraId="1A29FB27" w14:textId="7C23907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5794CF6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02E559CB"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33B27D2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17790F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 pencari kerja</w:t>
            </w:r>
          </w:p>
        </w:tc>
      </w:tr>
      <w:tr w:rsidR="0013157E" w:rsidRPr="00DC221D" w14:paraId="264504E2" w14:textId="77777777" w:rsidTr="00F60156">
        <w:tc>
          <w:tcPr>
            <w:tcW w:w="716" w:type="dxa"/>
          </w:tcPr>
          <w:p w14:paraId="465CC92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709D399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JenisKelamin</w:t>
            </w:r>
          </w:p>
        </w:tc>
        <w:tc>
          <w:tcPr>
            <w:tcW w:w="1341" w:type="dxa"/>
          </w:tcPr>
          <w:p w14:paraId="5AB6B1E3" w14:textId="7B6ABF8F"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2DD34A7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1DDCEB36"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3F3835A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A6E587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 kelamin pencari kerja</w:t>
            </w:r>
          </w:p>
        </w:tc>
      </w:tr>
      <w:tr w:rsidR="0013157E" w:rsidRPr="00DC221D" w14:paraId="55C4E1A0" w14:textId="77777777" w:rsidTr="00F60156">
        <w:tc>
          <w:tcPr>
            <w:tcW w:w="716" w:type="dxa"/>
          </w:tcPr>
          <w:p w14:paraId="40D90D4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1DFE31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w:t>
            </w:r>
          </w:p>
        </w:tc>
        <w:tc>
          <w:tcPr>
            <w:tcW w:w="1341" w:type="dxa"/>
          </w:tcPr>
          <w:p w14:paraId="6518CCD0" w14:textId="4943BAF9"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03763C6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69F70F88"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61BBA6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30CA239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pencari kerja</w:t>
            </w:r>
          </w:p>
        </w:tc>
      </w:tr>
      <w:tr w:rsidR="0013157E" w:rsidRPr="00DC221D" w14:paraId="724C1499" w14:textId="77777777" w:rsidTr="00F60156">
        <w:tc>
          <w:tcPr>
            <w:tcW w:w="716" w:type="dxa"/>
          </w:tcPr>
          <w:p w14:paraId="7D109BA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013132EA" w14:textId="235583F5"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JamKerja</w:t>
            </w:r>
          </w:p>
        </w:tc>
        <w:tc>
          <w:tcPr>
            <w:tcW w:w="1341" w:type="dxa"/>
          </w:tcPr>
          <w:p w14:paraId="577AE03F" w14:textId="4668BD32"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FF9B54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49ACCC79"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52D09B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2BDA571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 kerja</w:t>
            </w:r>
          </w:p>
        </w:tc>
      </w:tr>
      <w:tr w:rsidR="0013157E" w:rsidRPr="00DC221D" w14:paraId="3D899743" w14:textId="77777777" w:rsidTr="00F60156">
        <w:tc>
          <w:tcPr>
            <w:tcW w:w="716" w:type="dxa"/>
          </w:tcPr>
          <w:p w14:paraId="6BBF2C7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2019A6E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w:t>
            </w:r>
          </w:p>
        </w:tc>
        <w:tc>
          <w:tcPr>
            <w:tcW w:w="1341" w:type="dxa"/>
          </w:tcPr>
          <w:p w14:paraId="1323AA88" w14:textId="3B2EFFB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5A51DE0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11BE817E"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47A69E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773EC14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 kerja</w:t>
            </w:r>
          </w:p>
        </w:tc>
      </w:tr>
      <w:tr w:rsidR="0013157E" w:rsidRPr="00DC221D" w14:paraId="5873F303" w14:textId="77777777" w:rsidTr="00F60156">
        <w:tc>
          <w:tcPr>
            <w:tcW w:w="716" w:type="dxa"/>
          </w:tcPr>
          <w:p w14:paraId="627CB07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48BB2B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TanggalBerakhir</w:t>
            </w:r>
          </w:p>
        </w:tc>
        <w:tc>
          <w:tcPr>
            <w:tcW w:w="1341" w:type="dxa"/>
          </w:tcPr>
          <w:p w14:paraId="5E548B6B" w14:textId="1515773D"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6C757FC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72B300ED"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837810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45CD56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berakhir kerja</w:t>
            </w:r>
          </w:p>
        </w:tc>
      </w:tr>
    </w:tbl>
    <w:p w14:paraId="733E9A12" w14:textId="77777777" w:rsidR="0013157E" w:rsidRPr="00DC221D" w:rsidRDefault="0013157E" w:rsidP="0013157E">
      <w:pPr>
        <w:rPr>
          <w:rFonts w:ascii="XDPrime" w:hAnsi="XDPrime"/>
          <w:lang w:val="en-US" w:eastAsia="zh-CN"/>
        </w:rPr>
      </w:pPr>
    </w:p>
    <w:p w14:paraId="43A99887" w14:textId="77777777" w:rsidR="0013157E" w:rsidRPr="00DC221D" w:rsidRDefault="0013157E" w:rsidP="0013157E">
      <w:pPr>
        <w:rPr>
          <w:rFonts w:ascii="XDPrime" w:hAnsi="XDPrime"/>
          <w:lang w:val="en-US" w:eastAsia="zh-CN"/>
        </w:rPr>
      </w:pPr>
    </w:p>
    <w:p w14:paraId="5C4D53C6" w14:textId="77777777" w:rsidR="0013157E" w:rsidRPr="00DC221D" w:rsidRDefault="0013157E" w:rsidP="0013157E">
      <w:pPr>
        <w:rPr>
          <w:rFonts w:ascii="XDPrime" w:hAnsi="XDPrime"/>
          <w:lang w:eastAsia="zh-CN"/>
        </w:rPr>
      </w:pPr>
    </w:p>
    <w:p w14:paraId="1D93BFE1"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Function Key/Objek-Objek Pada Layar</w:t>
      </w:r>
    </w:p>
    <w:p w14:paraId="30C605D2" w14:textId="525E51C2" w:rsidR="00271FD4" w:rsidRPr="00DC221D" w:rsidRDefault="00271FD4" w:rsidP="00271FD4">
      <w:pPr>
        <w:pStyle w:val="Caption"/>
        <w:keepNext/>
      </w:pPr>
      <w:bookmarkStart w:id="177" w:name="_Toc154514365"/>
      <w:r w:rsidRPr="00DC221D">
        <w:t xml:space="preserve">Tabel 3. </w:t>
      </w:r>
      <w:r w:rsidR="00A077A0">
        <w:fldChar w:fldCharType="begin"/>
      </w:r>
      <w:r w:rsidR="00A077A0">
        <w:instrText xml:space="preserve"> SEQ Tabel_3. \* ARABIC </w:instrText>
      </w:r>
      <w:r w:rsidR="00A077A0">
        <w:fldChar w:fldCharType="separate"/>
      </w:r>
      <w:r w:rsidR="000E6C94">
        <w:rPr>
          <w:noProof/>
        </w:rPr>
        <w:t>23</w:t>
      </w:r>
      <w:r w:rsidR="00A077A0">
        <w:fldChar w:fldCharType="end"/>
      </w:r>
      <w:r w:rsidRPr="00DC221D">
        <w:t xml:space="preserve"> Spesifikasi Function Key/Objek Pada Layar Menambah Data Lowongan</w:t>
      </w:r>
      <w:bookmarkEnd w:id="1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347"/>
        <w:gridCol w:w="4061"/>
      </w:tblGrid>
      <w:tr w:rsidR="0013157E" w:rsidRPr="00DC221D" w14:paraId="3DBE25A0" w14:textId="77777777" w:rsidTr="00271FD4">
        <w:tc>
          <w:tcPr>
            <w:tcW w:w="1399" w:type="dxa"/>
            <w:shd w:val="clear" w:color="auto" w:fill="CCCCCC"/>
          </w:tcPr>
          <w:p w14:paraId="4834D243"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351" w:type="dxa"/>
            <w:shd w:val="clear" w:color="auto" w:fill="CCCCCC"/>
          </w:tcPr>
          <w:p w14:paraId="2D731EAC"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4069" w:type="dxa"/>
            <w:shd w:val="clear" w:color="auto" w:fill="CCCCCC"/>
          </w:tcPr>
          <w:p w14:paraId="346C6727"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51B68AC4" w14:textId="77777777" w:rsidTr="00271FD4">
        <w:tc>
          <w:tcPr>
            <w:tcW w:w="1399" w:type="dxa"/>
          </w:tcPr>
          <w:p w14:paraId="42B63887"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w:t>
            </w:r>
            <w:r w:rsidRPr="00DC221D">
              <w:rPr>
                <w:rFonts w:ascii="XDPrime" w:eastAsia="SimSun" w:hAnsi="XDPrime" w:cs="Times New Roman"/>
                <w:sz w:val="24"/>
                <w:szCs w:val="24"/>
                <w:lang w:eastAsia="zh-CN"/>
              </w:rPr>
              <w:t>Tambah</w:t>
            </w:r>
          </w:p>
        </w:tc>
        <w:tc>
          <w:tcPr>
            <w:tcW w:w="2351" w:type="dxa"/>
          </w:tcPr>
          <w:p w14:paraId="63A35ED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4069" w:type="dxa"/>
          </w:tcPr>
          <w:p w14:paraId="0D7B63F6"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w:t>
            </w:r>
            <w:r w:rsidRPr="00DC221D">
              <w:rPr>
                <w:rFonts w:ascii="XDPrime" w:eastAsia="SimSun" w:hAnsi="XDPrime" w:cs="Times New Roman"/>
                <w:sz w:val="24"/>
                <w:szCs w:val="24"/>
                <w:lang w:eastAsia="zh-CN"/>
              </w:rPr>
              <w:t>5</w:t>
            </w:r>
          </w:p>
        </w:tc>
      </w:tr>
    </w:tbl>
    <w:p w14:paraId="62F65618"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7F108288" w14:textId="2F9D1318" w:rsidR="00271FD4" w:rsidRPr="00DC221D" w:rsidRDefault="00271FD4" w:rsidP="00271FD4">
      <w:pPr>
        <w:pStyle w:val="Caption"/>
        <w:keepNext/>
      </w:pPr>
      <w:bookmarkStart w:id="178" w:name="_Toc154514366"/>
      <w:r w:rsidRPr="00DC221D">
        <w:t xml:space="preserve">Tabel 3. </w:t>
      </w:r>
      <w:r w:rsidR="00A077A0">
        <w:fldChar w:fldCharType="begin"/>
      </w:r>
      <w:r w:rsidR="00A077A0">
        <w:instrText xml:space="preserve"> SEQ Tabel_3. \* ARABIC </w:instrText>
      </w:r>
      <w:r w:rsidR="00A077A0">
        <w:fldChar w:fldCharType="separate"/>
      </w:r>
      <w:r w:rsidR="000E6C94">
        <w:rPr>
          <w:noProof/>
        </w:rPr>
        <w:t>24</w:t>
      </w:r>
      <w:r w:rsidR="00A077A0">
        <w:fldChar w:fldCharType="end"/>
      </w:r>
      <w:r w:rsidR="00841EA3" w:rsidRPr="00DC221D">
        <w:t xml:space="preserve"> Spesifikasi Layar Pesan Menambah Data Lowongan</w:t>
      </w:r>
      <w:bookmarkEnd w:id="1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3575"/>
        <w:gridCol w:w="3067"/>
      </w:tblGrid>
      <w:tr w:rsidR="0013157E" w:rsidRPr="00DC221D" w14:paraId="437E8953" w14:textId="77777777" w:rsidTr="00271FD4">
        <w:tc>
          <w:tcPr>
            <w:tcW w:w="1101" w:type="dxa"/>
            <w:shd w:val="clear" w:color="auto" w:fill="CCCCCC"/>
          </w:tcPr>
          <w:p w14:paraId="1F51CF35"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Id_</w:t>
            </w:r>
            <w:r w:rsidRPr="00DC221D">
              <w:rPr>
                <w:rFonts w:ascii="XDPrime" w:eastAsia="SimSun" w:hAnsi="XDPrime" w:cs="Times New Roman"/>
                <w:sz w:val="24"/>
                <w:szCs w:val="24"/>
                <w:lang w:eastAsia="zh-CN"/>
              </w:rPr>
              <w:t>Pesan</w:t>
            </w:r>
          </w:p>
        </w:tc>
        <w:tc>
          <w:tcPr>
            <w:tcW w:w="3618" w:type="dxa"/>
            <w:shd w:val="clear" w:color="auto" w:fill="CCCCCC"/>
          </w:tcPr>
          <w:p w14:paraId="2086DABB"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Waktu Kemunculan</w:t>
            </w:r>
          </w:p>
        </w:tc>
        <w:tc>
          <w:tcPr>
            <w:tcW w:w="3100" w:type="dxa"/>
            <w:shd w:val="clear" w:color="auto" w:fill="CCCCCC"/>
          </w:tcPr>
          <w:p w14:paraId="7081ED6E"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Isi Pesan</w:t>
            </w:r>
          </w:p>
        </w:tc>
      </w:tr>
      <w:tr w:rsidR="0013157E" w:rsidRPr="00DC221D" w14:paraId="3EF75FE4" w14:textId="77777777" w:rsidTr="00271FD4">
        <w:tc>
          <w:tcPr>
            <w:tcW w:w="1101" w:type="dxa"/>
          </w:tcPr>
          <w:p w14:paraId="68671270"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LP-5</w:t>
            </w:r>
          </w:p>
        </w:tc>
        <w:tc>
          <w:tcPr>
            <w:tcW w:w="3618" w:type="dxa"/>
          </w:tcPr>
          <w:p w14:paraId="553B31FF" w14:textId="77777777" w:rsidR="0013157E" w:rsidRPr="00F43038"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 xml:space="preserve">Saat btnTambah diklik, namun </w:t>
            </w:r>
            <w:r w:rsidRPr="00F43038">
              <w:rPr>
                <w:rFonts w:ascii="XDPrime" w:eastAsia="SimSun" w:hAnsi="XDPrime" w:cs="Times New Roman"/>
                <w:sz w:val="24"/>
                <w:szCs w:val="24"/>
                <w:lang w:eastAsia="zh-CN"/>
              </w:rPr>
              <w:t>txtIdLoker, txtIdPendidikan, txtNamaPerusahaan, txtNamaLowongan, txtUsia, txtJenisKelamin, txtIPK, txtJamKerja, txtTanggalMulai, txtTanggalBerakhir</w:t>
            </w:r>
          </w:p>
        </w:tc>
        <w:tc>
          <w:tcPr>
            <w:tcW w:w="3100" w:type="dxa"/>
          </w:tcPr>
          <w:p w14:paraId="5AF9DF46"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Mohon lengkapi</w:t>
            </w:r>
            <w:r w:rsidRPr="00F43038">
              <w:rPr>
                <w:rFonts w:ascii="XDPrime" w:eastAsia="SimSun" w:hAnsi="XDPrime" w:cs="Times New Roman"/>
                <w:sz w:val="24"/>
                <w:szCs w:val="24"/>
                <w:lang w:eastAsia="zh-CN"/>
              </w:rPr>
              <w:t xml:space="preserve"> IdLoker, IdPendidikan, NamaPerusahaan, NamaLowongan, Usia, JenisKelamin, IPK, JamKerja, TanggalMulai, TanggalBerakhir</w:t>
            </w:r>
            <w:r w:rsidRPr="00DC221D">
              <w:rPr>
                <w:rFonts w:ascii="XDPrime" w:eastAsia="SimSun" w:hAnsi="XDPrime" w:cs="Times New Roman"/>
                <w:sz w:val="24"/>
                <w:szCs w:val="24"/>
                <w:lang w:eastAsia="zh-CN"/>
              </w:rPr>
              <w:t>!!</w:t>
            </w:r>
          </w:p>
        </w:tc>
      </w:tr>
      <w:tr w:rsidR="0013157E" w:rsidRPr="00DC221D" w14:paraId="61D5DCB4" w14:textId="77777777" w:rsidTr="00271FD4">
        <w:tc>
          <w:tcPr>
            <w:tcW w:w="1101" w:type="dxa"/>
          </w:tcPr>
          <w:p w14:paraId="3326710A"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LP-6</w:t>
            </w:r>
          </w:p>
        </w:tc>
        <w:tc>
          <w:tcPr>
            <w:tcW w:w="3618" w:type="dxa"/>
          </w:tcPr>
          <w:p w14:paraId="64CB63D9"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Saat btnTambah diklik, koneksi ke basisdata terputus</w:t>
            </w:r>
          </w:p>
        </w:tc>
        <w:tc>
          <w:tcPr>
            <w:tcW w:w="3100" w:type="dxa"/>
          </w:tcPr>
          <w:p w14:paraId="69C26627"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Koneksi ke basisdata terputus ! Silakan coba beberapa saat lagi !!</w:t>
            </w:r>
          </w:p>
        </w:tc>
      </w:tr>
      <w:tr w:rsidR="0013157E" w:rsidRPr="00DC221D" w14:paraId="1BF914A9" w14:textId="77777777" w:rsidTr="00271FD4">
        <w:tc>
          <w:tcPr>
            <w:tcW w:w="1101" w:type="dxa"/>
          </w:tcPr>
          <w:p w14:paraId="6480CCDD"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LP-7</w:t>
            </w:r>
          </w:p>
        </w:tc>
        <w:tc>
          <w:tcPr>
            <w:tcW w:w="3618" w:type="dxa"/>
          </w:tcPr>
          <w:p w14:paraId="3C403492"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 xml:space="preserve">Saat penambahan data lowongan berhasil dilakukan </w:t>
            </w:r>
          </w:p>
        </w:tc>
        <w:tc>
          <w:tcPr>
            <w:tcW w:w="3100" w:type="dxa"/>
          </w:tcPr>
          <w:p w14:paraId="062D894D"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Data telah berhasil ditambah !!</w:t>
            </w:r>
          </w:p>
        </w:tc>
      </w:tr>
    </w:tbl>
    <w:p w14:paraId="3D9A4806" w14:textId="77777777" w:rsidR="0013157E" w:rsidRPr="00DC221D" w:rsidRDefault="0013157E" w:rsidP="0013157E">
      <w:pPr>
        <w:rPr>
          <w:rFonts w:ascii="XDPrime" w:hAnsi="XDPrime"/>
          <w:lang w:val="en-US" w:eastAsia="zh-CN"/>
        </w:rPr>
      </w:pPr>
    </w:p>
    <w:p w14:paraId="62C9E399"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Proses/Algoritma</w:t>
      </w:r>
    </w:p>
    <w:p w14:paraId="762D411E" w14:textId="77777777" w:rsidR="0013157E" w:rsidRPr="00DC221D" w:rsidRDefault="0013157E" w:rsidP="0013157E">
      <w:pPr>
        <w:pStyle w:val="Header"/>
        <w:tabs>
          <w:tab w:val="left" w:pos="1418"/>
        </w:tabs>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-5</w:t>
      </w:r>
    </w:p>
    <w:p w14:paraId="41280240" w14:textId="77777777" w:rsidR="0013157E" w:rsidRPr="00DC221D" w:rsidRDefault="0013157E" w:rsidP="0013157E">
      <w:pPr>
        <w:pStyle w:val="BodyTextIndent"/>
        <w:tabs>
          <w:tab w:val="left" w:pos="1418"/>
        </w:tabs>
        <w:rPr>
          <w:rFonts w:ascii="XDPrime" w:hAnsi="XDPrime"/>
          <w:sz w:val="24"/>
          <w:szCs w:val="24"/>
          <w:lang w:val="id-ID"/>
        </w:rPr>
      </w:pPr>
      <w:r w:rsidRPr="00DC221D">
        <w:rPr>
          <w:rFonts w:ascii="XDPrime" w:hAnsi="XDPrime"/>
          <w:sz w:val="24"/>
          <w:szCs w:val="24"/>
        </w:rPr>
        <w:t>Objek terkait</w:t>
      </w:r>
      <w:r w:rsidRPr="00DC221D">
        <w:rPr>
          <w:rFonts w:ascii="XDPrime" w:hAnsi="XDPrime"/>
          <w:sz w:val="24"/>
          <w:szCs w:val="24"/>
        </w:rPr>
        <w:tab/>
        <w:t xml:space="preserve">: </w:t>
      </w:r>
      <w:r w:rsidRPr="00DC221D">
        <w:rPr>
          <w:rFonts w:ascii="XDPrime" w:hAnsi="XDPrime"/>
          <w:sz w:val="24"/>
          <w:szCs w:val="24"/>
          <w:lang w:val="id-ID"/>
        </w:rPr>
        <w:t>TLowongan</w:t>
      </w:r>
    </w:p>
    <w:p w14:paraId="36EB2FE3" w14:textId="77777777" w:rsidR="0013157E" w:rsidRPr="00DC221D" w:rsidRDefault="0013157E" w:rsidP="0013157E">
      <w:pPr>
        <w:tabs>
          <w:tab w:val="left" w:pos="1418"/>
        </w:tabs>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xml:space="preserve">: </w:t>
      </w:r>
      <w:r w:rsidRPr="00DC221D">
        <w:rPr>
          <w:rFonts w:ascii="XDPrime" w:eastAsia="SimSun" w:hAnsi="XDPrime" w:cs="Times New Roman"/>
          <w:sz w:val="24"/>
          <w:szCs w:val="24"/>
          <w:lang w:eastAsia="zh-CN"/>
        </w:rPr>
        <w:t>-</w:t>
      </w:r>
    </w:p>
    <w:p w14:paraId="7798DABF" w14:textId="77777777" w:rsidR="0013157E" w:rsidRPr="00DC221D" w:rsidRDefault="0013157E" w:rsidP="0013157E">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534174F6" w14:textId="77777777" w:rsidTr="00F60156">
        <w:tc>
          <w:tcPr>
            <w:tcW w:w="9180" w:type="dxa"/>
          </w:tcPr>
          <w:p w14:paraId="3E0CD5EF"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0D78181B"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b/>
                <w:bCs/>
                <w:sz w:val="24"/>
                <w:szCs w:val="24"/>
                <w:lang w:eastAsia="zh-CN"/>
              </w:rPr>
              <w:tab/>
              <w:t>Tabel TLowongan sudah dibuat</w:t>
            </w:r>
          </w:p>
        </w:tc>
      </w:tr>
      <w:tr w:rsidR="0013157E" w:rsidRPr="00DC221D" w14:paraId="7292E1BD" w14:textId="77777777" w:rsidTr="00F60156">
        <w:tc>
          <w:tcPr>
            <w:tcW w:w="9180" w:type="dxa"/>
          </w:tcPr>
          <w:p w14:paraId="1130E134"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1B3C4795" w14:textId="77777777" w:rsidR="0013157E" w:rsidRPr="00DC221D" w:rsidRDefault="0013157E" w:rsidP="00F60156">
            <w:pPr>
              <w:spacing w:after="0" w:line="240" w:lineRule="auto"/>
              <w:ind w:left="567"/>
              <w:rPr>
                <w:rFonts w:ascii="XDPrime" w:eastAsia="SimSun" w:hAnsi="XDPrime" w:cs="Times New Roman"/>
                <w:sz w:val="24"/>
                <w:szCs w:val="24"/>
                <w:lang w:eastAsia="zh-CN"/>
              </w:rPr>
            </w:pPr>
            <w:r w:rsidRPr="00DC221D">
              <w:rPr>
                <w:rFonts w:ascii="XDPrime" w:eastAsia="SimSun" w:hAnsi="XDPrime" w:cs="Times New Roman"/>
                <w:sz w:val="24"/>
                <w:szCs w:val="24"/>
                <w:lang w:eastAsia="zh-CN"/>
              </w:rPr>
              <w:t>Jika terdapat field yang masih kosong, akan ditampilkan layar pesan Lp-5 Jika berhasil menambahkan data lowongan, akan ditampilkan layar pesan Lp-7</w:t>
            </w:r>
          </w:p>
        </w:tc>
      </w:tr>
      <w:tr w:rsidR="0013157E" w:rsidRPr="00DC221D" w14:paraId="20372596" w14:textId="77777777" w:rsidTr="00F60156">
        <w:tc>
          <w:tcPr>
            <w:tcW w:w="9180" w:type="dxa"/>
          </w:tcPr>
          <w:p w14:paraId="07EAFBDC"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5CCCE57C"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IF(IsNotEmpty(IdLowongan,NamaPerusahaan,</w:t>
            </w:r>
          </w:p>
          <w:p w14:paraId="3B8CB996"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 xml:space="preserve">      AlamatPekerjaan))THEN</w:t>
            </w:r>
          </w:p>
          <w:p w14:paraId="20B88CC8"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IF(koneksi putus) THEN</w:t>
            </w:r>
          </w:p>
          <w:p w14:paraId="62FD8D9A"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 xml:space="preserve">      Tampilkan layar pesan Lp-6</w:t>
            </w:r>
          </w:p>
          <w:p w14:paraId="342E2895"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ELSE</w:t>
            </w:r>
          </w:p>
          <w:p w14:paraId="69D7BB96"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 xml:space="preserve">       Jalankan query QUE-4</w:t>
            </w:r>
          </w:p>
          <w:p w14:paraId="14445312"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 xml:space="preserve">       IF(berhasil) THEN</w:t>
            </w:r>
          </w:p>
          <w:p w14:paraId="1C338A65"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Tampilkan layar pesan LP-7</w:t>
            </w:r>
          </w:p>
          <w:p w14:paraId="005108A8"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ELSE</w:t>
            </w:r>
          </w:p>
          <w:p w14:paraId="3FC5BED7"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eastAsia="zh-CN"/>
              </w:rPr>
              <w:tab/>
              <w:t xml:space="preserve">       Tampilkan Layar pesan LP-5</w:t>
            </w:r>
          </w:p>
        </w:tc>
      </w:tr>
    </w:tbl>
    <w:p w14:paraId="7EA9A76E"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Report</w:t>
      </w:r>
    </w:p>
    <w:p w14:paraId="4D893327" w14:textId="77777777" w:rsidR="0013157E" w:rsidRPr="00DC221D" w:rsidRDefault="0013157E" w:rsidP="0013157E">
      <w:pPr>
        <w:spacing w:after="0" w:line="240" w:lineRule="auto"/>
        <w:jc w:val="both"/>
        <w:rPr>
          <w:rFonts w:ascii="XDPrime" w:hAnsi="XDPrime" w:cs="Times New Roman"/>
          <w:sz w:val="24"/>
          <w:szCs w:val="24"/>
          <w:lang w:val="en-US"/>
        </w:rPr>
      </w:pPr>
      <w:r w:rsidRPr="00DC221D">
        <w:rPr>
          <w:rFonts w:ascii="XDPrime" w:eastAsia="SimSun" w:hAnsi="XDPrime" w:cs="Times New Roman"/>
          <w:sz w:val="24"/>
          <w:szCs w:val="24"/>
          <w:lang w:val="en-US" w:eastAsia="zh-CN"/>
        </w:rPr>
        <w:t>Tidak ada.</w:t>
      </w:r>
    </w:p>
    <w:p w14:paraId="237C3351" w14:textId="77777777" w:rsidR="0013157E" w:rsidRPr="00DC221D" w:rsidRDefault="0013157E" w:rsidP="0013157E">
      <w:pPr>
        <w:rPr>
          <w:rFonts w:ascii="XDPrime" w:hAnsi="XDPrime" w:cs="Times New Roman"/>
          <w:sz w:val="24"/>
          <w:szCs w:val="24"/>
          <w:lang w:val="en-US"/>
        </w:rPr>
      </w:pPr>
    </w:p>
    <w:p w14:paraId="6EC95D3A" w14:textId="77777777" w:rsidR="0013157E" w:rsidRPr="00DC221D" w:rsidRDefault="0013157E" w:rsidP="0013157E">
      <w:pPr>
        <w:rPr>
          <w:rFonts w:ascii="XDPrime" w:hAnsi="XDPrime"/>
          <w:lang w:val="en-US" w:eastAsia="en-US"/>
        </w:rPr>
      </w:pPr>
    </w:p>
    <w:p w14:paraId="3E0A59C1" w14:textId="77777777" w:rsidR="0013157E" w:rsidRPr="00DC221D" w:rsidRDefault="0013157E" w:rsidP="0013157E">
      <w:pPr>
        <w:rPr>
          <w:rFonts w:ascii="XDPrime" w:hAnsi="XDPrime"/>
          <w:lang w:eastAsia="en-US"/>
        </w:rPr>
      </w:pPr>
    </w:p>
    <w:p w14:paraId="2E22194E" w14:textId="03BD13A3" w:rsidR="0013157E" w:rsidRPr="00DC221D" w:rsidRDefault="0013157E" w:rsidP="0013157E">
      <w:pPr>
        <w:pStyle w:val="Heading3"/>
        <w:rPr>
          <w:rFonts w:ascii="XDPrime" w:hAnsi="XDPrime"/>
          <w:lang w:val="id-ID"/>
        </w:rPr>
      </w:pPr>
      <w:bookmarkStart w:id="179" w:name="_Toc155118261"/>
      <w:bookmarkStart w:id="180" w:name="_Toc155118309"/>
      <w:r w:rsidRPr="00DC221D">
        <w:rPr>
          <w:rFonts w:ascii="XDPrime" w:hAnsi="XDPrime"/>
        </w:rPr>
        <w:t>Spesifikasi Fungsi/Proses FS-</w:t>
      </w:r>
      <w:r w:rsidR="008F7750">
        <w:rPr>
          <w:rFonts w:ascii="XDPrime" w:hAnsi="XDPrime"/>
        </w:rPr>
        <w:t>04</w:t>
      </w:r>
      <w:r w:rsidRPr="00DC221D">
        <w:rPr>
          <w:rFonts w:ascii="XDPrime" w:hAnsi="XDPrime"/>
        </w:rPr>
        <w:t>.</w:t>
      </w:r>
      <w:r w:rsidR="008F7750">
        <w:rPr>
          <w:rFonts w:ascii="XDPrime" w:hAnsi="XDPrime"/>
        </w:rPr>
        <w:t>3</w:t>
      </w:r>
      <w:r w:rsidRPr="00DC221D">
        <w:rPr>
          <w:rFonts w:ascii="XDPrime" w:hAnsi="XDPrime"/>
        </w:rPr>
        <w:t xml:space="preserve"> Mengubah</w:t>
      </w:r>
      <w:r w:rsidRPr="00DC221D">
        <w:rPr>
          <w:rFonts w:ascii="XDPrime" w:hAnsi="XDPrime"/>
          <w:lang w:val="id-ID"/>
        </w:rPr>
        <w:t xml:space="preserve"> Data Lowongan</w:t>
      </w:r>
      <w:bookmarkEnd w:id="179"/>
      <w:bookmarkEnd w:id="180"/>
    </w:p>
    <w:p w14:paraId="6D319728" w14:textId="72729D3C"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w:t>
      </w:r>
      <w:r w:rsidR="000D61F9" w:rsidRPr="00DC221D">
        <w:rPr>
          <w:rFonts w:ascii="XDPrime" w:hAnsi="XDPrime" w:cs="Times New Roman"/>
          <w:sz w:val="24"/>
          <w:szCs w:val="24"/>
          <w:lang w:val="en-US"/>
        </w:rPr>
        <w:t xml:space="preserve">04.3 </w:t>
      </w:r>
      <w:r w:rsidRPr="00DC221D">
        <w:rPr>
          <w:rFonts w:ascii="XDPrime" w:hAnsi="XDPrime" w:cs="Times New Roman"/>
          <w:sz w:val="24"/>
          <w:szCs w:val="24"/>
        </w:rPr>
        <w:t>Me</w:t>
      </w:r>
      <w:r w:rsidRPr="00DC221D">
        <w:rPr>
          <w:rFonts w:ascii="XDPrime" w:hAnsi="XDPrime" w:cs="Times New Roman"/>
          <w:sz w:val="24"/>
          <w:szCs w:val="24"/>
          <w:lang w:val="en-US"/>
        </w:rPr>
        <w:t>ngubah</w:t>
      </w:r>
      <w:r w:rsidRPr="00DC221D">
        <w:rPr>
          <w:rFonts w:ascii="XDPrime" w:hAnsi="XDPrime" w:cs="Times New Roman"/>
          <w:sz w:val="24"/>
          <w:szCs w:val="24"/>
        </w:rPr>
        <w:t xml:space="preserve"> Data Lowongan</w:t>
      </w:r>
    </w:p>
    <w:p w14:paraId="2280C0DC"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 xml:space="preserve">Proses ini adalah proses untuk </w:t>
      </w:r>
      <w:r w:rsidRPr="00DC221D">
        <w:rPr>
          <w:rFonts w:ascii="XDPrime" w:hAnsi="XDPrime" w:cs="Times New Roman"/>
          <w:sz w:val="24"/>
          <w:szCs w:val="24"/>
          <w:lang w:val="en-US"/>
        </w:rPr>
        <w:t>mengubah</w:t>
      </w:r>
      <w:r w:rsidRPr="00DC221D">
        <w:rPr>
          <w:rFonts w:ascii="XDPrime" w:hAnsi="XDPrime" w:cs="Times New Roman"/>
          <w:sz w:val="24"/>
          <w:szCs w:val="24"/>
        </w:rPr>
        <w:t xml:space="preserve"> data lowongan</w:t>
      </w:r>
    </w:p>
    <w:p w14:paraId="40737DFB"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t>Form Entry Columnar</w:t>
      </w:r>
    </w:p>
    <w:p w14:paraId="29B4D9A8"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p>
    <w:p w14:paraId="4355B6E1" w14:textId="1A91B3E4"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Input</w:t>
      </w:r>
    </w:p>
    <w:p w14:paraId="79B364B0" w14:textId="3736C175" w:rsidR="00841EA3" w:rsidRPr="00DC221D" w:rsidRDefault="00841EA3" w:rsidP="00841EA3">
      <w:pPr>
        <w:pStyle w:val="Caption"/>
        <w:keepNext/>
      </w:pPr>
      <w:bookmarkStart w:id="181" w:name="_Toc154514367"/>
      <w:r w:rsidRPr="00DC221D">
        <w:t xml:space="preserve">Tabel 3. </w:t>
      </w:r>
      <w:r w:rsidR="00A077A0">
        <w:fldChar w:fldCharType="begin"/>
      </w:r>
      <w:r w:rsidR="00A077A0">
        <w:instrText xml:space="preserve"> SEQ Tabel_3. \* ARABIC </w:instrText>
      </w:r>
      <w:r w:rsidR="00A077A0">
        <w:fldChar w:fldCharType="separate"/>
      </w:r>
      <w:r w:rsidR="000E6C94">
        <w:rPr>
          <w:noProof/>
        </w:rPr>
        <w:t>25</w:t>
      </w:r>
      <w:r w:rsidR="00A077A0">
        <w:fldChar w:fldCharType="end"/>
      </w:r>
      <w:r w:rsidRPr="00DC221D">
        <w:t xml:space="preserve"> Spesifikasi Tabel Input Mengubah Data Lowongan</w:t>
      </w:r>
      <w:bookmarkEnd w:id="1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01BBFBB5"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4A55AA7B"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537A1B3B"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0E738B84"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756ECA12"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23B3FD70"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4B0E6B62" w14:textId="5042F82A"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0D61F9"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033A7A34" w14:textId="77777777"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TLowon</w:t>
            </w:r>
            <w:r w:rsidRPr="00DC221D">
              <w:rPr>
                <w:rFonts w:ascii="XDPrime" w:hAnsi="XDPrime" w:cs="Times New Roman"/>
                <w:lang w:val="en-US"/>
              </w:rPr>
              <w:t>gan</w:t>
            </w:r>
          </w:p>
        </w:tc>
      </w:tr>
    </w:tbl>
    <w:p w14:paraId="364B02B0" w14:textId="77777777" w:rsidR="0013157E" w:rsidRPr="00DC221D" w:rsidRDefault="0013157E" w:rsidP="0013157E">
      <w:pPr>
        <w:rPr>
          <w:rFonts w:ascii="XDPrime" w:hAnsi="XDPrime"/>
          <w:lang w:val="en-GB" w:eastAsia="en-US"/>
        </w:rPr>
      </w:pPr>
    </w:p>
    <w:p w14:paraId="76B2E4F0" w14:textId="77777777" w:rsidR="0013157E" w:rsidRPr="00DC221D" w:rsidRDefault="0013157E" w:rsidP="0013157E">
      <w:pPr>
        <w:rPr>
          <w:rFonts w:ascii="XDPrime" w:hAnsi="XDPrime"/>
          <w:lang w:eastAsia="en-US"/>
        </w:rPr>
      </w:pPr>
    </w:p>
    <w:p w14:paraId="2052F8C5" w14:textId="2AA3F63A" w:rsidR="0013157E" w:rsidRPr="00DC221D" w:rsidRDefault="0013157E" w:rsidP="0013157E">
      <w:pPr>
        <w:pStyle w:val="Heading4"/>
        <w:spacing w:before="0" w:after="0"/>
        <w:rPr>
          <w:rFonts w:ascii="XDPrime" w:hAnsi="XDPrime"/>
          <w:szCs w:val="24"/>
        </w:rPr>
      </w:pPr>
      <w:r w:rsidRPr="00DC221D">
        <w:rPr>
          <w:rFonts w:ascii="XDPrime" w:hAnsi="XDPrime"/>
          <w:szCs w:val="24"/>
        </w:rPr>
        <w:lastRenderedPageBreak/>
        <w:t>Spesifikasi Tabel Output</w:t>
      </w:r>
    </w:p>
    <w:p w14:paraId="6E9F1DFB" w14:textId="08F378C5" w:rsidR="00841EA3" w:rsidRPr="00DC221D" w:rsidRDefault="00841EA3" w:rsidP="00841EA3">
      <w:pPr>
        <w:pStyle w:val="Caption"/>
        <w:keepNext/>
      </w:pPr>
      <w:bookmarkStart w:id="182" w:name="_Toc154514368"/>
      <w:r w:rsidRPr="00DC221D">
        <w:t xml:space="preserve">Tabel 3. </w:t>
      </w:r>
      <w:r w:rsidR="00A077A0">
        <w:fldChar w:fldCharType="begin"/>
      </w:r>
      <w:r w:rsidR="00A077A0">
        <w:instrText xml:space="preserve"> SEQ Tabel_3. \* ARABIC </w:instrText>
      </w:r>
      <w:r w:rsidR="00A077A0">
        <w:fldChar w:fldCharType="separate"/>
      </w:r>
      <w:r w:rsidR="000E6C94">
        <w:rPr>
          <w:noProof/>
        </w:rPr>
        <w:t>26</w:t>
      </w:r>
      <w:r w:rsidR="00A077A0">
        <w:fldChar w:fldCharType="end"/>
      </w:r>
      <w:r w:rsidRPr="00DC221D">
        <w:t xml:space="preserve"> Spesifikasi Tabel Output Mengubah Data Lowongan</w:t>
      </w:r>
      <w:bookmarkEnd w:id="18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31B4E819"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2A1E6E57"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6C7BD219"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653808C2"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16E0553F"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0438D6F6"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139B409C" w14:textId="45DC5D81"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0D61F9"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460A5EB6" w14:textId="77777777"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w:t>
            </w:r>
            <w:r w:rsidRPr="00DC221D">
              <w:rPr>
                <w:rFonts w:ascii="XDPrime" w:hAnsi="XDPrime" w:cs="Times New Roman"/>
                <w:lang w:val="en-US"/>
              </w:rPr>
              <w:t>Lowongan</w:t>
            </w:r>
          </w:p>
        </w:tc>
      </w:tr>
    </w:tbl>
    <w:p w14:paraId="3732FF4B" w14:textId="77777777" w:rsidR="0013157E" w:rsidRPr="00DC221D" w:rsidRDefault="0013157E" w:rsidP="0013157E">
      <w:pPr>
        <w:rPr>
          <w:rFonts w:ascii="XDPrime" w:hAnsi="XDPrime"/>
          <w:lang w:val="en-GB" w:eastAsia="en-US"/>
        </w:rPr>
      </w:pPr>
    </w:p>
    <w:p w14:paraId="3A78BCEF" w14:textId="77777777" w:rsidR="0013157E" w:rsidRPr="00DC221D" w:rsidRDefault="0013157E" w:rsidP="0013157E">
      <w:pPr>
        <w:spacing w:after="0" w:line="240" w:lineRule="auto"/>
        <w:rPr>
          <w:rFonts w:ascii="XDPrime" w:hAnsi="XDPrime" w:cs="Times New Roman"/>
          <w:sz w:val="24"/>
          <w:szCs w:val="24"/>
          <w:lang w:val="en-US"/>
        </w:rPr>
      </w:pPr>
    </w:p>
    <w:p w14:paraId="44F4EAC0"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br w:type="page"/>
      </w:r>
      <w:r w:rsidRPr="00DC221D">
        <w:rPr>
          <w:rFonts w:ascii="XDPrime" w:hAnsi="XDPrime"/>
          <w:szCs w:val="24"/>
        </w:rPr>
        <w:lastRenderedPageBreak/>
        <w:t>Spesifikasi Layar Utama</w:t>
      </w:r>
    </w:p>
    <w:p w14:paraId="02DE9DFF" w14:textId="77777777" w:rsidR="0013157E" w:rsidRPr="00DC221D" w:rsidRDefault="0013157E" w:rsidP="0013157E">
      <w:pPr>
        <w:rPr>
          <w:rFonts w:ascii="XDPrime" w:hAnsi="XDPrime"/>
          <w:lang w:val="en-GB" w:eastAsia="en-US"/>
        </w:rPr>
      </w:pPr>
    </w:p>
    <w:p w14:paraId="7C1847C2" w14:textId="77777777" w:rsidR="006352A1" w:rsidRPr="00DC221D" w:rsidRDefault="0013157E" w:rsidP="006352A1">
      <w:pPr>
        <w:keepNext/>
        <w:ind w:hanging="1418"/>
        <w:rPr>
          <w:rFonts w:ascii="XDPrime" w:hAnsi="XDPrime"/>
        </w:rPr>
      </w:pPr>
      <w:r w:rsidRPr="00DC221D">
        <w:rPr>
          <w:rFonts w:ascii="XDPrime" w:hAnsi="XDPrime"/>
          <w:noProof/>
          <w:lang w:val="en-GB" w:eastAsia="en-US"/>
        </w:rPr>
        <w:drawing>
          <wp:inline distT="0" distB="0" distL="0" distR="0" wp14:anchorId="010705FF" wp14:editId="057DAAEF">
            <wp:extent cx="6513094" cy="4292600"/>
            <wp:effectExtent l="0" t="0" r="2540" b="0"/>
            <wp:docPr id="2063333093" name="Gambar 206333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3093" name="Gambar 2063333093"/>
                    <pic:cNvPicPr/>
                  </pic:nvPicPr>
                  <pic:blipFill>
                    <a:blip r:embed="rId17">
                      <a:extLst>
                        <a:ext uri="{28A0092B-C50C-407E-A947-70E740481C1C}">
                          <a14:useLocalDpi xmlns:a14="http://schemas.microsoft.com/office/drawing/2010/main" val="0"/>
                        </a:ext>
                      </a:extLst>
                    </a:blip>
                    <a:stretch>
                      <a:fillRect/>
                    </a:stretch>
                  </pic:blipFill>
                  <pic:spPr>
                    <a:xfrm>
                      <a:off x="0" y="0"/>
                      <a:ext cx="6518682" cy="4296283"/>
                    </a:xfrm>
                    <a:prstGeom prst="rect">
                      <a:avLst/>
                    </a:prstGeom>
                  </pic:spPr>
                </pic:pic>
              </a:graphicData>
            </a:graphic>
          </wp:inline>
        </w:drawing>
      </w:r>
    </w:p>
    <w:p w14:paraId="315FF5BC" w14:textId="5E198255" w:rsidR="0013157E" w:rsidRPr="00F43038" w:rsidRDefault="006352A1" w:rsidP="00E84137">
      <w:pPr>
        <w:pStyle w:val="Caption"/>
        <w:rPr>
          <w:lang w:val="sv-SE"/>
        </w:rPr>
      </w:pPr>
      <w:bookmarkStart w:id="183" w:name="_Toc154510244"/>
      <w:r w:rsidRPr="00DC221D">
        <w:t>Gambar 3.</w:t>
      </w:r>
      <w:r w:rsidRPr="00DC221D">
        <w:fldChar w:fldCharType="begin"/>
      </w:r>
      <w:r w:rsidRPr="00DC221D">
        <w:instrText xml:space="preserve"> SEQ Gambar_3. \* ARABIC </w:instrText>
      </w:r>
      <w:r w:rsidRPr="00DC221D">
        <w:fldChar w:fldCharType="separate"/>
      </w:r>
      <w:r w:rsidR="000E6C94">
        <w:rPr>
          <w:noProof/>
        </w:rPr>
        <w:t>5</w:t>
      </w:r>
      <w:r w:rsidRPr="00DC221D">
        <w:fldChar w:fldCharType="end"/>
      </w:r>
      <w:r w:rsidR="00F576FB" w:rsidRPr="00DC221D">
        <w:t xml:space="preserve"> Spesifikasi Layar Utama </w:t>
      </w:r>
      <w:r w:rsidR="00E84137" w:rsidRPr="00DC221D">
        <w:t>Mengubah Data Lowongan</w:t>
      </w:r>
      <w:bookmarkEnd w:id="183"/>
    </w:p>
    <w:p w14:paraId="49630CAF" w14:textId="77777777" w:rsidR="0013157E" w:rsidRPr="00DC221D" w:rsidRDefault="0013157E" w:rsidP="0013157E">
      <w:pPr>
        <w:spacing w:after="0" w:line="240" w:lineRule="auto"/>
        <w:rPr>
          <w:rFonts w:ascii="XDPrime" w:hAnsi="XDPrime" w:cs="Times New Roman"/>
          <w:sz w:val="24"/>
          <w:szCs w:val="24"/>
        </w:rPr>
      </w:pPr>
    </w:p>
    <w:p w14:paraId="77EA68D1"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Query</w:t>
      </w:r>
    </w:p>
    <w:p w14:paraId="517C382B" w14:textId="44020D04" w:rsidR="00841EA3" w:rsidRPr="00DC221D" w:rsidRDefault="00841EA3" w:rsidP="00841EA3">
      <w:pPr>
        <w:pStyle w:val="Caption"/>
        <w:keepNext/>
      </w:pPr>
      <w:bookmarkStart w:id="184" w:name="_Toc154514369"/>
      <w:r w:rsidRPr="00DC221D">
        <w:t xml:space="preserve">Tabel 3. </w:t>
      </w:r>
      <w:r w:rsidR="00A077A0">
        <w:fldChar w:fldCharType="begin"/>
      </w:r>
      <w:r w:rsidR="00A077A0">
        <w:instrText xml:space="preserve"> SEQ Tabel_3. \* ARABIC </w:instrText>
      </w:r>
      <w:r w:rsidR="00A077A0">
        <w:fldChar w:fldCharType="separate"/>
      </w:r>
      <w:r w:rsidR="000E6C94">
        <w:rPr>
          <w:noProof/>
        </w:rPr>
        <w:t>27</w:t>
      </w:r>
      <w:r w:rsidR="00A077A0">
        <w:fldChar w:fldCharType="end"/>
      </w:r>
      <w:r w:rsidRPr="00DC221D">
        <w:t xml:space="preserve"> Spesifikasi Query</w:t>
      </w:r>
      <w:r w:rsidR="00CB0741" w:rsidRPr="00DC221D">
        <w:t xml:space="preserve"> Mengubah Data Lowongan</w:t>
      </w:r>
      <w:bookmarkEnd w:id="184"/>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2268"/>
        <w:gridCol w:w="4110"/>
      </w:tblGrid>
      <w:tr w:rsidR="0013157E" w:rsidRPr="00DC221D" w14:paraId="0112956C" w14:textId="77777777" w:rsidTr="00F60156">
        <w:tc>
          <w:tcPr>
            <w:tcW w:w="1447" w:type="dxa"/>
            <w:shd w:val="clear" w:color="auto" w:fill="CCCCCC"/>
          </w:tcPr>
          <w:p w14:paraId="76C4128F"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w:t>
            </w:r>
            <w:r w:rsidRPr="00DC221D">
              <w:rPr>
                <w:rFonts w:ascii="XDPrime" w:eastAsia="SimSun" w:hAnsi="XDPrime" w:cs="Times New Roman"/>
                <w:sz w:val="24"/>
                <w:szCs w:val="24"/>
                <w:lang w:eastAsia="zh-CN"/>
              </w:rPr>
              <w:t xml:space="preserve"> Query</w:t>
            </w:r>
          </w:p>
        </w:tc>
        <w:tc>
          <w:tcPr>
            <w:tcW w:w="2268" w:type="dxa"/>
            <w:shd w:val="clear" w:color="auto" w:fill="CCCCCC"/>
          </w:tcPr>
          <w:p w14:paraId="5B08E2DF"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Deskripsi</w:t>
            </w:r>
          </w:p>
        </w:tc>
        <w:tc>
          <w:tcPr>
            <w:tcW w:w="4110" w:type="dxa"/>
            <w:shd w:val="clear" w:color="auto" w:fill="CCCCCC"/>
          </w:tcPr>
          <w:p w14:paraId="7EF466A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Ekspresi Query</w:t>
            </w:r>
          </w:p>
        </w:tc>
      </w:tr>
      <w:tr w:rsidR="0013157E" w:rsidRPr="00DC221D" w14:paraId="1F4777DE" w14:textId="77777777" w:rsidTr="00F60156">
        <w:trPr>
          <w:trHeight w:val="1331"/>
        </w:trPr>
        <w:tc>
          <w:tcPr>
            <w:tcW w:w="1447" w:type="dxa"/>
          </w:tcPr>
          <w:p w14:paraId="40FAFCD1"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QUE-4</w:t>
            </w:r>
          </w:p>
        </w:tc>
        <w:tc>
          <w:tcPr>
            <w:tcW w:w="2268" w:type="dxa"/>
          </w:tcPr>
          <w:p w14:paraId="77C1BAA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 xml:space="preserve">Menampilkan data lowongan </w:t>
            </w:r>
          </w:p>
        </w:tc>
        <w:tc>
          <w:tcPr>
            <w:tcW w:w="4110" w:type="dxa"/>
          </w:tcPr>
          <w:p w14:paraId="5E23D24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Select*from t_lowongan_kerja</w:t>
            </w:r>
          </w:p>
        </w:tc>
      </w:tr>
      <w:tr w:rsidR="0013157E" w:rsidRPr="00DC221D" w14:paraId="3B412E45" w14:textId="77777777" w:rsidTr="00F60156">
        <w:trPr>
          <w:trHeight w:val="1331"/>
        </w:trPr>
        <w:tc>
          <w:tcPr>
            <w:tcW w:w="1447" w:type="dxa"/>
          </w:tcPr>
          <w:p w14:paraId="13CE335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QUE-5</w:t>
            </w:r>
          </w:p>
        </w:tc>
        <w:tc>
          <w:tcPr>
            <w:tcW w:w="2268" w:type="dxa"/>
          </w:tcPr>
          <w:p w14:paraId="6894C3E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Mengubah data lowongan</w:t>
            </w:r>
          </w:p>
        </w:tc>
        <w:tc>
          <w:tcPr>
            <w:tcW w:w="4110" w:type="dxa"/>
          </w:tcPr>
          <w:p w14:paraId="2E2C8EA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SELECT*FROM t_lowongan_kerja</w:t>
            </w:r>
          </w:p>
          <w:p w14:paraId="7E6A2BD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UPDATE t_lowongan_kerja SET</w:t>
            </w:r>
          </w:p>
          <w:p w14:paraId="4A2071E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nama_lowongan= VALUE</w:t>
            </w:r>
          </w:p>
          <w:p w14:paraId="59BF927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nama_perusahaan= VALUE</w:t>
            </w:r>
          </w:p>
          <w:p w14:paraId="2564069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usia=VALUE</w:t>
            </w:r>
          </w:p>
          <w:p w14:paraId="095D199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jenis_kelamin = VALUE</w:t>
            </w:r>
          </w:p>
          <w:p w14:paraId="53AB3D5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 VALUE</w:t>
            </w:r>
          </w:p>
          <w:p w14:paraId="6B5D5F7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jam_kerja = VALUE</w:t>
            </w:r>
          </w:p>
          <w:p w14:paraId="782433C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Pendidikan = VALUE</w:t>
            </w:r>
          </w:p>
          <w:p w14:paraId="1FE3CB6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tanggal_mulai = VALUE</w:t>
            </w:r>
          </w:p>
          <w:p w14:paraId="00FE6A5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tanggal_berakhir = VALUE</w:t>
            </w:r>
          </w:p>
        </w:tc>
      </w:tr>
    </w:tbl>
    <w:p w14:paraId="4E98D12D" w14:textId="77777777" w:rsidR="0013157E" w:rsidRPr="00DC221D" w:rsidRDefault="0013157E" w:rsidP="0013157E">
      <w:pPr>
        <w:ind w:left="864"/>
        <w:rPr>
          <w:rFonts w:ascii="XDPrime" w:hAnsi="XDPrime"/>
          <w:lang w:eastAsia="zh-CN"/>
        </w:rPr>
      </w:pPr>
    </w:p>
    <w:p w14:paraId="5366F8F3" w14:textId="41F841D1"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Field Data pada Layar</w:t>
      </w:r>
    </w:p>
    <w:p w14:paraId="0D650C53" w14:textId="7B79C37E" w:rsidR="00CB0741" w:rsidRPr="00DC221D" w:rsidRDefault="00CB0741" w:rsidP="00CB0741">
      <w:pPr>
        <w:pStyle w:val="Caption"/>
        <w:keepNext/>
      </w:pPr>
      <w:bookmarkStart w:id="185" w:name="_Toc154514370"/>
      <w:r w:rsidRPr="00DC221D">
        <w:t xml:space="preserve">Tabel 3. </w:t>
      </w:r>
      <w:r w:rsidR="00A077A0">
        <w:fldChar w:fldCharType="begin"/>
      </w:r>
      <w:r w:rsidR="00A077A0">
        <w:instrText xml:space="preserve"> SEQ Tabel_3. \* ARABIC </w:instrText>
      </w:r>
      <w:r w:rsidR="00A077A0">
        <w:fldChar w:fldCharType="separate"/>
      </w:r>
      <w:r w:rsidR="000E6C94">
        <w:rPr>
          <w:noProof/>
        </w:rPr>
        <w:t>28</w:t>
      </w:r>
      <w:r w:rsidR="00A077A0">
        <w:fldChar w:fldCharType="end"/>
      </w:r>
      <w:r w:rsidRPr="00DC221D">
        <w:t xml:space="preserve"> Spesifikasi Field Data Pada Layar Mengubah Data Lowongan</w:t>
      </w:r>
      <w:bookmarkEnd w:id="1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1516"/>
        <w:gridCol w:w="1341"/>
        <w:gridCol w:w="850"/>
        <w:gridCol w:w="993"/>
        <w:gridCol w:w="992"/>
        <w:gridCol w:w="1411"/>
      </w:tblGrid>
      <w:tr w:rsidR="0013157E" w:rsidRPr="00DC221D" w14:paraId="347A98F4" w14:textId="77777777" w:rsidTr="00F60156">
        <w:tc>
          <w:tcPr>
            <w:tcW w:w="716" w:type="dxa"/>
            <w:shd w:val="clear" w:color="auto" w:fill="CCCCCC"/>
          </w:tcPr>
          <w:p w14:paraId="30696C9A"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Label</w:t>
            </w:r>
          </w:p>
        </w:tc>
        <w:tc>
          <w:tcPr>
            <w:tcW w:w="1516" w:type="dxa"/>
            <w:shd w:val="clear" w:color="auto" w:fill="CCCCCC"/>
          </w:tcPr>
          <w:p w14:paraId="5778201E"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Field</w:t>
            </w:r>
          </w:p>
        </w:tc>
        <w:tc>
          <w:tcPr>
            <w:tcW w:w="1341" w:type="dxa"/>
            <w:shd w:val="clear" w:color="auto" w:fill="CCCCCC"/>
          </w:tcPr>
          <w:p w14:paraId="36750660"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Tabel/Query</w:t>
            </w:r>
          </w:p>
        </w:tc>
        <w:tc>
          <w:tcPr>
            <w:tcW w:w="850" w:type="dxa"/>
            <w:shd w:val="clear" w:color="auto" w:fill="CCCCCC"/>
          </w:tcPr>
          <w:p w14:paraId="428264CB"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I/O</w:t>
            </w:r>
          </w:p>
        </w:tc>
        <w:tc>
          <w:tcPr>
            <w:tcW w:w="993" w:type="dxa"/>
            <w:shd w:val="clear" w:color="auto" w:fill="CCCCCC"/>
          </w:tcPr>
          <w:p w14:paraId="1F61AA5F"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Format</w:t>
            </w:r>
          </w:p>
        </w:tc>
        <w:tc>
          <w:tcPr>
            <w:tcW w:w="992" w:type="dxa"/>
            <w:shd w:val="clear" w:color="auto" w:fill="CCCCCC"/>
          </w:tcPr>
          <w:p w14:paraId="00D1C433"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Validasi</w:t>
            </w:r>
          </w:p>
        </w:tc>
        <w:tc>
          <w:tcPr>
            <w:tcW w:w="1411" w:type="dxa"/>
            <w:shd w:val="clear" w:color="auto" w:fill="CCCCCC"/>
          </w:tcPr>
          <w:p w14:paraId="0A608929"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2882AC15" w14:textId="77777777" w:rsidTr="00F60156">
        <w:tc>
          <w:tcPr>
            <w:tcW w:w="716" w:type="dxa"/>
          </w:tcPr>
          <w:p w14:paraId="5E4A8A5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CA9141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IdPerusahaan</w:t>
            </w:r>
          </w:p>
        </w:tc>
        <w:tc>
          <w:tcPr>
            <w:tcW w:w="1341" w:type="dxa"/>
          </w:tcPr>
          <w:p w14:paraId="2D7388AC" w14:textId="22B413D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444F06D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26C5AC6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874173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8ABF92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Perusahaan</w:t>
            </w:r>
          </w:p>
        </w:tc>
      </w:tr>
      <w:tr w:rsidR="0013157E" w:rsidRPr="00DC221D" w14:paraId="0E4785D5" w14:textId="77777777" w:rsidTr="00F60156">
        <w:tc>
          <w:tcPr>
            <w:tcW w:w="716" w:type="dxa"/>
          </w:tcPr>
          <w:p w14:paraId="381063B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7CE454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IdLowongan</w:t>
            </w:r>
          </w:p>
        </w:tc>
        <w:tc>
          <w:tcPr>
            <w:tcW w:w="1341" w:type="dxa"/>
          </w:tcPr>
          <w:p w14:paraId="6F43F6C0" w14:textId="7169DDA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D5E14A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3D4BB3C5"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1C3C69A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54AD0FE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lowongan</w:t>
            </w:r>
          </w:p>
        </w:tc>
      </w:tr>
      <w:tr w:rsidR="0013157E" w:rsidRPr="00DC221D" w14:paraId="01FDF6D6" w14:textId="77777777" w:rsidTr="00F60156">
        <w:tc>
          <w:tcPr>
            <w:tcW w:w="716" w:type="dxa"/>
          </w:tcPr>
          <w:p w14:paraId="68E5F45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8DBEE7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NamaPerusahaan</w:t>
            </w:r>
          </w:p>
        </w:tc>
        <w:tc>
          <w:tcPr>
            <w:tcW w:w="1341" w:type="dxa"/>
          </w:tcPr>
          <w:p w14:paraId="08586044" w14:textId="0569DCAA"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4171CF0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4620B7A1"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031852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36CD6DE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perusahaan</w:t>
            </w:r>
          </w:p>
        </w:tc>
      </w:tr>
      <w:tr w:rsidR="0013157E" w:rsidRPr="00DC221D" w14:paraId="77F38B88" w14:textId="77777777" w:rsidTr="00F60156">
        <w:tc>
          <w:tcPr>
            <w:tcW w:w="716" w:type="dxa"/>
          </w:tcPr>
          <w:p w14:paraId="06F320E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841D10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NamaLowongan</w:t>
            </w:r>
          </w:p>
        </w:tc>
        <w:tc>
          <w:tcPr>
            <w:tcW w:w="1341" w:type="dxa"/>
          </w:tcPr>
          <w:p w14:paraId="4FFCD03A" w14:textId="49431CD4"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30CD11B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462C9E39"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38BED24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0B95413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lowongan</w:t>
            </w:r>
          </w:p>
        </w:tc>
      </w:tr>
      <w:tr w:rsidR="0013157E" w:rsidRPr="00DC221D" w14:paraId="5504D20B" w14:textId="77777777" w:rsidTr="00F60156">
        <w:tc>
          <w:tcPr>
            <w:tcW w:w="716" w:type="dxa"/>
          </w:tcPr>
          <w:p w14:paraId="553CD53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9CCA61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w:t>
            </w:r>
          </w:p>
        </w:tc>
        <w:tc>
          <w:tcPr>
            <w:tcW w:w="1341" w:type="dxa"/>
          </w:tcPr>
          <w:p w14:paraId="5B0C13D9" w14:textId="2EB5DE43"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796249B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4AB2E22C"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B9B930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2A63E2E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 pencari kerja</w:t>
            </w:r>
          </w:p>
        </w:tc>
      </w:tr>
      <w:tr w:rsidR="0013157E" w:rsidRPr="00DC221D" w14:paraId="12B24DF9" w14:textId="77777777" w:rsidTr="00F60156">
        <w:tc>
          <w:tcPr>
            <w:tcW w:w="716" w:type="dxa"/>
          </w:tcPr>
          <w:p w14:paraId="34FAE23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7C41E6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JenisKelamin</w:t>
            </w:r>
          </w:p>
        </w:tc>
        <w:tc>
          <w:tcPr>
            <w:tcW w:w="1341" w:type="dxa"/>
          </w:tcPr>
          <w:p w14:paraId="59CE725D" w14:textId="121C83BD"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60062EA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68399B55"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508E8B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41D4905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 kelamin pencari kerja</w:t>
            </w:r>
          </w:p>
        </w:tc>
      </w:tr>
      <w:tr w:rsidR="0013157E" w:rsidRPr="00DC221D" w14:paraId="6C9D138C" w14:textId="77777777" w:rsidTr="00F60156">
        <w:tc>
          <w:tcPr>
            <w:tcW w:w="716" w:type="dxa"/>
          </w:tcPr>
          <w:p w14:paraId="5D66004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2D2688A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w:t>
            </w:r>
          </w:p>
        </w:tc>
        <w:tc>
          <w:tcPr>
            <w:tcW w:w="1341" w:type="dxa"/>
          </w:tcPr>
          <w:p w14:paraId="3A56349B" w14:textId="6AF6A381"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82CFD6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1101D26D"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DF2650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271BB28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pencari kerja</w:t>
            </w:r>
          </w:p>
        </w:tc>
      </w:tr>
      <w:tr w:rsidR="0013157E" w:rsidRPr="00DC221D" w14:paraId="4F8F86D7" w14:textId="77777777" w:rsidTr="00F60156">
        <w:tc>
          <w:tcPr>
            <w:tcW w:w="716" w:type="dxa"/>
          </w:tcPr>
          <w:p w14:paraId="6103E3A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D40AEC4" w14:textId="4C7199AD"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JamKerja</w:t>
            </w:r>
          </w:p>
        </w:tc>
        <w:tc>
          <w:tcPr>
            <w:tcW w:w="1341" w:type="dxa"/>
          </w:tcPr>
          <w:p w14:paraId="657D8B23" w14:textId="12EB6E66"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C4FBA5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39ABB840"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BC84EA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E7D7F7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 kerja</w:t>
            </w:r>
          </w:p>
        </w:tc>
      </w:tr>
      <w:tr w:rsidR="0013157E" w:rsidRPr="00DC221D" w14:paraId="5736A881" w14:textId="77777777" w:rsidTr="00F60156">
        <w:tc>
          <w:tcPr>
            <w:tcW w:w="716" w:type="dxa"/>
          </w:tcPr>
          <w:p w14:paraId="5034D00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51E7CC9" w14:textId="3D216966"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TanggalMulai</w:t>
            </w:r>
          </w:p>
        </w:tc>
        <w:tc>
          <w:tcPr>
            <w:tcW w:w="1341" w:type="dxa"/>
          </w:tcPr>
          <w:p w14:paraId="4DA5DA60" w14:textId="6CF6ED22"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6EB766E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0CF4419B"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1185911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4C1B87D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 kerja</w:t>
            </w:r>
          </w:p>
        </w:tc>
      </w:tr>
      <w:tr w:rsidR="0013157E" w:rsidRPr="00DC221D" w14:paraId="4F98E588" w14:textId="77777777" w:rsidTr="00F60156">
        <w:tc>
          <w:tcPr>
            <w:tcW w:w="716" w:type="dxa"/>
          </w:tcPr>
          <w:p w14:paraId="66EB4A8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B9826C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TanggalBerakhir</w:t>
            </w:r>
          </w:p>
        </w:tc>
        <w:tc>
          <w:tcPr>
            <w:tcW w:w="1341" w:type="dxa"/>
          </w:tcPr>
          <w:p w14:paraId="4715013A" w14:textId="57F42663"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0BDCF30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Input</w:t>
            </w:r>
          </w:p>
        </w:tc>
        <w:tc>
          <w:tcPr>
            <w:tcW w:w="993" w:type="dxa"/>
          </w:tcPr>
          <w:p w14:paraId="3663142D"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1209DFA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FD5292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berakhir kerja</w:t>
            </w:r>
          </w:p>
        </w:tc>
      </w:tr>
    </w:tbl>
    <w:p w14:paraId="37AA71DE" w14:textId="77777777" w:rsidR="0013157E" w:rsidRPr="00DC221D" w:rsidRDefault="0013157E" w:rsidP="0013157E">
      <w:pPr>
        <w:rPr>
          <w:rFonts w:ascii="XDPrime" w:hAnsi="XDPrime"/>
          <w:lang w:val="en-US" w:eastAsia="zh-CN"/>
        </w:rPr>
      </w:pPr>
    </w:p>
    <w:p w14:paraId="20DF14DD" w14:textId="77777777" w:rsidR="0013157E" w:rsidRPr="00DC221D" w:rsidRDefault="0013157E" w:rsidP="0013157E">
      <w:pPr>
        <w:rPr>
          <w:rFonts w:ascii="XDPrime" w:hAnsi="XDPrime"/>
          <w:lang w:val="en-US" w:eastAsia="zh-CN"/>
        </w:rPr>
      </w:pPr>
    </w:p>
    <w:p w14:paraId="29301324" w14:textId="77777777" w:rsidR="0013157E" w:rsidRPr="00DC221D" w:rsidRDefault="0013157E" w:rsidP="0013157E">
      <w:pPr>
        <w:rPr>
          <w:rFonts w:ascii="XDPrime" w:hAnsi="XDPrime"/>
          <w:lang w:val="en-US" w:eastAsia="zh-CN"/>
        </w:rPr>
      </w:pPr>
    </w:p>
    <w:p w14:paraId="345B100A" w14:textId="77777777" w:rsidR="0013157E" w:rsidRPr="00DC221D" w:rsidRDefault="0013157E" w:rsidP="0013157E">
      <w:pPr>
        <w:rPr>
          <w:rFonts w:ascii="XDPrime" w:hAnsi="XDPrime"/>
          <w:lang w:val="en-US" w:eastAsia="zh-CN"/>
        </w:rPr>
      </w:pPr>
    </w:p>
    <w:p w14:paraId="24831FCF" w14:textId="77777777" w:rsidR="0013157E" w:rsidRPr="00DC221D" w:rsidRDefault="0013157E" w:rsidP="0013157E">
      <w:pPr>
        <w:rPr>
          <w:rFonts w:ascii="XDPrime" w:hAnsi="XDPrime"/>
          <w:lang w:eastAsia="zh-CN"/>
        </w:rPr>
      </w:pPr>
    </w:p>
    <w:p w14:paraId="55680950"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lastRenderedPageBreak/>
        <w:t>Spesifikasi Function Key/Objek-Objek Pada Layar</w:t>
      </w:r>
    </w:p>
    <w:p w14:paraId="0A2075EA" w14:textId="2FE1AEC9" w:rsidR="00CB0741" w:rsidRPr="00DC221D" w:rsidRDefault="00CB0741" w:rsidP="00CB0741">
      <w:pPr>
        <w:pStyle w:val="Caption"/>
        <w:keepNext/>
      </w:pPr>
      <w:bookmarkStart w:id="186" w:name="_Toc154514371"/>
      <w:r w:rsidRPr="00DC221D">
        <w:t xml:space="preserve">Tabel 3. </w:t>
      </w:r>
      <w:r w:rsidR="00A077A0">
        <w:fldChar w:fldCharType="begin"/>
      </w:r>
      <w:r w:rsidR="00A077A0">
        <w:instrText xml:space="preserve"> SEQ Tabel_3. \* ARABIC </w:instrText>
      </w:r>
      <w:r w:rsidR="00A077A0">
        <w:fldChar w:fldCharType="separate"/>
      </w:r>
      <w:r w:rsidR="000E6C94">
        <w:rPr>
          <w:noProof/>
        </w:rPr>
        <w:t>29</w:t>
      </w:r>
      <w:r w:rsidR="00A077A0">
        <w:fldChar w:fldCharType="end"/>
      </w:r>
      <w:r w:rsidRPr="00DC221D">
        <w:t xml:space="preserve"> Spesifikasi Function Key/Objek Pada Layar Mengubah Data Lowongan</w:t>
      </w:r>
      <w:bookmarkEnd w:id="1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372"/>
        <w:gridCol w:w="4106"/>
      </w:tblGrid>
      <w:tr w:rsidR="0013157E" w:rsidRPr="00DC221D" w14:paraId="6AF47F17" w14:textId="77777777" w:rsidTr="00CB0741">
        <w:tc>
          <w:tcPr>
            <w:tcW w:w="1341" w:type="dxa"/>
            <w:shd w:val="clear" w:color="auto" w:fill="CCCCCC"/>
          </w:tcPr>
          <w:p w14:paraId="133A15FC"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372" w:type="dxa"/>
            <w:shd w:val="clear" w:color="auto" w:fill="CCCCCC"/>
          </w:tcPr>
          <w:p w14:paraId="366A28CF"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4106" w:type="dxa"/>
            <w:shd w:val="clear" w:color="auto" w:fill="CCCCCC"/>
          </w:tcPr>
          <w:p w14:paraId="21AC52E2"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24FA636F" w14:textId="77777777" w:rsidTr="00CB0741">
        <w:tc>
          <w:tcPr>
            <w:tcW w:w="1341" w:type="dxa"/>
          </w:tcPr>
          <w:p w14:paraId="40BC9123"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btnUbah</w:t>
            </w:r>
          </w:p>
        </w:tc>
        <w:tc>
          <w:tcPr>
            <w:tcW w:w="2372" w:type="dxa"/>
          </w:tcPr>
          <w:p w14:paraId="1D18C84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4106" w:type="dxa"/>
          </w:tcPr>
          <w:p w14:paraId="5AC7259A"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ALGO-6</w:t>
            </w:r>
          </w:p>
        </w:tc>
      </w:tr>
    </w:tbl>
    <w:p w14:paraId="34C54EAD"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1E664B07" w14:textId="0A7101D2" w:rsidR="00CB0741" w:rsidRPr="00DC221D" w:rsidRDefault="00CB0741" w:rsidP="00CB0741">
      <w:pPr>
        <w:pStyle w:val="Caption"/>
        <w:keepNext/>
      </w:pPr>
      <w:bookmarkStart w:id="187" w:name="_Toc154514372"/>
      <w:r w:rsidRPr="00DC221D">
        <w:t xml:space="preserve">Tabel 3. </w:t>
      </w:r>
      <w:r w:rsidR="00A077A0">
        <w:fldChar w:fldCharType="begin"/>
      </w:r>
      <w:r w:rsidR="00A077A0">
        <w:instrText xml:space="preserve"> SEQ Tabel_3. \* ARABIC </w:instrText>
      </w:r>
      <w:r w:rsidR="00A077A0">
        <w:fldChar w:fldCharType="separate"/>
      </w:r>
      <w:r w:rsidR="000E6C94">
        <w:rPr>
          <w:noProof/>
        </w:rPr>
        <w:t>30</w:t>
      </w:r>
      <w:r w:rsidR="00A077A0">
        <w:fldChar w:fldCharType="end"/>
      </w:r>
      <w:r w:rsidRPr="00DC221D">
        <w:t xml:space="preserve"> Spesifikasi Layar Pesan Mengubah Data Lowongan</w:t>
      </w:r>
      <w:bookmarkEnd w:id="1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3568"/>
        <w:gridCol w:w="3074"/>
      </w:tblGrid>
      <w:tr w:rsidR="0013157E" w:rsidRPr="00DC221D" w14:paraId="75238549" w14:textId="77777777" w:rsidTr="00CB0741">
        <w:tc>
          <w:tcPr>
            <w:tcW w:w="1101" w:type="dxa"/>
            <w:shd w:val="clear" w:color="auto" w:fill="CCCCCC"/>
          </w:tcPr>
          <w:p w14:paraId="106802EA"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Id_</w:t>
            </w:r>
            <w:r w:rsidRPr="00DC221D">
              <w:rPr>
                <w:rFonts w:ascii="XDPrime" w:eastAsia="SimSun" w:hAnsi="XDPrime" w:cs="Times New Roman"/>
                <w:sz w:val="24"/>
                <w:szCs w:val="24"/>
                <w:lang w:eastAsia="zh-CN"/>
              </w:rPr>
              <w:t>Pesan</w:t>
            </w:r>
          </w:p>
        </w:tc>
        <w:tc>
          <w:tcPr>
            <w:tcW w:w="3616" w:type="dxa"/>
            <w:shd w:val="clear" w:color="auto" w:fill="CCCCCC"/>
          </w:tcPr>
          <w:p w14:paraId="01448A1A"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Waktu Kemunculan</w:t>
            </w:r>
          </w:p>
        </w:tc>
        <w:tc>
          <w:tcPr>
            <w:tcW w:w="3102" w:type="dxa"/>
            <w:shd w:val="clear" w:color="auto" w:fill="CCCCCC"/>
          </w:tcPr>
          <w:p w14:paraId="3D72B8AC"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Isi Pesan</w:t>
            </w:r>
          </w:p>
        </w:tc>
      </w:tr>
      <w:tr w:rsidR="0013157E" w:rsidRPr="00DC221D" w14:paraId="76E34930" w14:textId="77777777" w:rsidTr="00CB0741">
        <w:tc>
          <w:tcPr>
            <w:tcW w:w="1101" w:type="dxa"/>
          </w:tcPr>
          <w:p w14:paraId="6EBD2EE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LP-</w:t>
            </w:r>
            <w:r w:rsidRPr="00DC221D">
              <w:rPr>
                <w:rFonts w:ascii="XDPrime" w:eastAsia="SimSun" w:hAnsi="XDPrime" w:cs="Times New Roman"/>
                <w:sz w:val="24"/>
                <w:szCs w:val="24"/>
                <w:lang w:val="en-US" w:eastAsia="zh-CN"/>
              </w:rPr>
              <w:t>8</w:t>
            </w:r>
          </w:p>
        </w:tc>
        <w:tc>
          <w:tcPr>
            <w:tcW w:w="3616" w:type="dxa"/>
          </w:tcPr>
          <w:p w14:paraId="6ABDA85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Saat pengubahan data berhasil dilakukan</w:t>
            </w:r>
          </w:p>
        </w:tc>
        <w:tc>
          <w:tcPr>
            <w:tcW w:w="3102" w:type="dxa"/>
          </w:tcPr>
          <w:p w14:paraId="08EFE9A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Data telah berhasil diubah!</w:t>
            </w:r>
          </w:p>
        </w:tc>
      </w:tr>
      <w:tr w:rsidR="0013157E" w:rsidRPr="00DC221D" w14:paraId="728CC9AD" w14:textId="77777777" w:rsidTr="00CB0741">
        <w:tc>
          <w:tcPr>
            <w:tcW w:w="1101" w:type="dxa"/>
          </w:tcPr>
          <w:p w14:paraId="087BA60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LP-</w:t>
            </w:r>
            <w:r w:rsidRPr="00DC221D">
              <w:rPr>
                <w:rFonts w:ascii="XDPrime" w:eastAsia="SimSun" w:hAnsi="XDPrime" w:cs="Times New Roman"/>
                <w:sz w:val="24"/>
                <w:szCs w:val="24"/>
                <w:lang w:val="en-US" w:eastAsia="zh-CN"/>
              </w:rPr>
              <w:t>9</w:t>
            </w:r>
          </w:p>
        </w:tc>
        <w:tc>
          <w:tcPr>
            <w:tcW w:w="3616" w:type="dxa"/>
          </w:tcPr>
          <w:p w14:paraId="0A9C600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Saat btnUbah di klik, namun txtIdLoker, txtIdPendidikan, txtNamaPerusahaan, txtNamaLowongan, txtUsia, txtJenisKelamin, txtIPK, txtJamKerja, txtTanggalMulai, txtTanggalBerakhir masih kosong</w:t>
            </w:r>
          </w:p>
        </w:tc>
        <w:tc>
          <w:tcPr>
            <w:tcW w:w="3102" w:type="dxa"/>
          </w:tcPr>
          <w:p w14:paraId="2C1D13C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Mohon melengkapi txtIdLoker, txtIdPendidikan, txtNamaPerusahaan, txtNamaLowongan, txtUsia, txtJenisKelamin, txtIPK, txtJamKerja, txtTanggalMulai, txtTanggalBerakhir</w:t>
            </w:r>
          </w:p>
        </w:tc>
      </w:tr>
      <w:tr w:rsidR="0013157E" w:rsidRPr="00DC221D" w14:paraId="0F7C63DE" w14:textId="77777777" w:rsidTr="00CB0741">
        <w:tc>
          <w:tcPr>
            <w:tcW w:w="1101" w:type="dxa"/>
          </w:tcPr>
          <w:p w14:paraId="1E21F2E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LP-</w:t>
            </w:r>
            <w:r w:rsidRPr="00DC221D">
              <w:rPr>
                <w:rFonts w:ascii="XDPrime" w:eastAsia="SimSun" w:hAnsi="XDPrime" w:cs="Times New Roman"/>
                <w:sz w:val="24"/>
                <w:szCs w:val="24"/>
                <w:lang w:val="en-US" w:eastAsia="zh-CN"/>
              </w:rPr>
              <w:t>10</w:t>
            </w:r>
          </w:p>
        </w:tc>
        <w:tc>
          <w:tcPr>
            <w:tcW w:w="3616" w:type="dxa"/>
          </w:tcPr>
          <w:p w14:paraId="176F4D20"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Saat data telah terisi semua</w:t>
            </w:r>
            <w:r w:rsidRPr="00DC221D">
              <w:rPr>
                <w:rFonts w:ascii="XDPrime" w:eastAsia="SimSun" w:hAnsi="XDPrime" w:cs="Times New Roman"/>
                <w:sz w:val="24"/>
                <w:szCs w:val="24"/>
                <w:lang w:eastAsia="zh-CN"/>
              </w:rPr>
              <w:t xml:space="preserve"> </w:t>
            </w:r>
          </w:p>
        </w:tc>
        <w:tc>
          <w:tcPr>
            <w:tcW w:w="3102" w:type="dxa"/>
          </w:tcPr>
          <w:p w14:paraId="23EE7E9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Apakah anda yakin data yang telah dimasukan sudah benar?</w:t>
            </w:r>
          </w:p>
        </w:tc>
      </w:tr>
      <w:tr w:rsidR="0013157E" w:rsidRPr="00DC221D" w14:paraId="17C0F9F0" w14:textId="77777777" w:rsidTr="00CB0741">
        <w:tc>
          <w:tcPr>
            <w:tcW w:w="1101" w:type="dxa"/>
          </w:tcPr>
          <w:p w14:paraId="321007C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LP-11</w:t>
            </w:r>
          </w:p>
        </w:tc>
        <w:tc>
          <w:tcPr>
            <w:tcW w:w="3616" w:type="dxa"/>
          </w:tcPr>
          <w:p w14:paraId="2C0725C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Saat btnUbah diklik, koneksi kebasis data terputus</w:t>
            </w:r>
          </w:p>
        </w:tc>
        <w:tc>
          <w:tcPr>
            <w:tcW w:w="3102" w:type="dxa"/>
          </w:tcPr>
          <w:p w14:paraId="29400307" w14:textId="77777777" w:rsidR="0013157E" w:rsidRPr="00F43038" w:rsidRDefault="0013157E" w:rsidP="00F60156">
            <w:pPr>
              <w:spacing w:after="0" w:line="240" w:lineRule="auto"/>
              <w:rPr>
                <w:rFonts w:ascii="XDPrime" w:eastAsia="SimSun" w:hAnsi="XDPrime" w:cs="Times New Roman"/>
                <w:sz w:val="24"/>
                <w:szCs w:val="24"/>
                <w:lang w:val="sv-SE" w:eastAsia="zh-CN"/>
              </w:rPr>
            </w:pPr>
            <w:r w:rsidRPr="00F43038">
              <w:rPr>
                <w:rFonts w:ascii="XDPrime" w:eastAsia="SimSun" w:hAnsi="XDPrime" w:cs="Times New Roman"/>
                <w:sz w:val="24"/>
                <w:szCs w:val="24"/>
                <w:lang w:val="sv-SE" w:eastAsia="zh-CN"/>
              </w:rPr>
              <w:t>Koneksi ke basisdata terputus ! Silakan coba beberapa saat lagi!!</w:t>
            </w:r>
          </w:p>
        </w:tc>
      </w:tr>
    </w:tbl>
    <w:p w14:paraId="61413038" w14:textId="77777777" w:rsidR="0013157E" w:rsidRPr="00F43038" w:rsidRDefault="0013157E" w:rsidP="0013157E">
      <w:pPr>
        <w:rPr>
          <w:rFonts w:ascii="XDPrime" w:hAnsi="XDPrime"/>
          <w:lang w:val="sv-SE" w:eastAsia="zh-CN"/>
        </w:rPr>
      </w:pPr>
    </w:p>
    <w:p w14:paraId="1CE3D1DA"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Proses/Algoritma</w:t>
      </w:r>
    </w:p>
    <w:p w14:paraId="6AF6552F" w14:textId="77777777" w:rsidR="0013157E" w:rsidRPr="00DC221D" w:rsidRDefault="0013157E" w:rsidP="0013157E">
      <w:pPr>
        <w:pStyle w:val="Header"/>
        <w:tabs>
          <w:tab w:val="left" w:pos="1418"/>
        </w:tabs>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w:t>
      </w:r>
      <w:r w:rsidRPr="00DC221D">
        <w:rPr>
          <w:rFonts w:ascii="XDPrime" w:eastAsia="SimSun" w:hAnsi="XDPrime" w:cs="Times New Roman"/>
          <w:sz w:val="24"/>
          <w:szCs w:val="24"/>
          <w:lang w:val="en-US" w:eastAsia="zh-CN"/>
        </w:rPr>
        <w:t>6</w:t>
      </w:r>
    </w:p>
    <w:p w14:paraId="072EE6BC" w14:textId="77777777" w:rsidR="0013157E" w:rsidRPr="00DC221D" w:rsidRDefault="0013157E" w:rsidP="0013157E">
      <w:pPr>
        <w:pStyle w:val="BodyTextIndent"/>
        <w:tabs>
          <w:tab w:val="left" w:pos="1418"/>
        </w:tabs>
        <w:rPr>
          <w:rFonts w:ascii="XDPrime" w:hAnsi="XDPrime"/>
          <w:sz w:val="24"/>
          <w:szCs w:val="24"/>
        </w:rPr>
      </w:pPr>
      <w:r w:rsidRPr="00DC221D">
        <w:rPr>
          <w:rFonts w:ascii="XDPrime" w:hAnsi="XDPrime"/>
          <w:sz w:val="24"/>
          <w:szCs w:val="24"/>
        </w:rPr>
        <w:t>Objek terkait</w:t>
      </w:r>
      <w:r w:rsidRPr="00DC221D">
        <w:rPr>
          <w:rFonts w:ascii="XDPrime" w:hAnsi="XDPrime"/>
          <w:sz w:val="24"/>
          <w:szCs w:val="24"/>
        </w:rPr>
        <w:tab/>
        <w:t>: txtIdLowongan, txtNamaLowongan, txtNamPerusahaan, txtPendidikan, txtAlamatPekerjaan</w:t>
      </w:r>
    </w:p>
    <w:p w14:paraId="2D567B1C" w14:textId="77777777" w:rsidR="0013157E" w:rsidRPr="00DC221D" w:rsidRDefault="0013157E" w:rsidP="0013157E">
      <w:pPr>
        <w:tabs>
          <w:tab w:val="left" w:pos="1418"/>
        </w:tabs>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btnUbak onClick</w:t>
      </w:r>
    </w:p>
    <w:p w14:paraId="69BDBF94" w14:textId="77777777" w:rsidR="0013157E" w:rsidRPr="00DC221D" w:rsidRDefault="0013157E" w:rsidP="0013157E">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31A45707" w14:textId="77777777" w:rsidTr="00F60156">
        <w:tc>
          <w:tcPr>
            <w:tcW w:w="9180" w:type="dxa"/>
          </w:tcPr>
          <w:p w14:paraId="2F6B8BE0"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4BE1D48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b/>
                <w:bCs/>
                <w:sz w:val="24"/>
                <w:szCs w:val="24"/>
                <w:lang w:eastAsia="zh-CN"/>
              </w:rPr>
              <w:tab/>
            </w:r>
            <w:r w:rsidRPr="00DC221D">
              <w:rPr>
                <w:rFonts w:ascii="XDPrime" w:eastAsia="SimSun" w:hAnsi="XDPrime" w:cs="Times New Roman"/>
                <w:sz w:val="24"/>
                <w:szCs w:val="24"/>
                <w:lang w:val="en-US" w:eastAsia="zh-CN"/>
              </w:rPr>
              <w:t>Tampilkan form ubah data pegawai</w:t>
            </w:r>
          </w:p>
        </w:tc>
      </w:tr>
      <w:tr w:rsidR="0013157E" w:rsidRPr="00DC221D" w14:paraId="07CD84F7" w14:textId="77777777" w:rsidTr="00F60156">
        <w:tc>
          <w:tcPr>
            <w:tcW w:w="9180" w:type="dxa"/>
          </w:tcPr>
          <w:p w14:paraId="08AB82A9"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36C03C13" w14:textId="77777777" w:rsidR="0013157E" w:rsidRPr="00DC221D" w:rsidRDefault="0013157E" w:rsidP="00F60156">
            <w:pPr>
              <w:spacing w:after="0" w:line="240" w:lineRule="auto"/>
              <w:ind w:left="567"/>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Data berhasil diubah</w:t>
            </w:r>
          </w:p>
        </w:tc>
      </w:tr>
      <w:tr w:rsidR="0013157E" w:rsidRPr="00DC221D" w14:paraId="6CE48687" w14:textId="77777777" w:rsidTr="00F60156">
        <w:tc>
          <w:tcPr>
            <w:tcW w:w="9180" w:type="dxa"/>
          </w:tcPr>
          <w:p w14:paraId="7272A5F5"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3355AAFB" w14:textId="77777777" w:rsidR="0013157E" w:rsidRPr="00F43038"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r>
            <w:r w:rsidRPr="00F43038">
              <w:rPr>
                <w:rFonts w:ascii="XDPrime" w:eastAsia="SimSun" w:hAnsi="XDPrime" w:cs="Times New Roman"/>
                <w:sz w:val="24"/>
                <w:szCs w:val="24"/>
                <w:lang w:eastAsia="zh-CN"/>
              </w:rPr>
              <w:t>Tampilkan form ubah data lowongan</w:t>
            </w:r>
          </w:p>
          <w:p w14:paraId="788D2623" w14:textId="77777777" w:rsidR="0013157E" w:rsidRPr="00F43038" w:rsidRDefault="0013157E" w:rsidP="00F60156">
            <w:pPr>
              <w:spacing w:after="0" w:line="240" w:lineRule="auto"/>
              <w:rPr>
                <w:rFonts w:ascii="XDPrime" w:eastAsia="SimSun" w:hAnsi="XDPrime" w:cs="Times New Roman"/>
                <w:sz w:val="24"/>
                <w:szCs w:val="24"/>
                <w:lang w:eastAsia="zh-CN"/>
              </w:rPr>
            </w:pPr>
            <w:r w:rsidRPr="00F43038">
              <w:rPr>
                <w:rFonts w:ascii="XDPrime" w:eastAsia="SimSun" w:hAnsi="XDPrime" w:cs="Times New Roman"/>
                <w:sz w:val="24"/>
                <w:szCs w:val="24"/>
                <w:lang w:eastAsia="zh-CN"/>
              </w:rPr>
              <w:tab/>
              <w:t>Jalankan query QUE-3</w:t>
            </w:r>
          </w:p>
          <w:p w14:paraId="59FD0D71" w14:textId="77777777" w:rsidR="0013157E" w:rsidRPr="00F43038" w:rsidRDefault="0013157E" w:rsidP="00F60156">
            <w:pPr>
              <w:spacing w:after="0" w:line="240" w:lineRule="auto"/>
              <w:rPr>
                <w:rFonts w:ascii="XDPrime" w:eastAsia="SimSun" w:hAnsi="XDPrime" w:cs="Times New Roman"/>
                <w:sz w:val="24"/>
                <w:szCs w:val="24"/>
                <w:lang w:eastAsia="zh-CN"/>
              </w:rPr>
            </w:pPr>
            <w:r w:rsidRPr="00F43038">
              <w:rPr>
                <w:rFonts w:ascii="XDPrime" w:eastAsia="SimSun" w:hAnsi="XDPrime" w:cs="Times New Roman"/>
                <w:sz w:val="24"/>
                <w:szCs w:val="24"/>
                <w:lang w:eastAsia="zh-CN"/>
              </w:rPr>
              <w:tab/>
              <w:t>Pilih data lowongan yang akan diubah</w:t>
            </w:r>
          </w:p>
          <w:p w14:paraId="5BF9844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F43038">
              <w:rPr>
                <w:rFonts w:ascii="XDPrime" w:eastAsia="SimSun" w:hAnsi="XDPrime" w:cs="Times New Roman"/>
                <w:sz w:val="24"/>
                <w:szCs w:val="24"/>
                <w:lang w:eastAsia="zh-CN"/>
              </w:rPr>
              <w:tab/>
            </w:r>
            <w:r w:rsidRPr="00DC221D">
              <w:rPr>
                <w:rFonts w:ascii="XDPrime" w:eastAsia="SimSun" w:hAnsi="XDPrime" w:cs="Times New Roman"/>
                <w:sz w:val="24"/>
                <w:szCs w:val="24"/>
                <w:lang w:val="en-US" w:eastAsia="zh-CN"/>
              </w:rPr>
              <w:t>Isi form yang ingin diubah</w:t>
            </w:r>
          </w:p>
          <w:p w14:paraId="0E54D55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Admin menekan button ubah) THEN</w:t>
            </w:r>
          </w:p>
          <w:p w14:paraId="678A196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data lowongan sudah lengkapp) THEN</w:t>
            </w:r>
          </w:p>
          <w:p w14:paraId="37FCEB8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Tampilkan layer pesan LP-10</w:t>
            </w:r>
          </w:p>
          <w:p w14:paraId="7CE501A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data lowongan sudah benar) THEN</w:t>
            </w:r>
          </w:p>
          <w:p w14:paraId="787D021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Jalankan query QUE-5</w:t>
            </w:r>
          </w:p>
          <w:p w14:paraId="6EC5FC9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Tampilkan layer pesan LP-8</w:t>
            </w:r>
          </w:p>
          <w:p w14:paraId="3C788E7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ELSE</w:t>
            </w:r>
          </w:p>
          <w:p w14:paraId="77FE421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 xml:space="preserve">       Tampilkan layer pesan LP-9</w:t>
            </w:r>
          </w:p>
          <w:p w14:paraId="70399A62" w14:textId="77777777" w:rsidR="0013157E" w:rsidRPr="00DC221D" w:rsidRDefault="0013157E" w:rsidP="00F60156">
            <w:pPr>
              <w:spacing w:after="0" w:line="240" w:lineRule="auto"/>
              <w:rPr>
                <w:rFonts w:ascii="XDPrime" w:eastAsia="SimSun" w:hAnsi="XDPrime" w:cs="Times New Roman"/>
                <w:sz w:val="24"/>
                <w:szCs w:val="24"/>
                <w:lang w:eastAsia="zh-CN"/>
              </w:rPr>
            </w:pPr>
          </w:p>
        </w:tc>
      </w:tr>
    </w:tbl>
    <w:p w14:paraId="1609DCA9"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lastRenderedPageBreak/>
        <w:t>Spesifikasi Report</w:t>
      </w:r>
    </w:p>
    <w:p w14:paraId="1362FD5D" w14:textId="77777777" w:rsidR="0013157E" w:rsidRPr="00DC221D" w:rsidRDefault="0013157E" w:rsidP="00384166">
      <w:pPr>
        <w:spacing w:after="0" w:line="240" w:lineRule="auto"/>
        <w:ind w:left="144" w:firstLine="720"/>
        <w:jc w:val="both"/>
        <w:rPr>
          <w:rFonts w:ascii="XDPrime" w:hAnsi="XDPrime" w:cs="Times New Roman"/>
          <w:sz w:val="24"/>
          <w:szCs w:val="24"/>
          <w:lang w:val="en-US"/>
        </w:rPr>
      </w:pPr>
      <w:r w:rsidRPr="00DC221D">
        <w:rPr>
          <w:rFonts w:ascii="XDPrime" w:eastAsia="SimSun" w:hAnsi="XDPrime" w:cs="Times New Roman"/>
          <w:sz w:val="24"/>
          <w:szCs w:val="24"/>
          <w:lang w:val="en-US" w:eastAsia="zh-CN"/>
        </w:rPr>
        <w:t>Tidak ada.</w:t>
      </w:r>
    </w:p>
    <w:p w14:paraId="579E9494" w14:textId="2E2AF2F9" w:rsidR="0013157E" w:rsidRPr="00DC221D" w:rsidRDefault="00384166" w:rsidP="0013157E">
      <w:pPr>
        <w:rPr>
          <w:rFonts w:ascii="XDPrime" w:hAnsi="XDPrime" w:cs="Times New Roman"/>
          <w:sz w:val="24"/>
          <w:szCs w:val="24"/>
          <w:lang w:val="en-US"/>
        </w:rPr>
      </w:pPr>
      <w:r w:rsidRPr="00DC221D">
        <w:rPr>
          <w:rFonts w:ascii="XDPrime" w:hAnsi="XDPrime" w:cs="Times New Roman"/>
          <w:sz w:val="24"/>
          <w:szCs w:val="24"/>
          <w:lang w:val="en-US"/>
        </w:rPr>
        <w:tab/>
      </w:r>
    </w:p>
    <w:p w14:paraId="79B6C9A7" w14:textId="77777777" w:rsidR="0013157E" w:rsidRPr="00DC221D" w:rsidRDefault="0013157E" w:rsidP="0013157E">
      <w:pPr>
        <w:rPr>
          <w:rFonts w:ascii="XDPrime" w:hAnsi="XDPrime"/>
          <w:lang w:val="en-US" w:eastAsia="en-US"/>
        </w:rPr>
      </w:pPr>
    </w:p>
    <w:p w14:paraId="74630E57" w14:textId="77777777" w:rsidR="0013157E" w:rsidRPr="00DC221D" w:rsidRDefault="0013157E" w:rsidP="0013157E">
      <w:pPr>
        <w:rPr>
          <w:rFonts w:ascii="XDPrime" w:hAnsi="XDPrime"/>
          <w:lang w:eastAsia="en-US"/>
        </w:rPr>
      </w:pPr>
    </w:p>
    <w:p w14:paraId="172A176B" w14:textId="50132C42" w:rsidR="0013157E" w:rsidRPr="00DC221D" w:rsidRDefault="0013157E" w:rsidP="0013157E">
      <w:pPr>
        <w:pStyle w:val="Heading3"/>
        <w:rPr>
          <w:rFonts w:ascii="XDPrime" w:hAnsi="XDPrime"/>
          <w:lang w:val="id-ID"/>
        </w:rPr>
      </w:pPr>
      <w:bookmarkStart w:id="188" w:name="_Toc155118262"/>
      <w:bookmarkStart w:id="189" w:name="_Toc155118310"/>
      <w:r w:rsidRPr="00DC221D">
        <w:rPr>
          <w:rFonts w:ascii="XDPrime" w:hAnsi="XDPrime"/>
        </w:rPr>
        <w:t>Spesifikasi Fungsi/Proses FS-</w:t>
      </w:r>
      <w:r w:rsidR="008F7750">
        <w:rPr>
          <w:rFonts w:ascii="XDPrime" w:hAnsi="XDPrime"/>
        </w:rPr>
        <w:t>04</w:t>
      </w:r>
      <w:r w:rsidRPr="00DC221D">
        <w:rPr>
          <w:rFonts w:ascii="XDPrime" w:hAnsi="XDPrime"/>
        </w:rPr>
        <w:t>.</w:t>
      </w:r>
      <w:r w:rsidR="008F7750">
        <w:rPr>
          <w:rFonts w:ascii="XDPrime" w:hAnsi="XDPrime"/>
        </w:rPr>
        <w:t>4</w:t>
      </w:r>
      <w:r w:rsidRPr="00DC221D">
        <w:rPr>
          <w:rFonts w:ascii="XDPrime" w:hAnsi="XDPrime"/>
        </w:rPr>
        <w:t xml:space="preserve"> Menghapus</w:t>
      </w:r>
      <w:r w:rsidRPr="00DC221D">
        <w:rPr>
          <w:rFonts w:ascii="XDPrime" w:hAnsi="XDPrime"/>
          <w:lang w:val="id-ID"/>
        </w:rPr>
        <w:t xml:space="preserve"> Data Lowongan</w:t>
      </w:r>
      <w:bookmarkEnd w:id="188"/>
      <w:bookmarkEnd w:id="189"/>
    </w:p>
    <w:p w14:paraId="44D1286E" w14:textId="250F45E1"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w:t>
      </w:r>
      <w:r w:rsidR="007F6333" w:rsidRPr="00DC221D">
        <w:rPr>
          <w:rFonts w:ascii="XDPrime" w:hAnsi="XDPrime" w:cs="Times New Roman"/>
          <w:sz w:val="24"/>
          <w:szCs w:val="24"/>
          <w:lang w:val="en-US"/>
        </w:rPr>
        <w:t>04.4</w:t>
      </w:r>
      <w:r w:rsidRPr="00DC221D">
        <w:rPr>
          <w:rFonts w:ascii="XDPrime" w:hAnsi="XDPrime" w:cs="Times New Roman"/>
          <w:sz w:val="24"/>
          <w:szCs w:val="24"/>
        </w:rPr>
        <w:t xml:space="preserve"> </w:t>
      </w:r>
      <w:r w:rsidRPr="00DC221D">
        <w:rPr>
          <w:rFonts w:ascii="XDPrime" w:hAnsi="XDPrime" w:cs="Times New Roman"/>
          <w:sz w:val="24"/>
          <w:szCs w:val="24"/>
          <w:lang w:val="en-US"/>
        </w:rPr>
        <w:t>Menghapus</w:t>
      </w:r>
      <w:r w:rsidRPr="00DC221D">
        <w:rPr>
          <w:rFonts w:ascii="XDPrime" w:hAnsi="XDPrime" w:cs="Times New Roman"/>
          <w:sz w:val="24"/>
          <w:szCs w:val="24"/>
        </w:rPr>
        <w:t xml:space="preserve"> Data Lowongan</w:t>
      </w:r>
    </w:p>
    <w:p w14:paraId="2708E585"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Proses ini adalah proses untuk me</w:t>
      </w:r>
      <w:r w:rsidRPr="00DC221D">
        <w:rPr>
          <w:rFonts w:ascii="XDPrime" w:hAnsi="XDPrime" w:cs="Times New Roman"/>
          <w:sz w:val="24"/>
          <w:szCs w:val="24"/>
          <w:lang w:val="en-US"/>
        </w:rPr>
        <w:t xml:space="preserve">nghapus </w:t>
      </w:r>
      <w:r w:rsidRPr="00DC221D">
        <w:rPr>
          <w:rFonts w:ascii="XDPrime" w:hAnsi="XDPrime" w:cs="Times New Roman"/>
          <w:sz w:val="24"/>
          <w:szCs w:val="24"/>
        </w:rPr>
        <w:t>data lowongan</w:t>
      </w:r>
    </w:p>
    <w:p w14:paraId="1B59E5D4" w14:textId="77777777" w:rsidR="0013157E" w:rsidRPr="00DC221D" w:rsidRDefault="0013157E" w:rsidP="0013157E">
      <w:pPr>
        <w:tabs>
          <w:tab w:val="left" w:pos="2127"/>
          <w:tab w:val="left" w:pos="2410"/>
        </w:tabs>
        <w:spacing w:after="0" w:line="240" w:lineRule="auto"/>
        <w:rPr>
          <w:rFonts w:ascii="XDPrime" w:hAnsi="XDPrime" w:cs="Times New Roman"/>
          <w:sz w:val="24"/>
          <w:szCs w:val="24"/>
          <w:lang w:val="en-US"/>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r>
      <w:r w:rsidRPr="00DC221D">
        <w:rPr>
          <w:rFonts w:ascii="XDPrime" w:hAnsi="XDPrime" w:cs="Times New Roman"/>
          <w:sz w:val="24"/>
          <w:szCs w:val="24"/>
          <w:lang w:val="en-US"/>
        </w:rPr>
        <w:t>Page dengan layar</w:t>
      </w:r>
    </w:p>
    <w:p w14:paraId="62D2A691"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p>
    <w:p w14:paraId="464CFD7D"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Input</w:t>
      </w:r>
    </w:p>
    <w:p w14:paraId="12A58512" w14:textId="77777777" w:rsidR="0013157E" w:rsidRPr="00DC221D" w:rsidRDefault="0013157E" w:rsidP="007F6333">
      <w:pPr>
        <w:ind w:left="144" w:firstLine="720"/>
        <w:rPr>
          <w:rFonts w:ascii="XDPrime" w:hAnsi="XDPrime"/>
          <w:lang w:val="en-GB" w:eastAsia="en-US"/>
        </w:rPr>
      </w:pPr>
      <w:r w:rsidRPr="00DC221D">
        <w:rPr>
          <w:rFonts w:ascii="XDPrime" w:hAnsi="XDPrime"/>
          <w:lang w:val="en-GB" w:eastAsia="en-US"/>
        </w:rPr>
        <w:t>Tidak ada.</w:t>
      </w:r>
    </w:p>
    <w:p w14:paraId="4CC1912C" w14:textId="5E952F2B" w:rsidR="0013157E" w:rsidRPr="00DC221D" w:rsidRDefault="001026E6" w:rsidP="0013157E">
      <w:pPr>
        <w:pStyle w:val="Heading4"/>
        <w:spacing w:before="0" w:after="0"/>
        <w:rPr>
          <w:rFonts w:ascii="XDPrime" w:hAnsi="XDPrime"/>
          <w:szCs w:val="24"/>
        </w:rPr>
      </w:pPr>
      <w:r w:rsidRPr="00DC221D">
        <w:rPr>
          <w:rFonts w:ascii="XDPrime" w:hAnsi="XDPrime"/>
          <w:szCs w:val="24"/>
        </w:rPr>
        <w:t>Spesifikasi Tabel Output</w:t>
      </w:r>
    </w:p>
    <w:p w14:paraId="701DA313" w14:textId="0B78C9E6" w:rsidR="001026E6" w:rsidRPr="00DC221D" w:rsidRDefault="001026E6" w:rsidP="001026E6">
      <w:pPr>
        <w:pStyle w:val="Caption"/>
        <w:keepNext/>
      </w:pPr>
      <w:bookmarkStart w:id="190" w:name="_Toc154514373"/>
      <w:r w:rsidRPr="00DC221D">
        <w:t xml:space="preserve">Tabel 3. </w:t>
      </w:r>
      <w:r w:rsidR="00A077A0">
        <w:fldChar w:fldCharType="begin"/>
      </w:r>
      <w:r w:rsidR="00A077A0">
        <w:instrText xml:space="preserve"> SEQ Tabel_3. \* ARABIC </w:instrText>
      </w:r>
      <w:r w:rsidR="00A077A0">
        <w:fldChar w:fldCharType="separate"/>
      </w:r>
      <w:r w:rsidR="000E6C94">
        <w:rPr>
          <w:noProof/>
        </w:rPr>
        <w:t>31</w:t>
      </w:r>
      <w:r w:rsidR="00A077A0">
        <w:fldChar w:fldCharType="end"/>
      </w:r>
      <w:r w:rsidRPr="00DC221D">
        <w:t xml:space="preserve"> Spesifikasi Tabel Output Menghapus Data Lowongan</w:t>
      </w:r>
      <w:bookmarkEnd w:id="19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4C30AA8D"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38EB354D"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3268AF87"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75229EBD"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3E9B8DA6"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020BC0AA"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17EADA48" w14:textId="3BF276ED"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7F6333"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27C4A931"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TLowongan</w:t>
            </w:r>
          </w:p>
        </w:tc>
      </w:tr>
    </w:tbl>
    <w:p w14:paraId="7095F2C4" w14:textId="77777777" w:rsidR="0013157E" w:rsidRPr="00DC221D" w:rsidRDefault="0013157E" w:rsidP="0013157E">
      <w:pPr>
        <w:rPr>
          <w:rFonts w:ascii="XDPrime" w:hAnsi="XDPrime"/>
          <w:lang w:val="en-GB" w:eastAsia="en-US"/>
        </w:rPr>
      </w:pPr>
    </w:p>
    <w:p w14:paraId="438F44C3" w14:textId="77777777" w:rsidR="0013157E" w:rsidRPr="00DC221D" w:rsidRDefault="0013157E" w:rsidP="0013157E">
      <w:pPr>
        <w:spacing w:after="0" w:line="240" w:lineRule="auto"/>
        <w:rPr>
          <w:rFonts w:ascii="XDPrime" w:hAnsi="XDPrime" w:cs="Times New Roman"/>
          <w:sz w:val="24"/>
          <w:szCs w:val="24"/>
          <w:lang w:val="en-US"/>
        </w:rPr>
      </w:pPr>
    </w:p>
    <w:p w14:paraId="6A4DB48B"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br w:type="page"/>
      </w:r>
      <w:r w:rsidRPr="00DC221D">
        <w:rPr>
          <w:rFonts w:ascii="XDPrime" w:hAnsi="XDPrime"/>
          <w:szCs w:val="24"/>
        </w:rPr>
        <w:lastRenderedPageBreak/>
        <w:t>Spesifikasi Layar Utama</w:t>
      </w:r>
    </w:p>
    <w:p w14:paraId="4214322E" w14:textId="77777777" w:rsidR="0013157E" w:rsidRPr="00DC221D" w:rsidRDefault="0013157E" w:rsidP="0013157E">
      <w:pPr>
        <w:rPr>
          <w:rFonts w:ascii="XDPrime" w:hAnsi="XDPrime"/>
          <w:lang w:val="en-GB" w:eastAsia="en-US"/>
        </w:rPr>
      </w:pPr>
    </w:p>
    <w:p w14:paraId="167AAF37" w14:textId="77777777" w:rsidR="00E84137" w:rsidRPr="00DC221D" w:rsidRDefault="0013157E" w:rsidP="00E84137">
      <w:pPr>
        <w:keepNext/>
        <w:ind w:hanging="1418"/>
        <w:rPr>
          <w:rFonts w:ascii="XDPrime" w:hAnsi="XDPrime"/>
        </w:rPr>
      </w:pPr>
      <w:r w:rsidRPr="00DC221D">
        <w:rPr>
          <w:rFonts w:ascii="XDPrime" w:hAnsi="XDPrime"/>
          <w:noProof/>
          <w:lang w:val="en-GB" w:eastAsia="en-US"/>
        </w:rPr>
        <w:drawing>
          <wp:inline distT="0" distB="0" distL="0" distR="0" wp14:anchorId="41133525" wp14:editId="18EA92C2">
            <wp:extent cx="6424295" cy="2638927"/>
            <wp:effectExtent l="0" t="0" r="0" b="9525"/>
            <wp:docPr id="1052118399" name="Gambar 1052118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18399" name="Gambar 1052118399"/>
                    <pic:cNvPicPr/>
                  </pic:nvPicPr>
                  <pic:blipFill>
                    <a:blip r:embed="rId18">
                      <a:extLst>
                        <a:ext uri="{28A0092B-C50C-407E-A947-70E740481C1C}">
                          <a14:useLocalDpi xmlns:a14="http://schemas.microsoft.com/office/drawing/2010/main" val="0"/>
                        </a:ext>
                      </a:extLst>
                    </a:blip>
                    <a:stretch>
                      <a:fillRect/>
                    </a:stretch>
                  </pic:blipFill>
                  <pic:spPr>
                    <a:xfrm>
                      <a:off x="0" y="0"/>
                      <a:ext cx="6443411" cy="2646779"/>
                    </a:xfrm>
                    <a:prstGeom prst="rect">
                      <a:avLst/>
                    </a:prstGeom>
                  </pic:spPr>
                </pic:pic>
              </a:graphicData>
            </a:graphic>
          </wp:inline>
        </w:drawing>
      </w:r>
    </w:p>
    <w:p w14:paraId="1BD5E7F4" w14:textId="40CDDBEF" w:rsidR="0013157E" w:rsidRPr="00F43038" w:rsidRDefault="00E84137" w:rsidP="00E84137">
      <w:pPr>
        <w:pStyle w:val="Caption"/>
        <w:rPr>
          <w:lang w:val="sv-SE"/>
        </w:rPr>
      </w:pPr>
      <w:bookmarkStart w:id="191" w:name="_Toc154510245"/>
      <w:r w:rsidRPr="00DC221D">
        <w:t>Gambar 3.</w:t>
      </w:r>
      <w:r w:rsidRPr="00DC221D">
        <w:fldChar w:fldCharType="begin"/>
      </w:r>
      <w:r w:rsidRPr="00DC221D">
        <w:instrText xml:space="preserve"> SEQ Gambar_3. \* ARABIC </w:instrText>
      </w:r>
      <w:r w:rsidRPr="00DC221D">
        <w:fldChar w:fldCharType="separate"/>
      </w:r>
      <w:r w:rsidR="000E6C94">
        <w:rPr>
          <w:noProof/>
        </w:rPr>
        <w:t>6</w:t>
      </w:r>
      <w:r w:rsidRPr="00DC221D">
        <w:fldChar w:fldCharType="end"/>
      </w:r>
      <w:r w:rsidRPr="00DC221D">
        <w:t xml:space="preserve"> Spesifikasi Layar Utama Menghapus Data Lowongan</w:t>
      </w:r>
      <w:bookmarkEnd w:id="191"/>
    </w:p>
    <w:p w14:paraId="78303BED" w14:textId="77777777" w:rsidR="0013157E" w:rsidRPr="00DC221D" w:rsidRDefault="0013157E" w:rsidP="0013157E">
      <w:pPr>
        <w:spacing w:after="0" w:line="240" w:lineRule="auto"/>
        <w:rPr>
          <w:rFonts w:ascii="XDPrime" w:hAnsi="XDPrime" w:cs="Times New Roman"/>
          <w:sz w:val="24"/>
          <w:szCs w:val="24"/>
        </w:rPr>
      </w:pPr>
    </w:p>
    <w:p w14:paraId="6D77ED74"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Query</w:t>
      </w:r>
    </w:p>
    <w:p w14:paraId="44B01FE9" w14:textId="0E7BD3F1" w:rsidR="00C43134" w:rsidRPr="00DC221D" w:rsidRDefault="00C43134" w:rsidP="00C43134">
      <w:pPr>
        <w:pStyle w:val="Caption"/>
        <w:keepNext/>
      </w:pPr>
      <w:bookmarkStart w:id="192" w:name="_Toc154514374"/>
      <w:r w:rsidRPr="00DC221D">
        <w:t xml:space="preserve">Tabel 3. </w:t>
      </w:r>
      <w:r w:rsidR="00A077A0">
        <w:fldChar w:fldCharType="begin"/>
      </w:r>
      <w:r w:rsidR="00A077A0">
        <w:instrText xml:space="preserve"> SEQ Tabel_3. \* ARABIC </w:instrText>
      </w:r>
      <w:r w:rsidR="00A077A0">
        <w:fldChar w:fldCharType="separate"/>
      </w:r>
      <w:r w:rsidR="000E6C94">
        <w:rPr>
          <w:noProof/>
        </w:rPr>
        <w:t>32</w:t>
      </w:r>
      <w:r w:rsidR="00A077A0">
        <w:fldChar w:fldCharType="end"/>
      </w:r>
      <w:r w:rsidRPr="00DC221D">
        <w:t xml:space="preserve"> Spesifikasi Query Menghapus Data Lowongan</w:t>
      </w:r>
      <w:bookmarkEnd w:id="19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1"/>
        <w:gridCol w:w="1817"/>
        <w:gridCol w:w="4671"/>
      </w:tblGrid>
      <w:tr w:rsidR="0013157E" w:rsidRPr="00DC221D" w14:paraId="76D706DF" w14:textId="77777777" w:rsidTr="00F60156">
        <w:tc>
          <w:tcPr>
            <w:tcW w:w="1331" w:type="dxa"/>
            <w:shd w:val="clear" w:color="auto" w:fill="CCCCCC"/>
          </w:tcPr>
          <w:p w14:paraId="2CDD6CCF"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w:t>
            </w:r>
            <w:r w:rsidRPr="00DC221D">
              <w:rPr>
                <w:rFonts w:ascii="XDPrime" w:eastAsia="SimSun" w:hAnsi="XDPrime" w:cs="Times New Roman"/>
                <w:sz w:val="24"/>
                <w:szCs w:val="24"/>
                <w:lang w:eastAsia="zh-CN"/>
              </w:rPr>
              <w:t xml:space="preserve"> Query</w:t>
            </w:r>
          </w:p>
        </w:tc>
        <w:tc>
          <w:tcPr>
            <w:tcW w:w="1817" w:type="dxa"/>
            <w:shd w:val="clear" w:color="auto" w:fill="CCCCCC"/>
          </w:tcPr>
          <w:p w14:paraId="45A409CE"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Deskripsi</w:t>
            </w:r>
          </w:p>
        </w:tc>
        <w:tc>
          <w:tcPr>
            <w:tcW w:w="4671" w:type="dxa"/>
            <w:shd w:val="clear" w:color="auto" w:fill="CCCCCC"/>
          </w:tcPr>
          <w:p w14:paraId="4118FE0D"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Ekspresi Query</w:t>
            </w:r>
          </w:p>
        </w:tc>
      </w:tr>
      <w:tr w:rsidR="0013157E" w:rsidRPr="00DC221D" w14:paraId="79B9639D" w14:textId="77777777" w:rsidTr="00F60156">
        <w:trPr>
          <w:trHeight w:val="1331"/>
        </w:trPr>
        <w:tc>
          <w:tcPr>
            <w:tcW w:w="1331" w:type="dxa"/>
          </w:tcPr>
          <w:p w14:paraId="322F842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QUE-</w:t>
            </w:r>
            <w:r w:rsidRPr="00DC221D">
              <w:rPr>
                <w:rFonts w:ascii="XDPrime" w:eastAsia="SimSun" w:hAnsi="XDPrime" w:cs="Times New Roman"/>
                <w:sz w:val="24"/>
                <w:szCs w:val="24"/>
                <w:lang w:val="en-US" w:eastAsia="zh-CN"/>
              </w:rPr>
              <w:t>6</w:t>
            </w:r>
          </w:p>
        </w:tc>
        <w:tc>
          <w:tcPr>
            <w:tcW w:w="1817" w:type="dxa"/>
          </w:tcPr>
          <w:p w14:paraId="63EDE92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Menghapus data lowongan</w:t>
            </w:r>
          </w:p>
        </w:tc>
        <w:tc>
          <w:tcPr>
            <w:tcW w:w="4671" w:type="dxa"/>
          </w:tcPr>
          <w:p w14:paraId="3915F88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 xml:space="preserve">DELETE FROM t_lowongan_kerja </w:t>
            </w:r>
            <w:proofErr w:type="gramStart"/>
            <w:r w:rsidRPr="00DC221D">
              <w:rPr>
                <w:rFonts w:ascii="XDPrime" w:eastAsia="SimSun" w:hAnsi="XDPrime" w:cs="Times New Roman"/>
                <w:sz w:val="24"/>
                <w:szCs w:val="24"/>
                <w:lang w:val="en-US" w:eastAsia="zh-CN"/>
              </w:rPr>
              <w:t>WHERE</w:t>
            </w:r>
            <w:proofErr w:type="gramEnd"/>
            <w:r w:rsidRPr="00DC221D">
              <w:rPr>
                <w:rFonts w:ascii="XDPrime" w:eastAsia="SimSun" w:hAnsi="XDPrime" w:cs="Times New Roman"/>
                <w:sz w:val="24"/>
                <w:szCs w:val="24"/>
                <w:lang w:val="en-US" w:eastAsia="zh-CN"/>
              </w:rPr>
              <w:t xml:space="preserve"> </w:t>
            </w:r>
          </w:p>
          <w:p w14:paraId="1AEBFC7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nama_lowongan= VALUE</w:t>
            </w:r>
          </w:p>
          <w:p w14:paraId="6A41BF5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nama_perusahaan= VALUE</w:t>
            </w:r>
          </w:p>
          <w:p w14:paraId="77556EF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usia=VALUE</w:t>
            </w:r>
          </w:p>
          <w:p w14:paraId="238E490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jenis_kelamin = VALUE</w:t>
            </w:r>
          </w:p>
          <w:p w14:paraId="249468F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 VALUE</w:t>
            </w:r>
          </w:p>
          <w:p w14:paraId="6C8C646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jam_kerja = VALUE</w:t>
            </w:r>
          </w:p>
          <w:p w14:paraId="60F4FA5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pendidikan = VALUE</w:t>
            </w:r>
          </w:p>
          <w:p w14:paraId="3133DE1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tanggal_mulai = VALUE</w:t>
            </w:r>
          </w:p>
          <w:p w14:paraId="2DDC5BC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tanggal_berakhir = VALUE</w:t>
            </w:r>
          </w:p>
        </w:tc>
      </w:tr>
    </w:tbl>
    <w:p w14:paraId="582F7013" w14:textId="77777777" w:rsidR="0013157E" w:rsidRPr="00DC221D" w:rsidRDefault="0013157E" w:rsidP="0013157E">
      <w:pPr>
        <w:ind w:left="864"/>
        <w:rPr>
          <w:rFonts w:ascii="XDPrime" w:hAnsi="XDPrime"/>
          <w:lang w:eastAsia="zh-CN"/>
        </w:rPr>
      </w:pPr>
    </w:p>
    <w:p w14:paraId="19DE462D" w14:textId="33BE008D"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Field Data pada Layar</w:t>
      </w:r>
    </w:p>
    <w:p w14:paraId="544E82FC" w14:textId="0B8A828E" w:rsidR="00C43134" w:rsidRPr="00DC221D" w:rsidRDefault="00C43134" w:rsidP="00C43134">
      <w:pPr>
        <w:pStyle w:val="Caption"/>
        <w:keepNext/>
      </w:pPr>
      <w:bookmarkStart w:id="193" w:name="_Toc154514375"/>
      <w:r w:rsidRPr="00DC221D">
        <w:t xml:space="preserve">Tabel 3. </w:t>
      </w:r>
      <w:r w:rsidR="00A077A0">
        <w:fldChar w:fldCharType="begin"/>
      </w:r>
      <w:r w:rsidR="00A077A0">
        <w:instrText xml:space="preserve"> SEQ Tabel_3. \* ARABIC </w:instrText>
      </w:r>
      <w:r w:rsidR="00A077A0">
        <w:fldChar w:fldCharType="separate"/>
      </w:r>
      <w:r w:rsidR="000E6C94">
        <w:rPr>
          <w:noProof/>
        </w:rPr>
        <w:t>33</w:t>
      </w:r>
      <w:r w:rsidR="00A077A0">
        <w:fldChar w:fldCharType="end"/>
      </w:r>
      <w:r w:rsidRPr="00DC221D">
        <w:t xml:space="preserve"> Spesifikasi Field Data Pada Layar Menghapus Data Lowongan</w:t>
      </w:r>
      <w:bookmarkEnd w:id="19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1516"/>
        <w:gridCol w:w="1341"/>
        <w:gridCol w:w="850"/>
        <w:gridCol w:w="993"/>
        <w:gridCol w:w="992"/>
        <w:gridCol w:w="1411"/>
      </w:tblGrid>
      <w:tr w:rsidR="0013157E" w:rsidRPr="00DC221D" w14:paraId="0999B305" w14:textId="77777777" w:rsidTr="00F60156">
        <w:tc>
          <w:tcPr>
            <w:tcW w:w="716" w:type="dxa"/>
            <w:shd w:val="clear" w:color="auto" w:fill="CCCCCC"/>
          </w:tcPr>
          <w:p w14:paraId="7F36F83F"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Label</w:t>
            </w:r>
          </w:p>
        </w:tc>
        <w:tc>
          <w:tcPr>
            <w:tcW w:w="1516" w:type="dxa"/>
            <w:shd w:val="clear" w:color="auto" w:fill="CCCCCC"/>
          </w:tcPr>
          <w:p w14:paraId="7ADE8929"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Field</w:t>
            </w:r>
          </w:p>
        </w:tc>
        <w:tc>
          <w:tcPr>
            <w:tcW w:w="1341" w:type="dxa"/>
            <w:shd w:val="clear" w:color="auto" w:fill="CCCCCC"/>
          </w:tcPr>
          <w:p w14:paraId="4640E8E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Tabel/Query</w:t>
            </w:r>
          </w:p>
        </w:tc>
        <w:tc>
          <w:tcPr>
            <w:tcW w:w="850" w:type="dxa"/>
            <w:shd w:val="clear" w:color="auto" w:fill="CCCCCC"/>
          </w:tcPr>
          <w:p w14:paraId="433394E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I/O</w:t>
            </w:r>
          </w:p>
        </w:tc>
        <w:tc>
          <w:tcPr>
            <w:tcW w:w="993" w:type="dxa"/>
            <w:shd w:val="clear" w:color="auto" w:fill="CCCCCC"/>
          </w:tcPr>
          <w:p w14:paraId="2CE41120"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Format</w:t>
            </w:r>
          </w:p>
        </w:tc>
        <w:tc>
          <w:tcPr>
            <w:tcW w:w="992" w:type="dxa"/>
            <w:shd w:val="clear" w:color="auto" w:fill="CCCCCC"/>
          </w:tcPr>
          <w:p w14:paraId="4471BCBC"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Validasi</w:t>
            </w:r>
          </w:p>
        </w:tc>
        <w:tc>
          <w:tcPr>
            <w:tcW w:w="1411" w:type="dxa"/>
            <w:shd w:val="clear" w:color="auto" w:fill="CCCCCC"/>
          </w:tcPr>
          <w:p w14:paraId="5A625668"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1996BEDE" w14:textId="77777777" w:rsidTr="00F60156">
        <w:tc>
          <w:tcPr>
            <w:tcW w:w="716" w:type="dxa"/>
          </w:tcPr>
          <w:p w14:paraId="6875751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7D1B09D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IdPerusahaan</w:t>
            </w:r>
          </w:p>
        </w:tc>
        <w:tc>
          <w:tcPr>
            <w:tcW w:w="1341" w:type="dxa"/>
          </w:tcPr>
          <w:p w14:paraId="1155664F" w14:textId="45D548F1"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442991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59F7467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E5737E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73081EE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Perusahaan</w:t>
            </w:r>
          </w:p>
        </w:tc>
      </w:tr>
      <w:tr w:rsidR="0013157E" w:rsidRPr="00DC221D" w14:paraId="232560CA" w14:textId="77777777" w:rsidTr="00F60156">
        <w:tc>
          <w:tcPr>
            <w:tcW w:w="716" w:type="dxa"/>
          </w:tcPr>
          <w:p w14:paraId="4725059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7255565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IdLowongan</w:t>
            </w:r>
          </w:p>
        </w:tc>
        <w:tc>
          <w:tcPr>
            <w:tcW w:w="1341" w:type="dxa"/>
          </w:tcPr>
          <w:p w14:paraId="4EDF1111" w14:textId="225C2C0E"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5E9E869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029DA799"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533452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4AF1390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lowongan</w:t>
            </w:r>
          </w:p>
        </w:tc>
      </w:tr>
      <w:tr w:rsidR="0013157E" w:rsidRPr="00DC221D" w14:paraId="0BCEE6AF" w14:textId="77777777" w:rsidTr="00F60156">
        <w:tc>
          <w:tcPr>
            <w:tcW w:w="716" w:type="dxa"/>
          </w:tcPr>
          <w:p w14:paraId="6BFEF56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w:t>
            </w:r>
          </w:p>
        </w:tc>
        <w:tc>
          <w:tcPr>
            <w:tcW w:w="1516" w:type="dxa"/>
          </w:tcPr>
          <w:p w14:paraId="2F19705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NamaPerusahaan</w:t>
            </w:r>
          </w:p>
        </w:tc>
        <w:tc>
          <w:tcPr>
            <w:tcW w:w="1341" w:type="dxa"/>
          </w:tcPr>
          <w:p w14:paraId="7DF6D606" w14:textId="4512DB25"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017D950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49CACFEF"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497EBF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5344A73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perusahaan</w:t>
            </w:r>
          </w:p>
        </w:tc>
      </w:tr>
      <w:tr w:rsidR="0013157E" w:rsidRPr="00DC221D" w14:paraId="3A3E80AD" w14:textId="77777777" w:rsidTr="00F60156">
        <w:tc>
          <w:tcPr>
            <w:tcW w:w="716" w:type="dxa"/>
          </w:tcPr>
          <w:p w14:paraId="1B747FE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F5C4AF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NamaLowongan</w:t>
            </w:r>
          </w:p>
        </w:tc>
        <w:tc>
          <w:tcPr>
            <w:tcW w:w="1341" w:type="dxa"/>
          </w:tcPr>
          <w:p w14:paraId="72B5A5F9" w14:textId="075B6309"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3DAD280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36E5AE5F"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245F48D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7679D07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lowongan</w:t>
            </w:r>
          </w:p>
        </w:tc>
      </w:tr>
      <w:tr w:rsidR="0013157E" w:rsidRPr="00DC221D" w14:paraId="3A9B7633" w14:textId="77777777" w:rsidTr="00F60156">
        <w:tc>
          <w:tcPr>
            <w:tcW w:w="716" w:type="dxa"/>
          </w:tcPr>
          <w:p w14:paraId="0ADB4FF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A980F9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w:t>
            </w:r>
          </w:p>
        </w:tc>
        <w:tc>
          <w:tcPr>
            <w:tcW w:w="1341" w:type="dxa"/>
          </w:tcPr>
          <w:p w14:paraId="569A4781" w14:textId="57F2FFFF"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77B5F62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1AB22625"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3F6E0E6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7C2BE27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 pencari kerja</w:t>
            </w:r>
          </w:p>
        </w:tc>
      </w:tr>
      <w:tr w:rsidR="0013157E" w:rsidRPr="00DC221D" w14:paraId="613CF80F" w14:textId="77777777" w:rsidTr="00F60156">
        <w:tc>
          <w:tcPr>
            <w:tcW w:w="716" w:type="dxa"/>
          </w:tcPr>
          <w:p w14:paraId="7912585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4FD31AC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JenisKelamin</w:t>
            </w:r>
          </w:p>
        </w:tc>
        <w:tc>
          <w:tcPr>
            <w:tcW w:w="1341" w:type="dxa"/>
          </w:tcPr>
          <w:p w14:paraId="70B82294" w14:textId="2053CE8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63138E7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004E1BAB"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F8822D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34ACB8D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 kelamin pencari kerja</w:t>
            </w:r>
          </w:p>
        </w:tc>
      </w:tr>
      <w:tr w:rsidR="0013157E" w:rsidRPr="00DC221D" w14:paraId="6A3BA0AD" w14:textId="77777777" w:rsidTr="00F60156">
        <w:tc>
          <w:tcPr>
            <w:tcW w:w="716" w:type="dxa"/>
          </w:tcPr>
          <w:p w14:paraId="7B05485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4B60DB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w:t>
            </w:r>
          </w:p>
        </w:tc>
        <w:tc>
          <w:tcPr>
            <w:tcW w:w="1341" w:type="dxa"/>
          </w:tcPr>
          <w:p w14:paraId="27394874" w14:textId="4A26D24E"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5B9D403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3AB6438B"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D4A0E1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D0BD6C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pencari kerja</w:t>
            </w:r>
          </w:p>
        </w:tc>
      </w:tr>
      <w:tr w:rsidR="0013157E" w:rsidRPr="00DC221D" w14:paraId="2AF4BEFF" w14:textId="77777777" w:rsidTr="00F60156">
        <w:tc>
          <w:tcPr>
            <w:tcW w:w="716" w:type="dxa"/>
          </w:tcPr>
          <w:p w14:paraId="0C900DE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0D711BFA" w14:textId="51C70E2D"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JamKerja</w:t>
            </w:r>
          </w:p>
        </w:tc>
        <w:tc>
          <w:tcPr>
            <w:tcW w:w="1341" w:type="dxa"/>
          </w:tcPr>
          <w:p w14:paraId="474AF1E1" w14:textId="4E5EDC31"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212E171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00387260"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1088760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5E24203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 kerja</w:t>
            </w:r>
          </w:p>
        </w:tc>
      </w:tr>
      <w:tr w:rsidR="0013157E" w:rsidRPr="00DC221D" w14:paraId="12906DDF" w14:textId="77777777" w:rsidTr="00F60156">
        <w:tc>
          <w:tcPr>
            <w:tcW w:w="716" w:type="dxa"/>
          </w:tcPr>
          <w:p w14:paraId="0A50009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A33BDC2" w14:textId="5C77A6E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TanggalMulai</w:t>
            </w:r>
          </w:p>
        </w:tc>
        <w:tc>
          <w:tcPr>
            <w:tcW w:w="1341" w:type="dxa"/>
          </w:tcPr>
          <w:p w14:paraId="6E037C96" w14:textId="2832262F"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6CF80C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318C168E"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64A0B4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419F2D0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 kerja</w:t>
            </w:r>
          </w:p>
        </w:tc>
      </w:tr>
      <w:tr w:rsidR="0013157E" w:rsidRPr="00DC221D" w14:paraId="0FA21EE5" w14:textId="77777777" w:rsidTr="00F60156">
        <w:tc>
          <w:tcPr>
            <w:tcW w:w="716" w:type="dxa"/>
          </w:tcPr>
          <w:p w14:paraId="49D3BA2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A9A836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TanggalBerakhir</w:t>
            </w:r>
          </w:p>
        </w:tc>
        <w:tc>
          <w:tcPr>
            <w:tcW w:w="1341" w:type="dxa"/>
          </w:tcPr>
          <w:p w14:paraId="74B0CB14" w14:textId="26EF9F82"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3D6BC05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69BEB008"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374085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2571890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berakhir kerja</w:t>
            </w:r>
          </w:p>
        </w:tc>
      </w:tr>
    </w:tbl>
    <w:p w14:paraId="5987F2C2" w14:textId="77777777" w:rsidR="0013157E" w:rsidRPr="00DC221D" w:rsidRDefault="0013157E" w:rsidP="0013157E">
      <w:pPr>
        <w:rPr>
          <w:rFonts w:ascii="XDPrime" w:hAnsi="XDPrime"/>
          <w:lang w:eastAsia="zh-CN"/>
        </w:rPr>
      </w:pPr>
    </w:p>
    <w:p w14:paraId="4F78E5D3" w14:textId="77777777" w:rsidR="0013157E" w:rsidRPr="00DC221D" w:rsidRDefault="0013157E" w:rsidP="0013157E">
      <w:pPr>
        <w:rPr>
          <w:rFonts w:ascii="XDPrime" w:hAnsi="XDPrime"/>
          <w:lang w:eastAsia="zh-CN"/>
        </w:rPr>
      </w:pPr>
    </w:p>
    <w:p w14:paraId="6C15B853"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Function Key/Objek-Objek Pada Layar</w:t>
      </w:r>
    </w:p>
    <w:p w14:paraId="64F23985" w14:textId="4EE3F1F4" w:rsidR="00C43134" w:rsidRPr="00DC221D" w:rsidRDefault="00C43134" w:rsidP="00C43134">
      <w:pPr>
        <w:pStyle w:val="Caption"/>
        <w:keepNext/>
      </w:pPr>
      <w:bookmarkStart w:id="194" w:name="_Toc154514376"/>
      <w:r w:rsidRPr="00DC221D">
        <w:t xml:space="preserve">Tabel 3. </w:t>
      </w:r>
      <w:r w:rsidR="00A077A0">
        <w:fldChar w:fldCharType="begin"/>
      </w:r>
      <w:r w:rsidR="00A077A0">
        <w:instrText xml:space="preserve"> SEQ Tabel_3. \* ARABIC </w:instrText>
      </w:r>
      <w:r w:rsidR="00A077A0">
        <w:fldChar w:fldCharType="separate"/>
      </w:r>
      <w:r w:rsidR="000E6C94">
        <w:rPr>
          <w:noProof/>
        </w:rPr>
        <w:t>34</w:t>
      </w:r>
      <w:r w:rsidR="00A077A0">
        <w:fldChar w:fldCharType="end"/>
      </w:r>
      <w:r w:rsidRPr="00DC221D">
        <w:t xml:space="preserve"> Spesifikasi Function Key/Objek Pada Layar Menghapus Data Lowongan</w:t>
      </w:r>
      <w:bookmarkEnd w:id="19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
        <w:gridCol w:w="2367"/>
        <w:gridCol w:w="4096"/>
      </w:tblGrid>
      <w:tr w:rsidR="0013157E" w:rsidRPr="00DC221D" w14:paraId="745BF3A0" w14:textId="77777777" w:rsidTr="00C43134">
        <w:tc>
          <w:tcPr>
            <w:tcW w:w="1356" w:type="dxa"/>
            <w:shd w:val="clear" w:color="auto" w:fill="CCCCCC"/>
          </w:tcPr>
          <w:p w14:paraId="184D3ED7"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367" w:type="dxa"/>
            <w:shd w:val="clear" w:color="auto" w:fill="CCCCCC"/>
          </w:tcPr>
          <w:p w14:paraId="66708D27"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4096" w:type="dxa"/>
            <w:shd w:val="clear" w:color="auto" w:fill="CCCCCC"/>
          </w:tcPr>
          <w:p w14:paraId="06E40336"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355468CA" w14:textId="77777777" w:rsidTr="00C43134">
        <w:tc>
          <w:tcPr>
            <w:tcW w:w="1356" w:type="dxa"/>
          </w:tcPr>
          <w:p w14:paraId="069E2622"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btnHapus</w:t>
            </w:r>
          </w:p>
        </w:tc>
        <w:tc>
          <w:tcPr>
            <w:tcW w:w="2367" w:type="dxa"/>
          </w:tcPr>
          <w:p w14:paraId="7C29942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4096" w:type="dxa"/>
          </w:tcPr>
          <w:p w14:paraId="6224B584"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ALGO-7</w:t>
            </w:r>
          </w:p>
        </w:tc>
      </w:tr>
    </w:tbl>
    <w:p w14:paraId="0244CD13"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30C1B040" w14:textId="6F60B4DD" w:rsidR="00C43134" w:rsidRPr="00DC221D" w:rsidRDefault="00C43134" w:rsidP="00C43134">
      <w:pPr>
        <w:pStyle w:val="Caption"/>
        <w:keepNext/>
      </w:pPr>
      <w:bookmarkStart w:id="195" w:name="_Toc154514377"/>
      <w:r w:rsidRPr="00DC221D">
        <w:t xml:space="preserve">Tabel 3. </w:t>
      </w:r>
      <w:r w:rsidR="00A077A0">
        <w:fldChar w:fldCharType="begin"/>
      </w:r>
      <w:r w:rsidR="00A077A0">
        <w:instrText xml:space="preserve"> SEQ Tabel_3. \* ARABIC </w:instrText>
      </w:r>
      <w:r w:rsidR="00A077A0">
        <w:fldChar w:fldCharType="separate"/>
      </w:r>
      <w:r w:rsidR="000E6C94">
        <w:rPr>
          <w:noProof/>
        </w:rPr>
        <w:t>35</w:t>
      </w:r>
      <w:r w:rsidR="00A077A0">
        <w:fldChar w:fldCharType="end"/>
      </w:r>
      <w:r w:rsidRPr="00DC221D">
        <w:t xml:space="preserve"> Spesifikasi Layar Pesan </w:t>
      </w:r>
      <w:r w:rsidR="00071338" w:rsidRPr="00DC221D">
        <w:t>Menghapus Data Lowongan</w:t>
      </w:r>
      <w:bookmarkEnd w:id="19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3577"/>
        <w:gridCol w:w="3065"/>
      </w:tblGrid>
      <w:tr w:rsidR="0013157E" w:rsidRPr="00DC221D" w14:paraId="0969DFC1" w14:textId="77777777" w:rsidTr="00F60156">
        <w:tc>
          <w:tcPr>
            <w:tcW w:w="1101" w:type="dxa"/>
            <w:shd w:val="clear" w:color="auto" w:fill="CCCCCC"/>
          </w:tcPr>
          <w:p w14:paraId="247C148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Id_</w:t>
            </w:r>
            <w:r w:rsidRPr="00DC221D">
              <w:rPr>
                <w:rFonts w:ascii="XDPrime" w:eastAsia="SimSun" w:hAnsi="XDPrime" w:cs="Times New Roman"/>
                <w:sz w:val="24"/>
                <w:szCs w:val="24"/>
                <w:lang w:eastAsia="zh-CN"/>
              </w:rPr>
              <w:t>Pesan</w:t>
            </w:r>
          </w:p>
        </w:tc>
        <w:tc>
          <w:tcPr>
            <w:tcW w:w="3618" w:type="dxa"/>
            <w:shd w:val="clear" w:color="auto" w:fill="CCCCCC"/>
          </w:tcPr>
          <w:p w14:paraId="472BD1CA"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Waktu Kemunculan</w:t>
            </w:r>
          </w:p>
        </w:tc>
        <w:tc>
          <w:tcPr>
            <w:tcW w:w="3100" w:type="dxa"/>
            <w:shd w:val="clear" w:color="auto" w:fill="CCCCCC"/>
          </w:tcPr>
          <w:p w14:paraId="771C07F3"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Isi Pesan</w:t>
            </w:r>
          </w:p>
        </w:tc>
      </w:tr>
      <w:tr w:rsidR="0013157E" w:rsidRPr="00DC221D" w14:paraId="7C1D9860" w14:textId="77777777" w:rsidTr="00F60156">
        <w:tc>
          <w:tcPr>
            <w:tcW w:w="1101" w:type="dxa"/>
          </w:tcPr>
          <w:p w14:paraId="3DB9A6EF" w14:textId="7568FEAA"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LP-</w:t>
            </w:r>
            <w:r w:rsidRPr="00DC221D">
              <w:rPr>
                <w:rFonts w:ascii="XDPrime" w:eastAsia="SimSun" w:hAnsi="XDPrime" w:cs="Times New Roman"/>
                <w:sz w:val="24"/>
                <w:szCs w:val="24"/>
                <w:lang w:val="en-US" w:eastAsia="zh-CN"/>
              </w:rPr>
              <w:t>1</w:t>
            </w:r>
            <w:r w:rsidR="00F01258" w:rsidRPr="00DC221D">
              <w:rPr>
                <w:rFonts w:ascii="XDPrime" w:eastAsia="SimSun" w:hAnsi="XDPrime" w:cs="Times New Roman"/>
                <w:sz w:val="24"/>
                <w:szCs w:val="24"/>
                <w:lang w:val="en-US" w:eastAsia="zh-CN"/>
              </w:rPr>
              <w:t>2</w:t>
            </w:r>
          </w:p>
        </w:tc>
        <w:tc>
          <w:tcPr>
            <w:tcW w:w="3618" w:type="dxa"/>
          </w:tcPr>
          <w:p w14:paraId="1646050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Saat menekan button hapus</w:t>
            </w:r>
          </w:p>
        </w:tc>
        <w:tc>
          <w:tcPr>
            <w:tcW w:w="3100" w:type="dxa"/>
          </w:tcPr>
          <w:p w14:paraId="173BAE1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Hapus data lowongan?</w:t>
            </w:r>
          </w:p>
          <w:p w14:paraId="67928C4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Ya/Tidak</w:t>
            </w:r>
          </w:p>
        </w:tc>
      </w:tr>
      <w:tr w:rsidR="0013157E" w:rsidRPr="00DC221D" w14:paraId="35847DAA" w14:textId="77777777" w:rsidTr="00F60156">
        <w:tc>
          <w:tcPr>
            <w:tcW w:w="1101" w:type="dxa"/>
          </w:tcPr>
          <w:p w14:paraId="166B8760" w14:textId="62B83674"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LP-</w:t>
            </w:r>
            <w:r w:rsidRPr="00DC221D">
              <w:rPr>
                <w:rFonts w:ascii="XDPrime" w:eastAsia="SimSun" w:hAnsi="XDPrime" w:cs="Times New Roman"/>
                <w:sz w:val="24"/>
                <w:szCs w:val="24"/>
                <w:lang w:val="en-US" w:eastAsia="zh-CN"/>
              </w:rPr>
              <w:t>1</w:t>
            </w:r>
            <w:r w:rsidR="00F01258" w:rsidRPr="00DC221D">
              <w:rPr>
                <w:rFonts w:ascii="XDPrime" w:eastAsia="SimSun" w:hAnsi="XDPrime" w:cs="Times New Roman"/>
                <w:sz w:val="24"/>
                <w:szCs w:val="24"/>
                <w:lang w:val="en-US" w:eastAsia="zh-CN"/>
              </w:rPr>
              <w:t>3</w:t>
            </w:r>
          </w:p>
        </w:tc>
        <w:tc>
          <w:tcPr>
            <w:tcW w:w="3618" w:type="dxa"/>
          </w:tcPr>
          <w:p w14:paraId="363521F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 xml:space="preserve">Saat menghapus data berhasil dilakukan </w:t>
            </w:r>
          </w:p>
        </w:tc>
        <w:tc>
          <w:tcPr>
            <w:tcW w:w="3100" w:type="dxa"/>
          </w:tcPr>
          <w:p w14:paraId="2F644A5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Data telah berhasil dihapus!</w:t>
            </w:r>
          </w:p>
        </w:tc>
      </w:tr>
    </w:tbl>
    <w:p w14:paraId="36D5B3FB" w14:textId="77777777" w:rsidR="0013157E" w:rsidRPr="00DC221D" w:rsidRDefault="0013157E" w:rsidP="0013157E">
      <w:pPr>
        <w:rPr>
          <w:rFonts w:ascii="XDPrime" w:hAnsi="XDPrime"/>
          <w:lang w:val="en-US" w:eastAsia="zh-CN"/>
        </w:rPr>
      </w:pPr>
    </w:p>
    <w:p w14:paraId="3F667A20"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Proses/Algoritma</w:t>
      </w:r>
    </w:p>
    <w:p w14:paraId="59680493" w14:textId="77777777" w:rsidR="0013157E" w:rsidRPr="00DC221D" w:rsidRDefault="0013157E" w:rsidP="0013157E">
      <w:pPr>
        <w:pStyle w:val="Header"/>
        <w:tabs>
          <w:tab w:val="left" w:pos="1418"/>
        </w:tabs>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w:t>
      </w:r>
      <w:r w:rsidRPr="00DC221D">
        <w:rPr>
          <w:rFonts w:ascii="XDPrime" w:eastAsia="SimSun" w:hAnsi="XDPrime" w:cs="Times New Roman"/>
          <w:sz w:val="24"/>
          <w:szCs w:val="24"/>
          <w:lang w:val="en-US" w:eastAsia="zh-CN"/>
        </w:rPr>
        <w:t>7</w:t>
      </w:r>
    </w:p>
    <w:p w14:paraId="06846B46" w14:textId="77777777" w:rsidR="0013157E" w:rsidRPr="00DC221D" w:rsidRDefault="0013157E" w:rsidP="0013157E">
      <w:pPr>
        <w:pStyle w:val="BodyTextIndent"/>
        <w:tabs>
          <w:tab w:val="left" w:pos="1418"/>
        </w:tabs>
        <w:rPr>
          <w:rFonts w:ascii="XDPrime" w:hAnsi="XDPrime"/>
          <w:sz w:val="24"/>
          <w:szCs w:val="24"/>
        </w:rPr>
      </w:pPr>
      <w:r w:rsidRPr="00DC221D">
        <w:rPr>
          <w:rFonts w:ascii="XDPrime" w:hAnsi="XDPrime"/>
          <w:sz w:val="24"/>
          <w:szCs w:val="24"/>
        </w:rPr>
        <w:t>Objek terkait</w:t>
      </w:r>
      <w:r w:rsidRPr="00DC221D">
        <w:rPr>
          <w:rFonts w:ascii="XDPrime" w:hAnsi="XDPrime"/>
          <w:sz w:val="24"/>
          <w:szCs w:val="24"/>
        </w:rPr>
        <w:tab/>
        <w:t xml:space="preserve">: </w:t>
      </w:r>
      <w:r w:rsidRPr="00DC221D">
        <w:rPr>
          <w:rFonts w:ascii="XDPrime" w:hAnsi="XDPrime"/>
          <w:sz w:val="24"/>
          <w:szCs w:val="24"/>
          <w:lang w:val="id-ID"/>
        </w:rPr>
        <w:t>TLowongan</w:t>
      </w:r>
      <w:r w:rsidRPr="00DC221D">
        <w:rPr>
          <w:rFonts w:ascii="XDPrime" w:hAnsi="XDPrime"/>
          <w:sz w:val="24"/>
          <w:szCs w:val="24"/>
        </w:rPr>
        <w:t>, btnHapus</w:t>
      </w:r>
    </w:p>
    <w:p w14:paraId="2114172D" w14:textId="77777777" w:rsidR="0013157E" w:rsidRPr="00DC221D" w:rsidRDefault="0013157E" w:rsidP="0013157E">
      <w:pPr>
        <w:tabs>
          <w:tab w:val="left" w:pos="1418"/>
        </w:tabs>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btnhapus onClick</w:t>
      </w:r>
    </w:p>
    <w:p w14:paraId="1AC9DC69" w14:textId="77777777" w:rsidR="0013157E" w:rsidRPr="00DC221D" w:rsidRDefault="0013157E" w:rsidP="0013157E">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680D3DE5" w14:textId="77777777" w:rsidTr="00F60156">
        <w:tc>
          <w:tcPr>
            <w:tcW w:w="9180" w:type="dxa"/>
          </w:tcPr>
          <w:p w14:paraId="4D19716D"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64212EC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b/>
                <w:bCs/>
                <w:sz w:val="24"/>
                <w:szCs w:val="24"/>
                <w:lang w:eastAsia="zh-CN"/>
              </w:rPr>
              <w:tab/>
            </w:r>
            <w:r w:rsidRPr="00DC221D">
              <w:rPr>
                <w:rFonts w:ascii="XDPrime" w:eastAsia="SimSun" w:hAnsi="XDPrime" w:cs="Times New Roman"/>
                <w:sz w:val="24"/>
                <w:szCs w:val="24"/>
                <w:lang w:val="en-US" w:eastAsia="zh-CN"/>
              </w:rPr>
              <w:t>Menampilkan data Lowongan</w:t>
            </w:r>
          </w:p>
        </w:tc>
      </w:tr>
      <w:tr w:rsidR="0013157E" w:rsidRPr="00DC221D" w14:paraId="4E6E98FA" w14:textId="77777777" w:rsidTr="00F60156">
        <w:tc>
          <w:tcPr>
            <w:tcW w:w="9180" w:type="dxa"/>
          </w:tcPr>
          <w:p w14:paraId="5F0C68B6"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7A19E4E2" w14:textId="77777777" w:rsidR="0013157E" w:rsidRPr="00F43038" w:rsidRDefault="0013157E" w:rsidP="00F60156">
            <w:pPr>
              <w:spacing w:after="0" w:line="240" w:lineRule="auto"/>
              <w:ind w:left="567"/>
              <w:rPr>
                <w:rFonts w:ascii="XDPrime" w:eastAsia="SimSun" w:hAnsi="XDPrime" w:cs="Times New Roman"/>
                <w:sz w:val="24"/>
                <w:szCs w:val="24"/>
                <w:lang w:val="sv-SE" w:eastAsia="zh-CN"/>
              </w:rPr>
            </w:pPr>
            <w:r w:rsidRPr="00F43038">
              <w:rPr>
                <w:rFonts w:ascii="XDPrime" w:eastAsia="SimSun" w:hAnsi="XDPrime" w:cs="Times New Roman"/>
                <w:sz w:val="24"/>
                <w:szCs w:val="24"/>
                <w:lang w:val="sv-SE" w:eastAsia="zh-CN"/>
              </w:rPr>
              <w:lastRenderedPageBreak/>
              <w:t>Jika berhasil menghapus data pegawai akan ditampilkan layer pesan LP{-12</w:t>
            </w:r>
          </w:p>
        </w:tc>
      </w:tr>
      <w:tr w:rsidR="0013157E" w:rsidRPr="00DC221D" w14:paraId="08A2D946" w14:textId="77777777" w:rsidTr="00F60156">
        <w:tc>
          <w:tcPr>
            <w:tcW w:w="9180" w:type="dxa"/>
          </w:tcPr>
          <w:p w14:paraId="03EF97CD"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lastRenderedPageBreak/>
              <w:t>Spesifikasi Proses/Algoritma :</w:t>
            </w:r>
          </w:p>
          <w:p w14:paraId="199F32F2" w14:textId="77777777" w:rsidR="0013157E" w:rsidRPr="00F43038" w:rsidRDefault="0013157E" w:rsidP="00F60156">
            <w:pPr>
              <w:spacing w:after="0" w:line="240" w:lineRule="auto"/>
              <w:rPr>
                <w:rFonts w:ascii="XDPrime" w:eastAsia="SimSun" w:hAnsi="XDPrime" w:cs="Times New Roman"/>
                <w:sz w:val="24"/>
                <w:szCs w:val="24"/>
                <w:lang w:val="sv-SE" w:eastAsia="zh-CN"/>
              </w:rPr>
            </w:pPr>
            <w:r w:rsidRPr="00DC221D">
              <w:rPr>
                <w:rFonts w:ascii="XDPrime" w:eastAsia="SimSun" w:hAnsi="XDPrime" w:cs="Times New Roman"/>
                <w:sz w:val="24"/>
                <w:szCs w:val="24"/>
                <w:lang w:eastAsia="zh-CN"/>
              </w:rPr>
              <w:tab/>
            </w:r>
            <w:r w:rsidRPr="00F43038">
              <w:rPr>
                <w:rFonts w:ascii="XDPrime" w:eastAsia="SimSun" w:hAnsi="XDPrime" w:cs="Times New Roman"/>
                <w:sz w:val="24"/>
                <w:szCs w:val="24"/>
                <w:lang w:val="sv-SE" w:eastAsia="zh-CN"/>
              </w:rPr>
              <w:t>Jalankan QUE-3</w:t>
            </w:r>
          </w:p>
          <w:p w14:paraId="0B722C7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F43038">
              <w:rPr>
                <w:rFonts w:ascii="XDPrime" w:eastAsia="SimSun" w:hAnsi="XDPrime" w:cs="Times New Roman"/>
                <w:sz w:val="24"/>
                <w:szCs w:val="24"/>
                <w:lang w:val="sv-SE" w:eastAsia="zh-CN"/>
              </w:rPr>
              <w:tab/>
            </w:r>
            <w:r w:rsidRPr="00DC221D">
              <w:rPr>
                <w:rFonts w:ascii="XDPrime" w:eastAsia="SimSun" w:hAnsi="XDPrime" w:cs="Times New Roman"/>
                <w:sz w:val="24"/>
                <w:szCs w:val="24"/>
                <w:lang w:val="en-US" w:eastAsia="zh-CN"/>
              </w:rPr>
              <w:t>Pilih data yang akan dihapus</w:t>
            </w:r>
          </w:p>
          <w:p w14:paraId="362137D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Admin menekan button hapus) THEN</w:t>
            </w:r>
          </w:p>
          <w:p w14:paraId="3368D03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Tampilkan layer pesan LP-11</w:t>
            </w:r>
          </w:p>
          <w:p w14:paraId="5708609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Admin memilih Yes) THEN</w:t>
            </w:r>
          </w:p>
          <w:p w14:paraId="776D4FF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Jalankan query QUE-6</w:t>
            </w:r>
          </w:p>
          <w:p w14:paraId="37A0FCBD" w14:textId="7766E7B8"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Tampilkan layer pesan LP-1</w:t>
            </w:r>
            <w:r w:rsidR="0053066F" w:rsidRPr="00DC221D">
              <w:rPr>
                <w:rFonts w:ascii="XDPrime" w:eastAsia="SimSun" w:hAnsi="XDPrime" w:cs="Times New Roman"/>
                <w:sz w:val="24"/>
                <w:szCs w:val="24"/>
                <w:lang w:val="en-US" w:eastAsia="zh-CN"/>
              </w:rPr>
              <w:t>2</w:t>
            </w:r>
          </w:p>
          <w:p w14:paraId="360CA20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ELSE</w:t>
            </w:r>
          </w:p>
          <w:p w14:paraId="1DB07EF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 xml:space="preserve">       Batal menghapus</w:t>
            </w:r>
          </w:p>
          <w:p w14:paraId="1703D22D" w14:textId="77777777" w:rsidR="0013157E" w:rsidRPr="00DC221D" w:rsidRDefault="0013157E" w:rsidP="00F60156">
            <w:pPr>
              <w:spacing w:after="0" w:line="240" w:lineRule="auto"/>
              <w:rPr>
                <w:rFonts w:ascii="XDPrime" w:eastAsia="SimSun" w:hAnsi="XDPrime" w:cs="Times New Roman"/>
                <w:sz w:val="24"/>
                <w:szCs w:val="24"/>
                <w:lang w:eastAsia="zh-CN"/>
              </w:rPr>
            </w:pPr>
          </w:p>
        </w:tc>
      </w:tr>
    </w:tbl>
    <w:p w14:paraId="6A760C7F"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Report</w:t>
      </w:r>
    </w:p>
    <w:p w14:paraId="4DCA5B92" w14:textId="77777777" w:rsidR="0013157E" w:rsidRPr="00DC221D" w:rsidRDefault="0013157E" w:rsidP="007F6333">
      <w:pPr>
        <w:spacing w:after="0" w:line="240" w:lineRule="auto"/>
        <w:ind w:left="144" w:firstLine="720"/>
        <w:jc w:val="both"/>
        <w:rPr>
          <w:rFonts w:ascii="XDPrime" w:hAnsi="XDPrime" w:cs="Times New Roman"/>
          <w:sz w:val="24"/>
          <w:szCs w:val="24"/>
          <w:lang w:val="en-US"/>
        </w:rPr>
      </w:pPr>
      <w:r w:rsidRPr="00DC221D">
        <w:rPr>
          <w:rFonts w:ascii="XDPrime" w:eastAsia="SimSun" w:hAnsi="XDPrime" w:cs="Times New Roman"/>
          <w:sz w:val="24"/>
          <w:szCs w:val="24"/>
          <w:lang w:val="en-US" w:eastAsia="zh-CN"/>
        </w:rPr>
        <w:t>Tidak ada.</w:t>
      </w:r>
    </w:p>
    <w:p w14:paraId="6727DE68" w14:textId="77777777" w:rsidR="0013157E" w:rsidRPr="00DC221D" w:rsidRDefault="0013157E" w:rsidP="0013157E">
      <w:pPr>
        <w:rPr>
          <w:rFonts w:ascii="XDPrime" w:hAnsi="XDPrime" w:cs="Times New Roman"/>
          <w:sz w:val="24"/>
          <w:szCs w:val="24"/>
          <w:lang w:val="en-US"/>
        </w:rPr>
      </w:pPr>
    </w:p>
    <w:p w14:paraId="7F8C2AF9" w14:textId="77777777" w:rsidR="0013157E" w:rsidRPr="00DC221D" w:rsidRDefault="0013157E" w:rsidP="0013157E">
      <w:pPr>
        <w:rPr>
          <w:rFonts w:ascii="XDPrime" w:hAnsi="XDPrime"/>
          <w:lang w:eastAsia="en-US"/>
        </w:rPr>
      </w:pPr>
    </w:p>
    <w:p w14:paraId="3F598193" w14:textId="08115366" w:rsidR="0013157E" w:rsidRPr="00DC221D" w:rsidRDefault="0013157E" w:rsidP="0013157E">
      <w:pPr>
        <w:pStyle w:val="Heading3"/>
        <w:rPr>
          <w:rFonts w:ascii="XDPrime" w:hAnsi="XDPrime"/>
          <w:lang w:val="id-ID"/>
        </w:rPr>
      </w:pPr>
      <w:bookmarkStart w:id="196" w:name="_Toc155118263"/>
      <w:bookmarkStart w:id="197" w:name="_Toc155118311"/>
      <w:r w:rsidRPr="00F43038">
        <w:rPr>
          <w:rFonts w:ascii="XDPrime" w:hAnsi="XDPrime"/>
          <w:lang w:val="sv-SE"/>
        </w:rPr>
        <w:t>Spesifikasi Fungsi/Proses FS-</w:t>
      </w:r>
      <w:r w:rsidR="008F7750" w:rsidRPr="00F43038">
        <w:rPr>
          <w:rFonts w:ascii="XDPrime" w:hAnsi="XDPrime"/>
          <w:lang w:val="sv-SE"/>
        </w:rPr>
        <w:t>04</w:t>
      </w:r>
      <w:r w:rsidRPr="00F43038">
        <w:rPr>
          <w:rFonts w:ascii="XDPrime" w:hAnsi="XDPrime"/>
          <w:lang w:val="sv-SE"/>
        </w:rPr>
        <w:t>.</w:t>
      </w:r>
      <w:r w:rsidR="008F7750" w:rsidRPr="00F43038">
        <w:rPr>
          <w:rFonts w:ascii="XDPrime" w:hAnsi="XDPrime"/>
          <w:lang w:val="sv-SE"/>
        </w:rPr>
        <w:t>5</w:t>
      </w:r>
      <w:r w:rsidRPr="00F43038">
        <w:rPr>
          <w:rFonts w:ascii="XDPrime" w:hAnsi="XDPrime"/>
          <w:lang w:val="sv-SE"/>
        </w:rPr>
        <w:t xml:space="preserve"> Mencari</w:t>
      </w:r>
      <w:r w:rsidRPr="00DC221D">
        <w:rPr>
          <w:rFonts w:ascii="XDPrime" w:hAnsi="XDPrime"/>
          <w:lang w:val="id-ID"/>
        </w:rPr>
        <w:t xml:space="preserve"> Data Lowongan</w:t>
      </w:r>
      <w:bookmarkEnd w:id="196"/>
      <w:bookmarkEnd w:id="197"/>
    </w:p>
    <w:p w14:paraId="67CCCCA0" w14:textId="3DFAB6A8"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w:t>
      </w:r>
      <w:r w:rsidR="00331FA4" w:rsidRPr="00F43038">
        <w:rPr>
          <w:rFonts w:ascii="XDPrime" w:hAnsi="XDPrime" w:cs="Times New Roman"/>
          <w:sz w:val="24"/>
          <w:szCs w:val="24"/>
        </w:rPr>
        <w:t>04.5</w:t>
      </w:r>
      <w:r w:rsidRPr="00DC221D">
        <w:rPr>
          <w:rFonts w:ascii="XDPrime" w:hAnsi="XDPrime" w:cs="Times New Roman"/>
          <w:sz w:val="24"/>
          <w:szCs w:val="24"/>
        </w:rPr>
        <w:t xml:space="preserve"> Me</w:t>
      </w:r>
      <w:r w:rsidRPr="00F43038">
        <w:rPr>
          <w:rFonts w:ascii="XDPrime" w:hAnsi="XDPrime" w:cs="Times New Roman"/>
          <w:sz w:val="24"/>
          <w:szCs w:val="24"/>
        </w:rPr>
        <w:t>lihat</w:t>
      </w:r>
      <w:r w:rsidRPr="00DC221D">
        <w:rPr>
          <w:rFonts w:ascii="XDPrime" w:hAnsi="XDPrime" w:cs="Times New Roman"/>
          <w:sz w:val="24"/>
          <w:szCs w:val="24"/>
        </w:rPr>
        <w:t xml:space="preserve"> Data Lowongan</w:t>
      </w:r>
    </w:p>
    <w:p w14:paraId="36D3095E"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Proses ini adalah proses untuk m</w:t>
      </w:r>
      <w:r w:rsidRPr="00F43038">
        <w:rPr>
          <w:rFonts w:ascii="XDPrime" w:hAnsi="XDPrime" w:cs="Times New Roman"/>
          <w:sz w:val="24"/>
          <w:szCs w:val="24"/>
        </w:rPr>
        <w:t>elihat</w:t>
      </w:r>
      <w:r w:rsidRPr="00DC221D">
        <w:rPr>
          <w:rFonts w:ascii="XDPrime" w:hAnsi="XDPrime" w:cs="Times New Roman"/>
          <w:sz w:val="24"/>
          <w:szCs w:val="24"/>
        </w:rPr>
        <w:t xml:space="preserve"> data lowongan</w:t>
      </w:r>
    </w:p>
    <w:p w14:paraId="591B1C8F" w14:textId="77777777" w:rsidR="0013157E" w:rsidRPr="00F43038" w:rsidRDefault="0013157E" w:rsidP="0013157E">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r>
      <w:r w:rsidRPr="00F43038">
        <w:rPr>
          <w:rFonts w:ascii="XDPrime" w:hAnsi="XDPrime" w:cs="Times New Roman"/>
          <w:sz w:val="24"/>
          <w:szCs w:val="24"/>
        </w:rPr>
        <w:t>Layar dengan menu item, tabel dan form entry column</w:t>
      </w:r>
    </w:p>
    <w:p w14:paraId="002389BF" w14:textId="77777777" w:rsidR="0013157E" w:rsidRPr="00DC221D" w:rsidRDefault="0013157E" w:rsidP="0013157E">
      <w:pPr>
        <w:tabs>
          <w:tab w:val="left" w:pos="2127"/>
          <w:tab w:val="left" w:pos="2410"/>
        </w:tabs>
        <w:spacing w:after="0" w:line="240" w:lineRule="auto"/>
        <w:rPr>
          <w:rFonts w:ascii="XDPrime" w:hAnsi="XDPrime" w:cs="Times New Roman"/>
          <w:sz w:val="24"/>
          <w:szCs w:val="24"/>
        </w:rPr>
      </w:pPr>
    </w:p>
    <w:p w14:paraId="6E681829"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Input</w:t>
      </w:r>
    </w:p>
    <w:p w14:paraId="2A73CA71" w14:textId="77777777" w:rsidR="0013157E" w:rsidRPr="00DC221D" w:rsidRDefault="0013157E" w:rsidP="00331FA4">
      <w:pPr>
        <w:ind w:left="144" w:firstLine="720"/>
        <w:rPr>
          <w:rFonts w:ascii="XDPrime" w:hAnsi="XDPrime"/>
          <w:lang w:val="en-US" w:eastAsia="en-US"/>
        </w:rPr>
      </w:pPr>
      <w:r w:rsidRPr="00DC221D">
        <w:rPr>
          <w:rFonts w:ascii="XDPrime" w:hAnsi="XDPrime"/>
          <w:lang w:val="en-US" w:eastAsia="en-US"/>
        </w:rPr>
        <w:t>Tidak ada.</w:t>
      </w:r>
    </w:p>
    <w:p w14:paraId="675A82E5" w14:textId="7EC83423" w:rsidR="0013157E" w:rsidRPr="00DC221D" w:rsidRDefault="0013157E" w:rsidP="0013157E">
      <w:pPr>
        <w:pStyle w:val="Heading4"/>
        <w:spacing w:before="0" w:after="0"/>
        <w:rPr>
          <w:rFonts w:ascii="XDPrime" w:hAnsi="XDPrime"/>
          <w:szCs w:val="24"/>
        </w:rPr>
      </w:pPr>
      <w:r w:rsidRPr="00DC221D">
        <w:rPr>
          <w:rFonts w:ascii="XDPrime" w:hAnsi="XDPrime"/>
          <w:szCs w:val="24"/>
        </w:rPr>
        <w:t>Spesifikasi Tabel Output</w:t>
      </w:r>
    </w:p>
    <w:p w14:paraId="52951507" w14:textId="62091F4E" w:rsidR="00071338" w:rsidRPr="00DC221D" w:rsidRDefault="00071338" w:rsidP="00071338">
      <w:pPr>
        <w:pStyle w:val="Caption"/>
        <w:keepNext/>
      </w:pPr>
      <w:bookmarkStart w:id="198" w:name="_Toc154514378"/>
      <w:r w:rsidRPr="00DC221D">
        <w:t xml:space="preserve">Tabel 3. </w:t>
      </w:r>
      <w:r w:rsidR="00A077A0">
        <w:fldChar w:fldCharType="begin"/>
      </w:r>
      <w:r w:rsidR="00A077A0">
        <w:instrText xml:space="preserve"> SEQ Tabel_3. \* ARABIC </w:instrText>
      </w:r>
      <w:r w:rsidR="00A077A0">
        <w:fldChar w:fldCharType="separate"/>
      </w:r>
      <w:r w:rsidR="000E6C94">
        <w:rPr>
          <w:noProof/>
        </w:rPr>
        <w:t>36</w:t>
      </w:r>
      <w:r w:rsidR="00A077A0">
        <w:fldChar w:fldCharType="end"/>
      </w:r>
      <w:r w:rsidRPr="00DC221D">
        <w:t xml:space="preserve"> Spesifikasi Tabel Output Mencari Data Lowongan</w:t>
      </w:r>
      <w:bookmarkEnd w:id="19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13157E" w:rsidRPr="00DC221D" w14:paraId="54483756" w14:textId="77777777" w:rsidTr="00F60156">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165C7D9C" w14:textId="77777777" w:rsidR="0013157E" w:rsidRPr="00DC221D" w:rsidRDefault="0013157E" w:rsidP="00F60156">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754B8B28"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6E26744A" w14:textId="77777777" w:rsidR="0013157E" w:rsidRPr="00DC221D" w:rsidRDefault="0013157E" w:rsidP="00F60156">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3157E" w:rsidRPr="00DC221D" w14:paraId="34B4A56A" w14:textId="77777777" w:rsidTr="00F60156">
        <w:tc>
          <w:tcPr>
            <w:tcW w:w="567" w:type="dxa"/>
            <w:tcBorders>
              <w:top w:val="single" w:sz="4" w:space="0" w:color="auto"/>
              <w:left w:val="single" w:sz="4" w:space="0" w:color="auto"/>
              <w:bottom w:val="single" w:sz="4" w:space="0" w:color="auto"/>
              <w:right w:val="single" w:sz="4" w:space="0" w:color="auto"/>
            </w:tcBorders>
            <w:hideMark/>
          </w:tcPr>
          <w:p w14:paraId="717FD334"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4FD6607C" w14:textId="2AC59D6A" w:rsidR="0013157E" w:rsidRPr="00DC221D" w:rsidRDefault="0013157E" w:rsidP="00F60156">
            <w:pPr>
              <w:spacing w:after="0" w:line="240" w:lineRule="auto"/>
              <w:rPr>
                <w:rFonts w:ascii="XDPrime" w:hAnsi="XDPrime" w:cs="Times New Roman"/>
                <w:lang w:val="en-US"/>
              </w:rPr>
            </w:pPr>
            <w:r w:rsidRPr="00DC221D">
              <w:rPr>
                <w:rFonts w:ascii="XDPrime" w:hAnsi="XDPrime" w:cs="Times New Roman"/>
              </w:rPr>
              <w:t>TAB-</w:t>
            </w:r>
            <w:r w:rsidR="00331FA4" w:rsidRPr="00DC221D">
              <w:rPr>
                <w:rFonts w:ascii="XDPrime" w:hAnsi="XDPrime" w:cs="Times New Roman"/>
              </w:rPr>
              <w:t>2</w:t>
            </w:r>
          </w:p>
        </w:tc>
        <w:tc>
          <w:tcPr>
            <w:tcW w:w="3096" w:type="dxa"/>
            <w:tcBorders>
              <w:top w:val="single" w:sz="4" w:space="0" w:color="auto"/>
              <w:left w:val="single" w:sz="4" w:space="0" w:color="auto"/>
              <w:bottom w:val="single" w:sz="4" w:space="0" w:color="auto"/>
              <w:right w:val="single" w:sz="4" w:space="0" w:color="auto"/>
            </w:tcBorders>
            <w:hideMark/>
          </w:tcPr>
          <w:p w14:paraId="6E4052C8" w14:textId="77777777" w:rsidR="0013157E" w:rsidRPr="00DC221D" w:rsidRDefault="0013157E" w:rsidP="00F60156">
            <w:pPr>
              <w:spacing w:after="0" w:line="240" w:lineRule="auto"/>
              <w:rPr>
                <w:rFonts w:ascii="XDPrime" w:hAnsi="XDPrime" w:cs="Times New Roman"/>
              </w:rPr>
            </w:pPr>
            <w:r w:rsidRPr="00DC221D">
              <w:rPr>
                <w:rFonts w:ascii="XDPrime" w:hAnsi="XDPrime" w:cs="Times New Roman"/>
              </w:rPr>
              <w:t>TLowongan</w:t>
            </w:r>
          </w:p>
        </w:tc>
      </w:tr>
    </w:tbl>
    <w:p w14:paraId="113A9692" w14:textId="77777777" w:rsidR="0013157E" w:rsidRPr="00DC221D" w:rsidRDefault="0013157E" w:rsidP="0013157E">
      <w:pPr>
        <w:rPr>
          <w:rFonts w:ascii="XDPrime" w:hAnsi="XDPrime"/>
          <w:lang w:val="en-GB" w:eastAsia="en-US"/>
        </w:rPr>
      </w:pPr>
    </w:p>
    <w:p w14:paraId="0FAF2852" w14:textId="77777777" w:rsidR="0013157E" w:rsidRPr="00DC221D" w:rsidRDefault="0013157E" w:rsidP="0013157E">
      <w:pPr>
        <w:spacing w:after="0" w:line="240" w:lineRule="auto"/>
        <w:rPr>
          <w:rFonts w:ascii="XDPrime" w:hAnsi="XDPrime" w:cs="Times New Roman"/>
          <w:sz w:val="24"/>
          <w:szCs w:val="24"/>
          <w:lang w:val="en-US"/>
        </w:rPr>
      </w:pPr>
    </w:p>
    <w:p w14:paraId="4DAA9DFE" w14:textId="77777777" w:rsidR="0013157E" w:rsidRPr="00DC221D" w:rsidRDefault="0013157E" w:rsidP="0013157E">
      <w:pPr>
        <w:pStyle w:val="Heading4"/>
        <w:spacing w:before="0" w:after="0"/>
        <w:rPr>
          <w:rFonts w:ascii="XDPrime" w:hAnsi="XDPrime"/>
          <w:szCs w:val="24"/>
        </w:rPr>
      </w:pPr>
      <w:r w:rsidRPr="00DC221D">
        <w:rPr>
          <w:rFonts w:ascii="XDPrime" w:hAnsi="XDPrime"/>
          <w:szCs w:val="24"/>
        </w:rPr>
        <w:br w:type="page"/>
      </w:r>
      <w:r w:rsidRPr="00DC221D">
        <w:rPr>
          <w:rFonts w:ascii="XDPrime" w:hAnsi="XDPrime"/>
          <w:szCs w:val="24"/>
        </w:rPr>
        <w:lastRenderedPageBreak/>
        <w:t>Spesifikasi Layar Utama</w:t>
      </w:r>
    </w:p>
    <w:p w14:paraId="257BE8B3" w14:textId="77777777" w:rsidR="0013157E" w:rsidRPr="00DC221D" w:rsidRDefault="0013157E" w:rsidP="0013157E">
      <w:pPr>
        <w:rPr>
          <w:rFonts w:ascii="XDPrime" w:hAnsi="XDPrime"/>
          <w:lang w:val="en-GB" w:eastAsia="en-US"/>
        </w:rPr>
      </w:pPr>
    </w:p>
    <w:p w14:paraId="12A4F567" w14:textId="77777777" w:rsidR="00AF5ABC" w:rsidRPr="00DC221D" w:rsidRDefault="0013157E" w:rsidP="00AF5ABC">
      <w:pPr>
        <w:keepNext/>
        <w:ind w:hanging="1418"/>
        <w:rPr>
          <w:rFonts w:ascii="XDPrime" w:hAnsi="XDPrime"/>
        </w:rPr>
      </w:pPr>
      <w:r w:rsidRPr="00DC221D">
        <w:rPr>
          <w:rFonts w:ascii="XDPrime" w:hAnsi="XDPrime"/>
          <w:noProof/>
          <w:lang w:val="en-GB" w:eastAsia="en-US"/>
        </w:rPr>
        <w:drawing>
          <wp:inline distT="0" distB="0" distL="0" distR="0" wp14:anchorId="7A0CED8C" wp14:editId="5D02023A">
            <wp:extent cx="6360160" cy="3136232"/>
            <wp:effectExtent l="0" t="0" r="2540" b="7620"/>
            <wp:docPr id="837026453" name="Gambar 83702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6453" name="Gambar 837026453"/>
                    <pic:cNvPicPr/>
                  </pic:nvPicPr>
                  <pic:blipFill>
                    <a:blip r:embed="rId19">
                      <a:extLst>
                        <a:ext uri="{28A0092B-C50C-407E-A947-70E740481C1C}">
                          <a14:useLocalDpi xmlns:a14="http://schemas.microsoft.com/office/drawing/2010/main" val="0"/>
                        </a:ext>
                      </a:extLst>
                    </a:blip>
                    <a:stretch>
                      <a:fillRect/>
                    </a:stretch>
                  </pic:blipFill>
                  <pic:spPr>
                    <a:xfrm>
                      <a:off x="0" y="0"/>
                      <a:ext cx="6382103" cy="3147052"/>
                    </a:xfrm>
                    <a:prstGeom prst="rect">
                      <a:avLst/>
                    </a:prstGeom>
                  </pic:spPr>
                </pic:pic>
              </a:graphicData>
            </a:graphic>
          </wp:inline>
        </w:drawing>
      </w:r>
    </w:p>
    <w:p w14:paraId="1D9AE330" w14:textId="5A2182F3" w:rsidR="0013157E" w:rsidRPr="00F43038" w:rsidRDefault="00AF5ABC" w:rsidP="00AF5ABC">
      <w:pPr>
        <w:pStyle w:val="Caption"/>
        <w:rPr>
          <w:lang w:val="sv-SE"/>
        </w:rPr>
      </w:pPr>
      <w:bookmarkStart w:id="199" w:name="_Toc154510246"/>
      <w:r w:rsidRPr="00DC221D">
        <w:t>Gambar 3.</w:t>
      </w:r>
      <w:r w:rsidRPr="00DC221D">
        <w:fldChar w:fldCharType="begin"/>
      </w:r>
      <w:r w:rsidRPr="00DC221D">
        <w:instrText xml:space="preserve"> SEQ Gambar_3. \* ARABIC </w:instrText>
      </w:r>
      <w:r w:rsidRPr="00DC221D">
        <w:fldChar w:fldCharType="separate"/>
      </w:r>
      <w:r w:rsidR="000E6C94">
        <w:rPr>
          <w:noProof/>
        </w:rPr>
        <w:t>7</w:t>
      </w:r>
      <w:r w:rsidRPr="00DC221D">
        <w:fldChar w:fldCharType="end"/>
      </w:r>
      <w:r w:rsidRPr="00DC221D">
        <w:t xml:space="preserve"> Spesifikasi Layar Utama M</w:t>
      </w:r>
      <w:r w:rsidR="00071338" w:rsidRPr="00DC221D">
        <w:t>encari</w:t>
      </w:r>
      <w:r w:rsidRPr="00DC221D">
        <w:t xml:space="preserve"> Data Lowongan</w:t>
      </w:r>
      <w:bookmarkEnd w:id="199"/>
    </w:p>
    <w:p w14:paraId="5A0A58D7" w14:textId="77777777" w:rsidR="0013157E" w:rsidRPr="00DC221D" w:rsidRDefault="0013157E" w:rsidP="0013157E">
      <w:pPr>
        <w:spacing w:after="0" w:line="240" w:lineRule="auto"/>
        <w:rPr>
          <w:rFonts w:ascii="XDPrime" w:hAnsi="XDPrime" w:cs="Times New Roman"/>
          <w:sz w:val="24"/>
          <w:szCs w:val="24"/>
        </w:rPr>
      </w:pPr>
    </w:p>
    <w:p w14:paraId="59FF16FB"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Query</w:t>
      </w:r>
    </w:p>
    <w:p w14:paraId="3CCD49A8" w14:textId="601BFAB2" w:rsidR="00071338" w:rsidRPr="00DC221D" w:rsidRDefault="00071338" w:rsidP="00071338">
      <w:pPr>
        <w:pStyle w:val="Caption"/>
        <w:keepNext/>
      </w:pPr>
      <w:bookmarkStart w:id="200" w:name="_Toc154514379"/>
      <w:r w:rsidRPr="00DC221D">
        <w:t xml:space="preserve">Tabel 3. </w:t>
      </w:r>
      <w:r w:rsidR="00A077A0">
        <w:fldChar w:fldCharType="begin"/>
      </w:r>
      <w:r w:rsidR="00A077A0">
        <w:instrText xml:space="preserve"> SEQ Tabel_3. \* ARABIC </w:instrText>
      </w:r>
      <w:r w:rsidR="00A077A0">
        <w:fldChar w:fldCharType="separate"/>
      </w:r>
      <w:r w:rsidR="000E6C94">
        <w:rPr>
          <w:noProof/>
        </w:rPr>
        <w:t>37</w:t>
      </w:r>
      <w:r w:rsidR="00A077A0">
        <w:fldChar w:fldCharType="end"/>
      </w:r>
      <w:r w:rsidRPr="00DC221D">
        <w:t xml:space="preserve"> Spesifikasi Query Mencari data Lowongan</w:t>
      </w:r>
      <w:bookmarkEnd w:id="20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232"/>
        <w:gridCol w:w="5235"/>
      </w:tblGrid>
      <w:tr w:rsidR="0013157E" w:rsidRPr="00DC221D" w14:paraId="1F1E2D7A" w14:textId="77777777" w:rsidTr="00071338">
        <w:tc>
          <w:tcPr>
            <w:tcW w:w="1360" w:type="dxa"/>
            <w:shd w:val="clear" w:color="auto" w:fill="CCCCCC"/>
          </w:tcPr>
          <w:p w14:paraId="2A218416"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w:t>
            </w:r>
            <w:r w:rsidRPr="00DC221D">
              <w:rPr>
                <w:rFonts w:ascii="XDPrime" w:eastAsia="SimSun" w:hAnsi="XDPrime" w:cs="Times New Roman"/>
                <w:sz w:val="24"/>
                <w:szCs w:val="24"/>
                <w:lang w:eastAsia="zh-CN"/>
              </w:rPr>
              <w:t xml:space="preserve"> Query</w:t>
            </w:r>
          </w:p>
        </w:tc>
        <w:tc>
          <w:tcPr>
            <w:tcW w:w="1176" w:type="dxa"/>
            <w:shd w:val="clear" w:color="auto" w:fill="CCCCCC"/>
          </w:tcPr>
          <w:p w14:paraId="62D4FEDB"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Deskripsi</w:t>
            </w:r>
          </w:p>
        </w:tc>
        <w:tc>
          <w:tcPr>
            <w:tcW w:w="5283" w:type="dxa"/>
            <w:shd w:val="clear" w:color="auto" w:fill="CCCCCC"/>
          </w:tcPr>
          <w:p w14:paraId="2042009C"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Ekspresi Query</w:t>
            </w:r>
          </w:p>
        </w:tc>
      </w:tr>
      <w:tr w:rsidR="0013157E" w:rsidRPr="00DC221D" w14:paraId="0A1A6672" w14:textId="77777777" w:rsidTr="00071338">
        <w:trPr>
          <w:trHeight w:val="1331"/>
        </w:trPr>
        <w:tc>
          <w:tcPr>
            <w:tcW w:w="1360" w:type="dxa"/>
          </w:tcPr>
          <w:p w14:paraId="63C35BC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QUE-</w:t>
            </w:r>
            <w:r w:rsidRPr="00DC221D">
              <w:rPr>
                <w:rFonts w:ascii="XDPrime" w:eastAsia="SimSun" w:hAnsi="XDPrime" w:cs="Times New Roman"/>
                <w:sz w:val="24"/>
                <w:szCs w:val="24"/>
                <w:lang w:val="en-US" w:eastAsia="zh-CN"/>
              </w:rPr>
              <w:t>7</w:t>
            </w:r>
          </w:p>
        </w:tc>
        <w:tc>
          <w:tcPr>
            <w:tcW w:w="1176" w:type="dxa"/>
          </w:tcPr>
          <w:p w14:paraId="58A43BC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Melihat data lowongan</w:t>
            </w:r>
          </w:p>
        </w:tc>
        <w:tc>
          <w:tcPr>
            <w:tcW w:w="5283" w:type="dxa"/>
          </w:tcPr>
          <w:p w14:paraId="2F9534E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SELECT nama_lowongan FROM t_lowongan_kerja</w:t>
            </w:r>
          </w:p>
        </w:tc>
      </w:tr>
    </w:tbl>
    <w:p w14:paraId="31D8DA90" w14:textId="77777777" w:rsidR="0013157E" w:rsidRPr="00DC221D" w:rsidRDefault="0013157E" w:rsidP="0013157E">
      <w:pPr>
        <w:ind w:left="864"/>
        <w:rPr>
          <w:rFonts w:ascii="XDPrime" w:hAnsi="XDPrime"/>
          <w:lang w:eastAsia="zh-CN"/>
        </w:rPr>
      </w:pPr>
    </w:p>
    <w:p w14:paraId="67459429"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Field Data pada Layar</w:t>
      </w:r>
    </w:p>
    <w:p w14:paraId="7351DE87" w14:textId="77777777" w:rsidR="0013157E" w:rsidRPr="00DC221D" w:rsidRDefault="0013157E" w:rsidP="0013157E">
      <w:pPr>
        <w:rPr>
          <w:rFonts w:ascii="XDPrime" w:hAnsi="XDPrime"/>
          <w:lang w:eastAsia="zh-CN"/>
        </w:rPr>
      </w:pPr>
    </w:p>
    <w:p w14:paraId="5EAB447C" w14:textId="4716789F" w:rsidR="00071338" w:rsidRPr="00DC221D" w:rsidRDefault="00071338" w:rsidP="00071338">
      <w:pPr>
        <w:pStyle w:val="Caption"/>
        <w:keepNext/>
      </w:pPr>
      <w:bookmarkStart w:id="201" w:name="_Toc154514380"/>
      <w:r w:rsidRPr="00DC221D">
        <w:t xml:space="preserve">Tabel 3. </w:t>
      </w:r>
      <w:r w:rsidR="00A077A0">
        <w:fldChar w:fldCharType="begin"/>
      </w:r>
      <w:r w:rsidR="00A077A0">
        <w:instrText xml:space="preserve"> SEQ Tabel_3. \* ARABIC </w:instrText>
      </w:r>
      <w:r w:rsidR="00A077A0">
        <w:fldChar w:fldCharType="separate"/>
      </w:r>
      <w:r w:rsidR="000E6C94">
        <w:rPr>
          <w:noProof/>
        </w:rPr>
        <w:t>38</w:t>
      </w:r>
      <w:r w:rsidR="00A077A0">
        <w:fldChar w:fldCharType="end"/>
      </w:r>
      <w:r w:rsidRPr="00DC221D">
        <w:t xml:space="preserve"> Spesifikasi Field Data Pada Layar Mencari Data Lowongan</w:t>
      </w:r>
      <w:bookmarkEnd w:id="20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1516"/>
        <w:gridCol w:w="1341"/>
        <w:gridCol w:w="850"/>
        <w:gridCol w:w="993"/>
        <w:gridCol w:w="992"/>
        <w:gridCol w:w="1411"/>
      </w:tblGrid>
      <w:tr w:rsidR="0013157E" w:rsidRPr="00DC221D" w14:paraId="31D6A3CF" w14:textId="77777777" w:rsidTr="00F60156">
        <w:tc>
          <w:tcPr>
            <w:tcW w:w="716" w:type="dxa"/>
            <w:shd w:val="clear" w:color="auto" w:fill="CCCCCC"/>
          </w:tcPr>
          <w:p w14:paraId="26D2E7FE"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Label</w:t>
            </w:r>
          </w:p>
        </w:tc>
        <w:tc>
          <w:tcPr>
            <w:tcW w:w="1516" w:type="dxa"/>
            <w:shd w:val="clear" w:color="auto" w:fill="CCCCCC"/>
          </w:tcPr>
          <w:p w14:paraId="041AB400"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Field</w:t>
            </w:r>
          </w:p>
        </w:tc>
        <w:tc>
          <w:tcPr>
            <w:tcW w:w="1341" w:type="dxa"/>
            <w:shd w:val="clear" w:color="auto" w:fill="CCCCCC"/>
          </w:tcPr>
          <w:p w14:paraId="0F78045F"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Tabel/Query</w:t>
            </w:r>
          </w:p>
        </w:tc>
        <w:tc>
          <w:tcPr>
            <w:tcW w:w="850" w:type="dxa"/>
            <w:shd w:val="clear" w:color="auto" w:fill="CCCCCC"/>
          </w:tcPr>
          <w:p w14:paraId="0A4C75F9"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I/O</w:t>
            </w:r>
          </w:p>
        </w:tc>
        <w:tc>
          <w:tcPr>
            <w:tcW w:w="993" w:type="dxa"/>
            <w:shd w:val="clear" w:color="auto" w:fill="CCCCCC"/>
          </w:tcPr>
          <w:p w14:paraId="3256938C"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Format</w:t>
            </w:r>
          </w:p>
        </w:tc>
        <w:tc>
          <w:tcPr>
            <w:tcW w:w="992" w:type="dxa"/>
            <w:shd w:val="clear" w:color="auto" w:fill="CCCCCC"/>
          </w:tcPr>
          <w:p w14:paraId="3E671D47"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Validasi</w:t>
            </w:r>
          </w:p>
        </w:tc>
        <w:tc>
          <w:tcPr>
            <w:tcW w:w="1411" w:type="dxa"/>
            <w:shd w:val="clear" w:color="auto" w:fill="CCCCCC"/>
          </w:tcPr>
          <w:p w14:paraId="14DB0835"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2E7E87C3" w14:textId="77777777" w:rsidTr="00F60156">
        <w:tc>
          <w:tcPr>
            <w:tcW w:w="716" w:type="dxa"/>
          </w:tcPr>
          <w:p w14:paraId="12570BC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06B810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IdPerusahaan</w:t>
            </w:r>
          </w:p>
        </w:tc>
        <w:tc>
          <w:tcPr>
            <w:tcW w:w="1341" w:type="dxa"/>
          </w:tcPr>
          <w:p w14:paraId="274191B5" w14:textId="48F8689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97F8E0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4D78114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123CE61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45537A1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Perusahaan</w:t>
            </w:r>
          </w:p>
        </w:tc>
      </w:tr>
      <w:tr w:rsidR="0013157E" w:rsidRPr="00DC221D" w14:paraId="42B4A902" w14:textId="77777777" w:rsidTr="00F60156">
        <w:tc>
          <w:tcPr>
            <w:tcW w:w="716" w:type="dxa"/>
          </w:tcPr>
          <w:p w14:paraId="472B166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B079A6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IdLowongan</w:t>
            </w:r>
          </w:p>
        </w:tc>
        <w:tc>
          <w:tcPr>
            <w:tcW w:w="1341" w:type="dxa"/>
          </w:tcPr>
          <w:p w14:paraId="4DBC3119" w14:textId="7CD143AA"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47B45C5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6D46F0F5"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596DD2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7AF7F5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lowongan</w:t>
            </w:r>
          </w:p>
        </w:tc>
      </w:tr>
      <w:tr w:rsidR="0013157E" w:rsidRPr="00DC221D" w14:paraId="7E72A44C" w14:textId="77777777" w:rsidTr="00F60156">
        <w:tc>
          <w:tcPr>
            <w:tcW w:w="716" w:type="dxa"/>
          </w:tcPr>
          <w:p w14:paraId="27C4965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w:t>
            </w:r>
          </w:p>
        </w:tc>
        <w:tc>
          <w:tcPr>
            <w:tcW w:w="1516" w:type="dxa"/>
          </w:tcPr>
          <w:p w14:paraId="3BC8F8B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NamaPerusahaan</w:t>
            </w:r>
          </w:p>
        </w:tc>
        <w:tc>
          <w:tcPr>
            <w:tcW w:w="1341" w:type="dxa"/>
          </w:tcPr>
          <w:p w14:paraId="27FABEFB" w14:textId="031DD6A9"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597D5AA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390ABC36"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BE348C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096B8FA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perusahaan</w:t>
            </w:r>
          </w:p>
        </w:tc>
      </w:tr>
      <w:tr w:rsidR="0013157E" w:rsidRPr="00DC221D" w14:paraId="284BF48D" w14:textId="77777777" w:rsidTr="00F60156">
        <w:tc>
          <w:tcPr>
            <w:tcW w:w="716" w:type="dxa"/>
          </w:tcPr>
          <w:p w14:paraId="0F16056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AD900D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NamaLowongan</w:t>
            </w:r>
          </w:p>
        </w:tc>
        <w:tc>
          <w:tcPr>
            <w:tcW w:w="1341" w:type="dxa"/>
          </w:tcPr>
          <w:p w14:paraId="52018D65" w14:textId="2AC0B549"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209A475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59B0954C"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65C6EA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030D178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lowongan</w:t>
            </w:r>
          </w:p>
        </w:tc>
      </w:tr>
      <w:tr w:rsidR="0013157E" w:rsidRPr="00DC221D" w14:paraId="7CAAB9C0" w14:textId="77777777" w:rsidTr="00F60156">
        <w:tc>
          <w:tcPr>
            <w:tcW w:w="716" w:type="dxa"/>
          </w:tcPr>
          <w:p w14:paraId="04F197A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43537E4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w:t>
            </w:r>
          </w:p>
        </w:tc>
        <w:tc>
          <w:tcPr>
            <w:tcW w:w="1341" w:type="dxa"/>
          </w:tcPr>
          <w:p w14:paraId="7520C58E" w14:textId="3DF78B96"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0547CF4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2EE77F7B"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2125D5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5947DC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 pencari kerja</w:t>
            </w:r>
          </w:p>
        </w:tc>
      </w:tr>
      <w:tr w:rsidR="0013157E" w:rsidRPr="00DC221D" w14:paraId="5CE1A035" w14:textId="77777777" w:rsidTr="00F60156">
        <w:tc>
          <w:tcPr>
            <w:tcW w:w="716" w:type="dxa"/>
          </w:tcPr>
          <w:p w14:paraId="3CA4E5E6"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D1478C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JenisKelamin</w:t>
            </w:r>
          </w:p>
        </w:tc>
        <w:tc>
          <w:tcPr>
            <w:tcW w:w="1341" w:type="dxa"/>
          </w:tcPr>
          <w:p w14:paraId="356B3EEB" w14:textId="5CB2D0B5"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6E598D2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7C89959E" w14:textId="7A34C4AB"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53DB6EC"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B9F648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 kelamin pencari kerja</w:t>
            </w:r>
          </w:p>
        </w:tc>
      </w:tr>
      <w:tr w:rsidR="0013157E" w:rsidRPr="00DC221D" w14:paraId="0CC635A0" w14:textId="77777777" w:rsidTr="00F60156">
        <w:tc>
          <w:tcPr>
            <w:tcW w:w="716" w:type="dxa"/>
          </w:tcPr>
          <w:p w14:paraId="56CBFE9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AF227C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w:t>
            </w:r>
          </w:p>
        </w:tc>
        <w:tc>
          <w:tcPr>
            <w:tcW w:w="1341" w:type="dxa"/>
          </w:tcPr>
          <w:p w14:paraId="66EC664A" w14:textId="52FD9A14"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161D07D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72C38119"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513C97C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C97F607"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IPK pencari kerja</w:t>
            </w:r>
          </w:p>
        </w:tc>
      </w:tr>
      <w:tr w:rsidR="0013157E" w:rsidRPr="00DC221D" w14:paraId="25039FE3" w14:textId="77777777" w:rsidTr="00F60156">
        <w:tc>
          <w:tcPr>
            <w:tcW w:w="716" w:type="dxa"/>
          </w:tcPr>
          <w:p w14:paraId="2B03EEC1"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50EB1B5C" w14:textId="54E6E0F8"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JamKerja</w:t>
            </w:r>
          </w:p>
        </w:tc>
        <w:tc>
          <w:tcPr>
            <w:tcW w:w="1341" w:type="dxa"/>
          </w:tcPr>
          <w:p w14:paraId="66856991" w14:textId="660CC170"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272FD50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710BBF29"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AB1776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353DF598"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Jam kerja</w:t>
            </w:r>
          </w:p>
        </w:tc>
      </w:tr>
      <w:tr w:rsidR="0013157E" w:rsidRPr="00DC221D" w14:paraId="2BC14FCC" w14:textId="77777777" w:rsidTr="00F60156">
        <w:tc>
          <w:tcPr>
            <w:tcW w:w="716" w:type="dxa"/>
          </w:tcPr>
          <w:p w14:paraId="17198EE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4A8ADED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w:t>
            </w:r>
          </w:p>
        </w:tc>
        <w:tc>
          <w:tcPr>
            <w:tcW w:w="1341" w:type="dxa"/>
          </w:tcPr>
          <w:p w14:paraId="4C930803" w14:textId="1265CD2B"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3FA7403E"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0E586C9C" w14:textId="5569DA2B"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14B473A"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FF882D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mulai kerja</w:t>
            </w:r>
          </w:p>
        </w:tc>
      </w:tr>
      <w:tr w:rsidR="0013157E" w:rsidRPr="00DC221D" w14:paraId="46A696FC" w14:textId="77777777" w:rsidTr="00F60156">
        <w:tc>
          <w:tcPr>
            <w:tcW w:w="716" w:type="dxa"/>
          </w:tcPr>
          <w:p w14:paraId="321F142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6D553492"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TanggalBerakhir</w:t>
            </w:r>
          </w:p>
        </w:tc>
        <w:tc>
          <w:tcPr>
            <w:tcW w:w="1341" w:type="dxa"/>
          </w:tcPr>
          <w:p w14:paraId="78CEB068" w14:textId="667C982D"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TLowongaKerja</w:t>
            </w:r>
          </w:p>
        </w:tc>
        <w:tc>
          <w:tcPr>
            <w:tcW w:w="850" w:type="dxa"/>
          </w:tcPr>
          <w:p w14:paraId="2C529139"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769A12E4" w14:textId="77777777" w:rsidR="0013157E" w:rsidRPr="00DC221D" w:rsidRDefault="0013157E" w:rsidP="00F60156">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FD3B73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482821D4"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Tanggal berakhir kerja</w:t>
            </w:r>
          </w:p>
        </w:tc>
      </w:tr>
    </w:tbl>
    <w:p w14:paraId="7FFB1AA2" w14:textId="77777777" w:rsidR="0013157E" w:rsidRPr="00DC221D" w:rsidRDefault="0013157E" w:rsidP="0013157E">
      <w:pPr>
        <w:rPr>
          <w:rFonts w:ascii="XDPrime" w:hAnsi="XDPrime"/>
          <w:lang w:eastAsia="zh-CN"/>
        </w:rPr>
      </w:pPr>
    </w:p>
    <w:p w14:paraId="5F39B7EE" w14:textId="77777777" w:rsidR="0013157E" w:rsidRPr="00DC221D" w:rsidRDefault="0013157E" w:rsidP="0013157E">
      <w:pPr>
        <w:rPr>
          <w:rFonts w:ascii="XDPrime" w:hAnsi="XDPrime"/>
          <w:lang w:eastAsia="zh-CN"/>
        </w:rPr>
      </w:pPr>
    </w:p>
    <w:p w14:paraId="445201B3"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Function Key/Objek-Objek Pada Layar</w:t>
      </w:r>
    </w:p>
    <w:p w14:paraId="684E849F" w14:textId="4847D491" w:rsidR="00071338" w:rsidRPr="00DC221D" w:rsidRDefault="00071338" w:rsidP="00071338">
      <w:pPr>
        <w:pStyle w:val="Caption"/>
        <w:keepNext/>
      </w:pPr>
      <w:bookmarkStart w:id="202" w:name="_Toc154514381"/>
      <w:r w:rsidRPr="00DC221D">
        <w:t xml:space="preserve">Tabel 3. </w:t>
      </w:r>
      <w:r w:rsidR="00A077A0">
        <w:fldChar w:fldCharType="begin"/>
      </w:r>
      <w:r w:rsidR="00A077A0">
        <w:instrText xml:space="preserve"> SEQ Tabel_3. \* ARABIC </w:instrText>
      </w:r>
      <w:r w:rsidR="00A077A0">
        <w:fldChar w:fldCharType="separate"/>
      </w:r>
      <w:r w:rsidR="000E6C94">
        <w:rPr>
          <w:noProof/>
        </w:rPr>
        <w:t>39</w:t>
      </w:r>
      <w:r w:rsidR="00A077A0">
        <w:fldChar w:fldCharType="end"/>
      </w:r>
      <w:r w:rsidRPr="00DC221D">
        <w:t xml:space="preserve"> Spesifikasi Function Key/Objek Pada Layar </w:t>
      </w:r>
      <w:r w:rsidR="000042E2" w:rsidRPr="00DC221D">
        <w:t>Mencari Data Lowongan</w:t>
      </w:r>
      <w:bookmarkEnd w:id="20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372"/>
        <w:gridCol w:w="4106"/>
      </w:tblGrid>
      <w:tr w:rsidR="0013157E" w:rsidRPr="00DC221D" w14:paraId="0138A360" w14:textId="77777777" w:rsidTr="00071338">
        <w:tc>
          <w:tcPr>
            <w:tcW w:w="1341" w:type="dxa"/>
            <w:shd w:val="clear" w:color="auto" w:fill="CCCCCC"/>
          </w:tcPr>
          <w:p w14:paraId="1917FA82"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372" w:type="dxa"/>
            <w:shd w:val="clear" w:color="auto" w:fill="CCCCCC"/>
          </w:tcPr>
          <w:p w14:paraId="47F215D5"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4106" w:type="dxa"/>
            <w:shd w:val="clear" w:color="auto" w:fill="CCCCCC"/>
          </w:tcPr>
          <w:p w14:paraId="2D3C6698" w14:textId="77777777" w:rsidR="0013157E" w:rsidRPr="00DC221D" w:rsidRDefault="0013157E" w:rsidP="00F60156">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3157E" w:rsidRPr="00DC221D" w14:paraId="37249156" w14:textId="77777777" w:rsidTr="00071338">
        <w:tc>
          <w:tcPr>
            <w:tcW w:w="1341" w:type="dxa"/>
          </w:tcPr>
          <w:p w14:paraId="74E0384B"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btnCari</w:t>
            </w:r>
          </w:p>
        </w:tc>
        <w:tc>
          <w:tcPr>
            <w:tcW w:w="2372" w:type="dxa"/>
          </w:tcPr>
          <w:p w14:paraId="58DC8BB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4106" w:type="dxa"/>
          </w:tcPr>
          <w:p w14:paraId="1FE88AE1" w14:textId="77777777" w:rsidR="0013157E" w:rsidRPr="00DC221D" w:rsidRDefault="0013157E" w:rsidP="00F60156">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ALGO-8</w:t>
            </w:r>
          </w:p>
        </w:tc>
      </w:tr>
    </w:tbl>
    <w:p w14:paraId="10E8618B"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55DC7048" w14:textId="030487C2" w:rsidR="000042E2" w:rsidRPr="00DC221D" w:rsidRDefault="000042E2" w:rsidP="000042E2">
      <w:pPr>
        <w:pStyle w:val="Caption"/>
        <w:keepNext/>
      </w:pPr>
      <w:bookmarkStart w:id="203" w:name="_Toc154514382"/>
      <w:r w:rsidRPr="00DC221D">
        <w:t xml:space="preserve">Tabel 3. </w:t>
      </w:r>
      <w:r w:rsidR="00A077A0">
        <w:fldChar w:fldCharType="begin"/>
      </w:r>
      <w:r w:rsidR="00A077A0">
        <w:instrText xml:space="preserve"> SEQ Tabel_3. \* ARABIC </w:instrText>
      </w:r>
      <w:r w:rsidR="00A077A0">
        <w:fldChar w:fldCharType="separate"/>
      </w:r>
      <w:r w:rsidR="000E6C94">
        <w:rPr>
          <w:noProof/>
        </w:rPr>
        <w:t>40</w:t>
      </w:r>
      <w:r w:rsidR="00A077A0">
        <w:fldChar w:fldCharType="end"/>
      </w:r>
      <w:r w:rsidR="00AB2834" w:rsidRPr="00DC221D">
        <w:t xml:space="preserve"> Spesifikasi Layar Pesan Mencari Data Lowongan</w:t>
      </w:r>
      <w:bookmarkEnd w:id="20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3577"/>
        <w:gridCol w:w="3065"/>
      </w:tblGrid>
      <w:tr w:rsidR="0013157E" w:rsidRPr="00DC221D" w14:paraId="424174C7" w14:textId="77777777" w:rsidTr="00F60156">
        <w:tc>
          <w:tcPr>
            <w:tcW w:w="1101" w:type="dxa"/>
            <w:shd w:val="clear" w:color="auto" w:fill="CCCCCC"/>
          </w:tcPr>
          <w:p w14:paraId="3DF2C80B"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Id_</w:t>
            </w:r>
            <w:r w:rsidRPr="00DC221D">
              <w:rPr>
                <w:rFonts w:ascii="XDPrime" w:eastAsia="SimSun" w:hAnsi="XDPrime" w:cs="Times New Roman"/>
                <w:sz w:val="24"/>
                <w:szCs w:val="24"/>
                <w:lang w:eastAsia="zh-CN"/>
              </w:rPr>
              <w:t>Pesan</w:t>
            </w:r>
          </w:p>
        </w:tc>
        <w:tc>
          <w:tcPr>
            <w:tcW w:w="3618" w:type="dxa"/>
            <w:shd w:val="clear" w:color="auto" w:fill="CCCCCC"/>
          </w:tcPr>
          <w:p w14:paraId="25F130D4"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Waktu Kemunculan</w:t>
            </w:r>
          </w:p>
        </w:tc>
        <w:tc>
          <w:tcPr>
            <w:tcW w:w="3100" w:type="dxa"/>
            <w:shd w:val="clear" w:color="auto" w:fill="CCCCCC"/>
          </w:tcPr>
          <w:p w14:paraId="30EAFEE5" w14:textId="77777777" w:rsidR="0013157E" w:rsidRPr="00DC221D" w:rsidRDefault="0013157E" w:rsidP="00F60156">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Isi Pesan</w:t>
            </w:r>
          </w:p>
        </w:tc>
      </w:tr>
      <w:tr w:rsidR="0013157E" w:rsidRPr="00DC221D" w14:paraId="3CA5DEAE" w14:textId="77777777" w:rsidTr="00F60156">
        <w:tc>
          <w:tcPr>
            <w:tcW w:w="1101" w:type="dxa"/>
          </w:tcPr>
          <w:p w14:paraId="6429CB1C" w14:textId="56C4A2FC"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LP-</w:t>
            </w:r>
            <w:r w:rsidRPr="00DC221D">
              <w:rPr>
                <w:rFonts w:ascii="XDPrime" w:eastAsia="SimSun" w:hAnsi="XDPrime" w:cs="Times New Roman"/>
                <w:sz w:val="24"/>
                <w:szCs w:val="24"/>
                <w:lang w:val="en-US" w:eastAsia="zh-CN"/>
              </w:rPr>
              <w:t>1</w:t>
            </w:r>
            <w:r w:rsidR="00C8794B">
              <w:rPr>
                <w:rFonts w:ascii="XDPrime" w:eastAsia="SimSun" w:hAnsi="XDPrime" w:cs="Times New Roman"/>
                <w:sz w:val="24"/>
                <w:szCs w:val="24"/>
                <w:lang w:val="en-US" w:eastAsia="zh-CN"/>
              </w:rPr>
              <w:t>5</w:t>
            </w:r>
          </w:p>
        </w:tc>
        <w:tc>
          <w:tcPr>
            <w:tcW w:w="3618" w:type="dxa"/>
          </w:tcPr>
          <w:p w14:paraId="3261E2B0"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Saat menekan button cari</w:t>
            </w:r>
          </w:p>
        </w:tc>
        <w:tc>
          <w:tcPr>
            <w:tcW w:w="3100" w:type="dxa"/>
          </w:tcPr>
          <w:p w14:paraId="70425AE4" w14:textId="77777777" w:rsidR="0013157E" w:rsidRPr="00F43038" w:rsidRDefault="0013157E" w:rsidP="00F60156">
            <w:pPr>
              <w:spacing w:after="0" w:line="240" w:lineRule="auto"/>
              <w:rPr>
                <w:rFonts w:ascii="XDPrime" w:eastAsia="SimSun" w:hAnsi="XDPrime" w:cs="Times New Roman"/>
                <w:sz w:val="24"/>
                <w:szCs w:val="24"/>
                <w:lang w:val="sv-SE" w:eastAsia="zh-CN"/>
              </w:rPr>
            </w:pPr>
            <w:r w:rsidRPr="00F43038">
              <w:rPr>
                <w:rFonts w:ascii="XDPrime" w:eastAsia="SimSun" w:hAnsi="XDPrime" w:cs="Times New Roman"/>
                <w:sz w:val="24"/>
                <w:szCs w:val="24"/>
                <w:lang w:val="sv-SE" w:eastAsia="zh-CN"/>
              </w:rPr>
              <w:t>Data lowongan yang dicari tidak ditemukan</w:t>
            </w:r>
          </w:p>
        </w:tc>
      </w:tr>
    </w:tbl>
    <w:p w14:paraId="425C8ACF" w14:textId="77777777" w:rsidR="0013157E" w:rsidRPr="00F43038" w:rsidRDefault="0013157E" w:rsidP="0013157E">
      <w:pPr>
        <w:rPr>
          <w:rFonts w:ascii="XDPrime" w:hAnsi="XDPrime"/>
          <w:lang w:val="sv-SE" w:eastAsia="zh-CN"/>
        </w:rPr>
      </w:pPr>
    </w:p>
    <w:p w14:paraId="7345F99E"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Proses/Algoritma</w:t>
      </w:r>
    </w:p>
    <w:p w14:paraId="5E861B1B" w14:textId="77777777" w:rsidR="0013157E" w:rsidRPr="00DC221D" w:rsidRDefault="0013157E" w:rsidP="0013157E">
      <w:pPr>
        <w:pStyle w:val="Header"/>
        <w:tabs>
          <w:tab w:val="left" w:pos="1418"/>
        </w:tabs>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w:t>
      </w:r>
      <w:r w:rsidRPr="00DC221D">
        <w:rPr>
          <w:rFonts w:ascii="XDPrime" w:eastAsia="SimSun" w:hAnsi="XDPrime" w:cs="Times New Roman"/>
          <w:sz w:val="24"/>
          <w:szCs w:val="24"/>
          <w:lang w:val="en-US" w:eastAsia="zh-CN"/>
        </w:rPr>
        <w:t>8</w:t>
      </w:r>
    </w:p>
    <w:p w14:paraId="59CACCA0" w14:textId="77777777" w:rsidR="0013157E" w:rsidRPr="00DC221D" w:rsidRDefault="0013157E" w:rsidP="0013157E">
      <w:pPr>
        <w:pStyle w:val="BodyTextIndent"/>
        <w:tabs>
          <w:tab w:val="left" w:pos="1418"/>
        </w:tabs>
        <w:rPr>
          <w:rFonts w:ascii="XDPrime" w:hAnsi="XDPrime"/>
          <w:sz w:val="24"/>
          <w:szCs w:val="24"/>
        </w:rPr>
      </w:pPr>
      <w:r w:rsidRPr="00DC221D">
        <w:rPr>
          <w:rFonts w:ascii="XDPrime" w:hAnsi="XDPrime"/>
          <w:sz w:val="24"/>
          <w:szCs w:val="24"/>
        </w:rPr>
        <w:t>Objek terkait</w:t>
      </w:r>
      <w:r w:rsidRPr="00DC221D">
        <w:rPr>
          <w:rFonts w:ascii="XDPrime" w:hAnsi="XDPrime"/>
          <w:sz w:val="24"/>
          <w:szCs w:val="24"/>
        </w:rPr>
        <w:tab/>
        <w:t>: txtCari, btnCari</w:t>
      </w:r>
    </w:p>
    <w:p w14:paraId="5418EC97" w14:textId="77777777" w:rsidR="0013157E" w:rsidRPr="00DC221D" w:rsidRDefault="0013157E" w:rsidP="0013157E">
      <w:pPr>
        <w:tabs>
          <w:tab w:val="left" w:pos="1418"/>
        </w:tabs>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btnCari onClick</w:t>
      </w:r>
    </w:p>
    <w:p w14:paraId="5B394E38" w14:textId="77777777" w:rsidR="0013157E" w:rsidRPr="00DC221D" w:rsidRDefault="0013157E" w:rsidP="0013157E">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3157E" w:rsidRPr="00DC221D" w14:paraId="4956BCBF" w14:textId="77777777" w:rsidTr="00F60156">
        <w:tc>
          <w:tcPr>
            <w:tcW w:w="9180" w:type="dxa"/>
          </w:tcPr>
          <w:p w14:paraId="407AB3BA"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3E4DCA4D"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b/>
                <w:bCs/>
                <w:sz w:val="24"/>
                <w:szCs w:val="24"/>
                <w:lang w:eastAsia="zh-CN"/>
              </w:rPr>
              <w:tab/>
            </w:r>
            <w:r w:rsidRPr="00DC221D">
              <w:rPr>
                <w:rFonts w:ascii="XDPrime" w:eastAsia="SimSun" w:hAnsi="XDPrime" w:cs="Times New Roman"/>
                <w:sz w:val="24"/>
                <w:szCs w:val="24"/>
                <w:lang w:val="en-US" w:eastAsia="zh-CN"/>
              </w:rPr>
              <w:t>Menampilkan data lowongan</w:t>
            </w:r>
          </w:p>
        </w:tc>
      </w:tr>
      <w:tr w:rsidR="0013157E" w:rsidRPr="00DC221D" w14:paraId="4AC7B021" w14:textId="77777777" w:rsidTr="00F60156">
        <w:tc>
          <w:tcPr>
            <w:tcW w:w="9180" w:type="dxa"/>
          </w:tcPr>
          <w:p w14:paraId="1F93BDE3"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01E8606C" w14:textId="77777777" w:rsidR="0013157E" w:rsidRPr="00DC221D" w:rsidRDefault="0013157E" w:rsidP="00F60156">
            <w:pPr>
              <w:spacing w:after="0" w:line="240" w:lineRule="auto"/>
              <w:ind w:left="567"/>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Data lowongan yang dicari ditemukan</w:t>
            </w:r>
          </w:p>
        </w:tc>
      </w:tr>
      <w:tr w:rsidR="0013157E" w:rsidRPr="00DC221D" w14:paraId="1A1E43E6" w14:textId="77777777" w:rsidTr="00F60156">
        <w:tc>
          <w:tcPr>
            <w:tcW w:w="9180" w:type="dxa"/>
          </w:tcPr>
          <w:p w14:paraId="69BCB1DD" w14:textId="77777777" w:rsidR="0013157E" w:rsidRPr="00DC221D" w:rsidRDefault="0013157E" w:rsidP="00F60156">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07004DE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lastRenderedPageBreak/>
              <w:tab/>
            </w:r>
            <w:r w:rsidRPr="00DC221D">
              <w:rPr>
                <w:rFonts w:ascii="XDPrime" w:eastAsia="SimSun" w:hAnsi="XDPrime" w:cs="Times New Roman"/>
                <w:sz w:val="24"/>
                <w:szCs w:val="24"/>
                <w:lang w:val="en-US" w:eastAsia="zh-CN"/>
              </w:rPr>
              <w:t>Jalankan query QUE-3</w:t>
            </w:r>
          </w:p>
          <w:p w14:paraId="31B8FF2B"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Admin menekan button cari) THEN</w:t>
            </w:r>
          </w:p>
          <w:p w14:paraId="2121D835"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Jalankan query QUE-7</w:t>
            </w:r>
          </w:p>
          <w:p w14:paraId="2A703CF3"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Data yang dicari ditemukan) THEN</w:t>
            </w:r>
          </w:p>
          <w:p w14:paraId="2EDF0BF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Tampilkan data yang dicari</w:t>
            </w:r>
          </w:p>
          <w:p w14:paraId="3DDC07AF" w14:textId="77777777"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ELSE</w:t>
            </w:r>
          </w:p>
          <w:p w14:paraId="3D1F9A71" w14:textId="287C71A4" w:rsidR="0013157E" w:rsidRPr="00DC221D" w:rsidRDefault="0013157E" w:rsidP="00F60156">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 xml:space="preserve">      Tampilkan layer pesan LP-1</w:t>
            </w:r>
            <w:r w:rsidR="00C8794B">
              <w:rPr>
                <w:rFonts w:ascii="XDPrime" w:eastAsia="SimSun" w:hAnsi="XDPrime" w:cs="Times New Roman"/>
                <w:sz w:val="24"/>
                <w:szCs w:val="24"/>
                <w:lang w:val="en-US" w:eastAsia="zh-CN"/>
              </w:rPr>
              <w:t>5</w:t>
            </w:r>
          </w:p>
          <w:p w14:paraId="0074C10A" w14:textId="77777777" w:rsidR="0013157E" w:rsidRPr="00DC221D" w:rsidRDefault="0013157E" w:rsidP="00F60156">
            <w:pPr>
              <w:spacing w:after="0" w:line="240" w:lineRule="auto"/>
              <w:rPr>
                <w:rFonts w:ascii="XDPrime" w:eastAsia="SimSun" w:hAnsi="XDPrime" w:cs="Times New Roman"/>
                <w:sz w:val="24"/>
                <w:szCs w:val="24"/>
                <w:lang w:eastAsia="zh-CN"/>
              </w:rPr>
            </w:pPr>
          </w:p>
        </w:tc>
      </w:tr>
    </w:tbl>
    <w:p w14:paraId="161F88EE" w14:textId="77777777" w:rsidR="0013157E" w:rsidRPr="00DC221D" w:rsidRDefault="0013157E" w:rsidP="0013157E">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lastRenderedPageBreak/>
        <w:t>Spesifikasi Report</w:t>
      </w:r>
    </w:p>
    <w:p w14:paraId="52D4BE2E" w14:textId="77777777" w:rsidR="0013157E" w:rsidRPr="00DC221D" w:rsidRDefault="0013157E" w:rsidP="00331FA4">
      <w:pPr>
        <w:spacing w:after="0" w:line="240" w:lineRule="auto"/>
        <w:ind w:left="144" w:firstLine="720"/>
        <w:jc w:val="both"/>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Tidak ada.</w:t>
      </w:r>
    </w:p>
    <w:p w14:paraId="1F4CBAFC" w14:textId="77777777" w:rsidR="00227871" w:rsidRPr="00DC221D" w:rsidRDefault="00227871" w:rsidP="0013157E">
      <w:pPr>
        <w:spacing w:after="0" w:line="240" w:lineRule="auto"/>
        <w:jc w:val="both"/>
        <w:rPr>
          <w:rFonts w:ascii="XDPrime" w:eastAsia="SimSun" w:hAnsi="XDPrime" w:cs="Times New Roman"/>
          <w:sz w:val="24"/>
          <w:szCs w:val="24"/>
          <w:lang w:val="en-US" w:eastAsia="zh-CN"/>
        </w:rPr>
      </w:pPr>
    </w:p>
    <w:p w14:paraId="7DAA82A7" w14:textId="77777777" w:rsidR="00227871" w:rsidRPr="00DC221D" w:rsidRDefault="00227871" w:rsidP="0013157E">
      <w:pPr>
        <w:spacing w:after="0" w:line="240" w:lineRule="auto"/>
        <w:jc w:val="both"/>
        <w:rPr>
          <w:rFonts w:ascii="XDPrime" w:eastAsia="SimSun" w:hAnsi="XDPrime" w:cs="Times New Roman"/>
          <w:sz w:val="24"/>
          <w:szCs w:val="24"/>
          <w:lang w:val="en-US" w:eastAsia="zh-CN"/>
        </w:rPr>
      </w:pPr>
    </w:p>
    <w:p w14:paraId="11F090F3" w14:textId="77777777" w:rsidR="001706AC" w:rsidRPr="00DC221D" w:rsidRDefault="001706AC" w:rsidP="001706AC">
      <w:pPr>
        <w:rPr>
          <w:rFonts w:ascii="XDPrime" w:hAnsi="XDPrime" w:cs="Times New Roman"/>
          <w:sz w:val="24"/>
          <w:szCs w:val="24"/>
          <w:lang w:val="en-US"/>
        </w:rPr>
      </w:pPr>
    </w:p>
    <w:p w14:paraId="54F58607" w14:textId="0F7E3C68" w:rsidR="001706AC" w:rsidRPr="00DC221D" w:rsidRDefault="001706AC" w:rsidP="001706AC">
      <w:pPr>
        <w:pStyle w:val="Heading3"/>
        <w:rPr>
          <w:rFonts w:ascii="XDPrime" w:hAnsi="XDPrime"/>
          <w:lang w:val="id-ID"/>
        </w:rPr>
      </w:pPr>
      <w:bookmarkStart w:id="204" w:name="_Toc155118264"/>
      <w:bookmarkStart w:id="205" w:name="_Toc155118312"/>
      <w:r w:rsidRPr="00F43038">
        <w:rPr>
          <w:rFonts w:ascii="XDPrime" w:hAnsi="XDPrime"/>
          <w:lang w:val="sv-SE"/>
        </w:rPr>
        <w:t>Spesifikasi Fungsi/Proses FS-</w:t>
      </w:r>
      <w:r w:rsidR="008F7750" w:rsidRPr="00F43038">
        <w:rPr>
          <w:rFonts w:ascii="XDPrime" w:hAnsi="XDPrime"/>
          <w:lang w:val="sv-SE"/>
        </w:rPr>
        <w:t>03</w:t>
      </w:r>
      <w:r w:rsidRPr="00F43038">
        <w:rPr>
          <w:rFonts w:ascii="XDPrime" w:hAnsi="XDPrime"/>
          <w:lang w:val="sv-SE"/>
        </w:rPr>
        <w:t>.1 Me</w:t>
      </w:r>
      <w:r w:rsidRPr="00DC221D">
        <w:rPr>
          <w:rFonts w:ascii="XDPrime" w:hAnsi="XDPrime"/>
          <w:lang w:val="id-ID"/>
        </w:rPr>
        <w:t>nampilkan Dat</w:t>
      </w:r>
      <w:r w:rsidRPr="00F43038">
        <w:rPr>
          <w:rFonts w:ascii="XDPrime" w:hAnsi="XDPrime"/>
          <w:lang w:val="sv-SE"/>
        </w:rPr>
        <w:t>a Pencaari Kerja</w:t>
      </w:r>
      <w:bookmarkEnd w:id="204"/>
      <w:bookmarkEnd w:id="205"/>
    </w:p>
    <w:p w14:paraId="6A23ACE2" w14:textId="68C4B877" w:rsidR="001706AC" w:rsidRPr="00F43038" w:rsidRDefault="001706AC" w:rsidP="001706AC">
      <w:pPr>
        <w:tabs>
          <w:tab w:val="left" w:pos="2127"/>
          <w:tab w:val="left" w:pos="2410"/>
        </w:tabs>
        <w:spacing w:after="0" w:line="240" w:lineRule="auto"/>
        <w:rPr>
          <w:rFonts w:ascii="XDPrime" w:hAnsi="XDPrime" w:cs="Times New Roman"/>
          <w:sz w:val="24"/>
          <w:szCs w:val="24"/>
          <w:lang w:val="sv-SE"/>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w:t>
      </w:r>
      <w:r w:rsidR="0066228A" w:rsidRPr="00F43038">
        <w:rPr>
          <w:rFonts w:ascii="XDPrime" w:hAnsi="XDPrime" w:cs="Times New Roman"/>
          <w:sz w:val="24"/>
          <w:szCs w:val="24"/>
          <w:lang w:val="sv-SE"/>
        </w:rPr>
        <w:t>03.1</w:t>
      </w:r>
      <w:r w:rsidRPr="00DC221D">
        <w:rPr>
          <w:rFonts w:ascii="XDPrime" w:hAnsi="XDPrime" w:cs="Times New Roman"/>
          <w:sz w:val="24"/>
          <w:szCs w:val="24"/>
        </w:rPr>
        <w:t xml:space="preserve"> Menampilkan Data </w:t>
      </w:r>
      <w:r w:rsidRPr="00F43038">
        <w:rPr>
          <w:rFonts w:ascii="XDPrime" w:hAnsi="XDPrime" w:cs="Times New Roman"/>
          <w:sz w:val="24"/>
          <w:szCs w:val="24"/>
          <w:lang w:val="sv-SE"/>
        </w:rPr>
        <w:t>Pencari Kerja</w:t>
      </w:r>
    </w:p>
    <w:p w14:paraId="75AC3AFB" w14:textId="77777777" w:rsidR="001706AC" w:rsidRPr="00F43038" w:rsidRDefault="001706AC" w:rsidP="001706AC">
      <w:pPr>
        <w:tabs>
          <w:tab w:val="left" w:pos="2127"/>
          <w:tab w:val="left" w:pos="2410"/>
        </w:tabs>
        <w:spacing w:after="0" w:line="240" w:lineRule="auto"/>
        <w:rPr>
          <w:rFonts w:ascii="XDPrime" w:hAnsi="XDPrime" w:cs="Times New Roman"/>
          <w:sz w:val="24"/>
          <w:szCs w:val="24"/>
          <w:lang w:val="sv-SE"/>
        </w:rPr>
      </w:pPr>
      <w:r w:rsidRPr="00DC221D">
        <w:rPr>
          <w:rFonts w:ascii="XDPrime" w:hAnsi="XDPrime" w:cs="Times New Roman"/>
          <w:sz w:val="24"/>
          <w:szCs w:val="24"/>
          <w:lang w:val="pt-BR"/>
        </w:rPr>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 xml:space="preserve">Proses ini adalah proses untuk menampilkan data lowongan </w:t>
      </w:r>
      <w:r w:rsidRPr="00F43038">
        <w:rPr>
          <w:rFonts w:ascii="XDPrime" w:hAnsi="XDPrime" w:cs="Times New Roman"/>
          <w:sz w:val="24"/>
          <w:szCs w:val="24"/>
          <w:lang w:val="sv-SE"/>
        </w:rPr>
        <w:t>y</w:t>
      </w:r>
      <w:r w:rsidRPr="00DC221D">
        <w:rPr>
          <w:rFonts w:ascii="XDPrime" w:hAnsi="XDPrime" w:cs="Times New Roman"/>
          <w:sz w:val="24"/>
          <w:szCs w:val="24"/>
        </w:rPr>
        <w:t>ang terdapat pada Tp</w:t>
      </w:r>
      <w:r w:rsidRPr="00F43038">
        <w:rPr>
          <w:rFonts w:ascii="XDPrime" w:hAnsi="XDPrime" w:cs="Times New Roman"/>
          <w:sz w:val="24"/>
          <w:szCs w:val="24"/>
          <w:lang w:val="sv-SE"/>
        </w:rPr>
        <w:t>encarikerja</w:t>
      </w:r>
    </w:p>
    <w:p w14:paraId="6B5FAA10" w14:textId="77777777" w:rsidR="001706AC" w:rsidRPr="00DC221D" w:rsidRDefault="001706AC" w:rsidP="001706AC">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t>Layar dengan menu item dan tabel</w:t>
      </w:r>
    </w:p>
    <w:p w14:paraId="500C23D1" w14:textId="77777777" w:rsidR="001706AC" w:rsidRPr="00DC221D" w:rsidRDefault="001706AC" w:rsidP="001706AC">
      <w:pPr>
        <w:tabs>
          <w:tab w:val="left" w:pos="2127"/>
          <w:tab w:val="left" w:pos="2410"/>
        </w:tabs>
        <w:spacing w:after="0" w:line="240" w:lineRule="auto"/>
        <w:rPr>
          <w:rFonts w:ascii="XDPrime" w:hAnsi="XDPrime" w:cs="Times New Roman"/>
          <w:sz w:val="24"/>
          <w:szCs w:val="24"/>
        </w:rPr>
      </w:pPr>
    </w:p>
    <w:p w14:paraId="7CC6FA70" w14:textId="77777777" w:rsidR="001706AC" w:rsidRPr="00DC221D" w:rsidRDefault="001706AC" w:rsidP="001706AC">
      <w:pPr>
        <w:pStyle w:val="Heading4"/>
        <w:spacing w:before="0" w:after="0"/>
        <w:rPr>
          <w:rFonts w:ascii="XDPrime" w:hAnsi="XDPrime"/>
          <w:szCs w:val="24"/>
        </w:rPr>
      </w:pPr>
      <w:r w:rsidRPr="00DC221D">
        <w:rPr>
          <w:rFonts w:ascii="XDPrime" w:hAnsi="XDPrime"/>
          <w:szCs w:val="24"/>
        </w:rPr>
        <w:t>Spesifikasi Tabel Input</w:t>
      </w:r>
    </w:p>
    <w:p w14:paraId="7882A201" w14:textId="77777777" w:rsidR="001706AC" w:rsidRPr="00DC221D" w:rsidRDefault="001706AC" w:rsidP="0066228A">
      <w:pPr>
        <w:ind w:left="144" w:firstLine="720"/>
        <w:rPr>
          <w:rFonts w:ascii="XDPrime" w:hAnsi="XDPrime"/>
          <w:lang w:eastAsia="en-US"/>
        </w:rPr>
      </w:pPr>
      <w:r w:rsidRPr="00DC221D">
        <w:rPr>
          <w:rFonts w:ascii="XDPrime" w:hAnsi="XDPrime"/>
          <w:lang w:eastAsia="en-US"/>
        </w:rPr>
        <w:t>Tidak ada.</w:t>
      </w:r>
    </w:p>
    <w:p w14:paraId="468E025D" w14:textId="77777777" w:rsidR="001706AC" w:rsidRPr="00DC221D" w:rsidRDefault="001706AC" w:rsidP="001706AC">
      <w:pPr>
        <w:pStyle w:val="Heading4"/>
        <w:spacing w:before="0" w:after="0"/>
        <w:rPr>
          <w:rFonts w:ascii="XDPrime" w:hAnsi="XDPrime"/>
          <w:szCs w:val="24"/>
        </w:rPr>
      </w:pPr>
      <w:r w:rsidRPr="00DC221D">
        <w:rPr>
          <w:rFonts w:ascii="XDPrime" w:hAnsi="XDPrime"/>
          <w:szCs w:val="24"/>
        </w:rPr>
        <w:t>Spesifikasi Tabel Output</w:t>
      </w:r>
    </w:p>
    <w:p w14:paraId="50FD8951" w14:textId="1FF4675B" w:rsidR="001706AC" w:rsidRPr="00DC221D" w:rsidRDefault="001706AC" w:rsidP="001706AC">
      <w:pPr>
        <w:spacing w:after="0" w:line="240" w:lineRule="auto"/>
        <w:rPr>
          <w:rFonts w:ascii="XDPrime" w:hAnsi="XDPrime" w:cs="Times New Roman"/>
        </w:rPr>
      </w:pPr>
    </w:p>
    <w:p w14:paraId="70340353" w14:textId="1A5612C7" w:rsidR="00E77DBA" w:rsidRPr="00DC221D" w:rsidRDefault="00E77DBA" w:rsidP="00E77DBA">
      <w:pPr>
        <w:pStyle w:val="Caption"/>
        <w:keepNext/>
      </w:pPr>
      <w:bookmarkStart w:id="206" w:name="_Toc154514383"/>
      <w:r w:rsidRPr="00DC221D">
        <w:t xml:space="preserve">Tabel 3. </w:t>
      </w:r>
      <w:r w:rsidR="00A077A0">
        <w:fldChar w:fldCharType="begin"/>
      </w:r>
      <w:r w:rsidR="00A077A0">
        <w:instrText xml:space="preserve"> SEQ Tabel_3. \* ARABIC </w:instrText>
      </w:r>
      <w:r w:rsidR="00A077A0">
        <w:fldChar w:fldCharType="separate"/>
      </w:r>
      <w:r w:rsidR="000E6C94">
        <w:rPr>
          <w:noProof/>
        </w:rPr>
        <w:t>41</w:t>
      </w:r>
      <w:r w:rsidR="00A077A0">
        <w:fldChar w:fldCharType="end"/>
      </w:r>
      <w:r w:rsidRPr="00DC221D">
        <w:t xml:space="preserve"> Spesifikasi Tabel Output </w:t>
      </w:r>
      <w:r w:rsidR="00E4038C" w:rsidRPr="00DC221D">
        <w:t>Menampilkan Data Pencari Kerja</w:t>
      </w:r>
      <w:bookmarkEnd w:id="206"/>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4446"/>
      </w:tblGrid>
      <w:tr w:rsidR="001706AC" w:rsidRPr="00DC221D" w14:paraId="7B02145D" w14:textId="77777777" w:rsidTr="00E4038C">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2989D8F8" w14:textId="77777777" w:rsidR="001706AC" w:rsidRPr="00DC221D" w:rsidRDefault="001706AC" w:rsidP="00C52D01">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28557531" w14:textId="77777777" w:rsidR="001706AC" w:rsidRPr="00DC221D" w:rsidRDefault="001706AC" w:rsidP="00C52D01">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4446" w:type="dxa"/>
            <w:tcBorders>
              <w:top w:val="single" w:sz="4" w:space="0" w:color="auto"/>
              <w:left w:val="single" w:sz="4" w:space="0" w:color="auto"/>
              <w:bottom w:val="single" w:sz="4" w:space="0" w:color="auto"/>
              <w:right w:val="single" w:sz="4" w:space="0" w:color="auto"/>
            </w:tcBorders>
            <w:shd w:val="clear" w:color="auto" w:fill="CCCCCC"/>
            <w:hideMark/>
          </w:tcPr>
          <w:p w14:paraId="717D9D22" w14:textId="77777777" w:rsidR="001706AC" w:rsidRPr="00DC221D" w:rsidRDefault="001706AC" w:rsidP="00C52D01">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1706AC" w:rsidRPr="00DC221D" w14:paraId="14507EEE" w14:textId="77777777" w:rsidTr="00E4038C">
        <w:tc>
          <w:tcPr>
            <w:tcW w:w="567" w:type="dxa"/>
            <w:tcBorders>
              <w:top w:val="single" w:sz="4" w:space="0" w:color="auto"/>
              <w:left w:val="single" w:sz="4" w:space="0" w:color="auto"/>
              <w:bottom w:val="single" w:sz="4" w:space="0" w:color="auto"/>
              <w:right w:val="single" w:sz="4" w:space="0" w:color="auto"/>
            </w:tcBorders>
            <w:hideMark/>
          </w:tcPr>
          <w:p w14:paraId="19D42D19" w14:textId="77777777" w:rsidR="001706AC" w:rsidRPr="00DC221D" w:rsidRDefault="001706AC" w:rsidP="00C52D01">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7BD2CE8D" w14:textId="77777777" w:rsidR="001706AC" w:rsidRPr="00DC221D" w:rsidRDefault="001706AC" w:rsidP="00C52D01">
            <w:pPr>
              <w:spacing w:after="0" w:line="240" w:lineRule="auto"/>
              <w:rPr>
                <w:rFonts w:ascii="XDPrime" w:hAnsi="XDPrime" w:cs="Times New Roman"/>
                <w:lang w:val="en-US"/>
              </w:rPr>
            </w:pPr>
            <w:r w:rsidRPr="00DC221D">
              <w:rPr>
                <w:rFonts w:ascii="XDPrime" w:hAnsi="XDPrime" w:cs="Times New Roman"/>
              </w:rPr>
              <w:t>TAB-</w:t>
            </w:r>
            <w:r w:rsidRPr="00DC221D">
              <w:rPr>
                <w:rFonts w:ascii="XDPrime" w:hAnsi="XDPrime" w:cs="Times New Roman"/>
                <w:lang w:val="en-US"/>
              </w:rPr>
              <w:t>1</w:t>
            </w:r>
          </w:p>
        </w:tc>
        <w:tc>
          <w:tcPr>
            <w:tcW w:w="4446" w:type="dxa"/>
            <w:tcBorders>
              <w:top w:val="single" w:sz="4" w:space="0" w:color="auto"/>
              <w:left w:val="single" w:sz="4" w:space="0" w:color="auto"/>
              <w:bottom w:val="single" w:sz="4" w:space="0" w:color="auto"/>
              <w:right w:val="single" w:sz="4" w:space="0" w:color="auto"/>
            </w:tcBorders>
            <w:hideMark/>
          </w:tcPr>
          <w:p w14:paraId="614AF972" w14:textId="77777777" w:rsidR="001706AC" w:rsidRPr="00DC221D" w:rsidRDefault="001706AC" w:rsidP="00C52D01">
            <w:pPr>
              <w:spacing w:after="0" w:line="240" w:lineRule="auto"/>
              <w:rPr>
                <w:rFonts w:ascii="XDPrime" w:hAnsi="XDPrime" w:cs="Times New Roman"/>
                <w:lang w:val="en-US"/>
              </w:rPr>
            </w:pPr>
            <w:r w:rsidRPr="00DC221D">
              <w:rPr>
                <w:rFonts w:ascii="XDPrime" w:hAnsi="XDPrime" w:cs="Times New Roman"/>
              </w:rPr>
              <w:t>T</w:t>
            </w:r>
            <w:r w:rsidRPr="00DC221D">
              <w:rPr>
                <w:rFonts w:ascii="XDPrime" w:hAnsi="XDPrime" w:cs="Times New Roman"/>
                <w:lang w:val="en-US"/>
              </w:rPr>
              <w:t>PencariKerja</w:t>
            </w:r>
          </w:p>
        </w:tc>
      </w:tr>
    </w:tbl>
    <w:p w14:paraId="6F22353E" w14:textId="77777777" w:rsidR="001706AC" w:rsidRPr="00DC221D" w:rsidRDefault="001706AC" w:rsidP="001706AC">
      <w:pPr>
        <w:rPr>
          <w:rFonts w:ascii="XDPrime" w:hAnsi="XDPrime"/>
          <w:lang w:val="en-GB" w:eastAsia="en-US"/>
        </w:rPr>
      </w:pPr>
    </w:p>
    <w:p w14:paraId="0E6181FD" w14:textId="77777777" w:rsidR="001706AC" w:rsidRPr="00DC221D" w:rsidRDefault="001706AC" w:rsidP="001706AC">
      <w:pPr>
        <w:spacing w:after="0" w:line="240" w:lineRule="auto"/>
        <w:rPr>
          <w:rFonts w:ascii="XDPrime" w:hAnsi="XDPrime" w:cs="Times New Roman"/>
          <w:sz w:val="24"/>
          <w:szCs w:val="24"/>
          <w:lang w:val="en-US"/>
        </w:rPr>
      </w:pPr>
    </w:p>
    <w:p w14:paraId="4DC48121" w14:textId="77777777" w:rsidR="001706AC" w:rsidRPr="00DC221D" w:rsidRDefault="001706AC" w:rsidP="001706AC">
      <w:pPr>
        <w:pStyle w:val="Heading4"/>
        <w:spacing w:before="0" w:after="0"/>
        <w:rPr>
          <w:rFonts w:ascii="XDPrime" w:hAnsi="XDPrime"/>
          <w:szCs w:val="24"/>
        </w:rPr>
      </w:pPr>
      <w:r w:rsidRPr="00DC221D">
        <w:rPr>
          <w:rFonts w:ascii="XDPrime" w:hAnsi="XDPrime"/>
          <w:szCs w:val="24"/>
        </w:rPr>
        <w:br w:type="page"/>
      </w:r>
      <w:r w:rsidRPr="00DC221D">
        <w:rPr>
          <w:rFonts w:ascii="XDPrime" w:hAnsi="XDPrime"/>
          <w:szCs w:val="24"/>
        </w:rPr>
        <w:lastRenderedPageBreak/>
        <w:t>Spesifikasi Layar Utama</w:t>
      </w:r>
    </w:p>
    <w:p w14:paraId="069AAE00" w14:textId="77777777" w:rsidR="001706AC" w:rsidRPr="00DC221D" w:rsidRDefault="001706AC" w:rsidP="001706AC">
      <w:pPr>
        <w:rPr>
          <w:rFonts w:ascii="XDPrime" w:hAnsi="XDPrime"/>
          <w:lang w:val="en-GB" w:eastAsia="en-US"/>
        </w:rPr>
      </w:pPr>
    </w:p>
    <w:p w14:paraId="413F5449" w14:textId="77777777" w:rsidR="00AF5ABC" w:rsidRPr="00DC221D" w:rsidRDefault="0007734E" w:rsidP="00AF5ABC">
      <w:pPr>
        <w:keepNext/>
        <w:rPr>
          <w:rFonts w:ascii="XDPrime" w:hAnsi="XDPrime"/>
        </w:rPr>
      </w:pPr>
      <w:r w:rsidRPr="00DC221D">
        <w:rPr>
          <w:rFonts w:ascii="XDPrime" w:hAnsi="XDPrime"/>
          <w:noProof/>
        </w:rPr>
        <w:drawing>
          <wp:inline distT="0" distB="0" distL="0" distR="0" wp14:anchorId="39BBC0EF" wp14:editId="4F0DC8BF">
            <wp:extent cx="5039995" cy="2075180"/>
            <wp:effectExtent l="0" t="0" r="8255" b="1270"/>
            <wp:docPr id="658223210" name="Gambar 65822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03816"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039995" cy="2075180"/>
                    </a:xfrm>
                    <a:prstGeom prst="rect">
                      <a:avLst/>
                    </a:prstGeom>
                  </pic:spPr>
                </pic:pic>
              </a:graphicData>
            </a:graphic>
          </wp:inline>
        </w:drawing>
      </w:r>
    </w:p>
    <w:p w14:paraId="731968E9" w14:textId="1194CA35" w:rsidR="0007734E" w:rsidRPr="00F43038" w:rsidRDefault="00AF5ABC" w:rsidP="00AF5ABC">
      <w:pPr>
        <w:pStyle w:val="Caption"/>
        <w:rPr>
          <w:lang w:val="sv-SE"/>
        </w:rPr>
      </w:pPr>
      <w:bookmarkStart w:id="207" w:name="_Toc154510247"/>
      <w:r w:rsidRPr="00DC221D">
        <w:t>Gambar 3.</w:t>
      </w:r>
      <w:r w:rsidRPr="00DC221D">
        <w:fldChar w:fldCharType="begin"/>
      </w:r>
      <w:r w:rsidRPr="00DC221D">
        <w:instrText xml:space="preserve"> SEQ Gambar_3. \* ARABIC </w:instrText>
      </w:r>
      <w:r w:rsidRPr="00DC221D">
        <w:fldChar w:fldCharType="separate"/>
      </w:r>
      <w:r w:rsidR="000E6C94">
        <w:rPr>
          <w:noProof/>
        </w:rPr>
        <w:t>8</w:t>
      </w:r>
      <w:r w:rsidRPr="00DC221D">
        <w:fldChar w:fldCharType="end"/>
      </w:r>
      <w:r w:rsidRPr="00DC221D">
        <w:t xml:space="preserve"> Spesifikasi Layar Utama Menampilkan Data Pencari Kerja</w:t>
      </w:r>
      <w:bookmarkEnd w:id="207"/>
    </w:p>
    <w:p w14:paraId="7711F5C3" w14:textId="77777777" w:rsidR="001706AC" w:rsidRPr="00F43038" w:rsidRDefault="001706AC" w:rsidP="001706AC">
      <w:pPr>
        <w:ind w:hanging="1701"/>
        <w:rPr>
          <w:rFonts w:ascii="XDPrime" w:hAnsi="XDPrime"/>
          <w:lang w:val="sv-SE" w:eastAsia="en-US"/>
        </w:rPr>
      </w:pPr>
    </w:p>
    <w:p w14:paraId="070E29C9" w14:textId="77777777" w:rsidR="001706AC" w:rsidRPr="00DC221D" w:rsidRDefault="001706AC" w:rsidP="001706AC">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Query</w:t>
      </w:r>
    </w:p>
    <w:p w14:paraId="718298ED" w14:textId="557BEA3D" w:rsidR="00E4038C" w:rsidRPr="00DC221D" w:rsidRDefault="00E4038C" w:rsidP="00E4038C">
      <w:pPr>
        <w:pStyle w:val="Caption"/>
        <w:keepNext/>
      </w:pPr>
      <w:bookmarkStart w:id="208" w:name="_Toc154514384"/>
      <w:r w:rsidRPr="00DC221D">
        <w:t xml:space="preserve">Tabel 3. </w:t>
      </w:r>
      <w:r w:rsidR="00A077A0">
        <w:fldChar w:fldCharType="begin"/>
      </w:r>
      <w:r w:rsidR="00A077A0">
        <w:instrText xml:space="preserve"> SEQ Tabel_3. \* ARABIC </w:instrText>
      </w:r>
      <w:r w:rsidR="00A077A0">
        <w:fldChar w:fldCharType="separate"/>
      </w:r>
      <w:r w:rsidR="000E6C94">
        <w:rPr>
          <w:noProof/>
        </w:rPr>
        <w:t>42</w:t>
      </w:r>
      <w:r w:rsidR="00A077A0">
        <w:fldChar w:fldCharType="end"/>
      </w:r>
      <w:r w:rsidRPr="00DC221D">
        <w:t xml:space="preserve"> Spesifikasi Query </w:t>
      </w:r>
      <w:r w:rsidR="00905DED" w:rsidRPr="00DC221D">
        <w:t>Menampilkan Data Pencari Kerja</w:t>
      </w:r>
      <w:bookmarkEnd w:id="2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2492"/>
        <w:gridCol w:w="4071"/>
      </w:tblGrid>
      <w:tr w:rsidR="001706AC" w:rsidRPr="00DC221D" w14:paraId="536E3016" w14:textId="77777777" w:rsidTr="00E4038C">
        <w:tc>
          <w:tcPr>
            <w:tcW w:w="1256" w:type="dxa"/>
            <w:shd w:val="clear" w:color="auto" w:fill="CCCCCC"/>
          </w:tcPr>
          <w:p w14:paraId="4565C5E2" w14:textId="77777777" w:rsidR="001706AC" w:rsidRPr="00DC221D" w:rsidRDefault="001706AC" w:rsidP="00C52D01">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ID</w:t>
            </w:r>
            <w:r w:rsidRPr="00DC221D">
              <w:rPr>
                <w:rFonts w:ascii="XDPrime" w:eastAsia="SimSun" w:hAnsi="XDPrime" w:cs="Times New Roman"/>
                <w:sz w:val="24"/>
                <w:szCs w:val="24"/>
                <w:lang w:eastAsia="zh-CN"/>
              </w:rPr>
              <w:t xml:space="preserve"> Query</w:t>
            </w:r>
          </w:p>
        </w:tc>
        <w:tc>
          <w:tcPr>
            <w:tcW w:w="2492" w:type="dxa"/>
            <w:shd w:val="clear" w:color="auto" w:fill="CCCCCC"/>
          </w:tcPr>
          <w:p w14:paraId="6C653BFA" w14:textId="77777777" w:rsidR="001706AC" w:rsidRPr="00DC221D" w:rsidRDefault="001706AC" w:rsidP="00C52D01">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Deskripsi</w:t>
            </w:r>
          </w:p>
        </w:tc>
        <w:tc>
          <w:tcPr>
            <w:tcW w:w="4071" w:type="dxa"/>
            <w:shd w:val="clear" w:color="auto" w:fill="CCCCCC"/>
          </w:tcPr>
          <w:p w14:paraId="02BACD9A" w14:textId="77777777" w:rsidR="001706AC" w:rsidRPr="00DC221D" w:rsidRDefault="001706AC" w:rsidP="00C52D01">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Ekspresi Query</w:t>
            </w:r>
          </w:p>
        </w:tc>
      </w:tr>
      <w:tr w:rsidR="001706AC" w:rsidRPr="00DC221D" w14:paraId="163BF0DE" w14:textId="77777777" w:rsidTr="00E4038C">
        <w:tc>
          <w:tcPr>
            <w:tcW w:w="1256" w:type="dxa"/>
          </w:tcPr>
          <w:p w14:paraId="45379D1A" w14:textId="67AF8203"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QUE-</w:t>
            </w:r>
            <w:r w:rsidR="000B45DA" w:rsidRPr="00DC221D">
              <w:rPr>
                <w:rFonts w:ascii="XDPrime" w:eastAsia="SimSun" w:hAnsi="XDPrime" w:cs="Times New Roman"/>
                <w:sz w:val="24"/>
                <w:szCs w:val="24"/>
                <w:lang w:val="en-US" w:eastAsia="zh-CN"/>
              </w:rPr>
              <w:t>8</w:t>
            </w:r>
          </w:p>
        </w:tc>
        <w:tc>
          <w:tcPr>
            <w:tcW w:w="2492" w:type="dxa"/>
          </w:tcPr>
          <w:p w14:paraId="0192C883" w14:textId="6DEFD690"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 xml:space="preserve">Menampilkan data </w:t>
            </w:r>
            <w:r w:rsidR="000B45DA" w:rsidRPr="00DC221D">
              <w:rPr>
                <w:rFonts w:ascii="XDPrime" w:eastAsia="SimSun" w:hAnsi="XDPrime" w:cs="Times New Roman"/>
                <w:sz w:val="24"/>
                <w:szCs w:val="24"/>
                <w:lang w:val="en-US" w:eastAsia="zh-CN"/>
              </w:rPr>
              <w:t>pencari kerja</w:t>
            </w:r>
          </w:p>
        </w:tc>
        <w:tc>
          <w:tcPr>
            <w:tcW w:w="4071" w:type="dxa"/>
          </w:tcPr>
          <w:p w14:paraId="772309CD"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SELECT*FROM t_</w:t>
            </w:r>
            <w:r w:rsidRPr="00DC221D">
              <w:rPr>
                <w:rFonts w:ascii="XDPrime" w:eastAsia="SimSun" w:hAnsi="XDPrime" w:cs="Times New Roman"/>
                <w:sz w:val="24"/>
                <w:szCs w:val="24"/>
                <w:lang w:val="en-US" w:eastAsia="zh-CN"/>
              </w:rPr>
              <w:t>pencari_kerja</w:t>
            </w:r>
          </w:p>
        </w:tc>
      </w:tr>
    </w:tbl>
    <w:p w14:paraId="1494292D" w14:textId="77777777" w:rsidR="001706AC" w:rsidRPr="00DC221D" w:rsidRDefault="001706AC" w:rsidP="001706AC">
      <w:pPr>
        <w:ind w:left="864"/>
        <w:rPr>
          <w:rFonts w:ascii="XDPrime" w:hAnsi="XDPrime"/>
          <w:lang w:eastAsia="zh-CN"/>
        </w:rPr>
      </w:pPr>
    </w:p>
    <w:p w14:paraId="77817877" w14:textId="16915E3E" w:rsidR="001706AC" w:rsidRPr="00DC221D" w:rsidRDefault="001706AC" w:rsidP="001706AC">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Field Data pada Layar</w:t>
      </w:r>
    </w:p>
    <w:p w14:paraId="6CA15CEB" w14:textId="6172E07E" w:rsidR="00905DED" w:rsidRPr="00DC221D" w:rsidRDefault="00905DED" w:rsidP="00905DED">
      <w:pPr>
        <w:pStyle w:val="Caption"/>
        <w:keepNext/>
      </w:pPr>
      <w:bookmarkStart w:id="209" w:name="_Toc154514385"/>
      <w:r w:rsidRPr="00DC221D">
        <w:t xml:space="preserve">Tabel 3. </w:t>
      </w:r>
      <w:r w:rsidR="00A077A0">
        <w:fldChar w:fldCharType="begin"/>
      </w:r>
      <w:r w:rsidR="00A077A0">
        <w:instrText xml:space="preserve"> SEQ Tabel_3. \* ARABIC </w:instrText>
      </w:r>
      <w:r w:rsidR="00A077A0">
        <w:fldChar w:fldCharType="separate"/>
      </w:r>
      <w:r w:rsidR="000E6C94">
        <w:rPr>
          <w:noProof/>
        </w:rPr>
        <w:t>43</w:t>
      </w:r>
      <w:r w:rsidR="00A077A0">
        <w:fldChar w:fldCharType="end"/>
      </w:r>
      <w:r w:rsidRPr="00DC221D">
        <w:t xml:space="preserve"> Spesifikasi Field Data Pada Layar Menampilkan Dat Pencari Kerja</w:t>
      </w:r>
      <w:bookmarkEnd w:id="2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1516"/>
        <w:gridCol w:w="1341"/>
        <w:gridCol w:w="850"/>
        <w:gridCol w:w="993"/>
        <w:gridCol w:w="992"/>
        <w:gridCol w:w="1411"/>
      </w:tblGrid>
      <w:tr w:rsidR="001706AC" w:rsidRPr="00DC221D" w14:paraId="27450107" w14:textId="77777777" w:rsidTr="00C52D01">
        <w:tc>
          <w:tcPr>
            <w:tcW w:w="716" w:type="dxa"/>
            <w:shd w:val="clear" w:color="auto" w:fill="CCCCCC"/>
          </w:tcPr>
          <w:p w14:paraId="3CF76710" w14:textId="77777777" w:rsidR="001706AC" w:rsidRPr="00DC221D" w:rsidRDefault="001706AC" w:rsidP="00C52D01">
            <w:pPr>
              <w:spacing w:after="0" w:line="240" w:lineRule="auto"/>
              <w:jc w:val="center"/>
              <w:rPr>
                <w:rFonts w:ascii="XDPrime" w:eastAsia="SimSun" w:hAnsi="XDPrime" w:cs="Times New Roman"/>
                <w:sz w:val="24"/>
                <w:szCs w:val="24"/>
                <w:lang w:eastAsia="zh-CN"/>
              </w:rPr>
            </w:pPr>
            <w:r w:rsidRPr="00DC221D">
              <w:rPr>
                <w:rFonts w:ascii="XDPrime" w:eastAsia="SimSun" w:hAnsi="XDPrime" w:cs="Times New Roman"/>
                <w:sz w:val="24"/>
                <w:szCs w:val="24"/>
                <w:lang w:eastAsia="zh-CN"/>
              </w:rPr>
              <w:t>Label</w:t>
            </w:r>
          </w:p>
        </w:tc>
        <w:tc>
          <w:tcPr>
            <w:tcW w:w="1516" w:type="dxa"/>
            <w:shd w:val="clear" w:color="auto" w:fill="CCCCCC"/>
          </w:tcPr>
          <w:p w14:paraId="7A39B823"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Field</w:t>
            </w:r>
          </w:p>
        </w:tc>
        <w:tc>
          <w:tcPr>
            <w:tcW w:w="1341" w:type="dxa"/>
            <w:shd w:val="clear" w:color="auto" w:fill="CCCCCC"/>
          </w:tcPr>
          <w:p w14:paraId="135A0310"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Tabel/Query</w:t>
            </w:r>
          </w:p>
        </w:tc>
        <w:tc>
          <w:tcPr>
            <w:tcW w:w="850" w:type="dxa"/>
            <w:shd w:val="clear" w:color="auto" w:fill="CCCCCC"/>
          </w:tcPr>
          <w:p w14:paraId="7F344976"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I/O</w:t>
            </w:r>
          </w:p>
        </w:tc>
        <w:tc>
          <w:tcPr>
            <w:tcW w:w="993" w:type="dxa"/>
            <w:shd w:val="clear" w:color="auto" w:fill="CCCCCC"/>
          </w:tcPr>
          <w:p w14:paraId="13F32D1B"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Format</w:t>
            </w:r>
          </w:p>
        </w:tc>
        <w:tc>
          <w:tcPr>
            <w:tcW w:w="992" w:type="dxa"/>
            <w:shd w:val="clear" w:color="auto" w:fill="CCCCCC"/>
          </w:tcPr>
          <w:p w14:paraId="73161463"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Validasi</w:t>
            </w:r>
          </w:p>
        </w:tc>
        <w:tc>
          <w:tcPr>
            <w:tcW w:w="1411" w:type="dxa"/>
            <w:shd w:val="clear" w:color="auto" w:fill="CCCCCC"/>
          </w:tcPr>
          <w:p w14:paraId="311900EB"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706AC" w:rsidRPr="00DC221D" w14:paraId="52E8714D" w14:textId="77777777" w:rsidTr="00C52D01">
        <w:tc>
          <w:tcPr>
            <w:tcW w:w="716" w:type="dxa"/>
          </w:tcPr>
          <w:p w14:paraId="1D45323A"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02A495E5"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IdPelamar</w:t>
            </w:r>
          </w:p>
        </w:tc>
        <w:tc>
          <w:tcPr>
            <w:tcW w:w="1341" w:type="dxa"/>
          </w:tcPr>
          <w:p w14:paraId="7F1715DB"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33AE5E16"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435C2F35"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428BED74"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0D2155E2"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Nomor identitas pencari kerja</w:t>
            </w:r>
          </w:p>
        </w:tc>
      </w:tr>
      <w:tr w:rsidR="001706AC" w:rsidRPr="00DC221D" w14:paraId="56307103" w14:textId="77777777" w:rsidTr="00C52D01">
        <w:tc>
          <w:tcPr>
            <w:tcW w:w="716" w:type="dxa"/>
          </w:tcPr>
          <w:p w14:paraId="3A4F8BA3"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8ACBEF0"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IdBidang</w:t>
            </w:r>
          </w:p>
        </w:tc>
        <w:tc>
          <w:tcPr>
            <w:tcW w:w="1341" w:type="dxa"/>
          </w:tcPr>
          <w:p w14:paraId="3625C50B"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62051840"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7880469C" w14:textId="77777777" w:rsidR="001706AC" w:rsidRPr="00DC221D" w:rsidRDefault="001706AC" w:rsidP="00C52D01">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C21B612"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452C3DA" w14:textId="77777777" w:rsidR="001706AC" w:rsidRPr="00F43038" w:rsidRDefault="001706AC" w:rsidP="00C52D01">
            <w:pPr>
              <w:spacing w:after="0" w:line="240" w:lineRule="auto"/>
              <w:rPr>
                <w:rFonts w:ascii="XDPrime" w:eastAsia="SimSun" w:hAnsi="XDPrime" w:cs="Times New Roman"/>
                <w:sz w:val="24"/>
                <w:szCs w:val="24"/>
                <w:lang w:val="sv-SE" w:eastAsia="zh-CN"/>
              </w:rPr>
            </w:pPr>
            <w:r w:rsidRPr="00F43038">
              <w:rPr>
                <w:rFonts w:ascii="XDPrime" w:eastAsia="SimSun" w:hAnsi="XDPrime" w:cs="Times New Roman"/>
                <w:sz w:val="24"/>
                <w:szCs w:val="24"/>
                <w:lang w:val="sv-SE" w:eastAsia="zh-CN"/>
              </w:rPr>
              <w:t>Nomor identitas bidang kealian pencari kerja</w:t>
            </w:r>
          </w:p>
        </w:tc>
      </w:tr>
      <w:tr w:rsidR="001706AC" w:rsidRPr="00DC221D" w14:paraId="2BD8957A" w14:textId="77777777" w:rsidTr="00C52D01">
        <w:tc>
          <w:tcPr>
            <w:tcW w:w="716" w:type="dxa"/>
          </w:tcPr>
          <w:p w14:paraId="1B6C72BC"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2A7A4654"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IdPendidikan</w:t>
            </w:r>
          </w:p>
        </w:tc>
        <w:tc>
          <w:tcPr>
            <w:tcW w:w="1341" w:type="dxa"/>
          </w:tcPr>
          <w:p w14:paraId="2FE8C88D"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1062A05E"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32AEF324" w14:textId="77777777" w:rsidR="001706AC" w:rsidRPr="00DC221D" w:rsidRDefault="001706AC" w:rsidP="00C52D01">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CB2805E"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66F3A39C" w14:textId="77777777" w:rsidR="001706AC" w:rsidRPr="00F43038" w:rsidRDefault="001706AC" w:rsidP="00C52D01">
            <w:pPr>
              <w:spacing w:after="0" w:line="240" w:lineRule="auto"/>
              <w:rPr>
                <w:rFonts w:ascii="XDPrime" w:eastAsia="SimSun" w:hAnsi="XDPrime" w:cs="Times New Roman"/>
                <w:sz w:val="24"/>
                <w:szCs w:val="24"/>
                <w:lang w:val="sv-SE" w:eastAsia="zh-CN"/>
              </w:rPr>
            </w:pPr>
            <w:r w:rsidRPr="00F43038">
              <w:rPr>
                <w:rFonts w:ascii="XDPrime" w:eastAsia="SimSun" w:hAnsi="XDPrime" w:cs="Times New Roman"/>
                <w:sz w:val="24"/>
                <w:szCs w:val="24"/>
                <w:lang w:val="sv-SE" w:eastAsia="zh-CN"/>
              </w:rPr>
              <w:t>Nomor identitas Pendidikan pencari kerja</w:t>
            </w:r>
          </w:p>
        </w:tc>
      </w:tr>
      <w:tr w:rsidR="001706AC" w:rsidRPr="00DC221D" w14:paraId="22AA8EC5" w14:textId="77777777" w:rsidTr="00C52D01">
        <w:tc>
          <w:tcPr>
            <w:tcW w:w="716" w:type="dxa"/>
          </w:tcPr>
          <w:p w14:paraId="2EEB4230"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1256EF40"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w:t>
            </w:r>
          </w:p>
        </w:tc>
        <w:tc>
          <w:tcPr>
            <w:tcW w:w="1341" w:type="dxa"/>
          </w:tcPr>
          <w:p w14:paraId="2C252C7D"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292880C4"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11E0B260" w14:textId="77777777" w:rsidR="001706AC" w:rsidRPr="00DC221D" w:rsidRDefault="001706AC" w:rsidP="00C52D01">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7427D82D"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379D253E"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Nama pencari kerja</w:t>
            </w:r>
          </w:p>
        </w:tc>
      </w:tr>
      <w:tr w:rsidR="001706AC" w:rsidRPr="00DC221D" w14:paraId="79C20D92" w14:textId="77777777" w:rsidTr="00C52D01">
        <w:tc>
          <w:tcPr>
            <w:tcW w:w="716" w:type="dxa"/>
          </w:tcPr>
          <w:p w14:paraId="0433EDD7"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lastRenderedPageBreak/>
              <w:t>-</w:t>
            </w:r>
          </w:p>
        </w:tc>
        <w:tc>
          <w:tcPr>
            <w:tcW w:w="1516" w:type="dxa"/>
          </w:tcPr>
          <w:p w14:paraId="57381584"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w:t>
            </w:r>
          </w:p>
        </w:tc>
        <w:tc>
          <w:tcPr>
            <w:tcW w:w="1341" w:type="dxa"/>
          </w:tcPr>
          <w:p w14:paraId="1D9E3C93"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5A86A227"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7A078855" w14:textId="77777777" w:rsidR="001706AC" w:rsidRPr="00DC221D" w:rsidRDefault="001706AC" w:rsidP="00C52D01">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0E0620BD"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1C22AFE1"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Usia pencari kerja</w:t>
            </w:r>
          </w:p>
        </w:tc>
      </w:tr>
      <w:tr w:rsidR="001706AC" w:rsidRPr="00DC221D" w14:paraId="3721D1B9" w14:textId="77777777" w:rsidTr="00C52D01">
        <w:tc>
          <w:tcPr>
            <w:tcW w:w="716" w:type="dxa"/>
          </w:tcPr>
          <w:p w14:paraId="248F9B24"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343F8CB8"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JenisKelamin</w:t>
            </w:r>
          </w:p>
        </w:tc>
        <w:tc>
          <w:tcPr>
            <w:tcW w:w="1341" w:type="dxa"/>
          </w:tcPr>
          <w:p w14:paraId="0506441E"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5C6FDB22"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4A3695F2" w14:textId="77777777" w:rsidR="001706AC" w:rsidRPr="00DC221D" w:rsidRDefault="001706AC" w:rsidP="00C52D01">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2B2342A7"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02C0BD10"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 kelamin pencari kerja</w:t>
            </w:r>
          </w:p>
        </w:tc>
      </w:tr>
      <w:tr w:rsidR="001706AC" w:rsidRPr="00DC221D" w14:paraId="4C91BEBC" w14:textId="77777777" w:rsidTr="00C52D01">
        <w:tc>
          <w:tcPr>
            <w:tcW w:w="716" w:type="dxa"/>
          </w:tcPr>
          <w:p w14:paraId="277787EB"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1516" w:type="dxa"/>
          </w:tcPr>
          <w:p w14:paraId="2FA60775"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Email</w:t>
            </w:r>
          </w:p>
        </w:tc>
        <w:tc>
          <w:tcPr>
            <w:tcW w:w="1341" w:type="dxa"/>
          </w:tcPr>
          <w:p w14:paraId="0F78D91E"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TPencariKerja</w:t>
            </w:r>
          </w:p>
        </w:tc>
        <w:tc>
          <w:tcPr>
            <w:tcW w:w="850" w:type="dxa"/>
          </w:tcPr>
          <w:p w14:paraId="2A2DFD8F"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Output</w:t>
            </w:r>
          </w:p>
        </w:tc>
        <w:tc>
          <w:tcPr>
            <w:tcW w:w="993" w:type="dxa"/>
          </w:tcPr>
          <w:p w14:paraId="4165307D" w14:textId="77777777" w:rsidR="001706AC" w:rsidRPr="00DC221D" w:rsidRDefault="001706AC" w:rsidP="00C52D01">
            <w:pPr>
              <w:pStyle w:val="ListParagraph"/>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w:t>
            </w:r>
          </w:p>
        </w:tc>
        <w:tc>
          <w:tcPr>
            <w:tcW w:w="992" w:type="dxa"/>
          </w:tcPr>
          <w:p w14:paraId="62020792"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NOT NULL</w:t>
            </w:r>
          </w:p>
        </w:tc>
        <w:tc>
          <w:tcPr>
            <w:tcW w:w="1411" w:type="dxa"/>
          </w:tcPr>
          <w:p w14:paraId="02E955EB"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Email pencari kerja</w:t>
            </w:r>
          </w:p>
        </w:tc>
      </w:tr>
    </w:tbl>
    <w:p w14:paraId="0E4F0C24" w14:textId="77777777" w:rsidR="001706AC" w:rsidRPr="00DC221D" w:rsidRDefault="001706AC" w:rsidP="001706AC">
      <w:pPr>
        <w:rPr>
          <w:rFonts w:ascii="XDPrime" w:hAnsi="XDPrime"/>
          <w:lang w:val="en-US" w:eastAsia="zh-CN"/>
        </w:rPr>
      </w:pPr>
    </w:p>
    <w:p w14:paraId="09918365" w14:textId="77777777" w:rsidR="001706AC" w:rsidRPr="00DC221D" w:rsidRDefault="001706AC" w:rsidP="001706AC">
      <w:pPr>
        <w:rPr>
          <w:rFonts w:ascii="XDPrime" w:hAnsi="XDPrime"/>
          <w:lang w:val="en-US" w:eastAsia="zh-CN"/>
        </w:rPr>
      </w:pPr>
    </w:p>
    <w:p w14:paraId="427DCCB8" w14:textId="20F5BB05" w:rsidR="001706AC" w:rsidRPr="00DC221D" w:rsidRDefault="001706AC" w:rsidP="001706AC">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Function Key/Objek-Objek Pada Layar</w:t>
      </w:r>
    </w:p>
    <w:p w14:paraId="70B66AB5" w14:textId="1C41DDD7" w:rsidR="00905DED" w:rsidRPr="00DC221D" w:rsidRDefault="00905DED" w:rsidP="00905DED">
      <w:pPr>
        <w:pStyle w:val="Caption"/>
        <w:keepNext/>
      </w:pPr>
      <w:bookmarkStart w:id="210" w:name="_Toc154514386"/>
      <w:r w:rsidRPr="00DC221D">
        <w:t xml:space="preserve">Tabel 3. </w:t>
      </w:r>
      <w:r w:rsidR="00A077A0">
        <w:fldChar w:fldCharType="begin"/>
      </w:r>
      <w:r w:rsidR="00A077A0">
        <w:instrText xml:space="preserve"> SEQ Tabel_3. \* ARABIC </w:instrText>
      </w:r>
      <w:r w:rsidR="00A077A0">
        <w:fldChar w:fldCharType="separate"/>
      </w:r>
      <w:r w:rsidR="000E6C94">
        <w:rPr>
          <w:noProof/>
        </w:rPr>
        <w:t>44</w:t>
      </w:r>
      <w:r w:rsidR="00A077A0">
        <w:fldChar w:fldCharType="end"/>
      </w:r>
      <w:r w:rsidRPr="00DC221D">
        <w:t xml:space="preserve"> Spesifikasi Function Key/Objek Pada Layar Menampilkan Data Pencari Kerja</w:t>
      </w:r>
      <w:bookmarkEnd w:id="2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2359"/>
        <w:gridCol w:w="4082"/>
      </w:tblGrid>
      <w:tr w:rsidR="001706AC" w:rsidRPr="00DC221D" w14:paraId="31904891" w14:textId="77777777" w:rsidTr="00905DED">
        <w:tc>
          <w:tcPr>
            <w:tcW w:w="1378" w:type="dxa"/>
            <w:shd w:val="clear" w:color="auto" w:fill="CCCCCC"/>
          </w:tcPr>
          <w:p w14:paraId="6F237A85"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Id_Objek</w:t>
            </w:r>
          </w:p>
        </w:tc>
        <w:tc>
          <w:tcPr>
            <w:tcW w:w="2359" w:type="dxa"/>
            <w:shd w:val="clear" w:color="auto" w:fill="CCCCCC"/>
          </w:tcPr>
          <w:p w14:paraId="3F202BB0"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Jenis</w:t>
            </w:r>
          </w:p>
        </w:tc>
        <w:tc>
          <w:tcPr>
            <w:tcW w:w="4082" w:type="dxa"/>
            <w:shd w:val="clear" w:color="auto" w:fill="CCCCCC"/>
          </w:tcPr>
          <w:p w14:paraId="5038E404" w14:textId="77777777" w:rsidR="001706AC" w:rsidRPr="00DC221D" w:rsidRDefault="001706AC" w:rsidP="00C52D01">
            <w:pPr>
              <w:spacing w:after="0" w:line="240" w:lineRule="auto"/>
              <w:jc w:val="center"/>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Keterangan</w:t>
            </w:r>
          </w:p>
        </w:tc>
      </w:tr>
      <w:tr w:rsidR="001706AC" w:rsidRPr="00DC221D" w14:paraId="2B5BFD34" w14:textId="77777777" w:rsidTr="00905DED">
        <w:tc>
          <w:tcPr>
            <w:tcW w:w="1378" w:type="dxa"/>
          </w:tcPr>
          <w:p w14:paraId="073CB7B9" w14:textId="77777777" w:rsidR="001706AC" w:rsidRPr="00DC221D" w:rsidRDefault="001706AC" w:rsidP="00C52D01">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btn</w:t>
            </w:r>
            <w:r w:rsidRPr="00DC221D">
              <w:rPr>
                <w:rFonts w:ascii="XDPrime" w:eastAsia="SimSun" w:hAnsi="XDPrime" w:cs="Times New Roman"/>
                <w:sz w:val="24"/>
                <w:szCs w:val="24"/>
                <w:lang w:eastAsia="zh-CN"/>
              </w:rPr>
              <w:t>LogOut</w:t>
            </w:r>
          </w:p>
        </w:tc>
        <w:tc>
          <w:tcPr>
            <w:tcW w:w="2359" w:type="dxa"/>
          </w:tcPr>
          <w:p w14:paraId="3F60EDE7" w14:textId="77777777"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Button</w:t>
            </w:r>
          </w:p>
        </w:tc>
        <w:tc>
          <w:tcPr>
            <w:tcW w:w="4082" w:type="dxa"/>
          </w:tcPr>
          <w:p w14:paraId="04938B84" w14:textId="7170ACD8" w:rsidR="001706AC" w:rsidRPr="00DC221D" w:rsidRDefault="001706AC" w:rsidP="00C52D01">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sv-SE" w:eastAsia="zh-CN"/>
              </w:rPr>
              <w:t>Jika diklik akan menjalankan algoritma ALGO-</w:t>
            </w:r>
            <w:r w:rsidR="00507139" w:rsidRPr="00DC221D">
              <w:rPr>
                <w:rFonts w:ascii="XDPrime" w:eastAsia="SimSun" w:hAnsi="XDPrime" w:cs="Times New Roman"/>
                <w:sz w:val="24"/>
                <w:szCs w:val="24"/>
                <w:lang w:val="sv-SE" w:eastAsia="zh-CN"/>
              </w:rPr>
              <w:t>9</w:t>
            </w:r>
          </w:p>
        </w:tc>
      </w:tr>
    </w:tbl>
    <w:p w14:paraId="030D7ADA" w14:textId="77777777" w:rsidR="001706AC" w:rsidRPr="00DC221D" w:rsidRDefault="001706AC" w:rsidP="001706AC">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372EB132" w14:textId="77777777" w:rsidR="001706AC" w:rsidRPr="00DC221D" w:rsidRDefault="001706AC" w:rsidP="001706AC">
      <w:pPr>
        <w:ind w:left="864"/>
        <w:rPr>
          <w:rFonts w:ascii="XDPrime" w:hAnsi="XDPrime"/>
          <w:lang w:val="en-US" w:eastAsia="zh-CN"/>
        </w:rPr>
      </w:pPr>
      <w:r w:rsidRPr="00DC221D">
        <w:rPr>
          <w:rFonts w:ascii="XDPrime" w:hAnsi="XDPrime"/>
          <w:lang w:val="en-US" w:eastAsia="zh-CN"/>
        </w:rPr>
        <w:t>Tidak Ada.</w:t>
      </w:r>
    </w:p>
    <w:p w14:paraId="1550A742" w14:textId="77777777" w:rsidR="001706AC" w:rsidRPr="00DC221D" w:rsidRDefault="001706AC" w:rsidP="001706AC">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Proses/Algoritma</w:t>
      </w:r>
    </w:p>
    <w:p w14:paraId="522D3C28" w14:textId="4B1CE967" w:rsidR="001706AC" w:rsidRPr="00DC221D" w:rsidRDefault="001706AC" w:rsidP="001706AC">
      <w:pPr>
        <w:pStyle w:val="Header"/>
        <w:tabs>
          <w:tab w:val="left" w:pos="1418"/>
        </w:tabs>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w:t>
      </w:r>
      <w:r w:rsidR="00507139" w:rsidRPr="00DC221D">
        <w:rPr>
          <w:rFonts w:ascii="XDPrime" w:eastAsia="SimSun" w:hAnsi="XDPrime" w:cs="Times New Roman"/>
          <w:sz w:val="24"/>
          <w:szCs w:val="24"/>
          <w:lang w:val="en-US" w:eastAsia="zh-CN"/>
        </w:rPr>
        <w:t>9</w:t>
      </w:r>
    </w:p>
    <w:p w14:paraId="2C69B8AD" w14:textId="524BDC4E" w:rsidR="001706AC" w:rsidRPr="00DC221D" w:rsidRDefault="001706AC" w:rsidP="001706AC">
      <w:pPr>
        <w:pStyle w:val="BodyTextIndent"/>
        <w:tabs>
          <w:tab w:val="left" w:pos="1418"/>
        </w:tabs>
        <w:rPr>
          <w:rFonts w:ascii="XDPrime" w:hAnsi="XDPrime"/>
          <w:sz w:val="24"/>
          <w:szCs w:val="24"/>
        </w:rPr>
      </w:pPr>
      <w:r w:rsidRPr="00DC221D">
        <w:rPr>
          <w:rFonts w:ascii="XDPrime" w:hAnsi="XDPrime"/>
          <w:sz w:val="24"/>
          <w:szCs w:val="24"/>
        </w:rPr>
        <w:t>Objek terkait</w:t>
      </w:r>
      <w:r w:rsidRPr="00DC221D">
        <w:rPr>
          <w:rFonts w:ascii="XDPrime" w:hAnsi="XDPrime"/>
          <w:sz w:val="24"/>
          <w:szCs w:val="24"/>
        </w:rPr>
        <w:tab/>
        <w:t xml:space="preserve">: </w:t>
      </w:r>
      <w:r w:rsidRPr="00DC221D">
        <w:rPr>
          <w:rFonts w:ascii="XDPrime" w:hAnsi="XDPrime"/>
          <w:sz w:val="24"/>
          <w:szCs w:val="24"/>
          <w:lang w:val="id-ID"/>
        </w:rPr>
        <w:t>T</w:t>
      </w:r>
      <w:r w:rsidR="00507139" w:rsidRPr="00DC221D">
        <w:rPr>
          <w:rFonts w:ascii="XDPrime" w:hAnsi="XDPrime"/>
          <w:sz w:val="24"/>
          <w:szCs w:val="24"/>
        </w:rPr>
        <w:t>PencariKerja</w:t>
      </w:r>
    </w:p>
    <w:p w14:paraId="6EDE9F22" w14:textId="77777777" w:rsidR="001706AC" w:rsidRPr="00DC221D" w:rsidRDefault="001706AC" w:rsidP="001706AC">
      <w:pPr>
        <w:tabs>
          <w:tab w:val="left" w:pos="1418"/>
        </w:tabs>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xml:space="preserve">: </w:t>
      </w:r>
      <w:r w:rsidRPr="00DC221D">
        <w:rPr>
          <w:rFonts w:ascii="XDPrime" w:eastAsia="SimSun" w:hAnsi="XDPrime" w:cs="Times New Roman"/>
          <w:sz w:val="24"/>
          <w:szCs w:val="24"/>
          <w:lang w:eastAsia="zh-CN"/>
        </w:rPr>
        <w:t>-</w:t>
      </w:r>
    </w:p>
    <w:p w14:paraId="6D8BD6D5" w14:textId="77777777" w:rsidR="001706AC" w:rsidRPr="00DC221D" w:rsidRDefault="001706AC" w:rsidP="001706AC">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706AC" w:rsidRPr="00DC221D" w14:paraId="0BB49879" w14:textId="77777777" w:rsidTr="00C52D01">
        <w:tc>
          <w:tcPr>
            <w:tcW w:w="9180" w:type="dxa"/>
          </w:tcPr>
          <w:p w14:paraId="28BD9068" w14:textId="77777777" w:rsidR="001706AC" w:rsidRPr="00DC221D" w:rsidRDefault="001706AC" w:rsidP="00C52D01">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0B59B655" w14:textId="77777777" w:rsidR="001706AC" w:rsidRPr="00DC221D" w:rsidRDefault="001706AC" w:rsidP="00C52D01">
            <w:pPr>
              <w:spacing w:after="0" w:line="240" w:lineRule="auto"/>
              <w:rPr>
                <w:rFonts w:ascii="XDPrime" w:eastAsia="SimSun" w:hAnsi="XDPrime" w:cs="Times New Roman"/>
                <w:sz w:val="24"/>
                <w:szCs w:val="24"/>
                <w:lang w:eastAsia="zh-CN"/>
              </w:rPr>
            </w:pPr>
            <w:r w:rsidRPr="00DC221D">
              <w:rPr>
                <w:rFonts w:ascii="XDPrime" w:eastAsia="SimSun" w:hAnsi="XDPrime" w:cs="Times New Roman"/>
                <w:b/>
                <w:bCs/>
                <w:sz w:val="24"/>
                <w:szCs w:val="24"/>
                <w:lang w:eastAsia="zh-CN"/>
              </w:rPr>
              <w:tab/>
            </w:r>
            <w:r w:rsidRPr="00DC221D">
              <w:rPr>
                <w:rFonts w:ascii="XDPrime" w:eastAsia="SimSun" w:hAnsi="XDPrime" w:cs="Times New Roman"/>
                <w:sz w:val="24"/>
                <w:szCs w:val="24"/>
                <w:lang w:eastAsia="zh-CN"/>
              </w:rPr>
              <w:t>Validasi ide dan password admin</w:t>
            </w:r>
          </w:p>
        </w:tc>
      </w:tr>
      <w:tr w:rsidR="001706AC" w:rsidRPr="00DC221D" w14:paraId="762A66BF" w14:textId="77777777" w:rsidTr="00C52D01">
        <w:tc>
          <w:tcPr>
            <w:tcW w:w="9180" w:type="dxa"/>
          </w:tcPr>
          <w:p w14:paraId="2A4A1946" w14:textId="77777777" w:rsidR="001706AC" w:rsidRPr="00DC221D" w:rsidRDefault="001706AC" w:rsidP="00C52D01">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77B8588F" w14:textId="77777777" w:rsidR="001706AC" w:rsidRPr="00DC221D" w:rsidRDefault="001706AC" w:rsidP="00C52D01">
            <w:pPr>
              <w:spacing w:after="0" w:line="240" w:lineRule="auto"/>
              <w:ind w:left="567"/>
              <w:rPr>
                <w:rFonts w:ascii="XDPrime" w:eastAsia="SimSun" w:hAnsi="XDPrime" w:cs="Times New Roman"/>
                <w:sz w:val="24"/>
                <w:szCs w:val="24"/>
                <w:lang w:eastAsia="zh-CN"/>
              </w:rPr>
            </w:pPr>
            <w:r w:rsidRPr="00DC221D">
              <w:rPr>
                <w:rFonts w:ascii="XDPrime" w:eastAsia="SimSun" w:hAnsi="XDPrime" w:cs="Times New Roman"/>
                <w:sz w:val="24"/>
                <w:szCs w:val="24"/>
                <w:lang w:eastAsia="zh-CN"/>
              </w:rPr>
              <w:t>Menampilkan data lowongan</w:t>
            </w:r>
          </w:p>
        </w:tc>
      </w:tr>
      <w:tr w:rsidR="001706AC" w:rsidRPr="00DC221D" w14:paraId="4F04DA95" w14:textId="77777777" w:rsidTr="00C52D01">
        <w:tc>
          <w:tcPr>
            <w:tcW w:w="9180" w:type="dxa"/>
          </w:tcPr>
          <w:p w14:paraId="53B4B6E1" w14:textId="77777777" w:rsidR="001706AC" w:rsidRPr="00DC221D" w:rsidRDefault="001706AC" w:rsidP="00C52D01">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56D8BB91" w14:textId="6AB50C4D" w:rsidR="001706AC" w:rsidRPr="00DC221D" w:rsidRDefault="001706AC" w:rsidP="00C52D01">
            <w:pPr>
              <w:spacing w:after="0" w:line="240" w:lineRule="auto"/>
              <w:rPr>
                <w:rFonts w:ascii="XDPrime" w:eastAsia="SimSun" w:hAnsi="XDPrime" w:cs="Times New Roman"/>
                <w:sz w:val="24"/>
                <w:szCs w:val="24"/>
                <w:lang w:eastAsia="zh-CN"/>
              </w:rPr>
            </w:pPr>
            <w:r w:rsidRPr="00DC221D">
              <w:rPr>
                <w:rFonts w:ascii="XDPrime" w:eastAsia="SimSun" w:hAnsi="XDPrime" w:cs="Times New Roman"/>
                <w:sz w:val="24"/>
                <w:szCs w:val="24"/>
                <w:lang w:eastAsia="zh-CN"/>
              </w:rPr>
              <w:tab/>
              <w:t xml:space="preserve">IF(admin memilih menu </w:t>
            </w:r>
            <w:r w:rsidR="00507139" w:rsidRPr="00DC221D">
              <w:rPr>
                <w:rFonts w:ascii="XDPrime" w:eastAsia="SimSun" w:hAnsi="XDPrime" w:cs="Times New Roman"/>
                <w:sz w:val="24"/>
                <w:szCs w:val="24"/>
                <w:lang w:eastAsia="zh-CN"/>
              </w:rPr>
              <w:t>PencariKerja</w:t>
            </w:r>
            <w:r w:rsidRPr="00DC221D">
              <w:rPr>
                <w:rFonts w:ascii="XDPrime" w:eastAsia="SimSun" w:hAnsi="XDPrime" w:cs="Times New Roman"/>
                <w:sz w:val="24"/>
                <w:szCs w:val="24"/>
                <w:lang w:eastAsia="zh-CN"/>
              </w:rPr>
              <w:t>)THEN</w:t>
            </w:r>
          </w:p>
          <w:p w14:paraId="53A07DBF" w14:textId="6860626F" w:rsidR="001706AC" w:rsidRPr="00DC221D" w:rsidRDefault="001706AC"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ab/>
              <w:t xml:space="preserve">     Jalankan query QUE-</w:t>
            </w:r>
            <w:r w:rsidR="00907418">
              <w:rPr>
                <w:rFonts w:ascii="XDPrime" w:eastAsia="SimSun" w:hAnsi="XDPrime" w:cs="Times New Roman"/>
                <w:sz w:val="24"/>
                <w:szCs w:val="24"/>
                <w:lang w:eastAsia="zh-CN"/>
              </w:rPr>
              <w:t>8</w:t>
            </w:r>
          </w:p>
        </w:tc>
      </w:tr>
    </w:tbl>
    <w:p w14:paraId="084269F0" w14:textId="77777777" w:rsidR="001706AC" w:rsidRPr="00DC221D" w:rsidRDefault="001706AC" w:rsidP="001706AC">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Report</w:t>
      </w:r>
    </w:p>
    <w:p w14:paraId="76E6CD90" w14:textId="77777777" w:rsidR="001706AC" w:rsidRPr="00DC221D" w:rsidRDefault="001706AC" w:rsidP="00507139">
      <w:pPr>
        <w:spacing w:after="0" w:line="240" w:lineRule="auto"/>
        <w:ind w:left="144" w:firstLine="720"/>
        <w:jc w:val="both"/>
        <w:rPr>
          <w:rFonts w:ascii="XDPrime" w:hAnsi="XDPrime" w:cs="Times New Roman"/>
          <w:sz w:val="24"/>
          <w:szCs w:val="24"/>
          <w:lang w:val="en-US"/>
        </w:rPr>
      </w:pPr>
      <w:r w:rsidRPr="00DC221D">
        <w:rPr>
          <w:rFonts w:ascii="XDPrime" w:eastAsia="SimSun" w:hAnsi="XDPrime" w:cs="Times New Roman"/>
          <w:sz w:val="24"/>
          <w:szCs w:val="24"/>
          <w:lang w:val="en-US" w:eastAsia="zh-CN"/>
        </w:rPr>
        <w:t>Tidak ada.</w:t>
      </w:r>
    </w:p>
    <w:p w14:paraId="0F69020E" w14:textId="77777777" w:rsidR="001706AC" w:rsidRPr="00DC221D" w:rsidRDefault="001706AC" w:rsidP="001706AC">
      <w:pPr>
        <w:rPr>
          <w:rFonts w:ascii="XDPrime" w:hAnsi="XDPrime" w:cs="Times New Roman"/>
          <w:sz w:val="24"/>
          <w:szCs w:val="24"/>
          <w:lang w:val="en-US"/>
        </w:rPr>
      </w:pPr>
    </w:p>
    <w:p w14:paraId="4A808690" w14:textId="77777777" w:rsidR="001706AC" w:rsidRPr="00DC221D" w:rsidRDefault="001706AC" w:rsidP="001706AC">
      <w:pPr>
        <w:rPr>
          <w:rFonts w:ascii="XDPrime" w:hAnsi="XDPrime"/>
        </w:rPr>
      </w:pPr>
    </w:p>
    <w:p w14:paraId="6257E31F" w14:textId="77777777" w:rsidR="00435BFD" w:rsidRPr="00DC221D" w:rsidRDefault="00435BFD" w:rsidP="001706AC">
      <w:pPr>
        <w:rPr>
          <w:rFonts w:ascii="XDPrime" w:hAnsi="XDPrime"/>
        </w:rPr>
      </w:pPr>
    </w:p>
    <w:p w14:paraId="41CC75DD" w14:textId="77777777" w:rsidR="0099787F" w:rsidRPr="00DC221D" w:rsidRDefault="0099787F" w:rsidP="0099787F">
      <w:pPr>
        <w:rPr>
          <w:rFonts w:ascii="XDPrime" w:hAnsi="XDPrime" w:cs="Times New Roman"/>
          <w:sz w:val="24"/>
          <w:szCs w:val="24"/>
          <w:lang w:val="en-US"/>
        </w:rPr>
      </w:pPr>
    </w:p>
    <w:p w14:paraId="5BD267E4" w14:textId="1DC0E353" w:rsidR="0099787F" w:rsidRPr="00DC221D" w:rsidRDefault="0099787F" w:rsidP="0099787F">
      <w:pPr>
        <w:pStyle w:val="Heading3"/>
        <w:rPr>
          <w:rFonts w:ascii="XDPrime" w:hAnsi="XDPrime"/>
          <w:lang w:val="id-ID"/>
        </w:rPr>
      </w:pPr>
      <w:bookmarkStart w:id="211" w:name="_Toc155118265"/>
      <w:bookmarkStart w:id="212" w:name="_Toc155118313"/>
      <w:r w:rsidRPr="00F43038">
        <w:rPr>
          <w:rFonts w:ascii="XDPrime" w:hAnsi="XDPrime"/>
          <w:lang w:val="sv-SE"/>
        </w:rPr>
        <w:t>Spesifikasi Fungsi/Proses FS-</w:t>
      </w:r>
      <w:r w:rsidR="008F7750" w:rsidRPr="00F43038">
        <w:rPr>
          <w:rFonts w:ascii="XDPrime" w:hAnsi="XDPrime"/>
          <w:lang w:val="sv-SE"/>
        </w:rPr>
        <w:t>03.2</w:t>
      </w:r>
      <w:r w:rsidRPr="00F43038">
        <w:rPr>
          <w:rFonts w:ascii="XDPrime" w:hAnsi="XDPrime"/>
          <w:lang w:val="sv-SE"/>
        </w:rPr>
        <w:t xml:space="preserve"> Me</w:t>
      </w:r>
      <w:r w:rsidRPr="00DC221D">
        <w:rPr>
          <w:rFonts w:ascii="XDPrime" w:hAnsi="XDPrime"/>
          <w:lang w:val="id-ID"/>
        </w:rPr>
        <w:t>n</w:t>
      </w:r>
      <w:r w:rsidR="008F7750" w:rsidRPr="00F43038">
        <w:rPr>
          <w:rFonts w:ascii="XDPrime" w:hAnsi="XDPrime"/>
          <w:lang w:val="sv-SE"/>
        </w:rPr>
        <w:t>cari</w:t>
      </w:r>
      <w:r w:rsidRPr="00DC221D">
        <w:rPr>
          <w:rFonts w:ascii="XDPrime" w:hAnsi="XDPrime"/>
          <w:lang w:val="id-ID"/>
        </w:rPr>
        <w:t xml:space="preserve"> Dat</w:t>
      </w:r>
      <w:r w:rsidRPr="00F43038">
        <w:rPr>
          <w:rFonts w:ascii="XDPrime" w:hAnsi="XDPrime"/>
          <w:lang w:val="sv-SE"/>
        </w:rPr>
        <w:t>a Pencari Kerja</w:t>
      </w:r>
      <w:bookmarkEnd w:id="211"/>
      <w:bookmarkEnd w:id="212"/>
    </w:p>
    <w:p w14:paraId="31E8700B" w14:textId="4AB892D3" w:rsidR="0099787F" w:rsidRPr="00F43038" w:rsidRDefault="0099787F" w:rsidP="0099787F">
      <w:pPr>
        <w:tabs>
          <w:tab w:val="left" w:pos="2127"/>
          <w:tab w:val="left" w:pos="2410"/>
        </w:tabs>
        <w:spacing w:after="0" w:line="240" w:lineRule="auto"/>
        <w:rPr>
          <w:rFonts w:ascii="XDPrime" w:hAnsi="XDPrime" w:cs="Times New Roman"/>
          <w:sz w:val="24"/>
          <w:szCs w:val="24"/>
          <w:lang w:val="sv-SE"/>
        </w:rPr>
      </w:pPr>
      <w:r w:rsidRPr="00DC221D">
        <w:rPr>
          <w:rFonts w:ascii="XDPrime" w:hAnsi="XDPrime" w:cs="Times New Roman"/>
          <w:sz w:val="24"/>
          <w:szCs w:val="24"/>
        </w:rPr>
        <w:t>Identifikasi/Nama</w:t>
      </w:r>
      <w:r w:rsidRPr="00DC221D">
        <w:rPr>
          <w:rFonts w:ascii="XDPrime" w:hAnsi="XDPrime" w:cs="Times New Roman"/>
          <w:sz w:val="24"/>
          <w:szCs w:val="24"/>
        </w:rPr>
        <w:tab/>
        <w:t>:</w:t>
      </w:r>
      <w:r w:rsidRPr="00DC221D">
        <w:rPr>
          <w:rFonts w:ascii="XDPrime" w:hAnsi="XDPrime" w:cs="Times New Roman"/>
          <w:sz w:val="24"/>
          <w:szCs w:val="24"/>
        </w:rPr>
        <w:tab/>
        <w:t>FS-</w:t>
      </w:r>
      <w:r w:rsidRPr="00F43038">
        <w:rPr>
          <w:rFonts w:ascii="XDPrime" w:hAnsi="XDPrime" w:cs="Times New Roman"/>
          <w:sz w:val="24"/>
          <w:szCs w:val="24"/>
          <w:lang w:val="sv-SE"/>
        </w:rPr>
        <w:t>0</w:t>
      </w:r>
      <w:r w:rsidR="008F7750" w:rsidRPr="00F43038">
        <w:rPr>
          <w:rFonts w:ascii="XDPrime" w:hAnsi="XDPrime" w:cs="Times New Roman"/>
          <w:sz w:val="24"/>
          <w:szCs w:val="24"/>
          <w:lang w:val="sv-SE"/>
        </w:rPr>
        <w:t>3</w:t>
      </w:r>
      <w:r w:rsidRPr="00F43038">
        <w:rPr>
          <w:rFonts w:ascii="XDPrime" w:hAnsi="XDPrime" w:cs="Times New Roman"/>
          <w:sz w:val="24"/>
          <w:szCs w:val="24"/>
          <w:lang w:val="sv-SE"/>
        </w:rPr>
        <w:t>.</w:t>
      </w:r>
      <w:r w:rsidR="00813BF8" w:rsidRPr="00F43038">
        <w:rPr>
          <w:rFonts w:ascii="XDPrime" w:hAnsi="XDPrime" w:cs="Times New Roman"/>
          <w:sz w:val="24"/>
          <w:szCs w:val="24"/>
          <w:lang w:val="sv-SE"/>
        </w:rPr>
        <w:t>2</w:t>
      </w:r>
      <w:r w:rsidRPr="00DC221D">
        <w:rPr>
          <w:rFonts w:ascii="XDPrime" w:hAnsi="XDPrime" w:cs="Times New Roman"/>
          <w:sz w:val="24"/>
          <w:szCs w:val="24"/>
        </w:rPr>
        <w:t xml:space="preserve"> Men</w:t>
      </w:r>
      <w:r w:rsidR="00EA7678" w:rsidRPr="00F43038">
        <w:rPr>
          <w:rFonts w:ascii="XDPrime" w:hAnsi="XDPrime" w:cs="Times New Roman"/>
          <w:sz w:val="24"/>
          <w:szCs w:val="24"/>
          <w:lang w:val="sv-SE"/>
        </w:rPr>
        <w:t xml:space="preserve">cari </w:t>
      </w:r>
      <w:r w:rsidRPr="00DC221D">
        <w:rPr>
          <w:rFonts w:ascii="XDPrime" w:hAnsi="XDPrime" w:cs="Times New Roman"/>
          <w:sz w:val="24"/>
          <w:szCs w:val="24"/>
        </w:rPr>
        <w:t xml:space="preserve">Data </w:t>
      </w:r>
      <w:r w:rsidRPr="00F43038">
        <w:rPr>
          <w:rFonts w:ascii="XDPrime" w:hAnsi="XDPrime" w:cs="Times New Roman"/>
          <w:sz w:val="24"/>
          <w:szCs w:val="24"/>
          <w:lang w:val="sv-SE"/>
        </w:rPr>
        <w:t>Pencari Kerja</w:t>
      </w:r>
    </w:p>
    <w:p w14:paraId="3D1F2426" w14:textId="07F55E45" w:rsidR="0099787F" w:rsidRPr="00F43038" w:rsidRDefault="0099787F" w:rsidP="0099787F">
      <w:pPr>
        <w:tabs>
          <w:tab w:val="left" w:pos="2127"/>
          <w:tab w:val="left" w:pos="2410"/>
        </w:tabs>
        <w:spacing w:after="0" w:line="240" w:lineRule="auto"/>
        <w:rPr>
          <w:rFonts w:ascii="XDPrime" w:hAnsi="XDPrime" w:cs="Times New Roman"/>
          <w:sz w:val="24"/>
          <w:szCs w:val="24"/>
          <w:lang w:val="sv-SE"/>
        </w:rPr>
      </w:pPr>
      <w:r w:rsidRPr="00DC221D">
        <w:rPr>
          <w:rFonts w:ascii="XDPrime" w:hAnsi="XDPrime" w:cs="Times New Roman"/>
          <w:sz w:val="24"/>
          <w:szCs w:val="24"/>
          <w:lang w:val="pt-BR"/>
        </w:rPr>
        <w:lastRenderedPageBreak/>
        <w:t>Deskripsi Isi</w:t>
      </w:r>
      <w:r w:rsidRPr="00DC221D">
        <w:rPr>
          <w:rFonts w:ascii="XDPrime" w:hAnsi="XDPrime" w:cs="Times New Roman"/>
          <w:sz w:val="24"/>
          <w:szCs w:val="24"/>
          <w:lang w:val="pt-BR"/>
        </w:rPr>
        <w:tab/>
        <w:t>:</w:t>
      </w:r>
      <w:r w:rsidRPr="00DC221D">
        <w:rPr>
          <w:rFonts w:ascii="XDPrime" w:hAnsi="XDPrime" w:cs="Times New Roman"/>
          <w:sz w:val="24"/>
          <w:szCs w:val="24"/>
          <w:lang w:val="pt-BR"/>
        </w:rPr>
        <w:tab/>
      </w:r>
      <w:r w:rsidRPr="00DC221D">
        <w:rPr>
          <w:rFonts w:ascii="XDPrime" w:hAnsi="XDPrime" w:cs="Times New Roman"/>
          <w:sz w:val="24"/>
          <w:szCs w:val="24"/>
        </w:rPr>
        <w:t>Proses ini adalah proses untuk men</w:t>
      </w:r>
      <w:r w:rsidR="00EA7678" w:rsidRPr="00F43038">
        <w:rPr>
          <w:rFonts w:ascii="XDPrime" w:hAnsi="XDPrime" w:cs="Times New Roman"/>
          <w:sz w:val="24"/>
          <w:szCs w:val="24"/>
          <w:lang w:val="sv-SE"/>
        </w:rPr>
        <w:t>cari</w:t>
      </w:r>
      <w:r w:rsidRPr="00DC221D">
        <w:rPr>
          <w:rFonts w:ascii="XDPrime" w:hAnsi="XDPrime" w:cs="Times New Roman"/>
          <w:sz w:val="24"/>
          <w:szCs w:val="24"/>
        </w:rPr>
        <w:t xml:space="preserve"> data lowongan </w:t>
      </w:r>
      <w:r w:rsidRPr="00F43038">
        <w:rPr>
          <w:rFonts w:ascii="XDPrime" w:hAnsi="XDPrime" w:cs="Times New Roman"/>
          <w:sz w:val="24"/>
          <w:szCs w:val="24"/>
          <w:lang w:val="sv-SE"/>
        </w:rPr>
        <w:t>y</w:t>
      </w:r>
      <w:r w:rsidRPr="00DC221D">
        <w:rPr>
          <w:rFonts w:ascii="XDPrime" w:hAnsi="XDPrime" w:cs="Times New Roman"/>
          <w:sz w:val="24"/>
          <w:szCs w:val="24"/>
        </w:rPr>
        <w:t>ang terdapat pada T</w:t>
      </w:r>
      <w:r w:rsidR="00EA7678" w:rsidRPr="00F43038">
        <w:rPr>
          <w:rFonts w:ascii="XDPrime" w:hAnsi="XDPrime" w:cs="Times New Roman"/>
          <w:sz w:val="24"/>
          <w:szCs w:val="24"/>
          <w:lang w:val="sv-SE"/>
        </w:rPr>
        <w:t>P</w:t>
      </w:r>
      <w:r w:rsidRPr="00F43038">
        <w:rPr>
          <w:rFonts w:ascii="XDPrime" w:hAnsi="XDPrime" w:cs="Times New Roman"/>
          <w:sz w:val="24"/>
          <w:szCs w:val="24"/>
          <w:lang w:val="sv-SE"/>
        </w:rPr>
        <w:t>encari</w:t>
      </w:r>
      <w:r w:rsidR="00EA7678" w:rsidRPr="00F43038">
        <w:rPr>
          <w:rFonts w:ascii="XDPrime" w:hAnsi="XDPrime" w:cs="Times New Roman"/>
          <w:sz w:val="24"/>
          <w:szCs w:val="24"/>
          <w:lang w:val="sv-SE"/>
        </w:rPr>
        <w:t>K</w:t>
      </w:r>
      <w:r w:rsidRPr="00F43038">
        <w:rPr>
          <w:rFonts w:ascii="XDPrime" w:hAnsi="XDPrime" w:cs="Times New Roman"/>
          <w:sz w:val="24"/>
          <w:szCs w:val="24"/>
          <w:lang w:val="sv-SE"/>
        </w:rPr>
        <w:t>erja</w:t>
      </w:r>
    </w:p>
    <w:p w14:paraId="6EBA8A96" w14:textId="77777777" w:rsidR="0099787F" w:rsidRPr="00DC221D" w:rsidRDefault="0099787F" w:rsidP="0099787F">
      <w:pPr>
        <w:tabs>
          <w:tab w:val="left" w:pos="2127"/>
          <w:tab w:val="left" w:pos="2410"/>
        </w:tabs>
        <w:spacing w:after="0" w:line="240" w:lineRule="auto"/>
        <w:rPr>
          <w:rFonts w:ascii="XDPrime" w:hAnsi="XDPrime" w:cs="Times New Roman"/>
          <w:sz w:val="24"/>
          <w:szCs w:val="24"/>
        </w:rPr>
      </w:pPr>
      <w:r w:rsidRPr="00DC221D">
        <w:rPr>
          <w:rFonts w:ascii="XDPrime" w:hAnsi="XDPrime" w:cs="Times New Roman"/>
          <w:sz w:val="24"/>
          <w:szCs w:val="24"/>
        </w:rPr>
        <w:t>Jenis</w:t>
      </w:r>
      <w:r w:rsidRPr="00DC221D">
        <w:rPr>
          <w:rFonts w:ascii="XDPrime" w:hAnsi="XDPrime" w:cs="Times New Roman"/>
          <w:sz w:val="24"/>
          <w:szCs w:val="24"/>
        </w:rPr>
        <w:tab/>
        <w:t>:</w:t>
      </w:r>
      <w:r w:rsidRPr="00DC221D">
        <w:rPr>
          <w:rFonts w:ascii="XDPrime" w:hAnsi="XDPrime" w:cs="Times New Roman"/>
          <w:sz w:val="24"/>
          <w:szCs w:val="24"/>
        </w:rPr>
        <w:tab/>
        <w:t>Layar dengan menu item dan tabel</w:t>
      </w:r>
    </w:p>
    <w:p w14:paraId="4838B033" w14:textId="77777777" w:rsidR="0099787F" w:rsidRPr="00DC221D" w:rsidRDefault="0099787F" w:rsidP="00EA6324">
      <w:pPr>
        <w:rPr>
          <w:rFonts w:ascii="XDPrime" w:hAnsi="XDPrime"/>
        </w:rPr>
      </w:pPr>
    </w:p>
    <w:p w14:paraId="548EC39B" w14:textId="6FD61CFA" w:rsidR="00EA6324" w:rsidRPr="00DC221D" w:rsidRDefault="00EA6324" w:rsidP="000B716E">
      <w:pPr>
        <w:pStyle w:val="Heading4"/>
        <w:rPr>
          <w:rFonts w:ascii="XDPrime" w:hAnsi="XDPrime"/>
        </w:rPr>
      </w:pPr>
      <w:r w:rsidRPr="00DC221D">
        <w:rPr>
          <w:rFonts w:ascii="XDPrime" w:hAnsi="XDPrime"/>
        </w:rPr>
        <w:t xml:space="preserve">Spesifikasi Tabel Input </w:t>
      </w:r>
    </w:p>
    <w:p w14:paraId="3E2B8211" w14:textId="35ACCB45" w:rsidR="00FE40EE" w:rsidRPr="00DC221D" w:rsidRDefault="00FE40EE" w:rsidP="00FE40EE">
      <w:pPr>
        <w:ind w:left="864"/>
        <w:rPr>
          <w:rFonts w:ascii="XDPrime" w:hAnsi="XDPrime"/>
          <w:lang w:val="en-GB" w:eastAsia="en-US"/>
        </w:rPr>
      </w:pPr>
      <w:r w:rsidRPr="00DC221D">
        <w:rPr>
          <w:rFonts w:ascii="XDPrime" w:hAnsi="XDPrime"/>
          <w:lang w:val="en-GB" w:eastAsia="en-US"/>
        </w:rPr>
        <w:t>Tidak ada.</w:t>
      </w:r>
    </w:p>
    <w:p w14:paraId="03F2FC76" w14:textId="77777777" w:rsidR="00EA6324" w:rsidRPr="00DC221D" w:rsidRDefault="00EA6324" w:rsidP="00FE40EE">
      <w:pPr>
        <w:pStyle w:val="Heading4"/>
        <w:rPr>
          <w:rFonts w:ascii="XDPrime" w:hAnsi="XDPrime"/>
        </w:rPr>
      </w:pPr>
      <w:r w:rsidRPr="00DC221D">
        <w:rPr>
          <w:rFonts w:ascii="XDPrime" w:hAnsi="XDPrime"/>
        </w:rPr>
        <w:t>Spesifikasi Tabel Output</w:t>
      </w:r>
    </w:p>
    <w:p w14:paraId="59F3AF28" w14:textId="7F257F95" w:rsidR="00A077A0" w:rsidRDefault="00A077A0" w:rsidP="00A077A0">
      <w:pPr>
        <w:pStyle w:val="Caption"/>
        <w:keepNext/>
      </w:pPr>
      <w:bookmarkStart w:id="213" w:name="_Toc154514387"/>
      <w:r>
        <w:t xml:space="preserve">Tabel 3. </w:t>
      </w:r>
      <w:r>
        <w:fldChar w:fldCharType="begin"/>
      </w:r>
      <w:r>
        <w:instrText xml:space="preserve"> SEQ Tabel_3. \* ARABIC </w:instrText>
      </w:r>
      <w:r>
        <w:fldChar w:fldCharType="separate"/>
      </w:r>
      <w:r w:rsidR="000E6C94">
        <w:rPr>
          <w:noProof/>
        </w:rPr>
        <w:t>45</w:t>
      </w:r>
      <w:r>
        <w:fldChar w:fldCharType="end"/>
      </w:r>
      <w:r>
        <w:t xml:space="preserve"> Spesifikasi Tabel Output</w:t>
      </w:r>
      <w:r w:rsidR="00616694">
        <w:t xml:space="preserve"> Men</w:t>
      </w:r>
      <w:r w:rsidR="00DA77D7">
        <w:t>cari</w:t>
      </w:r>
      <w:r w:rsidR="00616694">
        <w:t xml:space="preserve"> Data Pencari Kerja</w:t>
      </w:r>
      <w:bookmarkEnd w:id="213"/>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4446"/>
      </w:tblGrid>
      <w:tr w:rsidR="00E44FEC" w:rsidRPr="00DC221D" w14:paraId="679960AF" w14:textId="77777777" w:rsidTr="00630294">
        <w:tc>
          <w:tcPr>
            <w:tcW w:w="567" w:type="dxa"/>
            <w:tcBorders>
              <w:top w:val="single" w:sz="4" w:space="0" w:color="auto"/>
              <w:left w:val="single" w:sz="4" w:space="0" w:color="auto"/>
              <w:bottom w:val="single" w:sz="4" w:space="0" w:color="auto"/>
              <w:right w:val="single" w:sz="4" w:space="0" w:color="auto"/>
            </w:tcBorders>
            <w:shd w:val="clear" w:color="auto" w:fill="CCCCCC"/>
            <w:hideMark/>
          </w:tcPr>
          <w:p w14:paraId="719B578E" w14:textId="77777777" w:rsidR="00E44FEC" w:rsidRPr="00DC221D" w:rsidRDefault="00E44FEC" w:rsidP="00630294">
            <w:pPr>
              <w:spacing w:after="0" w:line="240" w:lineRule="auto"/>
              <w:jc w:val="center"/>
              <w:rPr>
                <w:rFonts w:ascii="XDPrime" w:hAnsi="XDPrime" w:cs="Times New Roman"/>
              </w:rPr>
            </w:pPr>
            <w:r w:rsidRPr="00DC221D">
              <w:rPr>
                <w:rFonts w:ascii="XDPrime" w:hAnsi="XDPrime" w:cs="Times New Roman"/>
              </w:rPr>
              <w:t>No</w:t>
            </w:r>
          </w:p>
        </w:tc>
        <w:tc>
          <w:tcPr>
            <w:tcW w:w="3096" w:type="dxa"/>
            <w:tcBorders>
              <w:top w:val="single" w:sz="4" w:space="0" w:color="auto"/>
              <w:left w:val="single" w:sz="4" w:space="0" w:color="auto"/>
              <w:bottom w:val="single" w:sz="4" w:space="0" w:color="auto"/>
              <w:right w:val="single" w:sz="4" w:space="0" w:color="auto"/>
            </w:tcBorders>
            <w:shd w:val="clear" w:color="auto" w:fill="CCCCCC"/>
            <w:hideMark/>
          </w:tcPr>
          <w:p w14:paraId="6F7AC3C4" w14:textId="77777777" w:rsidR="00E44FEC" w:rsidRPr="00DC221D" w:rsidRDefault="00E44FEC" w:rsidP="00630294">
            <w:pPr>
              <w:spacing w:after="0" w:line="240" w:lineRule="auto"/>
              <w:jc w:val="center"/>
              <w:rPr>
                <w:rFonts w:ascii="XDPrime" w:hAnsi="XDPrime" w:cs="Times New Roman"/>
                <w:lang w:val="en-US"/>
              </w:rPr>
            </w:pPr>
            <w:r w:rsidRPr="00DC221D">
              <w:rPr>
                <w:rFonts w:ascii="XDPrime" w:hAnsi="XDPrime" w:cs="Times New Roman"/>
              </w:rPr>
              <w:t xml:space="preserve">Kode Tabel </w:t>
            </w:r>
            <w:r w:rsidRPr="00DC221D">
              <w:rPr>
                <w:rFonts w:ascii="XDPrime" w:hAnsi="XDPrime" w:cs="Times New Roman"/>
                <w:lang w:val="en-US"/>
              </w:rPr>
              <w:t>Output</w:t>
            </w:r>
          </w:p>
        </w:tc>
        <w:tc>
          <w:tcPr>
            <w:tcW w:w="4446" w:type="dxa"/>
            <w:tcBorders>
              <w:top w:val="single" w:sz="4" w:space="0" w:color="auto"/>
              <w:left w:val="single" w:sz="4" w:space="0" w:color="auto"/>
              <w:bottom w:val="single" w:sz="4" w:space="0" w:color="auto"/>
              <w:right w:val="single" w:sz="4" w:space="0" w:color="auto"/>
            </w:tcBorders>
            <w:shd w:val="clear" w:color="auto" w:fill="CCCCCC"/>
            <w:hideMark/>
          </w:tcPr>
          <w:p w14:paraId="53B526AB" w14:textId="77777777" w:rsidR="00E44FEC" w:rsidRPr="00DC221D" w:rsidRDefault="00E44FEC" w:rsidP="00630294">
            <w:pPr>
              <w:spacing w:after="0" w:line="240" w:lineRule="auto"/>
              <w:jc w:val="center"/>
              <w:rPr>
                <w:rFonts w:ascii="XDPrime" w:hAnsi="XDPrime" w:cs="Times New Roman"/>
                <w:lang w:val="en-US"/>
              </w:rPr>
            </w:pPr>
            <w:r w:rsidRPr="00DC221D">
              <w:rPr>
                <w:rFonts w:ascii="XDPrime" w:hAnsi="XDPrime" w:cs="Times New Roman"/>
              </w:rPr>
              <w:t xml:space="preserve">Nama Tabel </w:t>
            </w:r>
            <w:r w:rsidRPr="00DC221D">
              <w:rPr>
                <w:rFonts w:ascii="XDPrime" w:hAnsi="XDPrime" w:cs="Times New Roman"/>
                <w:lang w:val="en-US"/>
              </w:rPr>
              <w:t>Output</w:t>
            </w:r>
          </w:p>
        </w:tc>
      </w:tr>
      <w:tr w:rsidR="00E44FEC" w:rsidRPr="00DC221D" w14:paraId="7581BF61" w14:textId="77777777" w:rsidTr="00630294">
        <w:tc>
          <w:tcPr>
            <w:tcW w:w="567" w:type="dxa"/>
            <w:tcBorders>
              <w:top w:val="single" w:sz="4" w:space="0" w:color="auto"/>
              <w:left w:val="single" w:sz="4" w:space="0" w:color="auto"/>
              <w:bottom w:val="single" w:sz="4" w:space="0" w:color="auto"/>
              <w:right w:val="single" w:sz="4" w:space="0" w:color="auto"/>
            </w:tcBorders>
            <w:hideMark/>
          </w:tcPr>
          <w:p w14:paraId="021F0F5E" w14:textId="77777777" w:rsidR="00E44FEC" w:rsidRPr="00DC221D" w:rsidRDefault="00E44FEC" w:rsidP="00630294">
            <w:pPr>
              <w:spacing w:after="0" w:line="240" w:lineRule="auto"/>
              <w:rPr>
                <w:rFonts w:ascii="XDPrime" w:hAnsi="XDPrime" w:cs="Times New Roman"/>
              </w:rPr>
            </w:pPr>
            <w:r w:rsidRPr="00DC221D">
              <w:rPr>
                <w:rFonts w:ascii="XDPrime" w:hAnsi="XDPrime" w:cs="Times New Roman"/>
              </w:rPr>
              <w:t>1.</w:t>
            </w:r>
          </w:p>
        </w:tc>
        <w:tc>
          <w:tcPr>
            <w:tcW w:w="3096" w:type="dxa"/>
            <w:tcBorders>
              <w:top w:val="single" w:sz="4" w:space="0" w:color="auto"/>
              <w:left w:val="single" w:sz="4" w:space="0" w:color="auto"/>
              <w:bottom w:val="single" w:sz="4" w:space="0" w:color="auto"/>
              <w:right w:val="single" w:sz="4" w:space="0" w:color="auto"/>
            </w:tcBorders>
            <w:hideMark/>
          </w:tcPr>
          <w:p w14:paraId="7C9D2AF0" w14:textId="77777777" w:rsidR="00E44FEC" w:rsidRPr="00DC221D" w:rsidRDefault="00E44FEC" w:rsidP="00630294">
            <w:pPr>
              <w:spacing w:after="0" w:line="240" w:lineRule="auto"/>
              <w:rPr>
                <w:rFonts w:ascii="XDPrime" w:hAnsi="XDPrime" w:cs="Times New Roman"/>
                <w:lang w:val="en-US"/>
              </w:rPr>
            </w:pPr>
            <w:r w:rsidRPr="00DC221D">
              <w:rPr>
                <w:rFonts w:ascii="XDPrime" w:hAnsi="XDPrime" w:cs="Times New Roman"/>
              </w:rPr>
              <w:t>TAB-</w:t>
            </w:r>
            <w:r w:rsidRPr="00DC221D">
              <w:rPr>
                <w:rFonts w:ascii="XDPrime" w:hAnsi="XDPrime" w:cs="Times New Roman"/>
                <w:lang w:val="en-US"/>
              </w:rPr>
              <w:t>1</w:t>
            </w:r>
          </w:p>
        </w:tc>
        <w:tc>
          <w:tcPr>
            <w:tcW w:w="4446" w:type="dxa"/>
            <w:tcBorders>
              <w:top w:val="single" w:sz="4" w:space="0" w:color="auto"/>
              <w:left w:val="single" w:sz="4" w:space="0" w:color="auto"/>
              <w:bottom w:val="single" w:sz="4" w:space="0" w:color="auto"/>
              <w:right w:val="single" w:sz="4" w:space="0" w:color="auto"/>
            </w:tcBorders>
            <w:hideMark/>
          </w:tcPr>
          <w:p w14:paraId="34853652" w14:textId="77777777" w:rsidR="00E44FEC" w:rsidRPr="00DC221D" w:rsidRDefault="00E44FEC" w:rsidP="00630294">
            <w:pPr>
              <w:spacing w:after="0" w:line="240" w:lineRule="auto"/>
              <w:rPr>
                <w:rFonts w:ascii="XDPrime" w:hAnsi="XDPrime" w:cs="Times New Roman"/>
                <w:lang w:val="en-US"/>
              </w:rPr>
            </w:pPr>
            <w:r w:rsidRPr="00DC221D">
              <w:rPr>
                <w:rFonts w:ascii="XDPrime" w:hAnsi="XDPrime" w:cs="Times New Roman"/>
              </w:rPr>
              <w:t>T</w:t>
            </w:r>
            <w:r w:rsidRPr="00DC221D">
              <w:rPr>
                <w:rFonts w:ascii="XDPrime" w:hAnsi="XDPrime" w:cs="Times New Roman"/>
                <w:lang w:val="en-US"/>
              </w:rPr>
              <w:t>PencariKerja</w:t>
            </w:r>
          </w:p>
        </w:tc>
      </w:tr>
    </w:tbl>
    <w:p w14:paraId="4362821D" w14:textId="77777777" w:rsidR="00EA6324" w:rsidRPr="00DC221D" w:rsidRDefault="00EA6324" w:rsidP="00EA6324">
      <w:pPr>
        <w:rPr>
          <w:rFonts w:ascii="XDPrime" w:hAnsi="XDPrime"/>
          <w:b/>
          <w:bCs/>
          <w:sz w:val="24"/>
          <w:szCs w:val="24"/>
        </w:rPr>
      </w:pPr>
    </w:p>
    <w:p w14:paraId="35267105" w14:textId="77777777" w:rsidR="00EA6324" w:rsidRPr="00DC221D" w:rsidRDefault="00EA6324" w:rsidP="00FE40EE">
      <w:pPr>
        <w:pStyle w:val="Heading4"/>
        <w:rPr>
          <w:rFonts w:ascii="XDPrime" w:hAnsi="XDPrime"/>
        </w:rPr>
      </w:pPr>
      <w:r w:rsidRPr="00DC221D">
        <w:rPr>
          <w:rFonts w:ascii="XDPrime" w:hAnsi="XDPrime"/>
        </w:rPr>
        <w:t>Tampilan Utama</w:t>
      </w:r>
    </w:p>
    <w:p w14:paraId="1ECAA888" w14:textId="0E58325A" w:rsidR="00EA6324" w:rsidRPr="00DC221D" w:rsidRDefault="00AF5ABC" w:rsidP="00EA6324">
      <w:pPr>
        <w:rPr>
          <w:rFonts w:ascii="XDPrime" w:hAnsi="XDPrime"/>
          <w:b/>
          <w:bCs/>
          <w:sz w:val="24"/>
          <w:szCs w:val="24"/>
        </w:rPr>
      </w:pPr>
      <w:r w:rsidRPr="00DC221D">
        <w:rPr>
          <w:rFonts w:ascii="XDPrime" w:hAnsi="XDPrime"/>
          <w:noProof/>
        </w:rPr>
        <mc:AlternateContent>
          <mc:Choice Requires="wps">
            <w:drawing>
              <wp:anchor distT="0" distB="0" distL="114300" distR="114300" simplePos="0" relativeHeight="251658241" behindDoc="0" locked="0" layoutInCell="1" allowOverlap="1" wp14:anchorId="6890529A" wp14:editId="7080A859">
                <wp:simplePos x="0" y="0"/>
                <wp:positionH relativeFrom="column">
                  <wp:posOffset>-120650</wp:posOffset>
                </wp:positionH>
                <wp:positionV relativeFrom="paragraph">
                  <wp:posOffset>2629535</wp:posOffset>
                </wp:positionV>
                <wp:extent cx="5943600" cy="635"/>
                <wp:effectExtent l="0" t="0" r="0" b="0"/>
                <wp:wrapNone/>
                <wp:docPr id="148292631" name="Kotak Teks 1482926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18F0D78" w14:textId="4554E945" w:rsidR="00AF5ABC" w:rsidRPr="00A81534" w:rsidRDefault="00AF5ABC" w:rsidP="00AF5ABC">
                            <w:pPr>
                              <w:pStyle w:val="Caption"/>
                              <w:rPr>
                                <w:noProof/>
                                <w:sz w:val="24"/>
                                <w:szCs w:val="24"/>
                                <w:lang w:val="id-ID" w:eastAsia="id-ID"/>
                              </w:rPr>
                            </w:pPr>
                            <w:bookmarkStart w:id="214" w:name="_Toc154510248"/>
                            <w:r>
                              <w:t>Gambar 3.</w:t>
                            </w:r>
                            <w:r>
                              <w:fldChar w:fldCharType="begin"/>
                            </w:r>
                            <w:r>
                              <w:instrText xml:space="preserve"> SEQ Gambar_3. \* ARABIC </w:instrText>
                            </w:r>
                            <w:r>
                              <w:fldChar w:fldCharType="separate"/>
                            </w:r>
                            <w:r w:rsidR="000E6C94">
                              <w:rPr>
                                <w:noProof/>
                              </w:rPr>
                              <w:t>9</w:t>
                            </w:r>
                            <w:r>
                              <w:rPr>
                                <w:noProof/>
                              </w:rPr>
                              <w:fldChar w:fldCharType="end"/>
                            </w:r>
                            <w:r>
                              <w:t xml:space="preserve"> Spesifikasi Layar Utama </w:t>
                            </w:r>
                            <w:r w:rsidR="00CC52A3">
                              <w:t>Me</w:t>
                            </w:r>
                            <w:r w:rsidR="00DA77D7">
                              <w:t>ncari</w:t>
                            </w:r>
                            <w:r w:rsidR="00CC52A3">
                              <w:t xml:space="preserve"> Data Pencari Kerja</w:t>
                            </w:r>
                            <w:bookmarkEnd w:id="2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90529A" id="_x0000_t202" coordsize="21600,21600" o:spt="202" path="m,l,21600r21600,l21600,xe">
                <v:stroke joinstyle="miter"/>
                <v:path gradientshapeok="t" o:connecttype="rect"/>
              </v:shapetype>
              <v:shape id="Kotak Teks 148292631" o:spid="_x0000_s1026" type="#_x0000_t202" style="position:absolute;margin-left:-9.5pt;margin-top:207.05pt;width:46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" stroked="f">
                <v:textbox style="mso-fit-shape-to-text:t" inset="0,0,0,0">
                  <w:txbxContent>
                    <w:p w14:paraId="018F0D78" w14:textId="4554E945" w:rsidR="00AF5ABC" w:rsidRPr="00A81534" w:rsidRDefault="00AF5ABC" w:rsidP="00AF5ABC">
                      <w:pPr>
                        <w:pStyle w:val="Caption"/>
                        <w:rPr>
                          <w:noProof/>
                          <w:sz w:val="24"/>
                          <w:szCs w:val="24"/>
                          <w:lang w:val="id-ID" w:eastAsia="id-ID"/>
                        </w:rPr>
                      </w:pPr>
                      <w:bookmarkStart w:id="215" w:name="_Toc154510248"/>
                      <w:r>
                        <w:t>Gambar 3.</w:t>
                      </w:r>
                      <w:r>
                        <w:fldChar w:fldCharType="begin"/>
                      </w:r>
                      <w:r>
                        <w:instrText xml:space="preserve"> SEQ Gambar_3. \* ARABIC </w:instrText>
                      </w:r>
                      <w:r>
                        <w:fldChar w:fldCharType="separate"/>
                      </w:r>
                      <w:r w:rsidR="000E6C94">
                        <w:rPr>
                          <w:noProof/>
                        </w:rPr>
                        <w:t>9</w:t>
                      </w:r>
                      <w:r>
                        <w:rPr>
                          <w:noProof/>
                        </w:rPr>
                        <w:fldChar w:fldCharType="end"/>
                      </w:r>
                      <w:r>
                        <w:t xml:space="preserve"> Spesifikasi Layar Utama </w:t>
                      </w:r>
                      <w:r w:rsidR="00CC52A3">
                        <w:t>Me</w:t>
                      </w:r>
                      <w:r w:rsidR="00DA77D7">
                        <w:t>ncari</w:t>
                      </w:r>
                      <w:r w:rsidR="00CC52A3">
                        <w:t xml:space="preserve"> Data Pencari Kerja</w:t>
                      </w:r>
                      <w:bookmarkEnd w:id="215"/>
                    </w:p>
                  </w:txbxContent>
                </v:textbox>
              </v:shape>
            </w:pict>
          </mc:Fallback>
        </mc:AlternateContent>
      </w:r>
      <w:r w:rsidR="00EA6324" w:rsidRPr="00DC221D">
        <w:rPr>
          <w:rFonts w:ascii="XDPrime" w:hAnsi="XDPrime"/>
          <w:b/>
          <w:bCs/>
          <w:noProof/>
          <w:sz w:val="24"/>
          <w:szCs w:val="24"/>
        </w:rPr>
        <w:drawing>
          <wp:anchor distT="0" distB="0" distL="114300" distR="114300" simplePos="0" relativeHeight="251658240" behindDoc="0" locked="0" layoutInCell="1" allowOverlap="1" wp14:anchorId="3B279DD9" wp14:editId="79DF510A">
            <wp:simplePos x="0" y="0"/>
            <wp:positionH relativeFrom="column">
              <wp:posOffset>-120650</wp:posOffset>
            </wp:positionH>
            <wp:positionV relativeFrom="paragraph">
              <wp:posOffset>125095</wp:posOffset>
            </wp:positionV>
            <wp:extent cx="5943600" cy="2447290"/>
            <wp:effectExtent l="0" t="0" r="0" b="0"/>
            <wp:wrapNone/>
            <wp:docPr id="282803816" name="Gambar 28280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03816" name="Picture 282803816"/>
                    <pic:cNvPicPr/>
                  </pic:nvPicPr>
                  <pic:blipFill>
                    <a:blip r:embed="rId20">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anchor>
        </w:drawing>
      </w:r>
    </w:p>
    <w:p w14:paraId="5FB02978" w14:textId="77777777" w:rsidR="00EA6324" w:rsidRPr="00DC221D" w:rsidRDefault="00EA6324" w:rsidP="00EA6324">
      <w:pPr>
        <w:rPr>
          <w:rFonts w:ascii="XDPrime" w:hAnsi="XDPrime"/>
          <w:b/>
          <w:bCs/>
          <w:sz w:val="24"/>
          <w:szCs w:val="24"/>
        </w:rPr>
      </w:pPr>
    </w:p>
    <w:p w14:paraId="0433C60D" w14:textId="77777777" w:rsidR="00EA6324" w:rsidRPr="00DC221D" w:rsidRDefault="00EA6324" w:rsidP="00EA6324">
      <w:pPr>
        <w:rPr>
          <w:rFonts w:ascii="XDPrime" w:hAnsi="XDPrime"/>
          <w:b/>
          <w:bCs/>
          <w:sz w:val="24"/>
          <w:szCs w:val="24"/>
        </w:rPr>
      </w:pPr>
    </w:p>
    <w:p w14:paraId="514191F3" w14:textId="77777777" w:rsidR="00EA6324" w:rsidRPr="00DC221D" w:rsidRDefault="00EA6324" w:rsidP="00EA6324">
      <w:pPr>
        <w:rPr>
          <w:rFonts w:ascii="XDPrime" w:hAnsi="XDPrime"/>
          <w:b/>
          <w:bCs/>
          <w:sz w:val="24"/>
          <w:szCs w:val="24"/>
        </w:rPr>
      </w:pPr>
    </w:p>
    <w:p w14:paraId="5B88FE14" w14:textId="77777777" w:rsidR="00EA6324" w:rsidRPr="00DC221D" w:rsidRDefault="00EA6324" w:rsidP="00EA6324">
      <w:pPr>
        <w:rPr>
          <w:rFonts w:ascii="XDPrime" w:hAnsi="XDPrime"/>
          <w:b/>
          <w:bCs/>
          <w:sz w:val="24"/>
          <w:szCs w:val="24"/>
        </w:rPr>
      </w:pPr>
    </w:p>
    <w:p w14:paraId="31882733" w14:textId="77777777" w:rsidR="00EA6324" w:rsidRPr="00DC221D" w:rsidRDefault="00EA6324" w:rsidP="00EA6324">
      <w:pPr>
        <w:rPr>
          <w:rFonts w:ascii="XDPrime" w:hAnsi="XDPrime"/>
          <w:b/>
          <w:bCs/>
          <w:sz w:val="24"/>
          <w:szCs w:val="24"/>
        </w:rPr>
      </w:pPr>
    </w:p>
    <w:p w14:paraId="4F549283" w14:textId="77777777" w:rsidR="00EA6324" w:rsidRPr="00DC221D" w:rsidRDefault="00EA6324" w:rsidP="00EA6324">
      <w:pPr>
        <w:rPr>
          <w:rFonts w:ascii="XDPrime" w:hAnsi="XDPrime"/>
          <w:b/>
          <w:bCs/>
          <w:sz w:val="24"/>
          <w:szCs w:val="24"/>
        </w:rPr>
      </w:pPr>
    </w:p>
    <w:p w14:paraId="7A859443" w14:textId="77777777" w:rsidR="00EA6324" w:rsidRPr="00DC221D" w:rsidRDefault="00EA6324" w:rsidP="00EA6324">
      <w:pPr>
        <w:rPr>
          <w:rFonts w:ascii="XDPrime" w:hAnsi="XDPrime"/>
          <w:b/>
          <w:bCs/>
          <w:sz w:val="24"/>
          <w:szCs w:val="24"/>
        </w:rPr>
      </w:pPr>
    </w:p>
    <w:p w14:paraId="7195C506" w14:textId="77777777" w:rsidR="00EA6324" w:rsidRPr="00DC221D" w:rsidRDefault="00EA6324" w:rsidP="00EA6324">
      <w:pPr>
        <w:rPr>
          <w:rFonts w:ascii="XDPrime" w:hAnsi="XDPrime"/>
          <w:b/>
          <w:bCs/>
          <w:sz w:val="24"/>
          <w:szCs w:val="24"/>
        </w:rPr>
      </w:pPr>
    </w:p>
    <w:p w14:paraId="19B46C98" w14:textId="77777777" w:rsidR="00EA6324" w:rsidRPr="00DC221D" w:rsidRDefault="00EA6324" w:rsidP="00EA6324">
      <w:pPr>
        <w:rPr>
          <w:rFonts w:ascii="XDPrime" w:hAnsi="XDPrime"/>
          <w:b/>
          <w:bCs/>
          <w:sz w:val="24"/>
          <w:szCs w:val="24"/>
        </w:rPr>
      </w:pPr>
    </w:p>
    <w:p w14:paraId="39B6CEF9" w14:textId="77777777" w:rsidR="00EA6324" w:rsidRPr="00DC221D" w:rsidRDefault="00EA6324" w:rsidP="00FE40EE">
      <w:pPr>
        <w:pStyle w:val="Heading4"/>
        <w:rPr>
          <w:rFonts w:ascii="XDPrime" w:hAnsi="XDPrime"/>
        </w:rPr>
      </w:pPr>
      <w:r w:rsidRPr="00DC221D">
        <w:rPr>
          <w:rFonts w:ascii="XDPrime" w:hAnsi="XDPrime"/>
        </w:rPr>
        <w:t>Spesifikasi Query</w:t>
      </w:r>
    </w:p>
    <w:p w14:paraId="37519435" w14:textId="7051F9B3" w:rsidR="00616694" w:rsidRDefault="00616694" w:rsidP="00616694">
      <w:pPr>
        <w:pStyle w:val="Caption"/>
        <w:keepNext/>
      </w:pPr>
      <w:bookmarkStart w:id="216" w:name="_Toc154514388"/>
      <w:r>
        <w:t xml:space="preserve">Tabel 3. </w:t>
      </w:r>
      <w:r>
        <w:fldChar w:fldCharType="begin"/>
      </w:r>
      <w:r>
        <w:instrText xml:space="preserve"> SEQ Tabel_3. \* ARABIC </w:instrText>
      </w:r>
      <w:r>
        <w:fldChar w:fldCharType="separate"/>
      </w:r>
      <w:r w:rsidR="000E6C94">
        <w:rPr>
          <w:noProof/>
        </w:rPr>
        <w:t>46</w:t>
      </w:r>
      <w:r>
        <w:fldChar w:fldCharType="end"/>
      </w:r>
      <w:r>
        <w:t xml:space="preserve"> Spesifikasi Query Men</w:t>
      </w:r>
      <w:r w:rsidR="008128B9">
        <w:t>cari</w:t>
      </w:r>
      <w:r>
        <w:t xml:space="preserve"> Data Pencari Kerja</w:t>
      </w:r>
      <w:bookmarkEnd w:id="216"/>
    </w:p>
    <w:tbl>
      <w:tblPr>
        <w:tblStyle w:val="TableGrid"/>
        <w:tblW w:w="9067" w:type="dxa"/>
        <w:tblLook w:val="04A0" w:firstRow="1" w:lastRow="0" w:firstColumn="1" w:lastColumn="0" w:noHBand="0" w:noVBand="1"/>
      </w:tblPr>
      <w:tblGrid>
        <w:gridCol w:w="1271"/>
        <w:gridCol w:w="2925"/>
        <w:gridCol w:w="4871"/>
      </w:tblGrid>
      <w:tr w:rsidR="00EA6324" w:rsidRPr="00DC221D" w14:paraId="04D1A794" w14:textId="77777777" w:rsidTr="008E0CDD">
        <w:trPr>
          <w:trHeight w:val="405"/>
        </w:trPr>
        <w:tc>
          <w:tcPr>
            <w:tcW w:w="1271" w:type="dxa"/>
            <w:shd w:val="clear" w:color="auto" w:fill="D9D9D9" w:themeFill="background1" w:themeFillShade="D9"/>
          </w:tcPr>
          <w:p w14:paraId="352EF26F"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ID QUERY</w:t>
            </w:r>
          </w:p>
        </w:tc>
        <w:tc>
          <w:tcPr>
            <w:tcW w:w="2925" w:type="dxa"/>
            <w:shd w:val="clear" w:color="auto" w:fill="D9D9D9" w:themeFill="background1" w:themeFillShade="D9"/>
          </w:tcPr>
          <w:p w14:paraId="65176D34" w14:textId="77777777" w:rsidR="00EA6324" w:rsidRPr="00070DB6" w:rsidRDefault="00EA6324" w:rsidP="00C52D01">
            <w:pPr>
              <w:jc w:val="center"/>
              <w:rPr>
                <w:rFonts w:ascii="XDPrime" w:hAnsi="XDPrime"/>
                <w:b/>
                <w:bCs/>
                <w:sz w:val="24"/>
                <w:szCs w:val="24"/>
              </w:rPr>
            </w:pPr>
            <w:r w:rsidRPr="00070DB6">
              <w:rPr>
                <w:rFonts w:ascii="XDPrime" w:hAnsi="XDPrime"/>
                <w:b/>
                <w:bCs/>
                <w:sz w:val="24"/>
                <w:szCs w:val="24"/>
              </w:rPr>
              <w:t>DESKRIPSI</w:t>
            </w:r>
          </w:p>
        </w:tc>
        <w:tc>
          <w:tcPr>
            <w:tcW w:w="4871" w:type="dxa"/>
            <w:shd w:val="clear" w:color="auto" w:fill="D9D9D9" w:themeFill="background1" w:themeFillShade="D9"/>
          </w:tcPr>
          <w:p w14:paraId="4EC55EC6"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EKSPRESI QUERY</w:t>
            </w:r>
          </w:p>
        </w:tc>
      </w:tr>
      <w:tr w:rsidR="00EA6324" w:rsidRPr="00DC221D" w14:paraId="4B9190BD" w14:textId="77777777" w:rsidTr="00D62AC4">
        <w:trPr>
          <w:trHeight w:val="978"/>
        </w:trPr>
        <w:tc>
          <w:tcPr>
            <w:tcW w:w="1271" w:type="dxa"/>
          </w:tcPr>
          <w:p w14:paraId="7A167D7A" w14:textId="75A5A1BA" w:rsidR="00EA6324" w:rsidRPr="00DC221D" w:rsidRDefault="00EA6324" w:rsidP="00C52D01">
            <w:pPr>
              <w:rPr>
                <w:rFonts w:ascii="XDPrime" w:hAnsi="XDPrime"/>
                <w:sz w:val="24"/>
                <w:szCs w:val="24"/>
                <w:lang w:val="en-US"/>
              </w:rPr>
            </w:pPr>
            <w:r w:rsidRPr="00DC221D">
              <w:rPr>
                <w:rFonts w:ascii="XDPrime" w:hAnsi="XDPrime"/>
                <w:sz w:val="24"/>
                <w:szCs w:val="24"/>
              </w:rPr>
              <w:t>QUE-</w:t>
            </w:r>
            <w:r w:rsidR="00E605FA" w:rsidRPr="00DC221D">
              <w:rPr>
                <w:rFonts w:ascii="XDPrime" w:hAnsi="XDPrime"/>
                <w:sz w:val="24"/>
                <w:szCs w:val="24"/>
                <w:lang w:val="en-US"/>
              </w:rPr>
              <w:t>9</w:t>
            </w:r>
          </w:p>
        </w:tc>
        <w:tc>
          <w:tcPr>
            <w:tcW w:w="2925" w:type="dxa"/>
          </w:tcPr>
          <w:p w14:paraId="4BD8B1AC" w14:textId="3ED3527C" w:rsidR="00EA6324" w:rsidRPr="00DC221D" w:rsidRDefault="00EA6324" w:rsidP="00C52D01">
            <w:pPr>
              <w:rPr>
                <w:rFonts w:ascii="XDPrime" w:hAnsi="XDPrime"/>
                <w:sz w:val="24"/>
                <w:szCs w:val="24"/>
              </w:rPr>
            </w:pPr>
            <w:r w:rsidRPr="00DC221D">
              <w:rPr>
                <w:rFonts w:ascii="XDPrime" w:hAnsi="XDPrime"/>
                <w:sz w:val="24"/>
                <w:szCs w:val="24"/>
              </w:rPr>
              <w:t>Men</w:t>
            </w:r>
            <w:r w:rsidR="008128B9">
              <w:rPr>
                <w:rFonts w:ascii="XDPrime" w:hAnsi="XDPrime"/>
                <w:sz w:val="24"/>
                <w:szCs w:val="24"/>
                <w:lang w:val="en-US"/>
              </w:rPr>
              <w:t>cari</w:t>
            </w:r>
            <w:r w:rsidRPr="00DC221D">
              <w:rPr>
                <w:rFonts w:ascii="XDPrime" w:hAnsi="XDPrime"/>
                <w:sz w:val="24"/>
                <w:szCs w:val="24"/>
              </w:rPr>
              <w:t xml:space="preserve"> data lowongan </w:t>
            </w:r>
          </w:p>
        </w:tc>
        <w:tc>
          <w:tcPr>
            <w:tcW w:w="4871" w:type="dxa"/>
          </w:tcPr>
          <w:p w14:paraId="5324F32B" w14:textId="77777777" w:rsidR="00EA6324" w:rsidRPr="00DC221D" w:rsidRDefault="00EA6324" w:rsidP="00C52D01">
            <w:pPr>
              <w:rPr>
                <w:rFonts w:ascii="XDPrime" w:hAnsi="XDPrime"/>
                <w:sz w:val="24"/>
                <w:szCs w:val="24"/>
              </w:rPr>
            </w:pPr>
            <w:r w:rsidRPr="00DC221D">
              <w:rPr>
                <w:rFonts w:ascii="XDPrime" w:hAnsi="XDPrime"/>
                <w:sz w:val="24"/>
                <w:szCs w:val="24"/>
              </w:rPr>
              <w:t>INSERT INTO tabel_admin VALUES (Id_pelamar,Username,PASSWORD)</w:t>
            </w:r>
          </w:p>
        </w:tc>
      </w:tr>
    </w:tbl>
    <w:p w14:paraId="2A6A6D84" w14:textId="77777777" w:rsidR="00EA6324" w:rsidRPr="00DC221D" w:rsidRDefault="00EA6324" w:rsidP="00EA6324">
      <w:pPr>
        <w:rPr>
          <w:rFonts w:ascii="XDPrime" w:hAnsi="XDPrime"/>
          <w:b/>
          <w:bCs/>
          <w:sz w:val="24"/>
          <w:szCs w:val="24"/>
        </w:rPr>
      </w:pPr>
      <w:r w:rsidRPr="00DC221D">
        <w:rPr>
          <w:rFonts w:ascii="XDPrime" w:hAnsi="XDPrime"/>
          <w:b/>
          <w:bCs/>
          <w:sz w:val="24"/>
          <w:szCs w:val="24"/>
        </w:rPr>
        <w:br/>
      </w:r>
    </w:p>
    <w:p w14:paraId="62BC18E3" w14:textId="5FF8FBF7" w:rsidR="00FE40EE" w:rsidRPr="008128B9" w:rsidRDefault="00902CF2" w:rsidP="00EA6324">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lastRenderedPageBreak/>
        <w:t>Spesifikasi Field Data pada Layar</w:t>
      </w:r>
    </w:p>
    <w:p w14:paraId="0CCC321C" w14:textId="13104A79" w:rsidR="00616694" w:rsidRDefault="00616694" w:rsidP="00616694">
      <w:pPr>
        <w:pStyle w:val="Caption"/>
        <w:keepNext/>
      </w:pPr>
      <w:bookmarkStart w:id="217" w:name="_Toc154514389"/>
      <w:r>
        <w:t xml:space="preserve">Tabel 3. </w:t>
      </w:r>
      <w:r>
        <w:fldChar w:fldCharType="begin"/>
      </w:r>
      <w:r>
        <w:instrText xml:space="preserve"> SEQ Tabel_3. \* ARABIC </w:instrText>
      </w:r>
      <w:r>
        <w:fldChar w:fldCharType="separate"/>
      </w:r>
      <w:r w:rsidR="000E6C94">
        <w:rPr>
          <w:noProof/>
        </w:rPr>
        <w:t>47</w:t>
      </w:r>
      <w:r>
        <w:fldChar w:fldCharType="end"/>
      </w:r>
      <w:r>
        <w:t xml:space="preserve"> Spesifikasi F</w:t>
      </w:r>
      <w:r w:rsidR="00142FCA">
        <w:t>ield Data Pada Layar Men</w:t>
      </w:r>
      <w:r w:rsidR="008128B9">
        <w:t>cari</w:t>
      </w:r>
      <w:r w:rsidR="00142FCA">
        <w:t xml:space="preserve"> Data Pencari Kerja</w:t>
      </w:r>
      <w:bookmarkEnd w:id="217"/>
      <w:r w:rsidR="00142FCA">
        <w:t xml:space="preserve"> </w:t>
      </w:r>
    </w:p>
    <w:tbl>
      <w:tblPr>
        <w:tblStyle w:val="TableGrid"/>
        <w:tblW w:w="0" w:type="auto"/>
        <w:tblLook w:val="04A0" w:firstRow="1" w:lastRow="0" w:firstColumn="1" w:lastColumn="0" w:noHBand="0" w:noVBand="1"/>
      </w:tblPr>
      <w:tblGrid>
        <w:gridCol w:w="1471"/>
        <w:gridCol w:w="1355"/>
        <w:gridCol w:w="1363"/>
        <w:gridCol w:w="777"/>
        <w:gridCol w:w="801"/>
        <w:gridCol w:w="858"/>
        <w:gridCol w:w="1302"/>
      </w:tblGrid>
      <w:tr w:rsidR="00EA6324" w:rsidRPr="00DC221D" w14:paraId="33FB895C" w14:textId="77777777" w:rsidTr="00616694">
        <w:trPr>
          <w:trHeight w:val="607"/>
        </w:trPr>
        <w:tc>
          <w:tcPr>
            <w:tcW w:w="1476" w:type="dxa"/>
          </w:tcPr>
          <w:p w14:paraId="4FF82609"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Label</w:t>
            </w:r>
          </w:p>
        </w:tc>
        <w:tc>
          <w:tcPr>
            <w:tcW w:w="1364" w:type="dxa"/>
          </w:tcPr>
          <w:p w14:paraId="7DD8133D"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Field</w:t>
            </w:r>
          </w:p>
        </w:tc>
        <w:tc>
          <w:tcPr>
            <w:tcW w:w="1325" w:type="dxa"/>
          </w:tcPr>
          <w:p w14:paraId="6567018B"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Tabel/Query</w:t>
            </w:r>
          </w:p>
        </w:tc>
        <w:tc>
          <w:tcPr>
            <w:tcW w:w="792" w:type="dxa"/>
          </w:tcPr>
          <w:p w14:paraId="3BB33166"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I/O</w:t>
            </w:r>
          </w:p>
        </w:tc>
        <w:tc>
          <w:tcPr>
            <w:tcW w:w="812" w:type="dxa"/>
          </w:tcPr>
          <w:p w14:paraId="647AF237"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Format</w:t>
            </w:r>
          </w:p>
        </w:tc>
        <w:tc>
          <w:tcPr>
            <w:tcW w:w="860" w:type="dxa"/>
          </w:tcPr>
          <w:p w14:paraId="5BAB11DA"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Validasi</w:t>
            </w:r>
          </w:p>
        </w:tc>
        <w:tc>
          <w:tcPr>
            <w:tcW w:w="1298" w:type="dxa"/>
          </w:tcPr>
          <w:p w14:paraId="4CD8CB49"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Keterangan</w:t>
            </w:r>
          </w:p>
        </w:tc>
      </w:tr>
      <w:tr w:rsidR="00EA6324" w:rsidRPr="00DC221D" w14:paraId="4020A728" w14:textId="77777777" w:rsidTr="00616694">
        <w:trPr>
          <w:trHeight w:val="700"/>
        </w:trPr>
        <w:tc>
          <w:tcPr>
            <w:tcW w:w="1476" w:type="dxa"/>
          </w:tcPr>
          <w:p w14:paraId="53D16018" w14:textId="77777777" w:rsidR="00EA6324" w:rsidRPr="00DC221D" w:rsidRDefault="00EA6324" w:rsidP="00C52D01">
            <w:pPr>
              <w:rPr>
                <w:rFonts w:ascii="XDPrime" w:hAnsi="XDPrime"/>
                <w:sz w:val="24"/>
                <w:szCs w:val="24"/>
              </w:rPr>
            </w:pPr>
            <w:r w:rsidRPr="00DC221D">
              <w:rPr>
                <w:rFonts w:ascii="XDPrime" w:hAnsi="XDPrime"/>
                <w:sz w:val="24"/>
                <w:szCs w:val="24"/>
              </w:rPr>
              <w:t>txtIdPelamar</w:t>
            </w:r>
          </w:p>
        </w:tc>
        <w:tc>
          <w:tcPr>
            <w:tcW w:w="1364" w:type="dxa"/>
          </w:tcPr>
          <w:p w14:paraId="2260521C" w14:textId="77777777" w:rsidR="00EA6324" w:rsidRPr="00DC221D" w:rsidRDefault="00EA6324" w:rsidP="00C52D01">
            <w:pPr>
              <w:rPr>
                <w:rFonts w:ascii="XDPrime" w:hAnsi="XDPrime"/>
                <w:sz w:val="24"/>
                <w:szCs w:val="24"/>
              </w:rPr>
            </w:pPr>
            <w:r w:rsidRPr="00DC221D">
              <w:rPr>
                <w:rFonts w:ascii="XDPrime" w:hAnsi="XDPrime"/>
                <w:sz w:val="24"/>
                <w:szCs w:val="24"/>
              </w:rPr>
              <w:t>IdPelamar</w:t>
            </w:r>
          </w:p>
        </w:tc>
        <w:tc>
          <w:tcPr>
            <w:tcW w:w="1325" w:type="dxa"/>
          </w:tcPr>
          <w:p w14:paraId="643ACA65" w14:textId="7EFFBD6B" w:rsidR="00EA6324" w:rsidRPr="00DC221D" w:rsidRDefault="00EA6324" w:rsidP="00C52D01">
            <w:pPr>
              <w:rPr>
                <w:rFonts w:ascii="XDPrime" w:hAnsi="XDPrime"/>
                <w:sz w:val="24"/>
                <w:szCs w:val="24"/>
              </w:rPr>
            </w:pPr>
            <w:r w:rsidRPr="00DC221D">
              <w:rPr>
                <w:rFonts w:ascii="XDPrime" w:hAnsi="XDPrime"/>
                <w:sz w:val="24"/>
                <w:szCs w:val="24"/>
              </w:rPr>
              <w:t>T</w:t>
            </w:r>
            <w:r w:rsidR="00C14380">
              <w:rPr>
                <w:rFonts w:ascii="XDPrime" w:hAnsi="XDPrime"/>
                <w:sz w:val="24"/>
                <w:szCs w:val="24"/>
                <w:lang w:val="en-US"/>
              </w:rPr>
              <w:t>P</w:t>
            </w:r>
            <w:r w:rsidRPr="00DC221D">
              <w:rPr>
                <w:rFonts w:ascii="XDPrime" w:hAnsi="XDPrime"/>
                <w:sz w:val="24"/>
                <w:szCs w:val="24"/>
              </w:rPr>
              <w:t>enca</w:t>
            </w:r>
            <w:r w:rsidR="00C14380">
              <w:rPr>
                <w:rFonts w:ascii="XDPrime" w:hAnsi="XDPrime"/>
                <w:sz w:val="24"/>
                <w:szCs w:val="24"/>
                <w:lang w:val="en-US"/>
              </w:rPr>
              <w:t>P</w:t>
            </w:r>
            <w:r w:rsidRPr="00DC221D">
              <w:rPr>
                <w:rFonts w:ascii="XDPrime" w:hAnsi="XDPrime"/>
                <w:sz w:val="24"/>
                <w:szCs w:val="24"/>
              </w:rPr>
              <w:t>iKerja</w:t>
            </w:r>
          </w:p>
        </w:tc>
        <w:tc>
          <w:tcPr>
            <w:tcW w:w="792" w:type="dxa"/>
          </w:tcPr>
          <w:p w14:paraId="3E7376CF" w14:textId="77777777" w:rsidR="00EA6324" w:rsidRPr="00DC221D" w:rsidRDefault="00EA6324" w:rsidP="00C52D01">
            <w:pPr>
              <w:rPr>
                <w:rFonts w:ascii="XDPrime" w:hAnsi="XDPrime"/>
                <w:sz w:val="24"/>
                <w:szCs w:val="24"/>
              </w:rPr>
            </w:pPr>
            <w:r w:rsidRPr="00DC221D">
              <w:rPr>
                <w:rFonts w:ascii="XDPrime" w:hAnsi="XDPrime"/>
                <w:sz w:val="24"/>
                <w:szCs w:val="24"/>
              </w:rPr>
              <w:t>Output</w:t>
            </w:r>
          </w:p>
        </w:tc>
        <w:tc>
          <w:tcPr>
            <w:tcW w:w="812" w:type="dxa"/>
          </w:tcPr>
          <w:p w14:paraId="6EA1AF2D"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4BCA323B" w14:textId="77777777" w:rsidR="00EA6324" w:rsidRPr="00DC221D" w:rsidRDefault="00EA6324" w:rsidP="00C52D01">
            <w:pPr>
              <w:jc w:val="center"/>
              <w:rPr>
                <w:rFonts w:ascii="XDPrime" w:hAnsi="XDPrime"/>
                <w:sz w:val="24"/>
                <w:szCs w:val="24"/>
              </w:rPr>
            </w:pPr>
            <w:r w:rsidRPr="00DC221D">
              <w:rPr>
                <w:rFonts w:ascii="XDPrime" w:hAnsi="XDPrime"/>
                <w:sz w:val="24"/>
                <w:szCs w:val="24"/>
              </w:rPr>
              <w:t>NOT NULL</w:t>
            </w:r>
          </w:p>
        </w:tc>
        <w:tc>
          <w:tcPr>
            <w:tcW w:w="1298" w:type="dxa"/>
          </w:tcPr>
          <w:p w14:paraId="26F5D608" w14:textId="77777777" w:rsidR="00EA6324" w:rsidRPr="00DC221D" w:rsidRDefault="00EA6324" w:rsidP="00C52D01">
            <w:pPr>
              <w:rPr>
                <w:rFonts w:ascii="XDPrime" w:hAnsi="XDPrime"/>
                <w:sz w:val="24"/>
                <w:szCs w:val="24"/>
              </w:rPr>
            </w:pPr>
            <w:r w:rsidRPr="00DC221D">
              <w:rPr>
                <w:rFonts w:ascii="XDPrime" w:hAnsi="XDPrime"/>
                <w:sz w:val="24"/>
                <w:szCs w:val="24"/>
              </w:rPr>
              <w:t>Memasukkan id pelamar</w:t>
            </w:r>
          </w:p>
        </w:tc>
      </w:tr>
      <w:tr w:rsidR="00EA6324" w:rsidRPr="00DC221D" w14:paraId="450A7678" w14:textId="77777777" w:rsidTr="00616694">
        <w:trPr>
          <w:trHeight w:val="696"/>
        </w:trPr>
        <w:tc>
          <w:tcPr>
            <w:tcW w:w="1476" w:type="dxa"/>
          </w:tcPr>
          <w:p w14:paraId="3FB9707D" w14:textId="77777777" w:rsidR="00EA6324" w:rsidRPr="00DC221D" w:rsidRDefault="00EA6324" w:rsidP="00C52D01">
            <w:pPr>
              <w:rPr>
                <w:rFonts w:ascii="XDPrime" w:hAnsi="XDPrime"/>
                <w:sz w:val="24"/>
                <w:szCs w:val="24"/>
              </w:rPr>
            </w:pPr>
            <w:r w:rsidRPr="00DC221D">
              <w:rPr>
                <w:rFonts w:ascii="XDPrime" w:hAnsi="XDPrime"/>
                <w:sz w:val="24"/>
                <w:szCs w:val="24"/>
              </w:rPr>
              <w:t>txtidbidang</w:t>
            </w:r>
          </w:p>
        </w:tc>
        <w:tc>
          <w:tcPr>
            <w:tcW w:w="1364" w:type="dxa"/>
          </w:tcPr>
          <w:p w14:paraId="481D45C6" w14:textId="77777777" w:rsidR="00EA6324" w:rsidRPr="00DC221D" w:rsidRDefault="00EA6324" w:rsidP="00C52D01">
            <w:pPr>
              <w:rPr>
                <w:rFonts w:ascii="XDPrime" w:hAnsi="XDPrime"/>
                <w:sz w:val="24"/>
                <w:szCs w:val="24"/>
              </w:rPr>
            </w:pPr>
            <w:r w:rsidRPr="00DC221D">
              <w:rPr>
                <w:rFonts w:ascii="XDPrime" w:hAnsi="XDPrime"/>
                <w:sz w:val="24"/>
                <w:szCs w:val="24"/>
              </w:rPr>
              <w:t>Id_bidang</w:t>
            </w:r>
          </w:p>
        </w:tc>
        <w:tc>
          <w:tcPr>
            <w:tcW w:w="1325" w:type="dxa"/>
          </w:tcPr>
          <w:p w14:paraId="260A9905" w14:textId="77777777" w:rsidR="00EA6324" w:rsidRPr="00DC221D" w:rsidRDefault="00EA6324" w:rsidP="00C52D01">
            <w:pPr>
              <w:rPr>
                <w:rFonts w:ascii="XDPrime" w:hAnsi="XDPrime"/>
                <w:sz w:val="24"/>
                <w:szCs w:val="24"/>
              </w:rPr>
            </w:pPr>
            <w:r w:rsidRPr="00DC221D">
              <w:rPr>
                <w:rFonts w:ascii="XDPrime" w:hAnsi="XDPrime"/>
                <w:sz w:val="24"/>
                <w:szCs w:val="24"/>
              </w:rPr>
              <w:t>TpencariKerja</w:t>
            </w:r>
          </w:p>
        </w:tc>
        <w:tc>
          <w:tcPr>
            <w:tcW w:w="792" w:type="dxa"/>
          </w:tcPr>
          <w:p w14:paraId="7F9D115B" w14:textId="77777777" w:rsidR="00EA6324" w:rsidRPr="00DC221D" w:rsidRDefault="00EA6324" w:rsidP="00C52D01">
            <w:pPr>
              <w:rPr>
                <w:rFonts w:ascii="XDPrime" w:hAnsi="XDPrime"/>
                <w:b/>
                <w:bCs/>
                <w:sz w:val="24"/>
                <w:szCs w:val="24"/>
              </w:rPr>
            </w:pPr>
            <w:r w:rsidRPr="00DC221D">
              <w:rPr>
                <w:rFonts w:ascii="XDPrime" w:hAnsi="XDPrime"/>
                <w:sz w:val="24"/>
                <w:szCs w:val="24"/>
              </w:rPr>
              <w:t>Output</w:t>
            </w:r>
          </w:p>
        </w:tc>
        <w:tc>
          <w:tcPr>
            <w:tcW w:w="812" w:type="dxa"/>
          </w:tcPr>
          <w:p w14:paraId="47AFC745"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3D7C7B9B" w14:textId="77777777" w:rsidR="00EA6324" w:rsidRPr="00DC221D" w:rsidRDefault="00EA6324" w:rsidP="00C52D01">
            <w:pPr>
              <w:jc w:val="center"/>
              <w:rPr>
                <w:rFonts w:ascii="XDPrime" w:hAnsi="XDPrime"/>
                <w:b/>
                <w:bCs/>
                <w:sz w:val="24"/>
                <w:szCs w:val="24"/>
              </w:rPr>
            </w:pPr>
            <w:r w:rsidRPr="00DC221D">
              <w:rPr>
                <w:rFonts w:ascii="XDPrime" w:hAnsi="XDPrime"/>
                <w:sz w:val="24"/>
                <w:szCs w:val="24"/>
              </w:rPr>
              <w:t>NOT NULL</w:t>
            </w:r>
          </w:p>
        </w:tc>
        <w:tc>
          <w:tcPr>
            <w:tcW w:w="1298" w:type="dxa"/>
          </w:tcPr>
          <w:p w14:paraId="6B9EC578" w14:textId="77777777" w:rsidR="00EA6324" w:rsidRPr="00DC221D" w:rsidRDefault="00EA6324" w:rsidP="00C52D01">
            <w:pPr>
              <w:rPr>
                <w:rFonts w:ascii="XDPrime" w:hAnsi="XDPrime"/>
                <w:sz w:val="24"/>
                <w:szCs w:val="24"/>
              </w:rPr>
            </w:pPr>
            <w:r w:rsidRPr="00DC221D">
              <w:rPr>
                <w:rFonts w:ascii="XDPrime" w:hAnsi="XDPrime"/>
                <w:sz w:val="24"/>
                <w:szCs w:val="24"/>
              </w:rPr>
              <w:t>Memasukkan id bidang</w:t>
            </w:r>
          </w:p>
        </w:tc>
      </w:tr>
      <w:tr w:rsidR="00EA6324" w:rsidRPr="00DC221D" w14:paraId="5CF27542" w14:textId="77777777" w:rsidTr="00616694">
        <w:trPr>
          <w:trHeight w:val="564"/>
        </w:trPr>
        <w:tc>
          <w:tcPr>
            <w:tcW w:w="1476" w:type="dxa"/>
          </w:tcPr>
          <w:p w14:paraId="3D6FA665" w14:textId="77777777" w:rsidR="00EA6324" w:rsidRPr="00DC221D" w:rsidRDefault="00EA6324" w:rsidP="00C52D01">
            <w:pPr>
              <w:rPr>
                <w:rFonts w:ascii="XDPrime" w:hAnsi="XDPrime"/>
                <w:sz w:val="24"/>
                <w:szCs w:val="24"/>
              </w:rPr>
            </w:pPr>
            <w:r w:rsidRPr="00DC221D">
              <w:rPr>
                <w:rFonts w:ascii="XDPrime" w:hAnsi="XDPrime"/>
                <w:sz w:val="24"/>
                <w:szCs w:val="24"/>
              </w:rPr>
              <w:t xml:space="preserve">txtidPendidikan </w:t>
            </w:r>
          </w:p>
        </w:tc>
        <w:tc>
          <w:tcPr>
            <w:tcW w:w="1364" w:type="dxa"/>
          </w:tcPr>
          <w:p w14:paraId="7F4F517F" w14:textId="77777777" w:rsidR="00EA6324" w:rsidRPr="00DC221D" w:rsidRDefault="00EA6324" w:rsidP="00C52D01">
            <w:pPr>
              <w:rPr>
                <w:rFonts w:ascii="XDPrime" w:hAnsi="XDPrime"/>
                <w:sz w:val="24"/>
                <w:szCs w:val="24"/>
              </w:rPr>
            </w:pPr>
            <w:r w:rsidRPr="00DC221D">
              <w:rPr>
                <w:rFonts w:ascii="XDPrime" w:hAnsi="XDPrime"/>
                <w:sz w:val="24"/>
                <w:szCs w:val="24"/>
              </w:rPr>
              <w:t>Id_pendidikan</w:t>
            </w:r>
          </w:p>
        </w:tc>
        <w:tc>
          <w:tcPr>
            <w:tcW w:w="1325" w:type="dxa"/>
          </w:tcPr>
          <w:p w14:paraId="20F6690E" w14:textId="4A242D39" w:rsidR="00EA6324" w:rsidRPr="00DC221D" w:rsidRDefault="00EA6324" w:rsidP="00C52D01">
            <w:pPr>
              <w:rPr>
                <w:rFonts w:ascii="XDPrime" w:hAnsi="XDPrime"/>
                <w:sz w:val="24"/>
                <w:szCs w:val="24"/>
              </w:rPr>
            </w:pPr>
            <w:r w:rsidRPr="00DC221D">
              <w:rPr>
                <w:rFonts w:ascii="XDPrime" w:hAnsi="XDPrime"/>
                <w:sz w:val="24"/>
                <w:szCs w:val="24"/>
              </w:rPr>
              <w:t>T</w:t>
            </w:r>
            <w:r w:rsidR="00C14380">
              <w:rPr>
                <w:rFonts w:ascii="XDPrime" w:hAnsi="XDPrime"/>
                <w:sz w:val="24"/>
                <w:szCs w:val="24"/>
                <w:lang w:val="en-US"/>
              </w:rPr>
              <w:t>P</w:t>
            </w:r>
            <w:r w:rsidRPr="00DC221D">
              <w:rPr>
                <w:rFonts w:ascii="XDPrime" w:hAnsi="XDPrime"/>
                <w:sz w:val="24"/>
                <w:szCs w:val="24"/>
              </w:rPr>
              <w:t>encariKerja</w:t>
            </w:r>
          </w:p>
        </w:tc>
        <w:tc>
          <w:tcPr>
            <w:tcW w:w="792" w:type="dxa"/>
          </w:tcPr>
          <w:p w14:paraId="2828F190" w14:textId="77777777" w:rsidR="00EA6324" w:rsidRPr="00DC221D" w:rsidRDefault="00EA6324" w:rsidP="00C52D01">
            <w:pPr>
              <w:rPr>
                <w:rFonts w:ascii="XDPrime" w:hAnsi="XDPrime"/>
                <w:b/>
                <w:bCs/>
                <w:sz w:val="24"/>
                <w:szCs w:val="24"/>
              </w:rPr>
            </w:pPr>
            <w:r w:rsidRPr="00DC221D">
              <w:rPr>
                <w:rFonts w:ascii="XDPrime" w:hAnsi="XDPrime"/>
                <w:sz w:val="24"/>
                <w:szCs w:val="24"/>
              </w:rPr>
              <w:t>Output</w:t>
            </w:r>
          </w:p>
        </w:tc>
        <w:tc>
          <w:tcPr>
            <w:tcW w:w="812" w:type="dxa"/>
          </w:tcPr>
          <w:p w14:paraId="45C7F2FC"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22C186F0" w14:textId="77777777" w:rsidR="00EA6324" w:rsidRPr="00DC221D" w:rsidRDefault="00EA6324" w:rsidP="00C52D01">
            <w:pPr>
              <w:jc w:val="center"/>
              <w:rPr>
                <w:rFonts w:ascii="XDPrime" w:hAnsi="XDPrime"/>
                <w:b/>
                <w:bCs/>
                <w:sz w:val="24"/>
                <w:szCs w:val="24"/>
              </w:rPr>
            </w:pPr>
            <w:r w:rsidRPr="00DC221D">
              <w:rPr>
                <w:rFonts w:ascii="XDPrime" w:hAnsi="XDPrime"/>
                <w:sz w:val="24"/>
                <w:szCs w:val="24"/>
              </w:rPr>
              <w:t>NOT NULL</w:t>
            </w:r>
          </w:p>
        </w:tc>
        <w:tc>
          <w:tcPr>
            <w:tcW w:w="1298" w:type="dxa"/>
          </w:tcPr>
          <w:p w14:paraId="75627369" w14:textId="77777777" w:rsidR="00EA6324" w:rsidRPr="00DC221D" w:rsidRDefault="00EA6324" w:rsidP="00C52D01">
            <w:pPr>
              <w:rPr>
                <w:rFonts w:ascii="XDPrime" w:hAnsi="XDPrime"/>
                <w:sz w:val="24"/>
                <w:szCs w:val="24"/>
              </w:rPr>
            </w:pPr>
            <w:r w:rsidRPr="00DC221D">
              <w:rPr>
                <w:rFonts w:ascii="XDPrime" w:hAnsi="XDPrime"/>
                <w:sz w:val="24"/>
                <w:szCs w:val="24"/>
              </w:rPr>
              <w:t xml:space="preserve">Memasukkan id Pendidikan </w:t>
            </w:r>
          </w:p>
        </w:tc>
      </w:tr>
      <w:tr w:rsidR="00EA6324" w:rsidRPr="00DC221D" w14:paraId="592A6254" w14:textId="77777777" w:rsidTr="00616694">
        <w:trPr>
          <w:trHeight w:val="558"/>
        </w:trPr>
        <w:tc>
          <w:tcPr>
            <w:tcW w:w="1476" w:type="dxa"/>
          </w:tcPr>
          <w:p w14:paraId="5C895764" w14:textId="77777777" w:rsidR="00EA6324" w:rsidRPr="00DC221D" w:rsidRDefault="00EA6324" w:rsidP="00C52D01">
            <w:pPr>
              <w:rPr>
                <w:rFonts w:ascii="XDPrime" w:hAnsi="XDPrime"/>
                <w:sz w:val="24"/>
                <w:szCs w:val="24"/>
              </w:rPr>
            </w:pPr>
            <w:r w:rsidRPr="00DC221D">
              <w:rPr>
                <w:rFonts w:ascii="XDPrime" w:hAnsi="XDPrime"/>
                <w:sz w:val="24"/>
                <w:szCs w:val="24"/>
              </w:rPr>
              <w:t>txtNama</w:t>
            </w:r>
          </w:p>
        </w:tc>
        <w:tc>
          <w:tcPr>
            <w:tcW w:w="1364" w:type="dxa"/>
          </w:tcPr>
          <w:p w14:paraId="1BEA7F2E" w14:textId="77777777" w:rsidR="00EA6324" w:rsidRPr="00DC221D" w:rsidRDefault="00EA6324" w:rsidP="00C52D01">
            <w:pPr>
              <w:rPr>
                <w:rFonts w:ascii="XDPrime" w:hAnsi="XDPrime"/>
                <w:sz w:val="24"/>
                <w:szCs w:val="24"/>
              </w:rPr>
            </w:pPr>
            <w:r w:rsidRPr="00DC221D">
              <w:rPr>
                <w:rFonts w:ascii="XDPrime" w:hAnsi="XDPrime"/>
                <w:sz w:val="24"/>
                <w:szCs w:val="24"/>
              </w:rPr>
              <w:t>Nama</w:t>
            </w:r>
          </w:p>
        </w:tc>
        <w:tc>
          <w:tcPr>
            <w:tcW w:w="1325" w:type="dxa"/>
          </w:tcPr>
          <w:p w14:paraId="0E1DD81D" w14:textId="1AF57157" w:rsidR="00EA6324" w:rsidRPr="00DC221D" w:rsidRDefault="00EA6324" w:rsidP="00C52D01">
            <w:pPr>
              <w:rPr>
                <w:rFonts w:ascii="XDPrime" w:hAnsi="XDPrime"/>
                <w:sz w:val="24"/>
                <w:szCs w:val="24"/>
              </w:rPr>
            </w:pPr>
            <w:r w:rsidRPr="00DC221D">
              <w:rPr>
                <w:rFonts w:ascii="XDPrime" w:hAnsi="XDPrime"/>
                <w:sz w:val="24"/>
                <w:szCs w:val="24"/>
              </w:rPr>
              <w:t>T</w:t>
            </w:r>
            <w:r w:rsidR="00C14380">
              <w:rPr>
                <w:rFonts w:ascii="XDPrime" w:hAnsi="XDPrime"/>
                <w:sz w:val="24"/>
                <w:szCs w:val="24"/>
                <w:lang w:val="en-US"/>
              </w:rPr>
              <w:t>P</w:t>
            </w:r>
            <w:r w:rsidRPr="00DC221D">
              <w:rPr>
                <w:rFonts w:ascii="XDPrime" w:hAnsi="XDPrime"/>
                <w:sz w:val="24"/>
                <w:szCs w:val="24"/>
              </w:rPr>
              <w:t>encariKerja</w:t>
            </w:r>
          </w:p>
        </w:tc>
        <w:tc>
          <w:tcPr>
            <w:tcW w:w="792" w:type="dxa"/>
          </w:tcPr>
          <w:p w14:paraId="29F88031" w14:textId="77777777" w:rsidR="00EA6324" w:rsidRPr="00DC221D" w:rsidRDefault="00EA6324" w:rsidP="00C52D01">
            <w:pPr>
              <w:rPr>
                <w:rFonts w:ascii="XDPrime" w:hAnsi="XDPrime"/>
                <w:b/>
                <w:bCs/>
                <w:sz w:val="24"/>
                <w:szCs w:val="24"/>
              </w:rPr>
            </w:pPr>
            <w:r w:rsidRPr="00DC221D">
              <w:rPr>
                <w:rFonts w:ascii="XDPrime" w:hAnsi="XDPrime"/>
                <w:sz w:val="24"/>
                <w:szCs w:val="24"/>
              </w:rPr>
              <w:t>Output</w:t>
            </w:r>
          </w:p>
        </w:tc>
        <w:tc>
          <w:tcPr>
            <w:tcW w:w="812" w:type="dxa"/>
          </w:tcPr>
          <w:p w14:paraId="3D5A9F5C"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58A051CE" w14:textId="77777777" w:rsidR="00EA6324" w:rsidRPr="00DC221D" w:rsidRDefault="00EA6324" w:rsidP="00C52D01">
            <w:pPr>
              <w:jc w:val="center"/>
              <w:rPr>
                <w:rFonts w:ascii="XDPrime" w:hAnsi="XDPrime"/>
                <w:b/>
                <w:bCs/>
                <w:sz w:val="24"/>
                <w:szCs w:val="24"/>
              </w:rPr>
            </w:pPr>
            <w:r w:rsidRPr="00DC221D">
              <w:rPr>
                <w:rFonts w:ascii="XDPrime" w:hAnsi="XDPrime"/>
                <w:sz w:val="24"/>
                <w:szCs w:val="24"/>
              </w:rPr>
              <w:t>NOT NULL</w:t>
            </w:r>
          </w:p>
        </w:tc>
        <w:tc>
          <w:tcPr>
            <w:tcW w:w="1298" w:type="dxa"/>
          </w:tcPr>
          <w:p w14:paraId="196F2D52" w14:textId="77777777" w:rsidR="00EA6324" w:rsidRPr="00DC221D" w:rsidRDefault="00EA6324" w:rsidP="00C52D01">
            <w:pPr>
              <w:rPr>
                <w:rFonts w:ascii="XDPrime" w:hAnsi="XDPrime"/>
                <w:sz w:val="24"/>
                <w:szCs w:val="24"/>
              </w:rPr>
            </w:pPr>
            <w:r w:rsidRPr="00DC221D">
              <w:rPr>
                <w:rFonts w:ascii="XDPrime" w:hAnsi="XDPrime"/>
                <w:sz w:val="24"/>
                <w:szCs w:val="24"/>
              </w:rPr>
              <w:t>Memasukkan Nama</w:t>
            </w:r>
          </w:p>
        </w:tc>
      </w:tr>
      <w:tr w:rsidR="00EA6324" w:rsidRPr="00DC221D" w14:paraId="468AAA62" w14:textId="77777777" w:rsidTr="00616694">
        <w:trPr>
          <w:trHeight w:val="552"/>
        </w:trPr>
        <w:tc>
          <w:tcPr>
            <w:tcW w:w="1476" w:type="dxa"/>
          </w:tcPr>
          <w:p w14:paraId="4A0B0B8E" w14:textId="77777777" w:rsidR="00EA6324" w:rsidRPr="00DC221D" w:rsidRDefault="00EA6324" w:rsidP="00C52D01">
            <w:pPr>
              <w:rPr>
                <w:rFonts w:ascii="XDPrime" w:hAnsi="XDPrime"/>
                <w:sz w:val="24"/>
                <w:szCs w:val="24"/>
              </w:rPr>
            </w:pPr>
            <w:r w:rsidRPr="00DC221D">
              <w:rPr>
                <w:rFonts w:ascii="XDPrime" w:hAnsi="XDPrime"/>
                <w:sz w:val="24"/>
                <w:szCs w:val="24"/>
              </w:rPr>
              <w:t>txtUsia</w:t>
            </w:r>
          </w:p>
        </w:tc>
        <w:tc>
          <w:tcPr>
            <w:tcW w:w="1364" w:type="dxa"/>
          </w:tcPr>
          <w:p w14:paraId="24C714AA" w14:textId="77777777" w:rsidR="00EA6324" w:rsidRPr="00DC221D" w:rsidRDefault="00EA6324" w:rsidP="00C52D01">
            <w:pPr>
              <w:rPr>
                <w:rFonts w:ascii="XDPrime" w:hAnsi="XDPrime"/>
                <w:sz w:val="24"/>
                <w:szCs w:val="24"/>
              </w:rPr>
            </w:pPr>
            <w:r w:rsidRPr="00DC221D">
              <w:rPr>
                <w:rFonts w:ascii="XDPrime" w:hAnsi="XDPrime"/>
                <w:sz w:val="24"/>
                <w:szCs w:val="24"/>
              </w:rPr>
              <w:t>Usia</w:t>
            </w:r>
          </w:p>
        </w:tc>
        <w:tc>
          <w:tcPr>
            <w:tcW w:w="1325" w:type="dxa"/>
          </w:tcPr>
          <w:p w14:paraId="04707B94" w14:textId="7415F3BD" w:rsidR="00EA6324" w:rsidRPr="00DC221D" w:rsidRDefault="00EA6324" w:rsidP="00C52D01">
            <w:pPr>
              <w:rPr>
                <w:rFonts w:ascii="XDPrime" w:hAnsi="XDPrime"/>
                <w:sz w:val="24"/>
                <w:szCs w:val="24"/>
              </w:rPr>
            </w:pPr>
            <w:r w:rsidRPr="00DC221D">
              <w:rPr>
                <w:rFonts w:ascii="XDPrime" w:hAnsi="XDPrime"/>
                <w:sz w:val="24"/>
                <w:szCs w:val="24"/>
              </w:rPr>
              <w:t>T</w:t>
            </w:r>
            <w:r w:rsidR="00C14380">
              <w:rPr>
                <w:rFonts w:ascii="XDPrime" w:hAnsi="XDPrime"/>
                <w:sz w:val="24"/>
                <w:szCs w:val="24"/>
                <w:lang w:val="en-US"/>
              </w:rPr>
              <w:t>P</w:t>
            </w:r>
            <w:r w:rsidRPr="00DC221D">
              <w:rPr>
                <w:rFonts w:ascii="XDPrime" w:hAnsi="XDPrime"/>
                <w:sz w:val="24"/>
                <w:szCs w:val="24"/>
              </w:rPr>
              <w:t>encariKerja</w:t>
            </w:r>
          </w:p>
        </w:tc>
        <w:tc>
          <w:tcPr>
            <w:tcW w:w="792" w:type="dxa"/>
          </w:tcPr>
          <w:p w14:paraId="6A418A9F" w14:textId="77777777" w:rsidR="00EA6324" w:rsidRPr="00DC221D" w:rsidRDefault="00EA6324" w:rsidP="00C52D01">
            <w:pPr>
              <w:rPr>
                <w:rFonts w:ascii="XDPrime" w:hAnsi="XDPrime"/>
                <w:b/>
                <w:bCs/>
                <w:sz w:val="24"/>
                <w:szCs w:val="24"/>
              </w:rPr>
            </w:pPr>
            <w:r w:rsidRPr="00DC221D">
              <w:rPr>
                <w:rFonts w:ascii="XDPrime" w:hAnsi="XDPrime"/>
                <w:sz w:val="24"/>
                <w:szCs w:val="24"/>
              </w:rPr>
              <w:t>Output</w:t>
            </w:r>
          </w:p>
        </w:tc>
        <w:tc>
          <w:tcPr>
            <w:tcW w:w="812" w:type="dxa"/>
          </w:tcPr>
          <w:p w14:paraId="6F6FD5E4"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306D8DC1" w14:textId="77777777" w:rsidR="00EA6324" w:rsidRPr="00DC221D" w:rsidRDefault="00EA6324" w:rsidP="00C52D01">
            <w:pPr>
              <w:jc w:val="center"/>
              <w:rPr>
                <w:rFonts w:ascii="XDPrime" w:hAnsi="XDPrime"/>
                <w:b/>
                <w:bCs/>
                <w:sz w:val="24"/>
                <w:szCs w:val="24"/>
              </w:rPr>
            </w:pPr>
            <w:r w:rsidRPr="00DC221D">
              <w:rPr>
                <w:rFonts w:ascii="XDPrime" w:hAnsi="XDPrime"/>
                <w:sz w:val="24"/>
                <w:szCs w:val="24"/>
              </w:rPr>
              <w:t>NOT NULL</w:t>
            </w:r>
          </w:p>
        </w:tc>
        <w:tc>
          <w:tcPr>
            <w:tcW w:w="1298" w:type="dxa"/>
          </w:tcPr>
          <w:p w14:paraId="75E3FDC0" w14:textId="77777777" w:rsidR="00EA6324" w:rsidRPr="00DC221D" w:rsidRDefault="00EA6324" w:rsidP="00C52D01">
            <w:pPr>
              <w:rPr>
                <w:rFonts w:ascii="XDPrime" w:hAnsi="XDPrime"/>
                <w:sz w:val="24"/>
                <w:szCs w:val="24"/>
              </w:rPr>
            </w:pPr>
            <w:r w:rsidRPr="00DC221D">
              <w:rPr>
                <w:rFonts w:ascii="XDPrime" w:hAnsi="XDPrime"/>
                <w:sz w:val="24"/>
                <w:szCs w:val="24"/>
              </w:rPr>
              <w:t>Memasukkan usia</w:t>
            </w:r>
          </w:p>
        </w:tc>
      </w:tr>
      <w:tr w:rsidR="00EA6324" w:rsidRPr="00DC221D" w14:paraId="75B1440E" w14:textId="77777777" w:rsidTr="00616694">
        <w:trPr>
          <w:trHeight w:val="609"/>
        </w:trPr>
        <w:tc>
          <w:tcPr>
            <w:tcW w:w="1476" w:type="dxa"/>
          </w:tcPr>
          <w:p w14:paraId="50B7405A" w14:textId="77777777" w:rsidR="00EA6324" w:rsidRPr="00DC221D" w:rsidRDefault="00EA6324" w:rsidP="00C52D01">
            <w:pPr>
              <w:rPr>
                <w:rFonts w:ascii="XDPrime" w:hAnsi="XDPrime"/>
                <w:sz w:val="24"/>
                <w:szCs w:val="24"/>
              </w:rPr>
            </w:pPr>
            <w:r w:rsidRPr="00DC221D">
              <w:rPr>
                <w:rFonts w:ascii="XDPrime" w:hAnsi="XDPrime"/>
                <w:sz w:val="24"/>
                <w:szCs w:val="24"/>
              </w:rPr>
              <w:t>txtjenisKelamin</w:t>
            </w:r>
          </w:p>
        </w:tc>
        <w:tc>
          <w:tcPr>
            <w:tcW w:w="1364" w:type="dxa"/>
          </w:tcPr>
          <w:p w14:paraId="212C92DD" w14:textId="77777777" w:rsidR="00EA6324" w:rsidRPr="00DC221D" w:rsidRDefault="00EA6324" w:rsidP="00C52D01">
            <w:pPr>
              <w:rPr>
                <w:rFonts w:ascii="XDPrime" w:hAnsi="XDPrime"/>
                <w:sz w:val="24"/>
                <w:szCs w:val="24"/>
              </w:rPr>
            </w:pPr>
            <w:r w:rsidRPr="00DC221D">
              <w:rPr>
                <w:rFonts w:ascii="XDPrime" w:hAnsi="XDPrime"/>
                <w:sz w:val="24"/>
                <w:szCs w:val="24"/>
              </w:rPr>
              <w:t>Jenis_Kelamin</w:t>
            </w:r>
          </w:p>
        </w:tc>
        <w:tc>
          <w:tcPr>
            <w:tcW w:w="1325" w:type="dxa"/>
          </w:tcPr>
          <w:p w14:paraId="460AFDC7" w14:textId="3E5F0EBB" w:rsidR="00EA6324" w:rsidRPr="00DC221D" w:rsidRDefault="00EA6324" w:rsidP="00C52D01">
            <w:pPr>
              <w:rPr>
                <w:rFonts w:ascii="XDPrime" w:hAnsi="XDPrime"/>
                <w:sz w:val="24"/>
                <w:szCs w:val="24"/>
              </w:rPr>
            </w:pPr>
            <w:r w:rsidRPr="00DC221D">
              <w:rPr>
                <w:rFonts w:ascii="XDPrime" w:hAnsi="XDPrime"/>
                <w:sz w:val="24"/>
                <w:szCs w:val="24"/>
              </w:rPr>
              <w:t>T</w:t>
            </w:r>
            <w:r w:rsidR="00C14380">
              <w:rPr>
                <w:rFonts w:ascii="XDPrime" w:hAnsi="XDPrime"/>
                <w:sz w:val="24"/>
                <w:szCs w:val="24"/>
                <w:lang w:val="en-US"/>
              </w:rPr>
              <w:t>P</w:t>
            </w:r>
            <w:r w:rsidRPr="00DC221D">
              <w:rPr>
                <w:rFonts w:ascii="XDPrime" w:hAnsi="XDPrime"/>
                <w:sz w:val="24"/>
                <w:szCs w:val="24"/>
              </w:rPr>
              <w:t>encariKerja</w:t>
            </w:r>
          </w:p>
        </w:tc>
        <w:tc>
          <w:tcPr>
            <w:tcW w:w="792" w:type="dxa"/>
          </w:tcPr>
          <w:p w14:paraId="2EB69ECD" w14:textId="77777777" w:rsidR="00EA6324" w:rsidRPr="00DC221D" w:rsidRDefault="00EA6324" w:rsidP="00C52D01">
            <w:pPr>
              <w:rPr>
                <w:rFonts w:ascii="XDPrime" w:hAnsi="XDPrime"/>
                <w:b/>
                <w:bCs/>
                <w:sz w:val="24"/>
                <w:szCs w:val="24"/>
              </w:rPr>
            </w:pPr>
            <w:r w:rsidRPr="00DC221D">
              <w:rPr>
                <w:rFonts w:ascii="XDPrime" w:hAnsi="XDPrime"/>
                <w:sz w:val="24"/>
                <w:szCs w:val="24"/>
              </w:rPr>
              <w:t>Output</w:t>
            </w:r>
          </w:p>
        </w:tc>
        <w:tc>
          <w:tcPr>
            <w:tcW w:w="812" w:type="dxa"/>
          </w:tcPr>
          <w:p w14:paraId="2EF6DA57"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4F231A77" w14:textId="77777777" w:rsidR="00EA6324" w:rsidRPr="00DC221D" w:rsidRDefault="00EA6324" w:rsidP="00C52D01">
            <w:pPr>
              <w:jc w:val="center"/>
              <w:rPr>
                <w:rFonts w:ascii="XDPrime" w:hAnsi="XDPrime"/>
                <w:b/>
                <w:bCs/>
                <w:sz w:val="24"/>
                <w:szCs w:val="24"/>
              </w:rPr>
            </w:pPr>
            <w:r w:rsidRPr="00DC221D">
              <w:rPr>
                <w:rFonts w:ascii="XDPrime" w:hAnsi="XDPrime"/>
                <w:sz w:val="24"/>
                <w:szCs w:val="24"/>
              </w:rPr>
              <w:t>NOT NULL</w:t>
            </w:r>
          </w:p>
        </w:tc>
        <w:tc>
          <w:tcPr>
            <w:tcW w:w="1298" w:type="dxa"/>
          </w:tcPr>
          <w:p w14:paraId="10BB1F6D" w14:textId="77777777" w:rsidR="00EA6324" w:rsidRPr="00DC221D" w:rsidRDefault="00EA6324" w:rsidP="00C52D01">
            <w:pPr>
              <w:rPr>
                <w:rFonts w:ascii="XDPrime" w:hAnsi="XDPrime"/>
                <w:sz w:val="24"/>
                <w:szCs w:val="24"/>
              </w:rPr>
            </w:pPr>
            <w:r w:rsidRPr="00DC221D">
              <w:rPr>
                <w:rFonts w:ascii="XDPrime" w:hAnsi="XDPrime"/>
                <w:sz w:val="24"/>
                <w:szCs w:val="24"/>
              </w:rPr>
              <w:t>Memasukkan jenis kelamin</w:t>
            </w:r>
          </w:p>
        </w:tc>
      </w:tr>
      <w:tr w:rsidR="00EA6324" w:rsidRPr="00DC221D" w14:paraId="16975850" w14:textId="77777777" w:rsidTr="00616694">
        <w:trPr>
          <w:trHeight w:val="609"/>
        </w:trPr>
        <w:tc>
          <w:tcPr>
            <w:tcW w:w="1476" w:type="dxa"/>
          </w:tcPr>
          <w:p w14:paraId="2C8CB46A" w14:textId="77777777" w:rsidR="00EA6324" w:rsidRPr="00DC221D" w:rsidRDefault="00EA6324" w:rsidP="00C52D01">
            <w:pPr>
              <w:rPr>
                <w:rFonts w:ascii="XDPrime" w:hAnsi="XDPrime"/>
                <w:sz w:val="24"/>
                <w:szCs w:val="24"/>
              </w:rPr>
            </w:pPr>
            <w:r w:rsidRPr="00DC221D">
              <w:rPr>
                <w:rFonts w:ascii="XDPrime" w:hAnsi="XDPrime"/>
                <w:sz w:val="24"/>
                <w:szCs w:val="24"/>
              </w:rPr>
              <w:t>txtemail</w:t>
            </w:r>
          </w:p>
        </w:tc>
        <w:tc>
          <w:tcPr>
            <w:tcW w:w="1364" w:type="dxa"/>
          </w:tcPr>
          <w:p w14:paraId="2CF20C91" w14:textId="77777777" w:rsidR="00EA6324" w:rsidRPr="00DC221D" w:rsidRDefault="00EA6324" w:rsidP="00C52D01">
            <w:pPr>
              <w:rPr>
                <w:rFonts w:ascii="XDPrime" w:hAnsi="XDPrime"/>
                <w:sz w:val="24"/>
                <w:szCs w:val="24"/>
              </w:rPr>
            </w:pPr>
            <w:r w:rsidRPr="00DC221D">
              <w:rPr>
                <w:rFonts w:ascii="XDPrime" w:hAnsi="XDPrime"/>
                <w:sz w:val="24"/>
                <w:szCs w:val="24"/>
              </w:rPr>
              <w:t>email</w:t>
            </w:r>
          </w:p>
        </w:tc>
        <w:tc>
          <w:tcPr>
            <w:tcW w:w="1325" w:type="dxa"/>
          </w:tcPr>
          <w:p w14:paraId="5CD8EA25" w14:textId="2046B36D" w:rsidR="00EA6324" w:rsidRPr="00DC221D" w:rsidRDefault="00EA6324" w:rsidP="00C52D01">
            <w:pPr>
              <w:rPr>
                <w:rFonts w:ascii="XDPrime" w:hAnsi="XDPrime"/>
                <w:sz w:val="24"/>
                <w:szCs w:val="24"/>
              </w:rPr>
            </w:pPr>
            <w:r w:rsidRPr="00DC221D">
              <w:rPr>
                <w:rFonts w:ascii="XDPrime" w:hAnsi="XDPrime"/>
                <w:sz w:val="24"/>
                <w:szCs w:val="24"/>
              </w:rPr>
              <w:t>T</w:t>
            </w:r>
            <w:r w:rsidR="00C14380">
              <w:rPr>
                <w:rFonts w:ascii="XDPrime" w:hAnsi="XDPrime"/>
                <w:sz w:val="24"/>
                <w:szCs w:val="24"/>
                <w:lang w:val="en-US"/>
              </w:rPr>
              <w:t>P</w:t>
            </w:r>
            <w:r w:rsidRPr="00DC221D">
              <w:rPr>
                <w:rFonts w:ascii="XDPrime" w:hAnsi="XDPrime"/>
                <w:sz w:val="24"/>
                <w:szCs w:val="24"/>
              </w:rPr>
              <w:t>encariKerja</w:t>
            </w:r>
          </w:p>
        </w:tc>
        <w:tc>
          <w:tcPr>
            <w:tcW w:w="792" w:type="dxa"/>
          </w:tcPr>
          <w:p w14:paraId="089B749F" w14:textId="77777777" w:rsidR="00EA6324" w:rsidRPr="00DC221D" w:rsidRDefault="00EA6324" w:rsidP="00C52D01">
            <w:pPr>
              <w:rPr>
                <w:rFonts w:ascii="XDPrime" w:hAnsi="XDPrime"/>
                <w:sz w:val="24"/>
                <w:szCs w:val="24"/>
              </w:rPr>
            </w:pPr>
            <w:r w:rsidRPr="00DC221D">
              <w:rPr>
                <w:rFonts w:ascii="XDPrime" w:hAnsi="XDPrime"/>
                <w:sz w:val="24"/>
                <w:szCs w:val="24"/>
              </w:rPr>
              <w:t>Output</w:t>
            </w:r>
          </w:p>
        </w:tc>
        <w:tc>
          <w:tcPr>
            <w:tcW w:w="812" w:type="dxa"/>
          </w:tcPr>
          <w:p w14:paraId="4ED5AFCF" w14:textId="77777777" w:rsidR="00EA6324" w:rsidRPr="00DC221D" w:rsidRDefault="00EA6324" w:rsidP="00C52D01">
            <w:pPr>
              <w:jc w:val="center"/>
              <w:rPr>
                <w:rFonts w:ascii="XDPrime" w:hAnsi="XDPrime"/>
                <w:sz w:val="24"/>
                <w:szCs w:val="24"/>
              </w:rPr>
            </w:pPr>
            <w:r w:rsidRPr="00DC221D">
              <w:rPr>
                <w:rFonts w:ascii="XDPrime" w:hAnsi="XDPrime"/>
                <w:sz w:val="24"/>
                <w:szCs w:val="24"/>
              </w:rPr>
              <w:t>-</w:t>
            </w:r>
          </w:p>
        </w:tc>
        <w:tc>
          <w:tcPr>
            <w:tcW w:w="860" w:type="dxa"/>
          </w:tcPr>
          <w:p w14:paraId="76C66CF1" w14:textId="77777777" w:rsidR="00EA6324" w:rsidRPr="00DC221D" w:rsidRDefault="00EA6324" w:rsidP="00C52D01">
            <w:pPr>
              <w:jc w:val="center"/>
              <w:rPr>
                <w:rFonts w:ascii="XDPrime" w:hAnsi="XDPrime"/>
                <w:b/>
                <w:bCs/>
                <w:sz w:val="24"/>
                <w:szCs w:val="24"/>
              </w:rPr>
            </w:pPr>
            <w:r w:rsidRPr="00DC221D">
              <w:rPr>
                <w:rFonts w:ascii="XDPrime" w:hAnsi="XDPrime"/>
                <w:sz w:val="24"/>
                <w:szCs w:val="24"/>
              </w:rPr>
              <w:t>NOT NULL</w:t>
            </w:r>
          </w:p>
        </w:tc>
        <w:tc>
          <w:tcPr>
            <w:tcW w:w="1298" w:type="dxa"/>
          </w:tcPr>
          <w:p w14:paraId="354E441A" w14:textId="77777777" w:rsidR="00EA6324" w:rsidRPr="00DC221D" w:rsidRDefault="00EA6324" w:rsidP="00C52D01">
            <w:pPr>
              <w:rPr>
                <w:rFonts w:ascii="XDPrime" w:hAnsi="XDPrime"/>
                <w:sz w:val="24"/>
                <w:szCs w:val="24"/>
              </w:rPr>
            </w:pPr>
            <w:r w:rsidRPr="00DC221D">
              <w:rPr>
                <w:rFonts w:ascii="XDPrime" w:hAnsi="XDPrime"/>
                <w:sz w:val="24"/>
                <w:szCs w:val="24"/>
              </w:rPr>
              <w:t>Memasukkan email</w:t>
            </w:r>
          </w:p>
        </w:tc>
      </w:tr>
    </w:tbl>
    <w:p w14:paraId="4723B7C0" w14:textId="77777777" w:rsidR="00EA6324" w:rsidRPr="00DC221D" w:rsidRDefault="00EA6324" w:rsidP="00EA6324">
      <w:pPr>
        <w:rPr>
          <w:rFonts w:ascii="XDPrime" w:hAnsi="XDPrime"/>
          <w:b/>
          <w:bCs/>
          <w:sz w:val="24"/>
          <w:szCs w:val="24"/>
        </w:rPr>
      </w:pPr>
    </w:p>
    <w:p w14:paraId="70CA0B60" w14:textId="77777777" w:rsidR="00902CF2" w:rsidRPr="00DC221D" w:rsidRDefault="00902CF2" w:rsidP="00EA6324">
      <w:pPr>
        <w:rPr>
          <w:rFonts w:ascii="XDPrime" w:hAnsi="XDPrime"/>
          <w:b/>
          <w:bCs/>
          <w:sz w:val="24"/>
          <w:szCs w:val="24"/>
        </w:rPr>
      </w:pPr>
    </w:p>
    <w:p w14:paraId="5F1108C0" w14:textId="160A8FDF" w:rsidR="00317A32" w:rsidRPr="008128B9" w:rsidRDefault="00317A32" w:rsidP="00EA6324">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Function Key/Objek-Objek Pada Layar</w:t>
      </w:r>
    </w:p>
    <w:p w14:paraId="18D4ACBC" w14:textId="6D8DAA81" w:rsidR="00142FCA" w:rsidRDefault="00142FCA" w:rsidP="00142FCA">
      <w:pPr>
        <w:pStyle w:val="Caption"/>
        <w:keepNext/>
      </w:pPr>
      <w:bookmarkStart w:id="218" w:name="_Toc154514390"/>
      <w:r>
        <w:t xml:space="preserve">Tabel 3. </w:t>
      </w:r>
      <w:r>
        <w:fldChar w:fldCharType="begin"/>
      </w:r>
      <w:r>
        <w:instrText xml:space="preserve"> SEQ Tabel_3. \* ARABIC </w:instrText>
      </w:r>
      <w:r>
        <w:fldChar w:fldCharType="separate"/>
      </w:r>
      <w:r w:rsidR="000E6C94">
        <w:rPr>
          <w:noProof/>
        </w:rPr>
        <w:t>48</w:t>
      </w:r>
      <w:r>
        <w:fldChar w:fldCharType="end"/>
      </w:r>
      <w:r>
        <w:t xml:space="preserve"> Spesifikasi Function Key/Objek Pada Layar Men</w:t>
      </w:r>
      <w:r w:rsidR="008128B9">
        <w:t>cari</w:t>
      </w:r>
      <w:r>
        <w:t xml:space="preserve"> Data Pencari Kerja</w:t>
      </w:r>
      <w:bookmarkEnd w:id="218"/>
    </w:p>
    <w:tbl>
      <w:tblPr>
        <w:tblStyle w:val="TableGrid"/>
        <w:tblW w:w="0" w:type="auto"/>
        <w:tblLook w:val="04A0" w:firstRow="1" w:lastRow="0" w:firstColumn="1" w:lastColumn="0" w:noHBand="0" w:noVBand="1"/>
      </w:tblPr>
      <w:tblGrid>
        <w:gridCol w:w="2650"/>
        <w:gridCol w:w="2553"/>
        <w:gridCol w:w="2724"/>
      </w:tblGrid>
      <w:tr w:rsidR="00EA6324" w:rsidRPr="00DC221D" w14:paraId="150B3545" w14:textId="77777777" w:rsidTr="00AC6AAC">
        <w:tc>
          <w:tcPr>
            <w:tcW w:w="2650" w:type="dxa"/>
          </w:tcPr>
          <w:p w14:paraId="404D0D8D"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Id_Objek</w:t>
            </w:r>
          </w:p>
        </w:tc>
        <w:tc>
          <w:tcPr>
            <w:tcW w:w="2553" w:type="dxa"/>
          </w:tcPr>
          <w:p w14:paraId="670DBB07"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Jenis</w:t>
            </w:r>
          </w:p>
        </w:tc>
        <w:tc>
          <w:tcPr>
            <w:tcW w:w="2724" w:type="dxa"/>
          </w:tcPr>
          <w:p w14:paraId="14CCEF76"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Keterangan</w:t>
            </w:r>
          </w:p>
        </w:tc>
      </w:tr>
      <w:tr w:rsidR="00EA6324" w:rsidRPr="00DC221D" w14:paraId="61506C2C" w14:textId="77777777" w:rsidTr="00AC6AAC">
        <w:tc>
          <w:tcPr>
            <w:tcW w:w="2650" w:type="dxa"/>
          </w:tcPr>
          <w:p w14:paraId="6A0762C5" w14:textId="5B40061C" w:rsidR="00EA6324" w:rsidRPr="00DC221D" w:rsidRDefault="00060FD7" w:rsidP="00C52D01">
            <w:pPr>
              <w:rPr>
                <w:rFonts w:ascii="XDPrime" w:hAnsi="XDPrime"/>
                <w:sz w:val="24"/>
                <w:szCs w:val="24"/>
                <w:lang w:val="en-US"/>
              </w:rPr>
            </w:pPr>
            <w:r w:rsidRPr="00DC221D">
              <w:rPr>
                <w:rFonts w:ascii="XDPrime" w:hAnsi="XDPrime"/>
                <w:sz w:val="24"/>
                <w:szCs w:val="24"/>
                <w:lang w:val="en-US"/>
              </w:rPr>
              <w:t>btn</w:t>
            </w:r>
            <w:r w:rsidR="00687F7B" w:rsidRPr="00DC221D">
              <w:rPr>
                <w:rFonts w:ascii="XDPrime" w:hAnsi="XDPrime"/>
                <w:sz w:val="24"/>
                <w:szCs w:val="24"/>
                <w:lang w:val="en-US"/>
              </w:rPr>
              <w:t>Cari</w:t>
            </w:r>
          </w:p>
        </w:tc>
        <w:tc>
          <w:tcPr>
            <w:tcW w:w="2553" w:type="dxa"/>
          </w:tcPr>
          <w:p w14:paraId="3864FD14" w14:textId="5F446635" w:rsidR="00EA6324" w:rsidRPr="00DC221D" w:rsidRDefault="00687F7B" w:rsidP="00C52D01">
            <w:pPr>
              <w:rPr>
                <w:rFonts w:ascii="XDPrime" w:hAnsi="XDPrime"/>
                <w:sz w:val="24"/>
                <w:szCs w:val="24"/>
                <w:lang w:val="en-US"/>
              </w:rPr>
            </w:pPr>
            <w:r w:rsidRPr="00DC221D">
              <w:rPr>
                <w:rFonts w:ascii="XDPrime" w:hAnsi="XDPrime"/>
                <w:sz w:val="24"/>
                <w:szCs w:val="24"/>
                <w:lang w:val="en-US"/>
              </w:rPr>
              <w:t>Button</w:t>
            </w:r>
          </w:p>
        </w:tc>
        <w:tc>
          <w:tcPr>
            <w:tcW w:w="2724" w:type="dxa"/>
          </w:tcPr>
          <w:p w14:paraId="154DB61E" w14:textId="09D4C121" w:rsidR="00EA6324" w:rsidRPr="00F43038" w:rsidRDefault="00687F7B" w:rsidP="00C52D01">
            <w:pPr>
              <w:rPr>
                <w:rFonts w:ascii="XDPrime" w:hAnsi="XDPrime"/>
                <w:sz w:val="24"/>
                <w:szCs w:val="24"/>
                <w:lang w:val="sv-SE"/>
              </w:rPr>
            </w:pPr>
            <w:r w:rsidRPr="00F43038">
              <w:rPr>
                <w:rFonts w:ascii="XDPrime" w:hAnsi="XDPrime"/>
                <w:sz w:val="24"/>
                <w:szCs w:val="24"/>
                <w:lang w:val="sv-SE"/>
              </w:rPr>
              <w:t xml:space="preserve">Jika diklik akan menjalankan </w:t>
            </w:r>
            <w:r w:rsidR="00BD374C" w:rsidRPr="00F43038">
              <w:rPr>
                <w:rFonts w:ascii="XDPrime" w:hAnsi="XDPrime"/>
                <w:sz w:val="24"/>
                <w:szCs w:val="24"/>
                <w:lang w:val="sv-SE"/>
              </w:rPr>
              <w:t>algoritma ALGO-10</w:t>
            </w:r>
          </w:p>
        </w:tc>
      </w:tr>
    </w:tbl>
    <w:p w14:paraId="388EAC3C" w14:textId="77777777" w:rsidR="00EA6324" w:rsidRPr="00DC221D" w:rsidRDefault="00EA6324" w:rsidP="00EA6324">
      <w:pPr>
        <w:rPr>
          <w:rFonts w:ascii="XDPrime" w:hAnsi="XDPrime"/>
          <w:b/>
          <w:bCs/>
          <w:sz w:val="24"/>
          <w:szCs w:val="24"/>
        </w:rPr>
      </w:pPr>
    </w:p>
    <w:p w14:paraId="6024211B" w14:textId="77777777" w:rsidR="00A25191" w:rsidRPr="00DC221D" w:rsidRDefault="00A25191" w:rsidP="00EA6324">
      <w:pPr>
        <w:rPr>
          <w:rFonts w:ascii="XDPrime" w:hAnsi="XDPrime"/>
          <w:b/>
          <w:bCs/>
          <w:sz w:val="24"/>
          <w:szCs w:val="24"/>
        </w:rPr>
      </w:pPr>
    </w:p>
    <w:p w14:paraId="3D886ED5" w14:textId="677B42C8" w:rsidR="00A25191" w:rsidRPr="00C8794B" w:rsidRDefault="00A25191" w:rsidP="00EA6324">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Layar Pesan</w:t>
      </w:r>
    </w:p>
    <w:p w14:paraId="2ED244D5" w14:textId="5CB86166" w:rsidR="00142FCA" w:rsidRDefault="00142FCA" w:rsidP="00142FCA">
      <w:pPr>
        <w:pStyle w:val="Caption"/>
        <w:keepNext/>
      </w:pPr>
      <w:bookmarkStart w:id="219" w:name="_Toc154514391"/>
      <w:r>
        <w:t xml:space="preserve">Tabel 3. </w:t>
      </w:r>
      <w:r>
        <w:fldChar w:fldCharType="begin"/>
      </w:r>
      <w:r>
        <w:instrText xml:space="preserve"> SEQ Tabel_3. \* ARABIC </w:instrText>
      </w:r>
      <w:r>
        <w:fldChar w:fldCharType="separate"/>
      </w:r>
      <w:r w:rsidR="000E6C94">
        <w:rPr>
          <w:noProof/>
        </w:rPr>
        <w:t>49</w:t>
      </w:r>
      <w:r>
        <w:fldChar w:fldCharType="end"/>
      </w:r>
      <w:r w:rsidR="00C8794B">
        <w:t xml:space="preserve"> Spesifikasi Layar Pesan Men</w:t>
      </w:r>
      <w:r w:rsidR="008128B9">
        <w:t>cari</w:t>
      </w:r>
      <w:r w:rsidR="00C8794B">
        <w:t xml:space="preserve"> Data Pencari Kerja</w:t>
      </w:r>
      <w:bookmarkEnd w:id="219"/>
    </w:p>
    <w:tbl>
      <w:tblPr>
        <w:tblStyle w:val="TableGrid"/>
        <w:tblW w:w="0" w:type="auto"/>
        <w:tblLook w:val="04A0" w:firstRow="1" w:lastRow="0" w:firstColumn="1" w:lastColumn="0" w:noHBand="0" w:noVBand="1"/>
      </w:tblPr>
      <w:tblGrid>
        <w:gridCol w:w="2640"/>
        <w:gridCol w:w="2721"/>
        <w:gridCol w:w="2566"/>
      </w:tblGrid>
      <w:tr w:rsidR="00EA6324" w:rsidRPr="00DC221D" w14:paraId="313763E3" w14:textId="77777777" w:rsidTr="00AC6AAC">
        <w:tc>
          <w:tcPr>
            <w:tcW w:w="2640" w:type="dxa"/>
          </w:tcPr>
          <w:p w14:paraId="54723B49"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Id_Pesan</w:t>
            </w:r>
          </w:p>
        </w:tc>
        <w:tc>
          <w:tcPr>
            <w:tcW w:w="2721" w:type="dxa"/>
          </w:tcPr>
          <w:p w14:paraId="3D592FEB"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Waktu Kemunculan</w:t>
            </w:r>
          </w:p>
        </w:tc>
        <w:tc>
          <w:tcPr>
            <w:tcW w:w="2566" w:type="dxa"/>
          </w:tcPr>
          <w:p w14:paraId="21902064" w14:textId="77777777" w:rsidR="00EA6324" w:rsidRPr="00DC221D" w:rsidRDefault="00EA6324" w:rsidP="00C52D01">
            <w:pPr>
              <w:jc w:val="center"/>
              <w:rPr>
                <w:rFonts w:ascii="XDPrime" w:hAnsi="XDPrime"/>
                <w:b/>
                <w:bCs/>
                <w:sz w:val="24"/>
                <w:szCs w:val="24"/>
              </w:rPr>
            </w:pPr>
            <w:r w:rsidRPr="00DC221D">
              <w:rPr>
                <w:rFonts w:ascii="XDPrime" w:hAnsi="XDPrime"/>
                <w:b/>
                <w:bCs/>
                <w:sz w:val="24"/>
                <w:szCs w:val="24"/>
              </w:rPr>
              <w:t>Isi Pesan</w:t>
            </w:r>
          </w:p>
        </w:tc>
      </w:tr>
      <w:tr w:rsidR="00EA6324" w:rsidRPr="00DC221D" w14:paraId="30B9CEC5" w14:textId="77777777" w:rsidTr="00AC6AAC">
        <w:tc>
          <w:tcPr>
            <w:tcW w:w="2640" w:type="dxa"/>
          </w:tcPr>
          <w:p w14:paraId="34FFC0D9" w14:textId="13F8043A" w:rsidR="00EA6324" w:rsidRPr="00DC221D" w:rsidRDefault="00BD374C" w:rsidP="00C52D01">
            <w:pPr>
              <w:rPr>
                <w:rFonts w:ascii="XDPrime" w:hAnsi="XDPrime"/>
                <w:sz w:val="24"/>
                <w:szCs w:val="24"/>
                <w:lang w:val="en-US"/>
              </w:rPr>
            </w:pPr>
            <w:r w:rsidRPr="00DC221D">
              <w:rPr>
                <w:rFonts w:ascii="XDPrime" w:hAnsi="XDPrime"/>
                <w:sz w:val="24"/>
                <w:szCs w:val="24"/>
                <w:lang w:val="en-US"/>
              </w:rPr>
              <w:t>LP</w:t>
            </w:r>
            <w:r w:rsidR="00D06312" w:rsidRPr="00DC221D">
              <w:rPr>
                <w:rFonts w:ascii="XDPrime" w:hAnsi="XDPrime"/>
                <w:sz w:val="24"/>
                <w:szCs w:val="24"/>
                <w:lang w:val="en-US"/>
              </w:rPr>
              <w:t>-</w:t>
            </w:r>
            <w:r w:rsidR="0079685E" w:rsidRPr="00DC221D">
              <w:rPr>
                <w:rFonts w:ascii="XDPrime" w:hAnsi="XDPrime"/>
                <w:sz w:val="24"/>
                <w:szCs w:val="24"/>
                <w:lang w:val="en-US"/>
              </w:rPr>
              <w:t>1</w:t>
            </w:r>
            <w:r w:rsidR="00907418">
              <w:rPr>
                <w:rFonts w:ascii="XDPrime" w:hAnsi="XDPrime"/>
                <w:sz w:val="24"/>
                <w:szCs w:val="24"/>
                <w:lang w:val="en-US"/>
              </w:rPr>
              <w:t>6</w:t>
            </w:r>
          </w:p>
        </w:tc>
        <w:tc>
          <w:tcPr>
            <w:tcW w:w="2721" w:type="dxa"/>
          </w:tcPr>
          <w:p w14:paraId="52962650" w14:textId="669BC728" w:rsidR="00EA6324" w:rsidRPr="00DC221D" w:rsidRDefault="00D06312" w:rsidP="00C52D01">
            <w:pPr>
              <w:rPr>
                <w:rFonts w:ascii="XDPrime" w:hAnsi="XDPrime"/>
                <w:sz w:val="24"/>
                <w:szCs w:val="24"/>
                <w:lang w:val="en-US"/>
              </w:rPr>
            </w:pPr>
            <w:r w:rsidRPr="00DC221D">
              <w:rPr>
                <w:rFonts w:ascii="XDPrime" w:hAnsi="XDPrime"/>
                <w:sz w:val="24"/>
                <w:szCs w:val="24"/>
                <w:lang w:val="en-US"/>
              </w:rPr>
              <w:t>Saat menekan button cari</w:t>
            </w:r>
          </w:p>
        </w:tc>
        <w:tc>
          <w:tcPr>
            <w:tcW w:w="2566" w:type="dxa"/>
          </w:tcPr>
          <w:p w14:paraId="6548B0F7" w14:textId="4A392936" w:rsidR="00EA6324" w:rsidRPr="00F43038" w:rsidRDefault="00D06312" w:rsidP="00C52D01">
            <w:pPr>
              <w:rPr>
                <w:rFonts w:ascii="XDPrime" w:hAnsi="XDPrime"/>
                <w:sz w:val="24"/>
                <w:szCs w:val="24"/>
                <w:lang w:val="sv-SE"/>
              </w:rPr>
            </w:pPr>
            <w:r w:rsidRPr="00F43038">
              <w:rPr>
                <w:rFonts w:ascii="XDPrime" w:hAnsi="XDPrime"/>
                <w:sz w:val="24"/>
                <w:szCs w:val="24"/>
                <w:lang w:val="sv-SE"/>
              </w:rPr>
              <w:t>Data pencari kerja yang dicari tidak ditemukan</w:t>
            </w:r>
          </w:p>
        </w:tc>
      </w:tr>
    </w:tbl>
    <w:p w14:paraId="4D862BDC" w14:textId="77777777" w:rsidR="00EA6324" w:rsidRPr="00DC221D" w:rsidRDefault="00EA6324" w:rsidP="001706AC">
      <w:pPr>
        <w:rPr>
          <w:rFonts w:ascii="XDPrime" w:hAnsi="XDPrime"/>
        </w:rPr>
      </w:pPr>
    </w:p>
    <w:p w14:paraId="1E0899ED" w14:textId="77777777" w:rsidR="00103D90" w:rsidRPr="00F43038" w:rsidRDefault="00103D90" w:rsidP="00103D90">
      <w:pPr>
        <w:rPr>
          <w:rFonts w:ascii="XDPrime" w:hAnsi="XDPrime"/>
          <w:lang w:val="sv-SE" w:eastAsia="zh-CN"/>
        </w:rPr>
      </w:pPr>
    </w:p>
    <w:p w14:paraId="4B05EDFE" w14:textId="77777777" w:rsidR="00103D90" w:rsidRPr="00DC221D" w:rsidRDefault="00103D90" w:rsidP="00103D90">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lastRenderedPageBreak/>
        <w:t>Spesifikasi Proses/Algoritma</w:t>
      </w:r>
    </w:p>
    <w:p w14:paraId="3D87FB65" w14:textId="54AAF32E" w:rsidR="00103D90" w:rsidRPr="00DC221D" w:rsidRDefault="00103D90" w:rsidP="00103D90">
      <w:pPr>
        <w:pStyle w:val="Header"/>
        <w:tabs>
          <w:tab w:val="left" w:pos="1418"/>
        </w:tabs>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Id Proses</w:t>
      </w:r>
      <w:r w:rsidRPr="00DC221D">
        <w:rPr>
          <w:rFonts w:ascii="XDPrime" w:eastAsia="SimSun" w:hAnsi="XDPrime" w:cs="Times New Roman"/>
          <w:sz w:val="24"/>
          <w:szCs w:val="24"/>
          <w:lang w:val="en-US" w:eastAsia="zh-CN"/>
        </w:rPr>
        <w:tab/>
        <w:t>: ALGO</w:t>
      </w:r>
      <w:r w:rsidRPr="00DC221D">
        <w:rPr>
          <w:rFonts w:ascii="XDPrime" w:eastAsia="SimSun" w:hAnsi="XDPrime" w:cs="Times New Roman"/>
          <w:sz w:val="24"/>
          <w:szCs w:val="24"/>
          <w:lang w:eastAsia="zh-CN"/>
        </w:rPr>
        <w:t>-</w:t>
      </w:r>
      <w:r w:rsidRPr="00DC221D">
        <w:rPr>
          <w:rFonts w:ascii="XDPrime" w:eastAsia="SimSun" w:hAnsi="XDPrime" w:cs="Times New Roman"/>
          <w:sz w:val="24"/>
          <w:szCs w:val="24"/>
          <w:lang w:val="en-US" w:eastAsia="zh-CN"/>
        </w:rPr>
        <w:t>10</w:t>
      </w:r>
    </w:p>
    <w:p w14:paraId="24C42E88" w14:textId="77777777" w:rsidR="00103D90" w:rsidRPr="00DC221D" w:rsidRDefault="00103D90" w:rsidP="00103D90">
      <w:pPr>
        <w:pStyle w:val="BodyTextIndent"/>
        <w:tabs>
          <w:tab w:val="left" w:pos="1418"/>
        </w:tabs>
        <w:rPr>
          <w:rFonts w:ascii="XDPrime" w:hAnsi="XDPrime"/>
          <w:sz w:val="24"/>
          <w:szCs w:val="24"/>
        </w:rPr>
      </w:pPr>
      <w:r w:rsidRPr="00DC221D">
        <w:rPr>
          <w:rFonts w:ascii="XDPrime" w:hAnsi="XDPrime"/>
          <w:sz w:val="24"/>
          <w:szCs w:val="24"/>
        </w:rPr>
        <w:t>Objek terkait</w:t>
      </w:r>
      <w:r w:rsidRPr="00DC221D">
        <w:rPr>
          <w:rFonts w:ascii="XDPrime" w:hAnsi="XDPrime"/>
          <w:sz w:val="24"/>
          <w:szCs w:val="24"/>
        </w:rPr>
        <w:tab/>
        <w:t>: txtCari, btnCari</w:t>
      </w:r>
    </w:p>
    <w:p w14:paraId="1539CCE8" w14:textId="77777777" w:rsidR="00103D90" w:rsidRPr="00DC221D" w:rsidRDefault="00103D90" w:rsidP="00103D90">
      <w:pPr>
        <w:tabs>
          <w:tab w:val="left" w:pos="1418"/>
        </w:tabs>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Event</w:t>
      </w:r>
      <w:r w:rsidRPr="00DC221D">
        <w:rPr>
          <w:rFonts w:ascii="XDPrime" w:eastAsia="SimSun" w:hAnsi="XDPrime" w:cs="Times New Roman"/>
          <w:sz w:val="24"/>
          <w:szCs w:val="24"/>
          <w:lang w:val="en-US" w:eastAsia="zh-CN"/>
        </w:rPr>
        <w:tab/>
        <w:t>: btnCari onClick</w:t>
      </w:r>
    </w:p>
    <w:p w14:paraId="6576AE48" w14:textId="77777777" w:rsidR="00103D90" w:rsidRPr="00DC221D" w:rsidRDefault="00103D90" w:rsidP="00103D90">
      <w:pPr>
        <w:spacing w:after="0" w:line="240" w:lineRule="auto"/>
        <w:rPr>
          <w:rFonts w:ascii="XDPrime" w:eastAsia="SimSun" w:hAnsi="XDPrime" w:cs="Times New Roman"/>
          <w:sz w:val="24"/>
          <w:szCs w:val="24"/>
          <w:lang w:val="en-US"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9"/>
      </w:tblGrid>
      <w:tr w:rsidR="00103D90" w:rsidRPr="00DC221D" w14:paraId="655A962B" w14:textId="77777777" w:rsidTr="00C52D01">
        <w:tc>
          <w:tcPr>
            <w:tcW w:w="9180" w:type="dxa"/>
          </w:tcPr>
          <w:p w14:paraId="1508DD5F" w14:textId="77777777" w:rsidR="00103D90" w:rsidRPr="00DC221D" w:rsidRDefault="00103D90" w:rsidP="00C52D01">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val="en-US" w:eastAsia="zh-CN"/>
              </w:rPr>
              <w:t>Initial State (IS</w:t>
            </w:r>
            <w:proofErr w:type="gramStart"/>
            <w:r w:rsidRPr="00DC221D">
              <w:rPr>
                <w:rFonts w:ascii="XDPrime" w:eastAsia="SimSun" w:hAnsi="XDPrime" w:cs="Times New Roman"/>
                <w:b/>
                <w:bCs/>
                <w:sz w:val="24"/>
                <w:szCs w:val="24"/>
                <w:lang w:val="en-US" w:eastAsia="zh-CN"/>
              </w:rPr>
              <w:t xml:space="preserve">) </w:t>
            </w:r>
            <w:r w:rsidRPr="00DC221D">
              <w:rPr>
                <w:rFonts w:ascii="XDPrime" w:eastAsia="SimSun" w:hAnsi="XDPrime" w:cs="Times New Roman"/>
                <w:b/>
                <w:bCs/>
                <w:sz w:val="24"/>
                <w:szCs w:val="24"/>
                <w:lang w:eastAsia="zh-CN"/>
              </w:rPr>
              <w:t>:</w:t>
            </w:r>
            <w:proofErr w:type="gramEnd"/>
            <w:r w:rsidRPr="00DC221D">
              <w:rPr>
                <w:rFonts w:ascii="XDPrime" w:eastAsia="SimSun" w:hAnsi="XDPrime" w:cs="Times New Roman"/>
                <w:b/>
                <w:bCs/>
                <w:sz w:val="24"/>
                <w:szCs w:val="24"/>
                <w:lang w:eastAsia="zh-CN"/>
              </w:rPr>
              <w:t xml:space="preserve"> </w:t>
            </w:r>
          </w:p>
          <w:p w14:paraId="1021377E" w14:textId="5CBAC026"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b/>
                <w:bCs/>
                <w:sz w:val="24"/>
                <w:szCs w:val="24"/>
                <w:lang w:eastAsia="zh-CN"/>
              </w:rPr>
              <w:tab/>
            </w:r>
            <w:r w:rsidRPr="00DC221D">
              <w:rPr>
                <w:rFonts w:ascii="XDPrime" w:eastAsia="SimSun" w:hAnsi="XDPrime" w:cs="Times New Roman"/>
                <w:sz w:val="24"/>
                <w:szCs w:val="24"/>
                <w:lang w:val="en-US" w:eastAsia="zh-CN"/>
              </w:rPr>
              <w:t>Menampilkan data pencari kerja</w:t>
            </w:r>
          </w:p>
        </w:tc>
      </w:tr>
      <w:tr w:rsidR="00103D90" w:rsidRPr="00DC221D" w14:paraId="7AF0CCDE" w14:textId="77777777" w:rsidTr="00C52D01">
        <w:tc>
          <w:tcPr>
            <w:tcW w:w="9180" w:type="dxa"/>
          </w:tcPr>
          <w:p w14:paraId="5F3FCEB4" w14:textId="77777777" w:rsidR="00103D90" w:rsidRPr="00DC221D" w:rsidRDefault="00103D90" w:rsidP="00C52D01">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Final State (FS) :</w:t>
            </w:r>
          </w:p>
          <w:p w14:paraId="2DE9BC7D" w14:textId="77777777" w:rsidR="00103D90" w:rsidRPr="00DC221D" w:rsidRDefault="00103D90" w:rsidP="00C52D01">
            <w:pPr>
              <w:spacing w:after="0" w:line="240" w:lineRule="auto"/>
              <w:ind w:left="567"/>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Data lowongan yang dicari ditemukan</w:t>
            </w:r>
          </w:p>
        </w:tc>
      </w:tr>
      <w:tr w:rsidR="00103D90" w:rsidRPr="00DC221D" w14:paraId="689A27B9" w14:textId="77777777" w:rsidTr="00C52D01">
        <w:tc>
          <w:tcPr>
            <w:tcW w:w="9180" w:type="dxa"/>
          </w:tcPr>
          <w:p w14:paraId="02F0491A" w14:textId="77777777" w:rsidR="00103D90" w:rsidRPr="00DC221D" w:rsidRDefault="00103D90" w:rsidP="00C52D01">
            <w:pPr>
              <w:spacing w:after="0" w:line="240" w:lineRule="auto"/>
              <w:rPr>
                <w:rFonts w:ascii="XDPrime" w:eastAsia="SimSun" w:hAnsi="XDPrime" w:cs="Times New Roman"/>
                <w:b/>
                <w:bCs/>
                <w:sz w:val="24"/>
                <w:szCs w:val="24"/>
                <w:lang w:eastAsia="zh-CN"/>
              </w:rPr>
            </w:pPr>
            <w:r w:rsidRPr="00DC221D">
              <w:rPr>
                <w:rFonts w:ascii="XDPrime" w:eastAsia="SimSun" w:hAnsi="XDPrime" w:cs="Times New Roman"/>
                <w:b/>
                <w:bCs/>
                <w:sz w:val="24"/>
                <w:szCs w:val="24"/>
                <w:lang w:eastAsia="zh-CN"/>
              </w:rPr>
              <w:t>Spesifikasi Proses/Algoritma :</w:t>
            </w:r>
          </w:p>
          <w:p w14:paraId="57312603" w14:textId="77777777"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eastAsia="zh-CN"/>
              </w:rPr>
              <w:tab/>
            </w:r>
            <w:r w:rsidRPr="00DC221D">
              <w:rPr>
                <w:rFonts w:ascii="XDPrime" w:eastAsia="SimSun" w:hAnsi="XDPrime" w:cs="Times New Roman"/>
                <w:sz w:val="24"/>
                <w:szCs w:val="24"/>
                <w:lang w:val="en-US" w:eastAsia="zh-CN"/>
              </w:rPr>
              <w:t>Jalankan query QUE-3</w:t>
            </w:r>
          </w:p>
          <w:p w14:paraId="138C2A72" w14:textId="77777777"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Admin menekan button cari) THEN</w:t>
            </w:r>
          </w:p>
          <w:p w14:paraId="03450A5F" w14:textId="77777777"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Jalankan query QUE-7</w:t>
            </w:r>
          </w:p>
          <w:p w14:paraId="0AAB7F69" w14:textId="77777777"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proofErr w:type="gramStart"/>
            <w:r w:rsidRPr="00DC221D">
              <w:rPr>
                <w:rFonts w:ascii="XDPrime" w:eastAsia="SimSun" w:hAnsi="XDPrime" w:cs="Times New Roman"/>
                <w:sz w:val="24"/>
                <w:szCs w:val="24"/>
                <w:lang w:val="en-US" w:eastAsia="zh-CN"/>
              </w:rPr>
              <w:t>IF(</w:t>
            </w:r>
            <w:proofErr w:type="gramEnd"/>
            <w:r w:rsidRPr="00DC221D">
              <w:rPr>
                <w:rFonts w:ascii="XDPrime" w:eastAsia="SimSun" w:hAnsi="XDPrime" w:cs="Times New Roman"/>
                <w:sz w:val="24"/>
                <w:szCs w:val="24"/>
                <w:lang w:val="en-US" w:eastAsia="zh-CN"/>
              </w:rPr>
              <w:t>Data yang dicari ditemukan) THEN</w:t>
            </w:r>
          </w:p>
          <w:p w14:paraId="704388A8" w14:textId="77777777"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Tampilkan data yang dicari</w:t>
            </w:r>
          </w:p>
          <w:p w14:paraId="69DE77A0" w14:textId="77777777"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ELSE</w:t>
            </w:r>
          </w:p>
          <w:p w14:paraId="16A027B1" w14:textId="66960030" w:rsidR="00103D90" w:rsidRPr="00DC221D" w:rsidRDefault="00103D90" w:rsidP="00C52D01">
            <w:pPr>
              <w:spacing w:after="0" w:line="240" w:lineRule="auto"/>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ab/>
            </w:r>
            <w:r w:rsidRPr="00DC221D">
              <w:rPr>
                <w:rFonts w:ascii="XDPrime" w:eastAsia="SimSun" w:hAnsi="XDPrime" w:cs="Times New Roman"/>
                <w:sz w:val="24"/>
                <w:szCs w:val="24"/>
                <w:lang w:val="en-US" w:eastAsia="zh-CN"/>
              </w:rPr>
              <w:tab/>
              <w:t xml:space="preserve">      Tampilkan layer pesan LP-1</w:t>
            </w:r>
            <w:r w:rsidR="00907418">
              <w:rPr>
                <w:rFonts w:ascii="XDPrime" w:eastAsia="SimSun" w:hAnsi="XDPrime" w:cs="Times New Roman"/>
                <w:sz w:val="24"/>
                <w:szCs w:val="24"/>
                <w:lang w:val="en-US" w:eastAsia="zh-CN"/>
              </w:rPr>
              <w:t>6</w:t>
            </w:r>
          </w:p>
          <w:p w14:paraId="191F80BA" w14:textId="77777777" w:rsidR="00103D90" w:rsidRPr="00DC221D" w:rsidRDefault="00103D90" w:rsidP="00C52D01">
            <w:pPr>
              <w:spacing w:after="0" w:line="240" w:lineRule="auto"/>
              <w:rPr>
                <w:rFonts w:ascii="XDPrime" w:eastAsia="SimSun" w:hAnsi="XDPrime" w:cs="Times New Roman"/>
                <w:sz w:val="24"/>
                <w:szCs w:val="24"/>
                <w:lang w:eastAsia="zh-CN"/>
              </w:rPr>
            </w:pPr>
          </w:p>
        </w:tc>
      </w:tr>
    </w:tbl>
    <w:p w14:paraId="7CF2E155" w14:textId="77777777" w:rsidR="00103D90" w:rsidRPr="00DC221D" w:rsidRDefault="00103D90" w:rsidP="00103D90">
      <w:pPr>
        <w:pStyle w:val="Heading4"/>
        <w:tabs>
          <w:tab w:val="clear" w:pos="864"/>
          <w:tab w:val="num" w:pos="993"/>
        </w:tabs>
        <w:spacing w:before="0" w:after="0"/>
        <w:rPr>
          <w:rFonts w:ascii="XDPrime" w:eastAsia="SimSun" w:hAnsi="XDPrime"/>
          <w:szCs w:val="24"/>
          <w:lang w:val="en-US" w:eastAsia="zh-CN"/>
        </w:rPr>
      </w:pPr>
      <w:r w:rsidRPr="00DC221D">
        <w:rPr>
          <w:rFonts w:ascii="XDPrime" w:eastAsia="SimSun" w:hAnsi="XDPrime"/>
          <w:szCs w:val="24"/>
          <w:lang w:val="en-US" w:eastAsia="zh-CN"/>
        </w:rPr>
        <w:t>Spesifikasi Report</w:t>
      </w:r>
    </w:p>
    <w:p w14:paraId="0CBB871F" w14:textId="77777777" w:rsidR="00103D90" w:rsidRPr="00DC221D" w:rsidRDefault="00103D90" w:rsidP="00103D90">
      <w:pPr>
        <w:spacing w:after="0" w:line="240" w:lineRule="auto"/>
        <w:ind w:left="144" w:firstLine="720"/>
        <w:jc w:val="both"/>
        <w:rPr>
          <w:rFonts w:ascii="XDPrime" w:eastAsia="SimSun" w:hAnsi="XDPrime" w:cs="Times New Roman"/>
          <w:sz w:val="24"/>
          <w:szCs w:val="24"/>
          <w:lang w:val="en-US" w:eastAsia="zh-CN"/>
        </w:rPr>
      </w:pPr>
      <w:r w:rsidRPr="00DC221D">
        <w:rPr>
          <w:rFonts w:ascii="XDPrime" w:eastAsia="SimSun" w:hAnsi="XDPrime" w:cs="Times New Roman"/>
          <w:sz w:val="24"/>
          <w:szCs w:val="24"/>
          <w:lang w:val="en-US" w:eastAsia="zh-CN"/>
        </w:rPr>
        <w:t>Tidak ada.</w:t>
      </w:r>
    </w:p>
    <w:p w14:paraId="1B78B375" w14:textId="77777777" w:rsidR="00103D90" w:rsidRPr="00DC221D" w:rsidRDefault="00103D90" w:rsidP="001706AC">
      <w:pPr>
        <w:rPr>
          <w:rFonts w:ascii="XDPrime" w:hAnsi="XDPrime"/>
        </w:rPr>
      </w:pPr>
    </w:p>
    <w:p w14:paraId="2E5C9787" w14:textId="77777777" w:rsidR="00103D90" w:rsidRPr="00DC221D" w:rsidRDefault="00103D90" w:rsidP="001706AC">
      <w:pPr>
        <w:rPr>
          <w:rFonts w:ascii="XDPrime" w:hAnsi="XDPrime"/>
        </w:rPr>
      </w:pPr>
    </w:p>
    <w:p w14:paraId="25B7140A" w14:textId="77777777" w:rsidR="00227871" w:rsidRPr="00DC221D" w:rsidRDefault="00227871" w:rsidP="0013157E">
      <w:pPr>
        <w:spacing w:after="0" w:line="240" w:lineRule="auto"/>
        <w:jc w:val="both"/>
        <w:rPr>
          <w:rFonts w:ascii="XDPrime" w:hAnsi="XDPrime" w:cs="Times New Roman"/>
          <w:sz w:val="24"/>
          <w:szCs w:val="24"/>
          <w:lang w:val="en-US"/>
        </w:rPr>
      </w:pPr>
    </w:p>
    <w:p w14:paraId="5E64B8F5" w14:textId="77777777" w:rsidR="0013157E" w:rsidRPr="00DC221D" w:rsidRDefault="0013157E" w:rsidP="0013157E">
      <w:pPr>
        <w:rPr>
          <w:rFonts w:ascii="XDPrime" w:hAnsi="XDPrime"/>
          <w:lang w:val="en-GB" w:eastAsia="en-US"/>
        </w:rPr>
      </w:pPr>
    </w:p>
    <w:p w14:paraId="4F7759F2" w14:textId="77777777" w:rsidR="00583AF9" w:rsidRPr="00DC221D" w:rsidRDefault="00583AF9">
      <w:pPr>
        <w:rPr>
          <w:rFonts w:ascii="XDPrime" w:hAnsi="XDPrime" w:cs="Times New Roman"/>
          <w:sz w:val="24"/>
          <w:szCs w:val="24"/>
          <w:lang w:val="en-US"/>
        </w:rPr>
      </w:pPr>
      <w:r w:rsidRPr="00DC221D">
        <w:rPr>
          <w:rFonts w:ascii="XDPrime" w:hAnsi="XDPrime" w:cs="Times New Roman"/>
          <w:sz w:val="24"/>
          <w:szCs w:val="24"/>
          <w:lang w:val="en-US"/>
        </w:rPr>
        <w:br w:type="page"/>
      </w:r>
    </w:p>
    <w:p w14:paraId="30C2778A" w14:textId="77777777" w:rsidR="00583AF9" w:rsidRPr="00DC221D" w:rsidRDefault="00583AF9" w:rsidP="00583AF9">
      <w:pPr>
        <w:spacing w:after="0" w:line="240" w:lineRule="auto"/>
        <w:jc w:val="both"/>
        <w:rPr>
          <w:rFonts w:ascii="XDPrime" w:hAnsi="XDPrime" w:cs="Times New Roman"/>
          <w:b/>
          <w:sz w:val="24"/>
          <w:szCs w:val="24"/>
          <w:lang w:val="en-US"/>
        </w:rPr>
      </w:pPr>
      <w:r w:rsidRPr="00DC221D">
        <w:rPr>
          <w:rFonts w:ascii="XDPrime" w:hAnsi="XDPrime" w:cs="Times New Roman"/>
          <w:b/>
          <w:sz w:val="24"/>
          <w:szCs w:val="24"/>
          <w:lang w:val="en-US"/>
        </w:rPr>
        <w:lastRenderedPageBreak/>
        <w:t>Lampiran</w:t>
      </w:r>
    </w:p>
    <w:tbl>
      <w:tblPr>
        <w:tblStyle w:val="TableGrid"/>
        <w:tblW w:w="8046" w:type="dxa"/>
        <w:tblLook w:val="04A0" w:firstRow="1" w:lastRow="0" w:firstColumn="1" w:lastColumn="0" w:noHBand="0" w:noVBand="1"/>
      </w:tblPr>
      <w:tblGrid>
        <w:gridCol w:w="1668"/>
        <w:gridCol w:w="2409"/>
        <w:gridCol w:w="3969"/>
      </w:tblGrid>
      <w:tr w:rsidR="001555D6" w:rsidRPr="00DC221D" w14:paraId="5204C3E2" w14:textId="77777777" w:rsidTr="004C3EB6">
        <w:tc>
          <w:tcPr>
            <w:tcW w:w="1668" w:type="dxa"/>
          </w:tcPr>
          <w:p w14:paraId="2F70C37F" w14:textId="77777777" w:rsidR="001555D6" w:rsidRPr="00DC221D" w:rsidRDefault="001555D6" w:rsidP="00583AF9">
            <w:pPr>
              <w:jc w:val="both"/>
              <w:rPr>
                <w:rFonts w:ascii="XDPrime" w:hAnsi="XDPrime" w:cs="Times New Roman"/>
                <w:b/>
                <w:sz w:val="24"/>
                <w:szCs w:val="24"/>
                <w:lang w:val="en-US"/>
              </w:rPr>
            </w:pPr>
            <w:r w:rsidRPr="00DC221D">
              <w:rPr>
                <w:rFonts w:ascii="XDPrime" w:hAnsi="XDPrime" w:cs="Times New Roman"/>
                <w:b/>
                <w:sz w:val="24"/>
                <w:szCs w:val="24"/>
                <w:lang w:val="en-US"/>
              </w:rPr>
              <w:t>NIM</w:t>
            </w:r>
          </w:p>
        </w:tc>
        <w:tc>
          <w:tcPr>
            <w:tcW w:w="2409" w:type="dxa"/>
          </w:tcPr>
          <w:p w14:paraId="1408BB3A" w14:textId="77777777" w:rsidR="001555D6" w:rsidRPr="00DC221D" w:rsidRDefault="001555D6" w:rsidP="00583AF9">
            <w:pPr>
              <w:jc w:val="both"/>
              <w:rPr>
                <w:rFonts w:ascii="XDPrime" w:hAnsi="XDPrime" w:cs="Times New Roman"/>
                <w:b/>
                <w:sz w:val="24"/>
                <w:szCs w:val="24"/>
                <w:lang w:val="en-US"/>
              </w:rPr>
            </w:pPr>
            <w:r w:rsidRPr="00DC221D">
              <w:rPr>
                <w:rFonts w:ascii="XDPrime" w:hAnsi="XDPrime" w:cs="Times New Roman"/>
                <w:b/>
                <w:sz w:val="24"/>
                <w:szCs w:val="24"/>
                <w:lang w:val="en-US"/>
              </w:rPr>
              <w:t>Nama</w:t>
            </w:r>
          </w:p>
        </w:tc>
        <w:tc>
          <w:tcPr>
            <w:tcW w:w="3969" w:type="dxa"/>
          </w:tcPr>
          <w:p w14:paraId="2E035C9D" w14:textId="77777777" w:rsidR="001555D6" w:rsidRPr="00DC221D" w:rsidRDefault="001555D6" w:rsidP="00583AF9">
            <w:pPr>
              <w:jc w:val="both"/>
              <w:rPr>
                <w:rFonts w:ascii="XDPrime" w:hAnsi="XDPrime" w:cs="Times New Roman"/>
                <w:b/>
                <w:sz w:val="24"/>
                <w:szCs w:val="24"/>
                <w:lang w:val="en-US"/>
              </w:rPr>
            </w:pPr>
            <w:r w:rsidRPr="00DC221D">
              <w:rPr>
                <w:rFonts w:ascii="XDPrime" w:hAnsi="XDPrime" w:cs="Times New Roman"/>
                <w:b/>
                <w:sz w:val="24"/>
                <w:szCs w:val="24"/>
                <w:lang w:val="en-US"/>
              </w:rPr>
              <w:t>Pembagian Tugas</w:t>
            </w:r>
          </w:p>
        </w:tc>
      </w:tr>
      <w:tr w:rsidR="001555D6" w:rsidRPr="00DC221D" w14:paraId="549CAFB9" w14:textId="77777777" w:rsidTr="004C3EB6">
        <w:tc>
          <w:tcPr>
            <w:tcW w:w="1668" w:type="dxa"/>
          </w:tcPr>
          <w:p w14:paraId="1BDB8E92" w14:textId="438BBCD2" w:rsidR="001555D6" w:rsidRPr="00DC221D" w:rsidRDefault="00397E39" w:rsidP="00583AF9">
            <w:pPr>
              <w:jc w:val="both"/>
              <w:rPr>
                <w:rFonts w:ascii="XDPrime" w:hAnsi="XDPrime" w:cs="Times New Roman"/>
                <w:sz w:val="24"/>
                <w:szCs w:val="24"/>
                <w:lang w:val="en-US"/>
              </w:rPr>
            </w:pPr>
            <w:r>
              <w:rPr>
                <w:rFonts w:ascii="XDPrime" w:hAnsi="XDPrime" w:cs="Times New Roman"/>
                <w:sz w:val="24"/>
                <w:szCs w:val="24"/>
                <w:lang w:val="en-US"/>
              </w:rPr>
              <w:t>2201030016</w:t>
            </w:r>
          </w:p>
        </w:tc>
        <w:tc>
          <w:tcPr>
            <w:tcW w:w="2409" w:type="dxa"/>
          </w:tcPr>
          <w:p w14:paraId="50F925DE" w14:textId="7A4AC305" w:rsidR="001555D6" w:rsidRPr="00DC221D" w:rsidRDefault="00A2120E" w:rsidP="00583AF9">
            <w:pPr>
              <w:jc w:val="both"/>
              <w:rPr>
                <w:rFonts w:ascii="XDPrime" w:hAnsi="XDPrime" w:cs="Times New Roman"/>
                <w:sz w:val="24"/>
                <w:szCs w:val="24"/>
                <w:lang w:val="en-US"/>
              </w:rPr>
            </w:pPr>
            <w:r>
              <w:rPr>
                <w:rFonts w:ascii="XDPrime" w:hAnsi="XDPrime" w:cs="Times New Roman"/>
                <w:sz w:val="24"/>
                <w:szCs w:val="24"/>
                <w:lang w:val="en-US"/>
              </w:rPr>
              <w:t>Silvi Aprilia Pramesti</w:t>
            </w:r>
          </w:p>
        </w:tc>
        <w:tc>
          <w:tcPr>
            <w:tcW w:w="3969" w:type="dxa"/>
          </w:tcPr>
          <w:p w14:paraId="012EA3A6" w14:textId="77777777" w:rsidR="001555D6" w:rsidRPr="00D53063" w:rsidRDefault="001555D6" w:rsidP="000E7392">
            <w:pPr>
              <w:pStyle w:val="ListParagraph"/>
              <w:numPr>
                <w:ilvl w:val="0"/>
                <w:numId w:val="12"/>
              </w:numPr>
              <w:jc w:val="both"/>
              <w:rPr>
                <w:rFonts w:ascii="XDPrime" w:hAnsi="XDPrime" w:cs="Times New Roman"/>
                <w:sz w:val="24"/>
                <w:szCs w:val="24"/>
                <w:lang w:val="en-US"/>
              </w:rPr>
            </w:pPr>
            <w:r w:rsidRPr="00D53063">
              <w:rPr>
                <w:rFonts w:ascii="XDPrime" w:hAnsi="XDPrime" w:cs="Times New Roman"/>
                <w:sz w:val="24"/>
                <w:szCs w:val="24"/>
                <w:lang w:val="en-US"/>
              </w:rPr>
              <w:t>Bagian 1 Pendahuluan</w:t>
            </w:r>
          </w:p>
          <w:p w14:paraId="264BEEC8" w14:textId="1149A34D" w:rsidR="003B4A57" w:rsidRDefault="00584337" w:rsidP="000E7392">
            <w:pPr>
              <w:pStyle w:val="ListParagraph"/>
              <w:numPr>
                <w:ilvl w:val="1"/>
                <w:numId w:val="11"/>
              </w:numPr>
              <w:jc w:val="both"/>
              <w:rPr>
                <w:rFonts w:ascii="XDPrime" w:hAnsi="XDPrime" w:cs="Times New Roman"/>
                <w:sz w:val="24"/>
                <w:szCs w:val="24"/>
                <w:lang w:val="en-US"/>
              </w:rPr>
            </w:pPr>
            <w:r>
              <w:rPr>
                <w:rFonts w:ascii="XDPrime" w:hAnsi="XDPrime" w:cs="Times New Roman"/>
                <w:sz w:val="24"/>
                <w:szCs w:val="24"/>
                <w:lang w:val="en-US"/>
              </w:rPr>
              <w:t>Tujuan Penulisan Dokumen</w:t>
            </w:r>
          </w:p>
          <w:p w14:paraId="0B7E8F3C" w14:textId="3FBB01CA" w:rsidR="00584337" w:rsidRDefault="00584337" w:rsidP="000E7392">
            <w:pPr>
              <w:pStyle w:val="ListParagraph"/>
              <w:numPr>
                <w:ilvl w:val="1"/>
                <w:numId w:val="11"/>
              </w:numPr>
              <w:jc w:val="both"/>
              <w:rPr>
                <w:rFonts w:ascii="XDPrime" w:hAnsi="XDPrime" w:cs="Times New Roman"/>
                <w:sz w:val="24"/>
                <w:szCs w:val="24"/>
                <w:lang w:val="en-US"/>
              </w:rPr>
            </w:pPr>
            <w:r>
              <w:rPr>
                <w:rFonts w:ascii="XDPrime" w:hAnsi="XDPrime" w:cs="Times New Roman"/>
                <w:sz w:val="24"/>
                <w:szCs w:val="24"/>
                <w:lang w:val="en-US"/>
              </w:rPr>
              <w:t>Lingku</w:t>
            </w:r>
            <w:r w:rsidR="0027448E">
              <w:rPr>
                <w:rFonts w:ascii="XDPrime" w:hAnsi="XDPrime" w:cs="Times New Roman"/>
                <w:sz w:val="24"/>
                <w:szCs w:val="24"/>
                <w:lang w:val="en-US"/>
              </w:rPr>
              <w:t>p Masalah</w:t>
            </w:r>
          </w:p>
          <w:p w14:paraId="3AD5F244" w14:textId="0F4BA803" w:rsidR="0027448E" w:rsidRDefault="0027448E" w:rsidP="000E7392">
            <w:pPr>
              <w:pStyle w:val="ListParagraph"/>
              <w:numPr>
                <w:ilvl w:val="1"/>
                <w:numId w:val="11"/>
              </w:numPr>
              <w:jc w:val="both"/>
              <w:rPr>
                <w:rFonts w:ascii="XDPrime" w:hAnsi="XDPrime" w:cs="Times New Roman"/>
                <w:sz w:val="24"/>
                <w:szCs w:val="24"/>
                <w:lang w:val="en-US"/>
              </w:rPr>
            </w:pPr>
            <w:r>
              <w:rPr>
                <w:rFonts w:ascii="XDPrime" w:hAnsi="XDPrime" w:cs="Times New Roman"/>
                <w:sz w:val="24"/>
                <w:szCs w:val="24"/>
                <w:lang w:val="en-US"/>
              </w:rPr>
              <w:t>Definisi, Istilah, dan Akronim</w:t>
            </w:r>
          </w:p>
          <w:p w14:paraId="421E6298" w14:textId="37C30594" w:rsidR="0059607D" w:rsidRDefault="0059607D" w:rsidP="000E7392">
            <w:pPr>
              <w:pStyle w:val="ListParagraph"/>
              <w:numPr>
                <w:ilvl w:val="1"/>
                <w:numId w:val="11"/>
              </w:numPr>
              <w:jc w:val="both"/>
              <w:rPr>
                <w:rFonts w:ascii="XDPrime" w:hAnsi="XDPrime" w:cs="Times New Roman"/>
                <w:sz w:val="24"/>
                <w:szCs w:val="24"/>
                <w:lang w:val="en-US"/>
              </w:rPr>
            </w:pPr>
            <w:r>
              <w:rPr>
                <w:rFonts w:ascii="XDPrime" w:hAnsi="XDPrime" w:cs="Times New Roman"/>
                <w:sz w:val="24"/>
                <w:szCs w:val="24"/>
                <w:lang w:val="en-US"/>
              </w:rPr>
              <w:t>Aruran Penomoran Dan Penamaan</w:t>
            </w:r>
          </w:p>
          <w:p w14:paraId="5F0CD12F" w14:textId="24279000" w:rsidR="00D8345C" w:rsidRDefault="00D8345C" w:rsidP="000E7392">
            <w:pPr>
              <w:pStyle w:val="ListParagraph"/>
              <w:numPr>
                <w:ilvl w:val="1"/>
                <w:numId w:val="11"/>
              </w:numPr>
              <w:jc w:val="both"/>
              <w:rPr>
                <w:rFonts w:ascii="XDPrime" w:hAnsi="XDPrime" w:cs="Times New Roman"/>
                <w:sz w:val="24"/>
                <w:szCs w:val="24"/>
                <w:lang w:val="en-US"/>
              </w:rPr>
            </w:pPr>
            <w:r>
              <w:rPr>
                <w:rFonts w:ascii="XDPrime" w:hAnsi="XDPrime" w:cs="Times New Roman"/>
                <w:sz w:val="24"/>
                <w:szCs w:val="24"/>
                <w:lang w:val="en-US"/>
              </w:rPr>
              <w:t>Referensi</w:t>
            </w:r>
          </w:p>
          <w:p w14:paraId="5EAA7792" w14:textId="1307FB02" w:rsidR="00D8345C" w:rsidRDefault="00D8345C" w:rsidP="000E7392">
            <w:pPr>
              <w:pStyle w:val="ListParagraph"/>
              <w:numPr>
                <w:ilvl w:val="1"/>
                <w:numId w:val="11"/>
              </w:numPr>
              <w:jc w:val="both"/>
              <w:rPr>
                <w:rFonts w:ascii="XDPrime" w:hAnsi="XDPrime" w:cs="Times New Roman"/>
                <w:sz w:val="24"/>
                <w:szCs w:val="24"/>
                <w:lang w:val="en-US"/>
              </w:rPr>
            </w:pPr>
            <w:r>
              <w:rPr>
                <w:rFonts w:ascii="XDPrime" w:hAnsi="XDPrime" w:cs="Times New Roman"/>
                <w:sz w:val="24"/>
                <w:szCs w:val="24"/>
                <w:lang w:val="en-US"/>
              </w:rPr>
              <w:t>Deskrpsi Umum Dokumen</w:t>
            </w:r>
          </w:p>
          <w:p w14:paraId="74D30B58" w14:textId="13607FB7" w:rsidR="004634B5" w:rsidRDefault="00D53063" w:rsidP="000E7392">
            <w:pPr>
              <w:pStyle w:val="ListParagraph"/>
              <w:numPr>
                <w:ilvl w:val="0"/>
                <w:numId w:val="12"/>
              </w:numPr>
              <w:jc w:val="both"/>
              <w:rPr>
                <w:rFonts w:ascii="XDPrime" w:hAnsi="XDPrime" w:cs="Times New Roman"/>
                <w:sz w:val="24"/>
                <w:szCs w:val="24"/>
                <w:lang w:val="en-US"/>
              </w:rPr>
            </w:pPr>
            <w:r>
              <w:rPr>
                <w:rFonts w:ascii="XDPrime" w:hAnsi="XDPrime" w:cs="Times New Roman"/>
                <w:sz w:val="24"/>
                <w:szCs w:val="24"/>
                <w:lang w:val="en-US"/>
              </w:rPr>
              <w:t>Deskrpsi Perancangan Glo</w:t>
            </w:r>
            <w:r w:rsidR="004634B5">
              <w:rPr>
                <w:rFonts w:ascii="XDPrime" w:hAnsi="XDPrime" w:cs="Times New Roman"/>
                <w:sz w:val="24"/>
                <w:szCs w:val="24"/>
                <w:lang w:val="en-US"/>
              </w:rPr>
              <w:t>bal</w:t>
            </w:r>
          </w:p>
          <w:p w14:paraId="31EFB919" w14:textId="2676EE3B" w:rsidR="003D2457" w:rsidRPr="00760060" w:rsidRDefault="004634B5" w:rsidP="00760060">
            <w:pPr>
              <w:pStyle w:val="ListParagraph"/>
              <w:jc w:val="both"/>
              <w:rPr>
                <w:rFonts w:ascii="XDPrime" w:hAnsi="XDPrime" w:cs="Times New Roman"/>
                <w:sz w:val="24"/>
                <w:szCs w:val="24"/>
                <w:lang w:val="en-US"/>
              </w:rPr>
            </w:pPr>
            <w:r>
              <w:rPr>
                <w:rFonts w:ascii="XDPrime" w:hAnsi="XDPrime" w:cs="Times New Roman"/>
                <w:sz w:val="24"/>
                <w:szCs w:val="24"/>
                <w:lang w:val="en-US"/>
              </w:rPr>
              <w:t>2.1</w:t>
            </w:r>
            <w:r w:rsidR="00760060">
              <w:rPr>
                <w:rFonts w:ascii="XDPrime" w:hAnsi="XDPrime" w:cs="Times New Roman"/>
                <w:sz w:val="24"/>
                <w:szCs w:val="24"/>
                <w:lang w:val="en-US"/>
              </w:rPr>
              <w:t xml:space="preserve"> </w:t>
            </w:r>
            <w:r>
              <w:rPr>
                <w:rFonts w:ascii="XDPrime" w:hAnsi="XDPrime" w:cs="Times New Roman"/>
                <w:sz w:val="24"/>
                <w:szCs w:val="24"/>
                <w:lang w:val="en-US"/>
              </w:rPr>
              <w:t>Rancangan Lingkungan Imple</w:t>
            </w:r>
            <w:r w:rsidR="00760060">
              <w:rPr>
                <w:rFonts w:ascii="XDPrime" w:hAnsi="XDPrime" w:cs="Times New Roman"/>
                <w:sz w:val="24"/>
                <w:szCs w:val="24"/>
                <w:lang w:val="en-US"/>
              </w:rPr>
              <w:t>mentasi</w:t>
            </w:r>
          </w:p>
        </w:tc>
      </w:tr>
      <w:tr w:rsidR="001555D6" w:rsidRPr="00DC221D" w14:paraId="7DFC8201" w14:textId="77777777" w:rsidTr="004C3EB6">
        <w:tc>
          <w:tcPr>
            <w:tcW w:w="1668" w:type="dxa"/>
          </w:tcPr>
          <w:p w14:paraId="1A0E3C87" w14:textId="50108C1C" w:rsidR="001555D6" w:rsidRPr="00DC221D" w:rsidRDefault="00A2120E" w:rsidP="00583AF9">
            <w:pPr>
              <w:jc w:val="both"/>
              <w:rPr>
                <w:rFonts w:ascii="XDPrime" w:hAnsi="XDPrime" w:cs="Times New Roman"/>
                <w:sz w:val="24"/>
                <w:szCs w:val="24"/>
                <w:lang w:val="en-US"/>
              </w:rPr>
            </w:pPr>
            <w:r>
              <w:rPr>
                <w:rFonts w:ascii="XDPrime" w:hAnsi="XDPrime" w:cs="Times New Roman"/>
                <w:sz w:val="24"/>
                <w:szCs w:val="24"/>
                <w:lang w:val="en-US"/>
              </w:rPr>
              <w:t>2201030046</w:t>
            </w:r>
          </w:p>
        </w:tc>
        <w:tc>
          <w:tcPr>
            <w:tcW w:w="2409" w:type="dxa"/>
          </w:tcPr>
          <w:p w14:paraId="2F34C53C" w14:textId="548E21BE" w:rsidR="001555D6" w:rsidRPr="00DC221D" w:rsidRDefault="00A2120E" w:rsidP="00583AF9">
            <w:pPr>
              <w:jc w:val="both"/>
              <w:rPr>
                <w:rFonts w:ascii="XDPrime" w:hAnsi="XDPrime" w:cs="Times New Roman"/>
                <w:sz w:val="24"/>
                <w:szCs w:val="24"/>
                <w:lang w:val="en-US"/>
              </w:rPr>
            </w:pPr>
            <w:r>
              <w:rPr>
                <w:rFonts w:ascii="XDPrime" w:hAnsi="XDPrime" w:cs="Times New Roman"/>
                <w:sz w:val="24"/>
                <w:szCs w:val="24"/>
                <w:lang w:val="en-US"/>
              </w:rPr>
              <w:t>Florentina Angelina Tamus</w:t>
            </w:r>
          </w:p>
        </w:tc>
        <w:tc>
          <w:tcPr>
            <w:tcW w:w="3969" w:type="dxa"/>
          </w:tcPr>
          <w:p w14:paraId="2F7F56AA" w14:textId="77777777" w:rsidR="003B5A53" w:rsidRPr="00DC221D" w:rsidRDefault="003B5A53" w:rsidP="000E7392">
            <w:pPr>
              <w:pStyle w:val="ListParagraph"/>
              <w:numPr>
                <w:ilvl w:val="0"/>
                <w:numId w:val="3"/>
              </w:numPr>
              <w:jc w:val="both"/>
              <w:rPr>
                <w:rFonts w:ascii="XDPrime" w:hAnsi="XDPrime" w:cs="Times New Roman"/>
                <w:sz w:val="24"/>
                <w:szCs w:val="24"/>
                <w:lang w:val="en-US"/>
              </w:rPr>
            </w:pPr>
            <w:r w:rsidRPr="00DC221D">
              <w:rPr>
                <w:rFonts w:ascii="XDPrime" w:hAnsi="XDPrime" w:cs="Times New Roman"/>
                <w:sz w:val="24"/>
                <w:szCs w:val="24"/>
                <w:lang w:val="en-US"/>
              </w:rPr>
              <w:t>Bagian 2.2 Deskripsi Data</w:t>
            </w:r>
          </w:p>
          <w:p w14:paraId="2064660C" w14:textId="74230532" w:rsidR="003B5A53" w:rsidRPr="007D01D6" w:rsidRDefault="003B5A53" w:rsidP="000E7392">
            <w:pPr>
              <w:pStyle w:val="ListParagraph"/>
              <w:numPr>
                <w:ilvl w:val="0"/>
                <w:numId w:val="3"/>
              </w:numPr>
              <w:jc w:val="both"/>
              <w:rPr>
                <w:rFonts w:ascii="XDPrime" w:hAnsi="XDPrime" w:cs="Times New Roman"/>
                <w:sz w:val="24"/>
                <w:szCs w:val="24"/>
                <w:lang w:val="en-US"/>
              </w:rPr>
            </w:pPr>
            <w:r w:rsidRPr="00DC221D">
              <w:rPr>
                <w:rFonts w:ascii="XDPrime" w:hAnsi="XDPrime" w:cs="Times New Roman"/>
                <w:sz w:val="24"/>
                <w:szCs w:val="24"/>
                <w:lang w:val="en-US"/>
              </w:rPr>
              <w:t>Bagian 2.2.1 Definisi Domain/Type</w:t>
            </w:r>
          </w:p>
          <w:p w14:paraId="1523BD87" w14:textId="77777777" w:rsidR="001555D6" w:rsidRDefault="003B5A53" w:rsidP="000E7392">
            <w:pPr>
              <w:pStyle w:val="ListParagraph"/>
              <w:numPr>
                <w:ilvl w:val="0"/>
                <w:numId w:val="3"/>
              </w:numPr>
              <w:jc w:val="both"/>
              <w:rPr>
                <w:rFonts w:ascii="XDPrime" w:hAnsi="XDPrime" w:cs="Times New Roman"/>
                <w:sz w:val="24"/>
                <w:szCs w:val="24"/>
                <w:lang w:val="en-US"/>
              </w:rPr>
            </w:pPr>
            <w:r w:rsidRPr="00DC221D">
              <w:rPr>
                <w:rFonts w:ascii="XDPrime" w:hAnsi="XDPrime" w:cs="Times New Roman"/>
                <w:sz w:val="24"/>
                <w:szCs w:val="24"/>
                <w:lang w:val="en-US"/>
              </w:rPr>
              <w:t>Bagian 2.2.3 Physical Data Model</w:t>
            </w:r>
          </w:p>
          <w:p w14:paraId="32C1A0FD" w14:textId="77777777" w:rsidR="004E6C7B" w:rsidRDefault="007D01D6" w:rsidP="000E7392">
            <w:pPr>
              <w:pStyle w:val="ListParagraph"/>
              <w:numPr>
                <w:ilvl w:val="0"/>
                <w:numId w:val="3"/>
              </w:numPr>
              <w:jc w:val="both"/>
              <w:rPr>
                <w:rFonts w:ascii="XDPrime" w:hAnsi="XDPrime" w:cs="Times New Roman"/>
                <w:sz w:val="24"/>
                <w:szCs w:val="24"/>
                <w:lang w:val="en-US"/>
              </w:rPr>
            </w:pPr>
            <w:r>
              <w:rPr>
                <w:rFonts w:ascii="XDPrime" w:hAnsi="XDPrime" w:cs="Times New Roman"/>
                <w:sz w:val="24"/>
                <w:szCs w:val="24"/>
                <w:lang w:val="en-US"/>
              </w:rPr>
              <w:t xml:space="preserve">Bagian </w:t>
            </w:r>
            <w:r w:rsidR="004E6C7B">
              <w:rPr>
                <w:rFonts w:ascii="XDPrime" w:hAnsi="XDPrime" w:cs="Times New Roman"/>
                <w:sz w:val="24"/>
                <w:szCs w:val="24"/>
                <w:lang w:val="en-US"/>
              </w:rPr>
              <w:t>2.2.4 Daftar Tabel Aplikasi</w:t>
            </w:r>
          </w:p>
          <w:p w14:paraId="4949DF67" w14:textId="77777777" w:rsidR="00BB4A71" w:rsidRDefault="00BB4A71" w:rsidP="000E7392">
            <w:pPr>
              <w:pStyle w:val="ListParagraph"/>
              <w:numPr>
                <w:ilvl w:val="0"/>
                <w:numId w:val="3"/>
              </w:numPr>
              <w:jc w:val="both"/>
              <w:rPr>
                <w:rFonts w:ascii="XDPrime" w:hAnsi="XDPrime" w:cs="Times New Roman"/>
                <w:sz w:val="24"/>
                <w:szCs w:val="24"/>
                <w:lang w:val="en-US"/>
              </w:rPr>
            </w:pPr>
            <w:r>
              <w:rPr>
                <w:rFonts w:ascii="XDPrime" w:hAnsi="XDPrime" w:cs="Times New Roman"/>
                <w:sz w:val="24"/>
                <w:szCs w:val="24"/>
                <w:lang w:val="en-US"/>
              </w:rPr>
              <w:t>Deskripsi Perancangan Rinci</w:t>
            </w:r>
          </w:p>
          <w:p w14:paraId="320C55ED" w14:textId="77777777" w:rsidR="00BB4A71" w:rsidRDefault="00BB4A71" w:rsidP="000E7392">
            <w:pPr>
              <w:pStyle w:val="ListParagraph"/>
              <w:numPr>
                <w:ilvl w:val="1"/>
                <w:numId w:val="3"/>
              </w:numPr>
              <w:jc w:val="both"/>
              <w:rPr>
                <w:rFonts w:ascii="XDPrime" w:hAnsi="XDPrime" w:cs="Times New Roman"/>
                <w:sz w:val="24"/>
                <w:szCs w:val="24"/>
                <w:lang w:val="en-US"/>
              </w:rPr>
            </w:pPr>
            <w:r>
              <w:rPr>
                <w:rFonts w:ascii="XDPrime" w:hAnsi="XDPrime" w:cs="Times New Roman"/>
                <w:sz w:val="24"/>
                <w:szCs w:val="24"/>
                <w:lang w:val="en-US"/>
              </w:rPr>
              <w:t>Bagian 3.1 Deskrpsi Rinci Tabel</w:t>
            </w:r>
          </w:p>
          <w:p w14:paraId="15DA97C1" w14:textId="59D15FA9" w:rsidR="00BB4A71" w:rsidRPr="00B9046D" w:rsidRDefault="00BB4A71" w:rsidP="000E7392">
            <w:pPr>
              <w:pStyle w:val="ListParagraph"/>
              <w:numPr>
                <w:ilvl w:val="0"/>
                <w:numId w:val="3"/>
              </w:numPr>
              <w:jc w:val="both"/>
              <w:rPr>
                <w:rFonts w:ascii="XDPrime" w:hAnsi="XDPrime" w:cs="Times New Roman"/>
                <w:sz w:val="24"/>
                <w:szCs w:val="24"/>
                <w:lang w:val="en-US"/>
              </w:rPr>
            </w:pPr>
          </w:p>
        </w:tc>
      </w:tr>
      <w:tr w:rsidR="001555D6" w:rsidRPr="00DC221D" w14:paraId="1F9D6FC4" w14:textId="77777777" w:rsidTr="004C3EB6">
        <w:tc>
          <w:tcPr>
            <w:tcW w:w="1668" w:type="dxa"/>
          </w:tcPr>
          <w:p w14:paraId="5B1457B9" w14:textId="4FD97DB2" w:rsidR="001555D6" w:rsidRPr="00DC221D" w:rsidRDefault="00A2120E" w:rsidP="00583AF9">
            <w:pPr>
              <w:jc w:val="both"/>
              <w:rPr>
                <w:rFonts w:ascii="XDPrime" w:hAnsi="XDPrime" w:cs="Times New Roman"/>
                <w:sz w:val="24"/>
                <w:szCs w:val="24"/>
                <w:lang w:val="en-US"/>
              </w:rPr>
            </w:pPr>
            <w:r>
              <w:rPr>
                <w:rFonts w:ascii="XDPrime" w:hAnsi="XDPrime" w:cs="Times New Roman"/>
                <w:sz w:val="24"/>
                <w:szCs w:val="24"/>
                <w:lang w:val="en-US"/>
              </w:rPr>
              <w:t>2201030013</w:t>
            </w:r>
          </w:p>
        </w:tc>
        <w:tc>
          <w:tcPr>
            <w:tcW w:w="2409" w:type="dxa"/>
          </w:tcPr>
          <w:p w14:paraId="36763BAF" w14:textId="6307E44F" w:rsidR="001555D6" w:rsidRPr="00F43038" w:rsidRDefault="00A2120E" w:rsidP="00583AF9">
            <w:pPr>
              <w:jc w:val="both"/>
              <w:rPr>
                <w:rFonts w:ascii="XDPrime" w:hAnsi="XDPrime" w:cs="Times New Roman"/>
                <w:sz w:val="24"/>
                <w:szCs w:val="24"/>
                <w:lang w:val="sv-SE"/>
              </w:rPr>
            </w:pPr>
            <w:r w:rsidRPr="00F43038">
              <w:rPr>
                <w:rFonts w:ascii="XDPrime" w:hAnsi="XDPrime" w:cs="Times New Roman"/>
                <w:sz w:val="24"/>
                <w:szCs w:val="24"/>
                <w:lang w:val="sv-SE"/>
              </w:rPr>
              <w:t>Ni Kadek Sri Ari Rahayu</w:t>
            </w:r>
          </w:p>
        </w:tc>
        <w:tc>
          <w:tcPr>
            <w:tcW w:w="3969" w:type="dxa"/>
          </w:tcPr>
          <w:p w14:paraId="221EF201" w14:textId="77777777" w:rsidR="00BB4A71" w:rsidRDefault="00EB0E60" w:rsidP="000E7392">
            <w:pPr>
              <w:pStyle w:val="ListParagraph"/>
              <w:numPr>
                <w:ilvl w:val="0"/>
                <w:numId w:val="13"/>
              </w:numPr>
              <w:jc w:val="both"/>
              <w:rPr>
                <w:rFonts w:ascii="XDPrime" w:hAnsi="XDPrime" w:cs="Times New Roman"/>
                <w:sz w:val="24"/>
                <w:szCs w:val="24"/>
                <w:lang w:val="en-US"/>
              </w:rPr>
            </w:pPr>
            <w:r>
              <w:rPr>
                <w:rFonts w:ascii="XDPrime" w:hAnsi="XDPrime" w:cs="Times New Roman"/>
                <w:sz w:val="24"/>
                <w:szCs w:val="24"/>
                <w:lang w:val="en-US"/>
              </w:rPr>
              <w:t>Dekomposisi Fungsional Modul</w:t>
            </w:r>
          </w:p>
          <w:p w14:paraId="12C2CB23" w14:textId="77777777" w:rsidR="00081162" w:rsidRDefault="00081162" w:rsidP="000E7392">
            <w:pPr>
              <w:pStyle w:val="ListParagraph"/>
              <w:numPr>
                <w:ilvl w:val="0"/>
                <w:numId w:val="13"/>
              </w:numPr>
              <w:jc w:val="both"/>
              <w:rPr>
                <w:rFonts w:ascii="XDPrime" w:hAnsi="XDPrime" w:cs="Times New Roman"/>
                <w:sz w:val="24"/>
                <w:szCs w:val="24"/>
                <w:lang w:val="en-US"/>
              </w:rPr>
            </w:pPr>
            <w:r>
              <w:rPr>
                <w:rFonts w:ascii="XDPrime" w:hAnsi="XDPrime" w:cs="Times New Roman"/>
                <w:sz w:val="24"/>
                <w:szCs w:val="24"/>
                <w:lang w:val="en-US"/>
              </w:rPr>
              <w:t>Deskrpsi Fungsional</w:t>
            </w:r>
            <w:r w:rsidR="0017019E">
              <w:rPr>
                <w:rFonts w:ascii="XDPrime" w:hAnsi="XDPrime" w:cs="Times New Roman"/>
                <w:sz w:val="24"/>
                <w:szCs w:val="24"/>
                <w:lang w:val="en-US"/>
              </w:rPr>
              <w:t xml:space="preserve"> Secara Rinci</w:t>
            </w:r>
          </w:p>
          <w:p w14:paraId="460B2BB4" w14:textId="5CF7694F" w:rsidR="0017019E" w:rsidRPr="00F43038" w:rsidRDefault="0017019E" w:rsidP="000E7392">
            <w:pPr>
              <w:pStyle w:val="ListParagraph"/>
              <w:numPr>
                <w:ilvl w:val="1"/>
                <w:numId w:val="3"/>
              </w:numPr>
              <w:jc w:val="both"/>
              <w:rPr>
                <w:rFonts w:ascii="XDPrime" w:hAnsi="XDPrime" w:cs="Times New Roman"/>
                <w:sz w:val="24"/>
                <w:szCs w:val="24"/>
                <w:lang w:val="sv-SE"/>
              </w:rPr>
            </w:pPr>
            <w:r w:rsidRPr="00F43038">
              <w:rPr>
                <w:rFonts w:ascii="XDPrime" w:hAnsi="XDPrime" w:cs="Times New Roman"/>
                <w:sz w:val="24"/>
                <w:szCs w:val="24"/>
                <w:lang w:val="sv-SE"/>
              </w:rPr>
              <w:t xml:space="preserve">Bagian 3.2.1 Spesifikasi Fungsi/Proses </w:t>
            </w:r>
            <w:r w:rsidR="00C14380" w:rsidRPr="00F43038">
              <w:rPr>
                <w:rFonts w:ascii="XDPrime" w:hAnsi="XDPrime" w:cs="Times New Roman"/>
                <w:sz w:val="24"/>
                <w:szCs w:val="24"/>
                <w:lang w:val="sv-SE"/>
              </w:rPr>
              <w:t>Login Pengguna</w:t>
            </w:r>
          </w:p>
          <w:p w14:paraId="7A55A20B" w14:textId="2E659B41" w:rsidR="00E676D2" w:rsidRPr="00F43038" w:rsidRDefault="00E676D2" w:rsidP="000E7392">
            <w:pPr>
              <w:pStyle w:val="ListParagraph"/>
              <w:numPr>
                <w:ilvl w:val="1"/>
                <w:numId w:val="3"/>
              </w:numPr>
              <w:jc w:val="both"/>
              <w:rPr>
                <w:rFonts w:ascii="XDPrime" w:hAnsi="XDPrime" w:cs="Times New Roman"/>
                <w:sz w:val="24"/>
                <w:szCs w:val="24"/>
                <w:lang w:val="sv-SE"/>
              </w:rPr>
            </w:pPr>
            <w:r w:rsidRPr="00F43038">
              <w:rPr>
                <w:rFonts w:ascii="XDPrime" w:hAnsi="XDPrime" w:cs="Times New Roman"/>
                <w:sz w:val="24"/>
                <w:szCs w:val="24"/>
                <w:lang w:val="sv-SE"/>
              </w:rPr>
              <w:t>Bagian</w:t>
            </w:r>
            <w:r w:rsidR="000E7392" w:rsidRPr="00F43038">
              <w:rPr>
                <w:rFonts w:ascii="XDPrime" w:hAnsi="XDPrime" w:cs="Times New Roman"/>
                <w:sz w:val="24"/>
                <w:szCs w:val="24"/>
                <w:lang w:val="sv-SE"/>
              </w:rPr>
              <w:t xml:space="preserve"> 3.2.2 Spesifikasi </w:t>
            </w:r>
            <w:r w:rsidR="008908F7" w:rsidRPr="00F43038">
              <w:rPr>
                <w:rFonts w:ascii="XDPrime" w:hAnsi="XDPrime" w:cs="Times New Roman"/>
                <w:sz w:val="24"/>
                <w:szCs w:val="24"/>
                <w:lang w:val="sv-SE"/>
              </w:rPr>
              <w:t xml:space="preserve">Fungsi/Proses </w:t>
            </w:r>
            <w:r w:rsidR="000E7392" w:rsidRPr="00F43038">
              <w:rPr>
                <w:rFonts w:ascii="XDPrime" w:hAnsi="XDPrime" w:cs="Times New Roman"/>
                <w:sz w:val="24"/>
                <w:szCs w:val="24"/>
                <w:lang w:val="sv-SE"/>
              </w:rPr>
              <w:t>Melakukan Logout</w:t>
            </w:r>
          </w:p>
          <w:p w14:paraId="0240E8B0" w14:textId="77777777" w:rsidR="000E7392" w:rsidRPr="00F43038" w:rsidRDefault="000E7392" w:rsidP="000E7392">
            <w:pPr>
              <w:pStyle w:val="ListParagraph"/>
              <w:numPr>
                <w:ilvl w:val="1"/>
                <w:numId w:val="3"/>
              </w:numPr>
              <w:jc w:val="both"/>
              <w:rPr>
                <w:rFonts w:ascii="XDPrime" w:hAnsi="XDPrime" w:cs="Times New Roman"/>
                <w:sz w:val="24"/>
                <w:szCs w:val="24"/>
                <w:lang w:val="sv-SE"/>
              </w:rPr>
            </w:pPr>
            <w:r w:rsidRPr="00F43038">
              <w:rPr>
                <w:rFonts w:ascii="XDPrime" w:hAnsi="XDPrime" w:cs="Times New Roman"/>
                <w:sz w:val="24"/>
                <w:szCs w:val="24"/>
                <w:lang w:val="sv-SE"/>
              </w:rPr>
              <w:t>Bagian 3.2.3 Spesifikasi</w:t>
            </w:r>
            <w:r w:rsidR="008908F7" w:rsidRPr="00F43038">
              <w:rPr>
                <w:rFonts w:ascii="XDPrime" w:hAnsi="XDPrime" w:cs="Times New Roman"/>
                <w:sz w:val="24"/>
                <w:szCs w:val="24"/>
                <w:lang w:val="sv-SE"/>
              </w:rPr>
              <w:t xml:space="preserve"> Fu</w:t>
            </w:r>
            <w:r w:rsidR="00935C8E" w:rsidRPr="00F43038">
              <w:rPr>
                <w:rFonts w:ascii="XDPrime" w:hAnsi="XDPrime" w:cs="Times New Roman"/>
                <w:sz w:val="24"/>
                <w:szCs w:val="24"/>
                <w:lang w:val="sv-SE"/>
              </w:rPr>
              <w:t>ngsi/Proses Menampilkan Data Lowongan</w:t>
            </w:r>
          </w:p>
          <w:p w14:paraId="0204B300" w14:textId="77777777" w:rsidR="00935C8E" w:rsidRDefault="00935C8E" w:rsidP="000E7392">
            <w:pPr>
              <w:pStyle w:val="ListParagraph"/>
              <w:numPr>
                <w:ilvl w:val="1"/>
                <w:numId w:val="3"/>
              </w:numPr>
              <w:jc w:val="both"/>
              <w:rPr>
                <w:rFonts w:ascii="XDPrime" w:hAnsi="XDPrime" w:cs="Times New Roman"/>
                <w:sz w:val="24"/>
                <w:szCs w:val="24"/>
                <w:lang w:val="en-US"/>
              </w:rPr>
            </w:pPr>
            <w:r>
              <w:rPr>
                <w:rFonts w:ascii="XDPrime" w:hAnsi="XDPrime" w:cs="Times New Roman"/>
                <w:sz w:val="24"/>
                <w:szCs w:val="24"/>
                <w:lang w:val="en-US"/>
              </w:rPr>
              <w:t xml:space="preserve">Bagian </w:t>
            </w:r>
            <w:r w:rsidR="004E4C06">
              <w:rPr>
                <w:rFonts w:ascii="XDPrime" w:hAnsi="XDPrime" w:cs="Times New Roman"/>
                <w:sz w:val="24"/>
                <w:szCs w:val="24"/>
                <w:lang w:val="en-US"/>
              </w:rPr>
              <w:t>3.2.4 Spesifikasi Fungsi/Proses Menambah Data Lowongan</w:t>
            </w:r>
          </w:p>
          <w:p w14:paraId="355E4270" w14:textId="77777777" w:rsidR="004E4C06" w:rsidRDefault="00CA5A08" w:rsidP="000E7392">
            <w:pPr>
              <w:pStyle w:val="ListParagraph"/>
              <w:numPr>
                <w:ilvl w:val="1"/>
                <w:numId w:val="3"/>
              </w:numPr>
              <w:jc w:val="both"/>
              <w:rPr>
                <w:rFonts w:ascii="XDPrime" w:hAnsi="XDPrime" w:cs="Times New Roman"/>
                <w:sz w:val="24"/>
                <w:szCs w:val="24"/>
                <w:lang w:val="en-US"/>
              </w:rPr>
            </w:pPr>
            <w:r>
              <w:rPr>
                <w:rFonts w:ascii="XDPrime" w:hAnsi="XDPrime" w:cs="Times New Roman"/>
                <w:sz w:val="24"/>
                <w:szCs w:val="24"/>
                <w:lang w:val="en-US"/>
              </w:rPr>
              <w:lastRenderedPageBreak/>
              <w:t>Bagian 3.2.5 Spesifikasi Fungsi/Proses Mengubah Data Lowongan</w:t>
            </w:r>
          </w:p>
          <w:p w14:paraId="4744E68D" w14:textId="77777777" w:rsidR="00CA5A08" w:rsidRDefault="00CA5A08" w:rsidP="000E7392">
            <w:pPr>
              <w:pStyle w:val="ListParagraph"/>
              <w:numPr>
                <w:ilvl w:val="1"/>
                <w:numId w:val="3"/>
              </w:numPr>
              <w:jc w:val="both"/>
              <w:rPr>
                <w:rFonts w:ascii="XDPrime" w:hAnsi="XDPrime" w:cs="Times New Roman"/>
                <w:sz w:val="24"/>
                <w:szCs w:val="24"/>
                <w:lang w:val="en-US"/>
              </w:rPr>
            </w:pPr>
            <w:r>
              <w:rPr>
                <w:rFonts w:ascii="XDPrime" w:hAnsi="XDPrime" w:cs="Times New Roman"/>
                <w:sz w:val="24"/>
                <w:szCs w:val="24"/>
                <w:lang w:val="en-US"/>
              </w:rPr>
              <w:t xml:space="preserve">Bagian </w:t>
            </w:r>
            <w:r w:rsidR="00A96017">
              <w:rPr>
                <w:rFonts w:ascii="XDPrime" w:hAnsi="XDPrime" w:cs="Times New Roman"/>
                <w:sz w:val="24"/>
                <w:szCs w:val="24"/>
                <w:lang w:val="en-US"/>
              </w:rPr>
              <w:t>3.2.6 Spesifikasi Fungsi/Proses Menghapus Data Lowongan</w:t>
            </w:r>
          </w:p>
          <w:p w14:paraId="14756764" w14:textId="77777777" w:rsidR="00A96017" w:rsidRPr="00F43038" w:rsidRDefault="00F56E4B" w:rsidP="000E7392">
            <w:pPr>
              <w:pStyle w:val="ListParagraph"/>
              <w:numPr>
                <w:ilvl w:val="1"/>
                <w:numId w:val="3"/>
              </w:numPr>
              <w:jc w:val="both"/>
              <w:rPr>
                <w:rFonts w:ascii="XDPrime" w:hAnsi="XDPrime" w:cs="Times New Roman"/>
                <w:sz w:val="24"/>
                <w:szCs w:val="24"/>
                <w:lang w:val="sv-SE"/>
              </w:rPr>
            </w:pPr>
            <w:r w:rsidRPr="00F43038">
              <w:rPr>
                <w:rFonts w:ascii="XDPrime" w:hAnsi="XDPrime" w:cs="Times New Roman"/>
                <w:sz w:val="24"/>
                <w:szCs w:val="24"/>
                <w:lang w:val="sv-SE"/>
              </w:rPr>
              <w:t>Bagian 3.2.7 Spesifikasi Fungsi/Proses MencariData Lowongan</w:t>
            </w:r>
          </w:p>
          <w:p w14:paraId="031033BC" w14:textId="44E4E1D8" w:rsidR="00CA0FF6" w:rsidRPr="00CA0FF6" w:rsidRDefault="00CA0FF6" w:rsidP="00CA0FF6">
            <w:pPr>
              <w:pStyle w:val="ListParagraph"/>
              <w:numPr>
                <w:ilvl w:val="0"/>
                <w:numId w:val="13"/>
              </w:numPr>
              <w:jc w:val="both"/>
              <w:rPr>
                <w:rFonts w:ascii="XDPrime" w:hAnsi="XDPrime" w:cs="Times New Roman"/>
                <w:sz w:val="24"/>
                <w:szCs w:val="24"/>
                <w:lang w:val="en-US"/>
              </w:rPr>
            </w:pPr>
            <w:r>
              <w:rPr>
                <w:rFonts w:ascii="XDPrime" w:hAnsi="XDPrime" w:cs="Times New Roman"/>
                <w:sz w:val="24"/>
                <w:szCs w:val="24"/>
                <w:lang w:val="en-US"/>
              </w:rPr>
              <w:t>Menggabungkan Laporan</w:t>
            </w:r>
          </w:p>
        </w:tc>
      </w:tr>
      <w:tr w:rsidR="001555D6" w:rsidRPr="00DC221D" w14:paraId="5F9C3E96" w14:textId="77777777" w:rsidTr="004C3EB6">
        <w:tc>
          <w:tcPr>
            <w:tcW w:w="1668" w:type="dxa"/>
          </w:tcPr>
          <w:p w14:paraId="75D57C15" w14:textId="1D8D43C6" w:rsidR="001555D6" w:rsidRPr="00DC221D" w:rsidRDefault="00A2120E" w:rsidP="00583AF9">
            <w:pPr>
              <w:jc w:val="both"/>
              <w:rPr>
                <w:rFonts w:ascii="XDPrime" w:hAnsi="XDPrime" w:cs="Times New Roman"/>
                <w:sz w:val="24"/>
                <w:szCs w:val="24"/>
                <w:lang w:val="en-US"/>
              </w:rPr>
            </w:pPr>
            <w:r>
              <w:rPr>
                <w:rFonts w:ascii="XDPrime" w:hAnsi="XDPrime" w:cs="Times New Roman"/>
                <w:sz w:val="24"/>
                <w:szCs w:val="24"/>
                <w:lang w:val="en-US"/>
              </w:rPr>
              <w:lastRenderedPageBreak/>
              <w:t>22010300</w:t>
            </w:r>
            <w:r w:rsidR="00796AF1">
              <w:rPr>
                <w:rFonts w:ascii="XDPrime" w:hAnsi="XDPrime" w:cs="Times New Roman"/>
                <w:sz w:val="24"/>
                <w:szCs w:val="24"/>
                <w:lang w:val="en-US"/>
              </w:rPr>
              <w:t>42</w:t>
            </w:r>
          </w:p>
        </w:tc>
        <w:tc>
          <w:tcPr>
            <w:tcW w:w="2409" w:type="dxa"/>
          </w:tcPr>
          <w:p w14:paraId="1A062638" w14:textId="7AC5EC22" w:rsidR="001555D6" w:rsidRPr="00DC221D" w:rsidRDefault="00D76E44" w:rsidP="00583AF9">
            <w:pPr>
              <w:jc w:val="both"/>
              <w:rPr>
                <w:rFonts w:ascii="XDPrime" w:hAnsi="XDPrime" w:cs="Times New Roman"/>
                <w:sz w:val="24"/>
                <w:szCs w:val="24"/>
                <w:lang w:val="en-US"/>
              </w:rPr>
            </w:pPr>
            <w:r>
              <w:rPr>
                <w:rFonts w:ascii="XDPrime" w:hAnsi="XDPrime" w:cs="Times New Roman"/>
                <w:sz w:val="24"/>
                <w:szCs w:val="24"/>
                <w:lang w:val="en-US"/>
              </w:rPr>
              <w:t>Ni Wayan Listia Dewi</w:t>
            </w:r>
          </w:p>
        </w:tc>
        <w:tc>
          <w:tcPr>
            <w:tcW w:w="3969" w:type="dxa"/>
          </w:tcPr>
          <w:p w14:paraId="02C51B07" w14:textId="77777777" w:rsidR="001555D6" w:rsidRDefault="00E56A21" w:rsidP="00E56A21">
            <w:pPr>
              <w:pStyle w:val="ListParagraph"/>
              <w:numPr>
                <w:ilvl w:val="0"/>
                <w:numId w:val="14"/>
              </w:numPr>
              <w:jc w:val="both"/>
              <w:rPr>
                <w:rFonts w:ascii="XDPrime" w:hAnsi="XDPrime" w:cs="Times New Roman"/>
                <w:sz w:val="24"/>
                <w:szCs w:val="24"/>
                <w:lang w:val="en-US"/>
              </w:rPr>
            </w:pPr>
            <w:r>
              <w:rPr>
                <w:rFonts w:ascii="XDPrime" w:hAnsi="XDPrime" w:cs="Times New Roman"/>
                <w:sz w:val="24"/>
                <w:szCs w:val="24"/>
                <w:lang w:val="en-US"/>
              </w:rPr>
              <w:t>Deskripsi Fungsional Secara Rinci</w:t>
            </w:r>
          </w:p>
          <w:p w14:paraId="7C18D47A" w14:textId="33B9AA0E" w:rsidR="00E56A21" w:rsidRPr="00F43038" w:rsidRDefault="00E56A21" w:rsidP="00E56A21">
            <w:pPr>
              <w:pStyle w:val="ListParagraph"/>
              <w:numPr>
                <w:ilvl w:val="1"/>
                <w:numId w:val="9"/>
              </w:numPr>
              <w:jc w:val="both"/>
              <w:rPr>
                <w:rFonts w:ascii="XDPrime" w:hAnsi="XDPrime" w:cs="Times New Roman"/>
                <w:sz w:val="24"/>
                <w:szCs w:val="24"/>
                <w:lang w:val="sv-SE"/>
              </w:rPr>
            </w:pPr>
            <w:r w:rsidRPr="00F43038">
              <w:rPr>
                <w:rFonts w:ascii="XDPrime" w:hAnsi="XDPrime" w:cs="Times New Roman"/>
                <w:sz w:val="24"/>
                <w:szCs w:val="24"/>
                <w:lang w:val="sv-SE"/>
              </w:rPr>
              <w:t>Bagian 3.2.8 Spesifikasi Fungsi/Proses Menampilkan Data Pencari Kerja</w:t>
            </w:r>
          </w:p>
        </w:tc>
      </w:tr>
      <w:tr w:rsidR="001555D6" w:rsidRPr="00DC221D" w14:paraId="5C0EAB39" w14:textId="77777777" w:rsidTr="004C3EB6">
        <w:tc>
          <w:tcPr>
            <w:tcW w:w="1668" w:type="dxa"/>
          </w:tcPr>
          <w:p w14:paraId="0819DA7C" w14:textId="439BD02C" w:rsidR="001555D6" w:rsidRPr="00DC221D" w:rsidRDefault="00D76E44" w:rsidP="00583AF9">
            <w:pPr>
              <w:jc w:val="both"/>
              <w:rPr>
                <w:rFonts w:ascii="XDPrime" w:hAnsi="XDPrime" w:cs="Times New Roman"/>
                <w:sz w:val="24"/>
                <w:szCs w:val="24"/>
                <w:lang w:val="en-US"/>
              </w:rPr>
            </w:pPr>
            <w:r>
              <w:rPr>
                <w:rFonts w:ascii="XDPrime" w:hAnsi="XDPrime" w:cs="Times New Roman"/>
                <w:sz w:val="24"/>
                <w:szCs w:val="24"/>
                <w:lang w:val="en-US"/>
              </w:rPr>
              <w:t>22010300</w:t>
            </w:r>
            <w:r w:rsidR="00796AF1">
              <w:rPr>
                <w:rFonts w:ascii="XDPrime" w:hAnsi="XDPrime" w:cs="Times New Roman"/>
                <w:sz w:val="24"/>
                <w:szCs w:val="24"/>
                <w:lang w:val="en-US"/>
              </w:rPr>
              <w:t>29</w:t>
            </w:r>
          </w:p>
        </w:tc>
        <w:tc>
          <w:tcPr>
            <w:tcW w:w="2409" w:type="dxa"/>
          </w:tcPr>
          <w:p w14:paraId="62DF804A" w14:textId="7751B80D" w:rsidR="001555D6" w:rsidRPr="00DC221D" w:rsidRDefault="00D76E44" w:rsidP="00583AF9">
            <w:pPr>
              <w:jc w:val="both"/>
              <w:rPr>
                <w:rFonts w:ascii="XDPrime" w:hAnsi="XDPrime" w:cs="Times New Roman"/>
                <w:sz w:val="24"/>
                <w:szCs w:val="24"/>
                <w:lang w:val="en-US"/>
              </w:rPr>
            </w:pPr>
            <w:r>
              <w:rPr>
                <w:rFonts w:ascii="XDPrime" w:hAnsi="XDPrime" w:cs="Times New Roman"/>
                <w:sz w:val="24"/>
                <w:szCs w:val="24"/>
                <w:lang w:val="en-US"/>
              </w:rPr>
              <w:t>Kadek Putri Adika Dewi</w:t>
            </w:r>
          </w:p>
        </w:tc>
        <w:tc>
          <w:tcPr>
            <w:tcW w:w="3969" w:type="dxa"/>
          </w:tcPr>
          <w:p w14:paraId="042A4CBD" w14:textId="77777777" w:rsidR="00E56A21" w:rsidRDefault="00E56A21" w:rsidP="00B87251">
            <w:pPr>
              <w:pStyle w:val="ListParagraph"/>
              <w:numPr>
                <w:ilvl w:val="0"/>
                <w:numId w:val="15"/>
              </w:numPr>
              <w:jc w:val="both"/>
              <w:rPr>
                <w:rFonts w:ascii="XDPrime" w:hAnsi="XDPrime" w:cs="Times New Roman"/>
                <w:sz w:val="24"/>
                <w:szCs w:val="24"/>
                <w:lang w:val="en-US"/>
              </w:rPr>
            </w:pPr>
            <w:r>
              <w:rPr>
                <w:rFonts w:ascii="XDPrime" w:hAnsi="XDPrime" w:cs="Times New Roman"/>
                <w:sz w:val="24"/>
                <w:szCs w:val="24"/>
                <w:lang w:val="en-US"/>
              </w:rPr>
              <w:t xml:space="preserve">Deskripsi Fungsional Secara Rinci </w:t>
            </w:r>
          </w:p>
          <w:p w14:paraId="103A3AE2" w14:textId="544F1B81" w:rsidR="003D2B93" w:rsidRPr="00F43038" w:rsidRDefault="003D2B93" w:rsidP="00CA0FF6">
            <w:pPr>
              <w:pStyle w:val="ListParagraph"/>
              <w:numPr>
                <w:ilvl w:val="1"/>
                <w:numId w:val="8"/>
              </w:numPr>
              <w:ind w:left="1057" w:firstLine="0"/>
              <w:rPr>
                <w:rFonts w:ascii="XDPrime" w:hAnsi="XDPrime" w:cs="Times New Roman"/>
                <w:sz w:val="24"/>
                <w:szCs w:val="24"/>
                <w:lang w:val="sv-SE"/>
              </w:rPr>
            </w:pPr>
            <w:r w:rsidRPr="00F43038">
              <w:rPr>
                <w:rFonts w:ascii="XDPrime" w:hAnsi="XDPrime" w:cs="Times New Roman"/>
                <w:sz w:val="24"/>
                <w:szCs w:val="24"/>
                <w:lang w:val="sv-SE"/>
              </w:rPr>
              <w:t xml:space="preserve">3.2.9 Spesifikasi Fungsi/Proses Mencari Data </w:t>
            </w:r>
            <w:r w:rsidR="00CA0FF6" w:rsidRPr="00F43038">
              <w:rPr>
                <w:rFonts w:ascii="XDPrime" w:hAnsi="XDPrime" w:cs="Times New Roman"/>
                <w:sz w:val="24"/>
                <w:szCs w:val="24"/>
                <w:lang w:val="sv-SE"/>
              </w:rPr>
              <w:t>Pencari Kerja</w:t>
            </w:r>
          </w:p>
          <w:p w14:paraId="1810EADC" w14:textId="43A362B0" w:rsidR="00B87251" w:rsidRPr="00F43038" w:rsidRDefault="00B87251" w:rsidP="003D2B93">
            <w:pPr>
              <w:ind w:left="3600"/>
              <w:rPr>
                <w:rFonts w:ascii="XDPrime" w:hAnsi="XDPrime" w:cs="Times New Roman"/>
                <w:sz w:val="24"/>
                <w:szCs w:val="24"/>
                <w:lang w:val="sv-SE"/>
              </w:rPr>
            </w:pPr>
          </w:p>
        </w:tc>
      </w:tr>
    </w:tbl>
    <w:p w14:paraId="39CB977A" w14:textId="77777777" w:rsidR="001555D6" w:rsidRPr="00F43038" w:rsidRDefault="001555D6" w:rsidP="00583AF9">
      <w:pPr>
        <w:spacing w:after="0" w:line="240" w:lineRule="auto"/>
        <w:jc w:val="both"/>
        <w:rPr>
          <w:rFonts w:ascii="XDPrime" w:hAnsi="XDPrime" w:cs="Times New Roman"/>
          <w:b/>
          <w:sz w:val="24"/>
          <w:szCs w:val="24"/>
          <w:lang w:val="sv-SE"/>
        </w:rPr>
      </w:pPr>
    </w:p>
    <w:p w14:paraId="527F0121" w14:textId="77777777" w:rsidR="003A244E" w:rsidRPr="00DC221D" w:rsidRDefault="003A244E" w:rsidP="00583AF9">
      <w:pPr>
        <w:spacing w:after="0" w:line="240" w:lineRule="auto"/>
        <w:jc w:val="both"/>
        <w:rPr>
          <w:rFonts w:ascii="XDPrime" w:hAnsi="XDPrime" w:cs="Times New Roman"/>
          <w:b/>
          <w:sz w:val="24"/>
          <w:szCs w:val="24"/>
          <w:lang w:val="en-US"/>
        </w:rPr>
      </w:pPr>
      <w:r w:rsidRPr="00DC221D">
        <w:rPr>
          <w:rFonts w:ascii="XDPrime" w:hAnsi="XDPrime" w:cs="Times New Roman"/>
          <w:b/>
          <w:sz w:val="24"/>
          <w:szCs w:val="24"/>
          <w:lang w:val="en-US"/>
        </w:rPr>
        <w:t xml:space="preserve">Keterangan: </w:t>
      </w:r>
    </w:p>
    <w:p w14:paraId="6D5B38B6" w14:textId="77777777" w:rsidR="003A244E" w:rsidRPr="00DC221D" w:rsidRDefault="003A244E" w:rsidP="000E7392">
      <w:pPr>
        <w:pStyle w:val="ListParagraph"/>
        <w:numPr>
          <w:ilvl w:val="0"/>
          <w:numId w:val="2"/>
        </w:numPr>
        <w:spacing w:after="0" w:line="240" w:lineRule="auto"/>
        <w:jc w:val="both"/>
        <w:rPr>
          <w:rFonts w:ascii="XDPrime" w:hAnsi="XDPrime" w:cs="Times New Roman"/>
          <w:sz w:val="24"/>
          <w:szCs w:val="24"/>
          <w:lang w:val="sv-SE"/>
        </w:rPr>
      </w:pPr>
      <w:r w:rsidRPr="00F43038">
        <w:rPr>
          <w:rFonts w:ascii="XDPrime" w:hAnsi="XDPrime" w:cs="Times New Roman"/>
          <w:sz w:val="24"/>
          <w:szCs w:val="24"/>
          <w:lang w:val="sv-SE"/>
        </w:rPr>
        <w:t xml:space="preserve">Bagian 3.2 Deskripsi Fungsional Secara Rinci diisi dengan spesifikasi fungsi/proses yang dimiliki oleh kelompok masing-masing. </w:t>
      </w:r>
      <w:r w:rsidRPr="00DC221D">
        <w:rPr>
          <w:rFonts w:ascii="XDPrime" w:hAnsi="XDPrime" w:cs="Times New Roman"/>
          <w:sz w:val="24"/>
          <w:szCs w:val="24"/>
          <w:lang w:val="sv-SE"/>
        </w:rPr>
        <w:t xml:space="preserve">Hal ini dilihat dari </w:t>
      </w:r>
      <w:r w:rsidRPr="00DC221D">
        <w:rPr>
          <w:rFonts w:ascii="XDPrime" w:hAnsi="XDPrime" w:cs="Times New Roman"/>
          <w:b/>
          <w:sz w:val="24"/>
          <w:szCs w:val="24"/>
          <w:lang w:val="sv-SE"/>
        </w:rPr>
        <w:t>fungsi produk (kebutuhan fungsional)</w:t>
      </w:r>
      <w:r w:rsidRPr="00DC221D">
        <w:rPr>
          <w:rFonts w:ascii="XDPrime" w:hAnsi="XDPrime" w:cs="Times New Roman"/>
          <w:sz w:val="24"/>
          <w:szCs w:val="24"/>
          <w:lang w:val="sv-SE"/>
        </w:rPr>
        <w:t xml:space="preserve"> yang telah dijabarkan pada dokumen SKPL.</w:t>
      </w:r>
    </w:p>
    <w:p w14:paraId="5F9B8345" w14:textId="77777777" w:rsidR="00C34830" w:rsidRPr="00DC221D" w:rsidRDefault="00C34830" w:rsidP="000E7392">
      <w:pPr>
        <w:pStyle w:val="ListParagraph"/>
        <w:numPr>
          <w:ilvl w:val="0"/>
          <w:numId w:val="2"/>
        </w:numPr>
        <w:spacing w:after="0" w:line="240" w:lineRule="auto"/>
        <w:jc w:val="both"/>
        <w:rPr>
          <w:rFonts w:ascii="XDPrime" w:hAnsi="XDPrime" w:cs="Times New Roman"/>
          <w:sz w:val="24"/>
          <w:szCs w:val="24"/>
          <w:lang w:val="sv-SE"/>
        </w:rPr>
      </w:pPr>
      <w:r w:rsidRPr="00DC221D">
        <w:rPr>
          <w:rFonts w:ascii="XDPrime" w:hAnsi="XDPrime" w:cs="Times New Roman"/>
          <w:sz w:val="24"/>
          <w:szCs w:val="24"/>
          <w:lang w:val="sv-SE"/>
        </w:rPr>
        <w:t>Dokumen DPPL yang telah dikerjakan dan digabung oleh masing-masing kelompok dibawa pada pertemuan berikutnya untuk dikoreksi di kelas</w:t>
      </w:r>
      <w:r w:rsidR="007119BE" w:rsidRPr="00DC221D">
        <w:rPr>
          <w:rFonts w:ascii="XDPrime" w:hAnsi="XDPrime" w:cs="Times New Roman"/>
          <w:sz w:val="24"/>
          <w:szCs w:val="24"/>
          <w:lang w:val="sv-SE"/>
        </w:rPr>
        <w:t>.</w:t>
      </w:r>
    </w:p>
    <w:p w14:paraId="6C07D04C" w14:textId="77777777" w:rsidR="003A244E" w:rsidRPr="00DC221D" w:rsidRDefault="003A244E" w:rsidP="00583AF9">
      <w:pPr>
        <w:spacing w:after="0" w:line="240" w:lineRule="auto"/>
        <w:jc w:val="both"/>
        <w:rPr>
          <w:rFonts w:ascii="XDPrime" w:hAnsi="XDPrime" w:cs="Times New Roman"/>
          <w:b/>
          <w:sz w:val="24"/>
          <w:szCs w:val="24"/>
          <w:lang w:val="sv-SE"/>
        </w:rPr>
      </w:pPr>
    </w:p>
    <w:sectPr w:rsidR="003A244E" w:rsidRPr="00DC221D" w:rsidSect="00E52914">
      <w:footerReference w:type="default" r:id="rId21"/>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AB10" w14:textId="77777777" w:rsidR="00E52914" w:rsidRDefault="00E52914" w:rsidP="00B60984">
      <w:pPr>
        <w:spacing w:after="0" w:line="240" w:lineRule="auto"/>
      </w:pPr>
      <w:r>
        <w:separator/>
      </w:r>
    </w:p>
  </w:endnote>
  <w:endnote w:type="continuationSeparator" w:id="0">
    <w:p w14:paraId="52762AF1" w14:textId="77777777" w:rsidR="00E52914" w:rsidRDefault="00E52914" w:rsidP="00B60984">
      <w:pPr>
        <w:spacing w:after="0" w:line="240" w:lineRule="auto"/>
      </w:pPr>
      <w:r>
        <w:continuationSeparator/>
      </w:r>
    </w:p>
  </w:endnote>
  <w:endnote w:type="continuationNotice" w:id="1">
    <w:p w14:paraId="11A08B48" w14:textId="77777777" w:rsidR="00E52914" w:rsidRDefault="00E529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XDPrime">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2A59" w14:textId="77777777" w:rsidR="00576EE7" w:rsidRDefault="00576EE7" w:rsidP="00B60984">
    <w:pPr>
      <w:pStyle w:val="Footer"/>
      <w:tabs>
        <w:tab w:val="clear" w:pos="9360"/>
        <w:tab w:val="right" w:pos="793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B532" w14:textId="77777777" w:rsidR="00E52914" w:rsidRDefault="00E52914" w:rsidP="00B60984">
      <w:pPr>
        <w:spacing w:after="0" w:line="240" w:lineRule="auto"/>
      </w:pPr>
      <w:r>
        <w:separator/>
      </w:r>
    </w:p>
  </w:footnote>
  <w:footnote w:type="continuationSeparator" w:id="0">
    <w:p w14:paraId="4F68AB80" w14:textId="77777777" w:rsidR="00E52914" w:rsidRDefault="00E52914" w:rsidP="00B60984">
      <w:pPr>
        <w:spacing w:after="0" w:line="240" w:lineRule="auto"/>
      </w:pPr>
      <w:r>
        <w:continuationSeparator/>
      </w:r>
    </w:p>
  </w:footnote>
  <w:footnote w:type="continuationNotice" w:id="1">
    <w:p w14:paraId="6AA20E8D" w14:textId="77777777" w:rsidR="00E52914" w:rsidRDefault="00E529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61D"/>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4EDF"/>
    <w:multiLevelType w:val="multilevel"/>
    <w:tmpl w:val="18EA396A"/>
    <w:lvl w:ilvl="0">
      <w:start w:val="1"/>
      <w:numFmt w:val="decimal"/>
      <w:lvlText w:val="%1."/>
      <w:lvlJc w:val="left"/>
      <w:pPr>
        <w:tabs>
          <w:tab w:val="num" w:pos="3240"/>
        </w:tabs>
        <w:ind w:left="3240" w:hanging="360"/>
      </w:pPr>
    </w:lvl>
    <w:lvl w:ilvl="1">
      <w:start w:val="1"/>
      <w:numFmt w:val="lowerLetter"/>
      <w:lvlText w:val="%2."/>
      <w:lvlJc w:val="left"/>
      <w:pPr>
        <w:ind w:left="3960" w:hanging="360"/>
      </w:pPr>
      <w:rPr>
        <w:rFonts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 w15:restartNumberingAfterBreak="0">
    <w:nsid w:val="16666F73"/>
    <w:multiLevelType w:val="multilevel"/>
    <w:tmpl w:val="8B1C4A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92F3D"/>
    <w:multiLevelType w:val="multilevel"/>
    <w:tmpl w:val="C9461D16"/>
    <w:lvl w:ilvl="0">
      <w:start w:val="1"/>
      <w:numFmt w:val="decimal"/>
      <w:lvlText w:val="%1"/>
      <w:lvlJc w:val="left"/>
      <w:pPr>
        <w:ind w:left="360" w:hanging="360"/>
      </w:pPr>
      <w:rPr>
        <w:rFonts w:hint="default"/>
      </w:rPr>
    </w:lvl>
    <w:lvl w:ilvl="1">
      <w:start w:val="1"/>
      <w:numFmt w:val="decimal"/>
      <w:lvlText w:val="%1.%2"/>
      <w:lvlJc w:val="left"/>
      <w:pPr>
        <w:ind w:left="794" w:hanging="360"/>
      </w:pPr>
      <w:rPr>
        <w:rFonts w:hint="default"/>
      </w:rPr>
    </w:lvl>
    <w:lvl w:ilvl="2">
      <w:start w:val="1"/>
      <w:numFmt w:val="decimal"/>
      <w:lvlText w:val="%1.%2.%3"/>
      <w:lvlJc w:val="left"/>
      <w:pPr>
        <w:ind w:left="1588" w:hanging="720"/>
      </w:pPr>
      <w:rPr>
        <w:rFonts w:hint="default"/>
      </w:rPr>
    </w:lvl>
    <w:lvl w:ilvl="3">
      <w:start w:val="1"/>
      <w:numFmt w:val="decimal"/>
      <w:lvlText w:val="%1.%2.%3.%4"/>
      <w:lvlJc w:val="left"/>
      <w:pPr>
        <w:ind w:left="2022" w:hanging="720"/>
      </w:pPr>
      <w:rPr>
        <w:rFonts w:hint="default"/>
      </w:rPr>
    </w:lvl>
    <w:lvl w:ilvl="4">
      <w:start w:val="1"/>
      <w:numFmt w:val="decimal"/>
      <w:lvlText w:val="%1.%2.%3.%4.%5"/>
      <w:lvlJc w:val="left"/>
      <w:pPr>
        <w:ind w:left="2816" w:hanging="1080"/>
      </w:pPr>
      <w:rPr>
        <w:rFonts w:hint="default"/>
      </w:rPr>
    </w:lvl>
    <w:lvl w:ilvl="5">
      <w:start w:val="1"/>
      <w:numFmt w:val="decimal"/>
      <w:lvlText w:val="%1.%2.%3.%4.%5.%6"/>
      <w:lvlJc w:val="left"/>
      <w:pPr>
        <w:ind w:left="3250" w:hanging="1080"/>
      </w:pPr>
      <w:rPr>
        <w:rFonts w:hint="default"/>
      </w:rPr>
    </w:lvl>
    <w:lvl w:ilvl="6">
      <w:start w:val="1"/>
      <w:numFmt w:val="decimal"/>
      <w:lvlText w:val="%1.%2.%3.%4.%5.%6.%7"/>
      <w:lvlJc w:val="left"/>
      <w:pPr>
        <w:ind w:left="4044" w:hanging="1440"/>
      </w:pPr>
      <w:rPr>
        <w:rFonts w:hint="default"/>
      </w:rPr>
    </w:lvl>
    <w:lvl w:ilvl="7">
      <w:start w:val="1"/>
      <w:numFmt w:val="decimal"/>
      <w:lvlText w:val="%1.%2.%3.%4.%5.%6.%7.%8"/>
      <w:lvlJc w:val="left"/>
      <w:pPr>
        <w:ind w:left="4478" w:hanging="1440"/>
      </w:pPr>
      <w:rPr>
        <w:rFonts w:hint="default"/>
      </w:rPr>
    </w:lvl>
    <w:lvl w:ilvl="8">
      <w:start w:val="1"/>
      <w:numFmt w:val="decimal"/>
      <w:lvlText w:val="%1.%2.%3.%4.%5.%6.%7.%8.%9"/>
      <w:lvlJc w:val="left"/>
      <w:pPr>
        <w:ind w:left="5272" w:hanging="1800"/>
      </w:pPr>
      <w:rPr>
        <w:rFonts w:hint="default"/>
      </w:rPr>
    </w:lvl>
  </w:abstractNum>
  <w:abstractNum w:abstractNumId="4" w15:restartNumberingAfterBreak="0">
    <w:nsid w:val="2AD55CD9"/>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EDD1325"/>
    <w:multiLevelType w:val="hybridMultilevel"/>
    <w:tmpl w:val="E17C0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881A0F"/>
    <w:multiLevelType w:val="hybridMultilevel"/>
    <w:tmpl w:val="5D1A14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B3088"/>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32008"/>
    <w:multiLevelType w:val="hybridMultilevel"/>
    <w:tmpl w:val="00226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450D4"/>
    <w:multiLevelType w:val="hybridMultilevel"/>
    <w:tmpl w:val="DB9EC9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6670EBB"/>
    <w:multiLevelType w:val="hybridMultilevel"/>
    <w:tmpl w:val="3588F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E4B32"/>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77AE8"/>
    <w:multiLevelType w:val="hybridMultilevel"/>
    <w:tmpl w:val="E47C0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98821">
    <w:abstractNumId w:val="5"/>
  </w:num>
  <w:num w:numId="2" w16cid:durableId="2025159316">
    <w:abstractNumId w:val="7"/>
  </w:num>
  <w:num w:numId="3" w16cid:durableId="1225944916">
    <w:abstractNumId w:val="8"/>
  </w:num>
  <w:num w:numId="4" w16cid:durableId="1997415174">
    <w:abstractNumId w:val="13"/>
  </w:num>
  <w:num w:numId="5" w16cid:durableId="1687563318">
    <w:abstractNumId w:val="0"/>
  </w:num>
  <w:num w:numId="6" w16cid:durableId="1765147001">
    <w:abstractNumId w:val="4"/>
  </w:num>
  <w:num w:numId="7" w16cid:durableId="2147042902">
    <w:abstractNumId w:val="9"/>
  </w:num>
  <w:num w:numId="8" w16cid:durableId="536432723">
    <w:abstractNumId w:val="1"/>
  </w:num>
  <w:num w:numId="9" w16cid:durableId="835074596">
    <w:abstractNumId w:val="2"/>
  </w:num>
  <w:num w:numId="10" w16cid:durableId="1027289163">
    <w:abstractNumId w:val="11"/>
  </w:num>
  <w:num w:numId="11" w16cid:durableId="386488948">
    <w:abstractNumId w:val="3"/>
  </w:num>
  <w:num w:numId="12" w16cid:durableId="1663049642">
    <w:abstractNumId w:val="12"/>
  </w:num>
  <w:num w:numId="13" w16cid:durableId="3557002">
    <w:abstractNumId w:val="6"/>
  </w:num>
  <w:num w:numId="14" w16cid:durableId="267589055">
    <w:abstractNumId w:val="14"/>
  </w:num>
  <w:num w:numId="15" w16cid:durableId="94223033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74"/>
    <w:rsid w:val="000042E2"/>
    <w:rsid w:val="00004FBA"/>
    <w:rsid w:val="00010A3E"/>
    <w:rsid w:val="000115BB"/>
    <w:rsid w:val="00013444"/>
    <w:rsid w:val="00016BE6"/>
    <w:rsid w:val="00023EB8"/>
    <w:rsid w:val="000276FE"/>
    <w:rsid w:val="00034FEA"/>
    <w:rsid w:val="000411CB"/>
    <w:rsid w:val="00045219"/>
    <w:rsid w:val="00047A53"/>
    <w:rsid w:val="000507B2"/>
    <w:rsid w:val="00060FD7"/>
    <w:rsid w:val="000612FB"/>
    <w:rsid w:val="00061FF6"/>
    <w:rsid w:val="00067BF6"/>
    <w:rsid w:val="00070DB6"/>
    <w:rsid w:val="00070F52"/>
    <w:rsid w:val="00071204"/>
    <w:rsid w:val="00071338"/>
    <w:rsid w:val="00071AD7"/>
    <w:rsid w:val="00072C4D"/>
    <w:rsid w:val="000739BA"/>
    <w:rsid w:val="0007423F"/>
    <w:rsid w:val="00077056"/>
    <w:rsid w:val="0007734E"/>
    <w:rsid w:val="00081162"/>
    <w:rsid w:val="000818EE"/>
    <w:rsid w:val="0008691D"/>
    <w:rsid w:val="00086E59"/>
    <w:rsid w:val="000871B5"/>
    <w:rsid w:val="00090F95"/>
    <w:rsid w:val="000914F6"/>
    <w:rsid w:val="000928BD"/>
    <w:rsid w:val="0009451D"/>
    <w:rsid w:val="000945EC"/>
    <w:rsid w:val="00096D1D"/>
    <w:rsid w:val="000A22C2"/>
    <w:rsid w:val="000A66B6"/>
    <w:rsid w:val="000B0318"/>
    <w:rsid w:val="000B34C1"/>
    <w:rsid w:val="000B45DA"/>
    <w:rsid w:val="000C1126"/>
    <w:rsid w:val="000C420A"/>
    <w:rsid w:val="000C5113"/>
    <w:rsid w:val="000D0554"/>
    <w:rsid w:val="000D14C5"/>
    <w:rsid w:val="000D22D8"/>
    <w:rsid w:val="000D59A2"/>
    <w:rsid w:val="000D61F9"/>
    <w:rsid w:val="000E2A96"/>
    <w:rsid w:val="000E5457"/>
    <w:rsid w:val="000E6C94"/>
    <w:rsid w:val="000E7392"/>
    <w:rsid w:val="000E7A64"/>
    <w:rsid w:val="000F1C25"/>
    <w:rsid w:val="000F2B2E"/>
    <w:rsid w:val="000F4893"/>
    <w:rsid w:val="001026E6"/>
    <w:rsid w:val="00102BE8"/>
    <w:rsid w:val="00103D90"/>
    <w:rsid w:val="00107EFA"/>
    <w:rsid w:val="0011325A"/>
    <w:rsid w:val="00121B0C"/>
    <w:rsid w:val="00121E9D"/>
    <w:rsid w:val="001273D4"/>
    <w:rsid w:val="0013157E"/>
    <w:rsid w:val="00132C76"/>
    <w:rsid w:val="001349A5"/>
    <w:rsid w:val="00135B1C"/>
    <w:rsid w:val="00142FCA"/>
    <w:rsid w:val="00143C82"/>
    <w:rsid w:val="001477D9"/>
    <w:rsid w:val="001516A1"/>
    <w:rsid w:val="00152FEA"/>
    <w:rsid w:val="001555D6"/>
    <w:rsid w:val="0016268F"/>
    <w:rsid w:val="00167CAC"/>
    <w:rsid w:val="0017019E"/>
    <w:rsid w:val="001706AC"/>
    <w:rsid w:val="00171BAE"/>
    <w:rsid w:val="001722CC"/>
    <w:rsid w:val="00172324"/>
    <w:rsid w:val="00174E0F"/>
    <w:rsid w:val="00175FCD"/>
    <w:rsid w:val="001763F2"/>
    <w:rsid w:val="00177647"/>
    <w:rsid w:val="0018594E"/>
    <w:rsid w:val="00192AFD"/>
    <w:rsid w:val="0019681F"/>
    <w:rsid w:val="001A04DE"/>
    <w:rsid w:val="001A64B1"/>
    <w:rsid w:val="001A6B3A"/>
    <w:rsid w:val="001B1900"/>
    <w:rsid w:val="001B7B7A"/>
    <w:rsid w:val="001C10F6"/>
    <w:rsid w:val="001C6353"/>
    <w:rsid w:val="001C761E"/>
    <w:rsid w:val="001D49B2"/>
    <w:rsid w:val="001D6F5E"/>
    <w:rsid w:val="001D7ED6"/>
    <w:rsid w:val="001E32AD"/>
    <w:rsid w:val="001E64B9"/>
    <w:rsid w:val="001E7BC5"/>
    <w:rsid w:val="001F012E"/>
    <w:rsid w:val="001F3A10"/>
    <w:rsid w:val="001F6F6F"/>
    <w:rsid w:val="001F7C33"/>
    <w:rsid w:val="0020571E"/>
    <w:rsid w:val="00214334"/>
    <w:rsid w:val="002168DD"/>
    <w:rsid w:val="00216D71"/>
    <w:rsid w:val="0021791E"/>
    <w:rsid w:val="00222F53"/>
    <w:rsid w:val="00227871"/>
    <w:rsid w:val="00230447"/>
    <w:rsid w:val="00231D8D"/>
    <w:rsid w:val="002326B5"/>
    <w:rsid w:val="00241CF8"/>
    <w:rsid w:val="00242EF9"/>
    <w:rsid w:val="00243196"/>
    <w:rsid w:val="002457DF"/>
    <w:rsid w:val="00247A5B"/>
    <w:rsid w:val="002504B1"/>
    <w:rsid w:val="0025337D"/>
    <w:rsid w:val="00260271"/>
    <w:rsid w:val="002637EF"/>
    <w:rsid w:val="00270677"/>
    <w:rsid w:val="00271FD4"/>
    <w:rsid w:val="0027448E"/>
    <w:rsid w:val="00276359"/>
    <w:rsid w:val="002825CD"/>
    <w:rsid w:val="0029377A"/>
    <w:rsid w:val="002978CB"/>
    <w:rsid w:val="002C08F2"/>
    <w:rsid w:val="002C24BD"/>
    <w:rsid w:val="002C4E8D"/>
    <w:rsid w:val="002E047F"/>
    <w:rsid w:val="002F056A"/>
    <w:rsid w:val="00302DB5"/>
    <w:rsid w:val="00307D97"/>
    <w:rsid w:val="00310282"/>
    <w:rsid w:val="00310883"/>
    <w:rsid w:val="00314EED"/>
    <w:rsid w:val="003163C3"/>
    <w:rsid w:val="003168D1"/>
    <w:rsid w:val="00317A32"/>
    <w:rsid w:val="00320FA4"/>
    <w:rsid w:val="0032242B"/>
    <w:rsid w:val="00322C52"/>
    <w:rsid w:val="00330B51"/>
    <w:rsid w:val="00331FA4"/>
    <w:rsid w:val="003358B7"/>
    <w:rsid w:val="0033729F"/>
    <w:rsid w:val="00346387"/>
    <w:rsid w:val="003471B2"/>
    <w:rsid w:val="00350102"/>
    <w:rsid w:val="00352E7C"/>
    <w:rsid w:val="00354BD7"/>
    <w:rsid w:val="0035563A"/>
    <w:rsid w:val="00357BA7"/>
    <w:rsid w:val="00362290"/>
    <w:rsid w:val="003639B3"/>
    <w:rsid w:val="00365031"/>
    <w:rsid w:val="00370BC6"/>
    <w:rsid w:val="00370EB8"/>
    <w:rsid w:val="00371574"/>
    <w:rsid w:val="0037289A"/>
    <w:rsid w:val="003738FE"/>
    <w:rsid w:val="0037406D"/>
    <w:rsid w:val="003740F6"/>
    <w:rsid w:val="00380D9A"/>
    <w:rsid w:val="00381AD8"/>
    <w:rsid w:val="00383C28"/>
    <w:rsid w:val="00384166"/>
    <w:rsid w:val="003940CB"/>
    <w:rsid w:val="00397ACD"/>
    <w:rsid w:val="00397E39"/>
    <w:rsid w:val="003A244E"/>
    <w:rsid w:val="003A65F8"/>
    <w:rsid w:val="003A7774"/>
    <w:rsid w:val="003B4A57"/>
    <w:rsid w:val="003B5A53"/>
    <w:rsid w:val="003B70F0"/>
    <w:rsid w:val="003C4921"/>
    <w:rsid w:val="003D1DCE"/>
    <w:rsid w:val="003D2457"/>
    <w:rsid w:val="003D2B93"/>
    <w:rsid w:val="003D4783"/>
    <w:rsid w:val="003E3C39"/>
    <w:rsid w:val="003F4FA7"/>
    <w:rsid w:val="003F551F"/>
    <w:rsid w:val="003F67FD"/>
    <w:rsid w:val="0040097D"/>
    <w:rsid w:val="0040273C"/>
    <w:rsid w:val="00402FA4"/>
    <w:rsid w:val="004061BD"/>
    <w:rsid w:val="0040673C"/>
    <w:rsid w:val="00407EAF"/>
    <w:rsid w:val="004104F5"/>
    <w:rsid w:val="004136BB"/>
    <w:rsid w:val="00422A29"/>
    <w:rsid w:val="004233F3"/>
    <w:rsid w:val="004239E2"/>
    <w:rsid w:val="00435BFD"/>
    <w:rsid w:val="0043698C"/>
    <w:rsid w:val="0043781B"/>
    <w:rsid w:val="00442ACB"/>
    <w:rsid w:val="00444C57"/>
    <w:rsid w:val="00461AEA"/>
    <w:rsid w:val="00461D58"/>
    <w:rsid w:val="00462403"/>
    <w:rsid w:val="004634B5"/>
    <w:rsid w:val="00466030"/>
    <w:rsid w:val="0047004E"/>
    <w:rsid w:val="00470D2D"/>
    <w:rsid w:val="00470E31"/>
    <w:rsid w:val="00471972"/>
    <w:rsid w:val="004730B4"/>
    <w:rsid w:val="00477126"/>
    <w:rsid w:val="00485EA9"/>
    <w:rsid w:val="00487A59"/>
    <w:rsid w:val="00490759"/>
    <w:rsid w:val="0049228D"/>
    <w:rsid w:val="004938A2"/>
    <w:rsid w:val="00495F07"/>
    <w:rsid w:val="004968D3"/>
    <w:rsid w:val="004A1F67"/>
    <w:rsid w:val="004A3194"/>
    <w:rsid w:val="004A4FDF"/>
    <w:rsid w:val="004B19E4"/>
    <w:rsid w:val="004B2AC0"/>
    <w:rsid w:val="004B2B59"/>
    <w:rsid w:val="004C3EB6"/>
    <w:rsid w:val="004C3F95"/>
    <w:rsid w:val="004C55A9"/>
    <w:rsid w:val="004C5ED0"/>
    <w:rsid w:val="004C6CBA"/>
    <w:rsid w:val="004C7CD4"/>
    <w:rsid w:val="004D0A14"/>
    <w:rsid w:val="004E46E2"/>
    <w:rsid w:val="004E4C06"/>
    <w:rsid w:val="004E5BD9"/>
    <w:rsid w:val="004E6237"/>
    <w:rsid w:val="004E6C7B"/>
    <w:rsid w:val="004F2B10"/>
    <w:rsid w:val="004F32E1"/>
    <w:rsid w:val="004F655D"/>
    <w:rsid w:val="00503A4E"/>
    <w:rsid w:val="00507139"/>
    <w:rsid w:val="00511139"/>
    <w:rsid w:val="00516F2F"/>
    <w:rsid w:val="00522913"/>
    <w:rsid w:val="0053066F"/>
    <w:rsid w:val="0053194D"/>
    <w:rsid w:val="00544D58"/>
    <w:rsid w:val="00552D25"/>
    <w:rsid w:val="0055512C"/>
    <w:rsid w:val="00564D35"/>
    <w:rsid w:val="0056531E"/>
    <w:rsid w:val="005743A7"/>
    <w:rsid w:val="00576EE7"/>
    <w:rsid w:val="00583041"/>
    <w:rsid w:val="00583AF9"/>
    <w:rsid w:val="00584337"/>
    <w:rsid w:val="00585743"/>
    <w:rsid w:val="00592454"/>
    <w:rsid w:val="005948C2"/>
    <w:rsid w:val="0059607D"/>
    <w:rsid w:val="00596235"/>
    <w:rsid w:val="005A0A61"/>
    <w:rsid w:val="005A587D"/>
    <w:rsid w:val="005A6E6A"/>
    <w:rsid w:val="005B071A"/>
    <w:rsid w:val="005B44A9"/>
    <w:rsid w:val="005C3EB4"/>
    <w:rsid w:val="005C69B4"/>
    <w:rsid w:val="005D0E63"/>
    <w:rsid w:val="005D5A43"/>
    <w:rsid w:val="005E3B6D"/>
    <w:rsid w:val="005E63D6"/>
    <w:rsid w:val="006026BA"/>
    <w:rsid w:val="00603C0A"/>
    <w:rsid w:val="00603FB9"/>
    <w:rsid w:val="006054DE"/>
    <w:rsid w:val="006074E3"/>
    <w:rsid w:val="00607B2A"/>
    <w:rsid w:val="00613346"/>
    <w:rsid w:val="00614E7E"/>
    <w:rsid w:val="00616694"/>
    <w:rsid w:val="00624EF6"/>
    <w:rsid w:val="0062528F"/>
    <w:rsid w:val="006301A0"/>
    <w:rsid w:val="006338FD"/>
    <w:rsid w:val="006352A1"/>
    <w:rsid w:val="00643D21"/>
    <w:rsid w:val="006607AA"/>
    <w:rsid w:val="006612DD"/>
    <w:rsid w:val="0066228A"/>
    <w:rsid w:val="00662C37"/>
    <w:rsid w:val="00662DE2"/>
    <w:rsid w:val="00663076"/>
    <w:rsid w:val="006652AA"/>
    <w:rsid w:val="00667922"/>
    <w:rsid w:val="0067352A"/>
    <w:rsid w:val="006735E5"/>
    <w:rsid w:val="006740A6"/>
    <w:rsid w:val="006763E3"/>
    <w:rsid w:val="00676F11"/>
    <w:rsid w:val="00683A76"/>
    <w:rsid w:val="00684080"/>
    <w:rsid w:val="00684365"/>
    <w:rsid w:val="00687F7B"/>
    <w:rsid w:val="00691FAF"/>
    <w:rsid w:val="00694D57"/>
    <w:rsid w:val="006A0955"/>
    <w:rsid w:val="006A4567"/>
    <w:rsid w:val="006A7E6B"/>
    <w:rsid w:val="006B030F"/>
    <w:rsid w:val="006B2DFB"/>
    <w:rsid w:val="006C30E5"/>
    <w:rsid w:val="006C4EFB"/>
    <w:rsid w:val="006D6BAB"/>
    <w:rsid w:val="006E596B"/>
    <w:rsid w:val="006E5B71"/>
    <w:rsid w:val="006F03BE"/>
    <w:rsid w:val="006F1C1C"/>
    <w:rsid w:val="006F2E48"/>
    <w:rsid w:val="006F5E51"/>
    <w:rsid w:val="006F730C"/>
    <w:rsid w:val="006F73DA"/>
    <w:rsid w:val="00700675"/>
    <w:rsid w:val="00704904"/>
    <w:rsid w:val="00705185"/>
    <w:rsid w:val="00705402"/>
    <w:rsid w:val="00705E85"/>
    <w:rsid w:val="007119BE"/>
    <w:rsid w:val="00714DEA"/>
    <w:rsid w:val="0072064A"/>
    <w:rsid w:val="00724B8D"/>
    <w:rsid w:val="007267A0"/>
    <w:rsid w:val="0073123F"/>
    <w:rsid w:val="00731719"/>
    <w:rsid w:val="007324B7"/>
    <w:rsid w:val="00733C9E"/>
    <w:rsid w:val="00736962"/>
    <w:rsid w:val="0074137C"/>
    <w:rsid w:val="0075279B"/>
    <w:rsid w:val="0075364C"/>
    <w:rsid w:val="00760060"/>
    <w:rsid w:val="007607AA"/>
    <w:rsid w:val="00763FA7"/>
    <w:rsid w:val="00766C9C"/>
    <w:rsid w:val="00772DAB"/>
    <w:rsid w:val="00774D34"/>
    <w:rsid w:val="00781568"/>
    <w:rsid w:val="00787626"/>
    <w:rsid w:val="00790135"/>
    <w:rsid w:val="00791A65"/>
    <w:rsid w:val="00795C33"/>
    <w:rsid w:val="0079685E"/>
    <w:rsid w:val="00796AF1"/>
    <w:rsid w:val="007A4F48"/>
    <w:rsid w:val="007B2746"/>
    <w:rsid w:val="007C0241"/>
    <w:rsid w:val="007C6F3C"/>
    <w:rsid w:val="007D01D6"/>
    <w:rsid w:val="007D2688"/>
    <w:rsid w:val="007D4E29"/>
    <w:rsid w:val="007D7EF9"/>
    <w:rsid w:val="007E0F6D"/>
    <w:rsid w:val="007E20A6"/>
    <w:rsid w:val="007E5248"/>
    <w:rsid w:val="007E548A"/>
    <w:rsid w:val="007F2564"/>
    <w:rsid w:val="007F6333"/>
    <w:rsid w:val="00800080"/>
    <w:rsid w:val="00800C5F"/>
    <w:rsid w:val="008022C0"/>
    <w:rsid w:val="008024E1"/>
    <w:rsid w:val="00803A1B"/>
    <w:rsid w:val="0080679C"/>
    <w:rsid w:val="008128B9"/>
    <w:rsid w:val="00813BF8"/>
    <w:rsid w:val="008140CF"/>
    <w:rsid w:val="00815A5F"/>
    <w:rsid w:val="00816C0A"/>
    <w:rsid w:val="0082661E"/>
    <w:rsid w:val="0082735A"/>
    <w:rsid w:val="0083228D"/>
    <w:rsid w:val="00834B5D"/>
    <w:rsid w:val="00841EA3"/>
    <w:rsid w:val="008443C7"/>
    <w:rsid w:val="00844C66"/>
    <w:rsid w:val="00854297"/>
    <w:rsid w:val="00856864"/>
    <w:rsid w:val="00857E5E"/>
    <w:rsid w:val="008601AC"/>
    <w:rsid w:val="00863290"/>
    <w:rsid w:val="00864955"/>
    <w:rsid w:val="0086557E"/>
    <w:rsid w:val="00870547"/>
    <w:rsid w:val="00872BB7"/>
    <w:rsid w:val="00880719"/>
    <w:rsid w:val="00882A61"/>
    <w:rsid w:val="00883D6C"/>
    <w:rsid w:val="008840DB"/>
    <w:rsid w:val="008845D5"/>
    <w:rsid w:val="0088562B"/>
    <w:rsid w:val="00887653"/>
    <w:rsid w:val="008908F7"/>
    <w:rsid w:val="00893551"/>
    <w:rsid w:val="00894EB2"/>
    <w:rsid w:val="008A0EDE"/>
    <w:rsid w:val="008A2508"/>
    <w:rsid w:val="008A3CFB"/>
    <w:rsid w:val="008B1504"/>
    <w:rsid w:val="008B3428"/>
    <w:rsid w:val="008B42D7"/>
    <w:rsid w:val="008B4E07"/>
    <w:rsid w:val="008B5DD5"/>
    <w:rsid w:val="008B6AB0"/>
    <w:rsid w:val="008B77EC"/>
    <w:rsid w:val="008C0C44"/>
    <w:rsid w:val="008C3F88"/>
    <w:rsid w:val="008D0F6E"/>
    <w:rsid w:val="008D23BD"/>
    <w:rsid w:val="008D2F6A"/>
    <w:rsid w:val="008D587A"/>
    <w:rsid w:val="008D6270"/>
    <w:rsid w:val="008E0CDD"/>
    <w:rsid w:val="008E6F65"/>
    <w:rsid w:val="008E733F"/>
    <w:rsid w:val="008F2654"/>
    <w:rsid w:val="008F279C"/>
    <w:rsid w:val="008F5E15"/>
    <w:rsid w:val="008F7750"/>
    <w:rsid w:val="00902CF2"/>
    <w:rsid w:val="00905DED"/>
    <w:rsid w:val="00906B12"/>
    <w:rsid w:val="00906C8B"/>
    <w:rsid w:val="00907418"/>
    <w:rsid w:val="00913280"/>
    <w:rsid w:val="009170C5"/>
    <w:rsid w:val="0092436B"/>
    <w:rsid w:val="00931A5C"/>
    <w:rsid w:val="00931B50"/>
    <w:rsid w:val="009337E7"/>
    <w:rsid w:val="00933FE2"/>
    <w:rsid w:val="00935C8E"/>
    <w:rsid w:val="009369B1"/>
    <w:rsid w:val="009371B4"/>
    <w:rsid w:val="00941C60"/>
    <w:rsid w:val="00942161"/>
    <w:rsid w:val="00946BA0"/>
    <w:rsid w:val="00947074"/>
    <w:rsid w:val="0095320D"/>
    <w:rsid w:val="00956E0A"/>
    <w:rsid w:val="009571EB"/>
    <w:rsid w:val="00970BAD"/>
    <w:rsid w:val="00970FEC"/>
    <w:rsid w:val="009741B2"/>
    <w:rsid w:val="00974C15"/>
    <w:rsid w:val="00974C20"/>
    <w:rsid w:val="0097659A"/>
    <w:rsid w:val="00981E8A"/>
    <w:rsid w:val="00983A52"/>
    <w:rsid w:val="00983E0A"/>
    <w:rsid w:val="00991CF0"/>
    <w:rsid w:val="0099203D"/>
    <w:rsid w:val="00992179"/>
    <w:rsid w:val="00992D8A"/>
    <w:rsid w:val="00994674"/>
    <w:rsid w:val="009974AA"/>
    <w:rsid w:val="0099787F"/>
    <w:rsid w:val="009A5160"/>
    <w:rsid w:val="009A52F6"/>
    <w:rsid w:val="009A5D7F"/>
    <w:rsid w:val="009B3BBC"/>
    <w:rsid w:val="009B6EF1"/>
    <w:rsid w:val="009B7333"/>
    <w:rsid w:val="009C542A"/>
    <w:rsid w:val="009C6454"/>
    <w:rsid w:val="009D0001"/>
    <w:rsid w:val="009D1F21"/>
    <w:rsid w:val="009D29DC"/>
    <w:rsid w:val="009D2F12"/>
    <w:rsid w:val="009D61ED"/>
    <w:rsid w:val="009D68FF"/>
    <w:rsid w:val="009E0E40"/>
    <w:rsid w:val="009E2490"/>
    <w:rsid w:val="009F1CA7"/>
    <w:rsid w:val="009F27F5"/>
    <w:rsid w:val="009F472D"/>
    <w:rsid w:val="009F58F7"/>
    <w:rsid w:val="009F5CCD"/>
    <w:rsid w:val="00A01B61"/>
    <w:rsid w:val="00A0350A"/>
    <w:rsid w:val="00A0635C"/>
    <w:rsid w:val="00A077A0"/>
    <w:rsid w:val="00A2120E"/>
    <w:rsid w:val="00A2210B"/>
    <w:rsid w:val="00A25191"/>
    <w:rsid w:val="00A2575C"/>
    <w:rsid w:val="00A25CA6"/>
    <w:rsid w:val="00A26BCB"/>
    <w:rsid w:val="00A361A8"/>
    <w:rsid w:val="00A36699"/>
    <w:rsid w:val="00A40140"/>
    <w:rsid w:val="00A41C52"/>
    <w:rsid w:val="00A44FFC"/>
    <w:rsid w:val="00A50179"/>
    <w:rsid w:val="00A56B01"/>
    <w:rsid w:val="00A57D42"/>
    <w:rsid w:val="00A6036A"/>
    <w:rsid w:val="00A60EEB"/>
    <w:rsid w:val="00A7193B"/>
    <w:rsid w:val="00A77390"/>
    <w:rsid w:val="00A848C8"/>
    <w:rsid w:val="00A913EA"/>
    <w:rsid w:val="00A923C0"/>
    <w:rsid w:val="00A96017"/>
    <w:rsid w:val="00A978FB"/>
    <w:rsid w:val="00AA4A1F"/>
    <w:rsid w:val="00AA564A"/>
    <w:rsid w:val="00AB2834"/>
    <w:rsid w:val="00AC1E12"/>
    <w:rsid w:val="00AC6AAC"/>
    <w:rsid w:val="00AC7B5D"/>
    <w:rsid w:val="00AD1180"/>
    <w:rsid w:val="00AD2CA3"/>
    <w:rsid w:val="00AE0D34"/>
    <w:rsid w:val="00AE1D3D"/>
    <w:rsid w:val="00AE311B"/>
    <w:rsid w:val="00AE5DB3"/>
    <w:rsid w:val="00AE6CAC"/>
    <w:rsid w:val="00AF4E97"/>
    <w:rsid w:val="00AF5ABC"/>
    <w:rsid w:val="00B03B19"/>
    <w:rsid w:val="00B04BE7"/>
    <w:rsid w:val="00B10346"/>
    <w:rsid w:val="00B17C75"/>
    <w:rsid w:val="00B17EE5"/>
    <w:rsid w:val="00B23797"/>
    <w:rsid w:val="00B2619D"/>
    <w:rsid w:val="00B27BE9"/>
    <w:rsid w:val="00B30447"/>
    <w:rsid w:val="00B40D1B"/>
    <w:rsid w:val="00B4365E"/>
    <w:rsid w:val="00B470E7"/>
    <w:rsid w:val="00B60984"/>
    <w:rsid w:val="00B64339"/>
    <w:rsid w:val="00B80BD0"/>
    <w:rsid w:val="00B83903"/>
    <w:rsid w:val="00B8479B"/>
    <w:rsid w:val="00B86C0D"/>
    <w:rsid w:val="00B87251"/>
    <w:rsid w:val="00B90082"/>
    <w:rsid w:val="00B9046D"/>
    <w:rsid w:val="00B91238"/>
    <w:rsid w:val="00B91747"/>
    <w:rsid w:val="00B9597D"/>
    <w:rsid w:val="00B96043"/>
    <w:rsid w:val="00BA045F"/>
    <w:rsid w:val="00BB067A"/>
    <w:rsid w:val="00BB0AFC"/>
    <w:rsid w:val="00BB27FC"/>
    <w:rsid w:val="00BB4A71"/>
    <w:rsid w:val="00BB5B48"/>
    <w:rsid w:val="00BC467F"/>
    <w:rsid w:val="00BC72AA"/>
    <w:rsid w:val="00BD374C"/>
    <w:rsid w:val="00BD4754"/>
    <w:rsid w:val="00BE1529"/>
    <w:rsid w:val="00BE158F"/>
    <w:rsid w:val="00BE4C6B"/>
    <w:rsid w:val="00BF2C4F"/>
    <w:rsid w:val="00C0175B"/>
    <w:rsid w:val="00C0214C"/>
    <w:rsid w:val="00C0507E"/>
    <w:rsid w:val="00C05127"/>
    <w:rsid w:val="00C122A9"/>
    <w:rsid w:val="00C14380"/>
    <w:rsid w:val="00C15E0E"/>
    <w:rsid w:val="00C16CB2"/>
    <w:rsid w:val="00C30219"/>
    <w:rsid w:val="00C34830"/>
    <w:rsid w:val="00C35303"/>
    <w:rsid w:val="00C364E0"/>
    <w:rsid w:val="00C4025F"/>
    <w:rsid w:val="00C417C0"/>
    <w:rsid w:val="00C43134"/>
    <w:rsid w:val="00C44039"/>
    <w:rsid w:val="00C47942"/>
    <w:rsid w:val="00C50020"/>
    <w:rsid w:val="00C512E6"/>
    <w:rsid w:val="00C51FC0"/>
    <w:rsid w:val="00C522ED"/>
    <w:rsid w:val="00C53240"/>
    <w:rsid w:val="00C61D77"/>
    <w:rsid w:val="00C63269"/>
    <w:rsid w:val="00C6584F"/>
    <w:rsid w:val="00C679CE"/>
    <w:rsid w:val="00C848EF"/>
    <w:rsid w:val="00C875F7"/>
    <w:rsid w:val="00C8794B"/>
    <w:rsid w:val="00C90893"/>
    <w:rsid w:val="00CA0A61"/>
    <w:rsid w:val="00CA0FF6"/>
    <w:rsid w:val="00CA5023"/>
    <w:rsid w:val="00CA5A08"/>
    <w:rsid w:val="00CB0741"/>
    <w:rsid w:val="00CB50F0"/>
    <w:rsid w:val="00CC12B3"/>
    <w:rsid w:val="00CC35B7"/>
    <w:rsid w:val="00CC52A3"/>
    <w:rsid w:val="00CC539B"/>
    <w:rsid w:val="00CC5B1C"/>
    <w:rsid w:val="00CD33DD"/>
    <w:rsid w:val="00CF6CA4"/>
    <w:rsid w:val="00D00BC2"/>
    <w:rsid w:val="00D0197A"/>
    <w:rsid w:val="00D0536A"/>
    <w:rsid w:val="00D06312"/>
    <w:rsid w:val="00D10386"/>
    <w:rsid w:val="00D11D95"/>
    <w:rsid w:val="00D264E1"/>
    <w:rsid w:val="00D30E14"/>
    <w:rsid w:val="00D31E8B"/>
    <w:rsid w:val="00D330D5"/>
    <w:rsid w:val="00D33993"/>
    <w:rsid w:val="00D43A20"/>
    <w:rsid w:val="00D43F87"/>
    <w:rsid w:val="00D46CA0"/>
    <w:rsid w:val="00D46E0B"/>
    <w:rsid w:val="00D50B09"/>
    <w:rsid w:val="00D52CE4"/>
    <w:rsid w:val="00D52E58"/>
    <w:rsid w:val="00D53063"/>
    <w:rsid w:val="00D53D21"/>
    <w:rsid w:val="00D6257E"/>
    <w:rsid w:val="00D62AC4"/>
    <w:rsid w:val="00D646C2"/>
    <w:rsid w:val="00D64DFF"/>
    <w:rsid w:val="00D70349"/>
    <w:rsid w:val="00D71453"/>
    <w:rsid w:val="00D76E44"/>
    <w:rsid w:val="00D7785F"/>
    <w:rsid w:val="00D803C0"/>
    <w:rsid w:val="00D823B4"/>
    <w:rsid w:val="00D8345C"/>
    <w:rsid w:val="00D83599"/>
    <w:rsid w:val="00D84ECF"/>
    <w:rsid w:val="00D9355B"/>
    <w:rsid w:val="00D952D6"/>
    <w:rsid w:val="00D96EA3"/>
    <w:rsid w:val="00DA68FE"/>
    <w:rsid w:val="00DA7525"/>
    <w:rsid w:val="00DA77D7"/>
    <w:rsid w:val="00DB4172"/>
    <w:rsid w:val="00DC221D"/>
    <w:rsid w:val="00DC5F30"/>
    <w:rsid w:val="00DD0E69"/>
    <w:rsid w:val="00DD369B"/>
    <w:rsid w:val="00DD5ED6"/>
    <w:rsid w:val="00DE1162"/>
    <w:rsid w:val="00DE2AE7"/>
    <w:rsid w:val="00DE3538"/>
    <w:rsid w:val="00DE36E2"/>
    <w:rsid w:val="00DE6B22"/>
    <w:rsid w:val="00DE7CE6"/>
    <w:rsid w:val="00DF38BB"/>
    <w:rsid w:val="00DF4C28"/>
    <w:rsid w:val="00E02E45"/>
    <w:rsid w:val="00E046E1"/>
    <w:rsid w:val="00E05226"/>
    <w:rsid w:val="00E14828"/>
    <w:rsid w:val="00E17197"/>
    <w:rsid w:val="00E22B9C"/>
    <w:rsid w:val="00E30253"/>
    <w:rsid w:val="00E3203B"/>
    <w:rsid w:val="00E4038C"/>
    <w:rsid w:val="00E44FEC"/>
    <w:rsid w:val="00E46FF0"/>
    <w:rsid w:val="00E51334"/>
    <w:rsid w:val="00E52914"/>
    <w:rsid w:val="00E539A2"/>
    <w:rsid w:val="00E53FC4"/>
    <w:rsid w:val="00E56A21"/>
    <w:rsid w:val="00E56F2D"/>
    <w:rsid w:val="00E605FA"/>
    <w:rsid w:val="00E63880"/>
    <w:rsid w:val="00E63CAA"/>
    <w:rsid w:val="00E641B1"/>
    <w:rsid w:val="00E671DB"/>
    <w:rsid w:val="00E676D2"/>
    <w:rsid w:val="00E677F6"/>
    <w:rsid w:val="00E73F42"/>
    <w:rsid w:val="00E74E4E"/>
    <w:rsid w:val="00E77DBA"/>
    <w:rsid w:val="00E81D16"/>
    <w:rsid w:val="00E84137"/>
    <w:rsid w:val="00E855AF"/>
    <w:rsid w:val="00E90A0F"/>
    <w:rsid w:val="00E90E2C"/>
    <w:rsid w:val="00E97479"/>
    <w:rsid w:val="00E97E6B"/>
    <w:rsid w:val="00EA6324"/>
    <w:rsid w:val="00EA7678"/>
    <w:rsid w:val="00EB003E"/>
    <w:rsid w:val="00EB0E60"/>
    <w:rsid w:val="00EB1067"/>
    <w:rsid w:val="00EC20F1"/>
    <w:rsid w:val="00EC350A"/>
    <w:rsid w:val="00ED189D"/>
    <w:rsid w:val="00ED24C7"/>
    <w:rsid w:val="00ED30BF"/>
    <w:rsid w:val="00EE5A96"/>
    <w:rsid w:val="00EE6A54"/>
    <w:rsid w:val="00EF6309"/>
    <w:rsid w:val="00F01258"/>
    <w:rsid w:val="00F02FBF"/>
    <w:rsid w:val="00F03054"/>
    <w:rsid w:val="00F0539E"/>
    <w:rsid w:val="00F173A1"/>
    <w:rsid w:val="00F33D8B"/>
    <w:rsid w:val="00F40016"/>
    <w:rsid w:val="00F43038"/>
    <w:rsid w:val="00F46104"/>
    <w:rsid w:val="00F47671"/>
    <w:rsid w:val="00F527D8"/>
    <w:rsid w:val="00F56E4B"/>
    <w:rsid w:val="00F576FB"/>
    <w:rsid w:val="00F6203E"/>
    <w:rsid w:val="00F63605"/>
    <w:rsid w:val="00F64F23"/>
    <w:rsid w:val="00F66E0C"/>
    <w:rsid w:val="00F71314"/>
    <w:rsid w:val="00F730F8"/>
    <w:rsid w:val="00F760F0"/>
    <w:rsid w:val="00F76F0A"/>
    <w:rsid w:val="00F82616"/>
    <w:rsid w:val="00F849AA"/>
    <w:rsid w:val="00F95779"/>
    <w:rsid w:val="00F958D6"/>
    <w:rsid w:val="00F96F9C"/>
    <w:rsid w:val="00F9739C"/>
    <w:rsid w:val="00F979EF"/>
    <w:rsid w:val="00FA42FD"/>
    <w:rsid w:val="00FA5D22"/>
    <w:rsid w:val="00FB025D"/>
    <w:rsid w:val="00FB6E3F"/>
    <w:rsid w:val="00FC0098"/>
    <w:rsid w:val="00FC3238"/>
    <w:rsid w:val="00FC36D0"/>
    <w:rsid w:val="00FC4843"/>
    <w:rsid w:val="00FD0233"/>
    <w:rsid w:val="00FD2866"/>
    <w:rsid w:val="00FD4218"/>
    <w:rsid w:val="00FE40EE"/>
    <w:rsid w:val="00FF5812"/>
    <w:rsid w:val="00FF69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1CBB7FFF"/>
  <w15:docId w15:val="{463F8222-CC48-4DE7-B452-C7A26A33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8B"/>
  </w:style>
  <w:style w:type="paragraph" w:styleId="Heading1">
    <w:name w:val="heading 1"/>
    <w:basedOn w:val="Normal"/>
    <w:next w:val="Normal"/>
    <w:link w:val="Heading1Char"/>
    <w:qFormat/>
    <w:rsid w:val="00C44039"/>
    <w:pPr>
      <w:keepNext/>
      <w:numPr>
        <w:numId w:val="1"/>
      </w:numPr>
      <w:spacing w:after="0" w:line="240" w:lineRule="auto"/>
      <w:outlineLvl w:val="0"/>
    </w:pPr>
    <w:rPr>
      <w:rFonts w:ascii="Arial" w:eastAsia="Times New Roman" w:hAnsi="Arial" w:cs="Times New Roman"/>
      <w:b/>
      <w:sz w:val="28"/>
      <w:szCs w:val="20"/>
      <w:lang w:val="en-GB" w:eastAsia="en-US"/>
    </w:rPr>
  </w:style>
  <w:style w:type="paragraph" w:styleId="Heading2">
    <w:name w:val="heading 2"/>
    <w:basedOn w:val="Normal"/>
    <w:next w:val="Normal"/>
    <w:link w:val="Heading2Char"/>
    <w:qFormat/>
    <w:rsid w:val="00C44039"/>
    <w:pPr>
      <w:keepNext/>
      <w:numPr>
        <w:ilvl w:val="1"/>
        <w:numId w:val="1"/>
      </w:numPr>
      <w:spacing w:before="240" w:after="60" w:line="240" w:lineRule="auto"/>
      <w:outlineLvl w:val="1"/>
    </w:pPr>
    <w:rPr>
      <w:rFonts w:ascii="Arial" w:eastAsia="Times New Roman" w:hAnsi="Arial" w:cs="Times New Roman"/>
      <w:b/>
      <w:i/>
      <w:sz w:val="24"/>
      <w:szCs w:val="20"/>
      <w:lang w:val="en-GB" w:eastAsia="en-US"/>
    </w:rPr>
  </w:style>
  <w:style w:type="paragraph" w:styleId="Heading3">
    <w:name w:val="heading 3"/>
    <w:basedOn w:val="Normal"/>
    <w:next w:val="Normal"/>
    <w:link w:val="Heading3Char"/>
    <w:qFormat/>
    <w:rsid w:val="00C44039"/>
    <w:pPr>
      <w:keepNext/>
      <w:numPr>
        <w:ilvl w:val="2"/>
        <w:numId w:val="1"/>
      </w:numPr>
      <w:spacing w:before="240" w:after="60" w:line="240" w:lineRule="auto"/>
      <w:outlineLvl w:val="2"/>
    </w:pPr>
    <w:rPr>
      <w:rFonts w:ascii="Arial" w:eastAsia="Times New Roman" w:hAnsi="Arial" w:cs="Times New Roman"/>
      <w:b/>
      <w:sz w:val="24"/>
      <w:szCs w:val="20"/>
      <w:lang w:val="en-GB" w:eastAsia="en-US"/>
    </w:rPr>
  </w:style>
  <w:style w:type="paragraph" w:styleId="Heading4">
    <w:name w:val="heading 4"/>
    <w:basedOn w:val="Normal"/>
    <w:next w:val="Normal"/>
    <w:link w:val="Heading4Char"/>
    <w:qFormat/>
    <w:rsid w:val="00C44039"/>
    <w:pPr>
      <w:keepNext/>
      <w:numPr>
        <w:ilvl w:val="3"/>
        <w:numId w:val="1"/>
      </w:numPr>
      <w:spacing w:before="240" w:after="60" w:line="240" w:lineRule="auto"/>
      <w:outlineLvl w:val="3"/>
    </w:pPr>
    <w:rPr>
      <w:rFonts w:ascii="Arial" w:eastAsia="Times New Roman" w:hAnsi="Arial" w:cs="Times New Roman"/>
      <w:b/>
      <w:sz w:val="24"/>
      <w:szCs w:val="20"/>
      <w:lang w:val="en-GB" w:eastAsia="en-US"/>
    </w:rPr>
  </w:style>
  <w:style w:type="paragraph" w:styleId="Heading5">
    <w:name w:val="heading 5"/>
    <w:basedOn w:val="Normal"/>
    <w:next w:val="Normal"/>
    <w:link w:val="Heading5Char"/>
    <w:qFormat/>
    <w:rsid w:val="00C44039"/>
    <w:pPr>
      <w:numPr>
        <w:ilvl w:val="4"/>
        <w:numId w:val="1"/>
      </w:numPr>
      <w:spacing w:before="240" w:after="60" w:line="240" w:lineRule="auto"/>
      <w:outlineLvl w:val="4"/>
    </w:pPr>
    <w:rPr>
      <w:rFonts w:ascii="Arial" w:eastAsia="Times New Roman" w:hAnsi="Arial" w:cs="Times New Roman"/>
      <w:b/>
      <w:szCs w:val="20"/>
      <w:lang w:val="en-GB" w:eastAsia="en-US"/>
    </w:rPr>
  </w:style>
  <w:style w:type="paragraph" w:styleId="Heading6">
    <w:name w:val="heading 6"/>
    <w:basedOn w:val="Normal"/>
    <w:next w:val="Normal"/>
    <w:link w:val="Heading6Char"/>
    <w:qFormat/>
    <w:rsid w:val="00C44039"/>
    <w:pPr>
      <w:numPr>
        <w:ilvl w:val="5"/>
        <w:numId w:val="1"/>
      </w:numPr>
      <w:spacing w:before="240" w:after="60" w:line="240" w:lineRule="auto"/>
      <w:outlineLvl w:val="5"/>
    </w:pPr>
    <w:rPr>
      <w:rFonts w:ascii="Times New Roman" w:eastAsia="Times New Roman" w:hAnsi="Times New Roman" w:cs="Times New Roman"/>
      <w:i/>
      <w:szCs w:val="20"/>
      <w:lang w:val="en-GB" w:eastAsia="en-US"/>
    </w:rPr>
  </w:style>
  <w:style w:type="paragraph" w:styleId="Heading7">
    <w:name w:val="heading 7"/>
    <w:basedOn w:val="Normal"/>
    <w:next w:val="Normal"/>
    <w:link w:val="Heading7Char"/>
    <w:qFormat/>
    <w:rsid w:val="00C44039"/>
    <w:pPr>
      <w:numPr>
        <w:ilvl w:val="6"/>
        <w:numId w:val="1"/>
      </w:numPr>
      <w:spacing w:before="240" w:after="60" w:line="240" w:lineRule="auto"/>
      <w:outlineLvl w:val="6"/>
    </w:pPr>
    <w:rPr>
      <w:rFonts w:ascii="Arial" w:eastAsia="Times New Roman" w:hAnsi="Arial" w:cs="Times New Roman"/>
      <w:sz w:val="20"/>
      <w:szCs w:val="20"/>
      <w:lang w:val="en-GB" w:eastAsia="en-US"/>
    </w:rPr>
  </w:style>
  <w:style w:type="paragraph" w:styleId="Heading8">
    <w:name w:val="heading 8"/>
    <w:basedOn w:val="Normal"/>
    <w:next w:val="Normal"/>
    <w:link w:val="Heading8Char"/>
    <w:qFormat/>
    <w:rsid w:val="00C44039"/>
    <w:pPr>
      <w:numPr>
        <w:ilvl w:val="7"/>
        <w:numId w:val="1"/>
      </w:numPr>
      <w:spacing w:before="240" w:after="60" w:line="240" w:lineRule="auto"/>
      <w:outlineLvl w:val="7"/>
    </w:pPr>
    <w:rPr>
      <w:rFonts w:ascii="Arial" w:eastAsia="Times New Roman" w:hAnsi="Arial" w:cs="Times New Roman"/>
      <w:i/>
      <w:sz w:val="20"/>
      <w:szCs w:val="20"/>
      <w:lang w:val="en-GB" w:eastAsia="en-US"/>
    </w:rPr>
  </w:style>
  <w:style w:type="paragraph" w:styleId="Heading9">
    <w:name w:val="heading 9"/>
    <w:basedOn w:val="Normal"/>
    <w:next w:val="Normal"/>
    <w:link w:val="Heading9Char"/>
    <w:qFormat/>
    <w:rsid w:val="00C44039"/>
    <w:pPr>
      <w:numPr>
        <w:ilvl w:val="8"/>
        <w:numId w:val="1"/>
      </w:numPr>
      <w:spacing w:before="240" w:after="60" w:line="240" w:lineRule="auto"/>
      <w:outlineLvl w:val="8"/>
    </w:pPr>
    <w:rPr>
      <w:rFonts w:ascii="Arial" w:eastAsia="Times New Roman" w:hAnsi="Arial" w:cs="Times New Roman"/>
      <w:b/>
      <w:i/>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ED0"/>
    <w:pPr>
      <w:ind w:left="720"/>
      <w:contextualSpacing/>
    </w:pPr>
  </w:style>
  <w:style w:type="paragraph" w:styleId="BalloonText">
    <w:name w:val="Balloon Text"/>
    <w:basedOn w:val="Normal"/>
    <w:link w:val="BalloonTextChar"/>
    <w:uiPriority w:val="99"/>
    <w:semiHidden/>
    <w:unhideWhenUsed/>
    <w:rsid w:val="008B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8"/>
    <w:rPr>
      <w:rFonts w:ascii="Tahoma" w:hAnsi="Tahoma" w:cs="Tahoma"/>
      <w:sz w:val="16"/>
      <w:szCs w:val="16"/>
    </w:rPr>
  </w:style>
  <w:style w:type="paragraph" w:styleId="NoSpacing">
    <w:name w:val="No Spacing"/>
    <w:uiPriority w:val="1"/>
    <w:qFormat/>
    <w:rsid w:val="003163C3"/>
    <w:pPr>
      <w:spacing w:after="0" w:line="240" w:lineRule="auto"/>
    </w:pPr>
  </w:style>
  <w:style w:type="paragraph" w:styleId="HTMLPreformatted">
    <w:name w:val="HTML Preformatted"/>
    <w:basedOn w:val="Normal"/>
    <w:link w:val="HTMLPreformattedChar"/>
    <w:uiPriority w:val="99"/>
    <w:semiHidden/>
    <w:unhideWhenUsed/>
    <w:rsid w:val="00C5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2ED"/>
    <w:rPr>
      <w:rFonts w:ascii="Courier New" w:eastAsia="Times New Roman" w:hAnsi="Courier New" w:cs="Courier New"/>
      <w:sz w:val="20"/>
      <w:szCs w:val="20"/>
    </w:rPr>
  </w:style>
  <w:style w:type="paragraph" w:styleId="Header">
    <w:name w:val="header"/>
    <w:basedOn w:val="Normal"/>
    <w:link w:val="HeaderChar"/>
    <w:unhideWhenUsed/>
    <w:rsid w:val="00B60984"/>
    <w:pPr>
      <w:tabs>
        <w:tab w:val="center" w:pos="4680"/>
        <w:tab w:val="right" w:pos="9360"/>
      </w:tabs>
      <w:spacing w:after="0" w:line="240" w:lineRule="auto"/>
    </w:pPr>
  </w:style>
  <w:style w:type="character" w:customStyle="1" w:styleId="HeaderChar">
    <w:name w:val="Header Char"/>
    <w:basedOn w:val="DefaultParagraphFont"/>
    <w:link w:val="Header"/>
    <w:rsid w:val="00B60984"/>
  </w:style>
  <w:style w:type="paragraph" w:styleId="Footer">
    <w:name w:val="footer"/>
    <w:basedOn w:val="Normal"/>
    <w:link w:val="FooterChar"/>
    <w:uiPriority w:val="99"/>
    <w:unhideWhenUsed/>
    <w:rsid w:val="00B6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84"/>
  </w:style>
  <w:style w:type="character" w:customStyle="1" w:styleId="Heading1Char">
    <w:name w:val="Heading 1 Char"/>
    <w:basedOn w:val="DefaultParagraphFont"/>
    <w:link w:val="Heading1"/>
    <w:rsid w:val="00C44039"/>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C44039"/>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rsid w:val="00C44039"/>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C44039"/>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C44039"/>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C44039"/>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C44039"/>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C44039"/>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C44039"/>
    <w:rPr>
      <w:rFonts w:ascii="Arial" w:eastAsia="Times New Roman" w:hAnsi="Arial" w:cs="Times New Roman"/>
      <w:b/>
      <w:i/>
      <w:sz w:val="18"/>
      <w:szCs w:val="20"/>
      <w:lang w:val="en-GB" w:eastAsia="en-US"/>
    </w:rPr>
  </w:style>
  <w:style w:type="paragraph" w:customStyle="1" w:styleId="guide">
    <w:name w:val="guide"/>
    <w:basedOn w:val="Normal"/>
    <w:rsid w:val="00C44039"/>
    <w:pPr>
      <w:spacing w:after="0" w:line="240" w:lineRule="auto"/>
    </w:pPr>
    <w:rPr>
      <w:rFonts w:ascii="Times New Roman" w:eastAsia="Times New Roman" w:hAnsi="Times New Roman" w:cs="Times New Roman"/>
      <w:i/>
      <w:sz w:val="20"/>
      <w:szCs w:val="20"/>
      <w:lang w:val="en-GB" w:eastAsia="en-US"/>
    </w:rPr>
  </w:style>
  <w:style w:type="paragraph" w:styleId="Caption">
    <w:name w:val="caption"/>
    <w:basedOn w:val="Normal"/>
    <w:next w:val="Normal"/>
    <w:qFormat/>
    <w:rsid w:val="00D52CE4"/>
    <w:pPr>
      <w:spacing w:after="0" w:line="240" w:lineRule="auto"/>
      <w:jc w:val="center"/>
    </w:pPr>
    <w:rPr>
      <w:rFonts w:ascii="XDPrime" w:eastAsia="Times New Roman" w:hAnsi="XDPrime" w:cs="Times New Roman"/>
      <w:b/>
      <w:bCs/>
      <w:sz w:val="20"/>
      <w:szCs w:val="20"/>
      <w:lang w:val="pt-BR" w:eastAsia="en-US"/>
    </w:rPr>
  </w:style>
  <w:style w:type="paragraph" w:styleId="Title">
    <w:name w:val="Title"/>
    <w:basedOn w:val="Normal"/>
    <w:link w:val="TitleChar"/>
    <w:qFormat/>
    <w:rsid w:val="00C44039"/>
    <w:pPr>
      <w:spacing w:before="240" w:after="60" w:line="240" w:lineRule="auto"/>
      <w:jc w:val="center"/>
    </w:pPr>
    <w:rPr>
      <w:rFonts w:ascii="Arial" w:eastAsia="Times New Roman" w:hAnsi="Arial" w:cs="Times New Roman"/>
      <w:b/>
      <w:kern w:val="28"/>
      <w:sz w:val="32"/>
      <w:szCs w:val="20"/>
      <w:lang w:val="en-GB" w:eastAsia="en-US"/>
    </w:rPr>
  </w:style>
  <w:style w:type="character" w:customStyle="1" w:styleId="TitleChar">
    <w:name w:val="Title Char"/>
    <w:basedOn w:val="DefaultParagraphFont"/>
    <w:link w:val="Title"/>
    <w:rsid w:val="00C44039"/>
    <w:rPr>
      <w:rFonts w:ascii="Arial" w:eastAsia="Times New Roman" w:hAnsi="Arial" w:cs="Times New Roman"/>
      <w:b/>
      <w:kern w:val="28"/>
      <w:sz w:val="32"/>
      <w:szCs w:val="20"/>
      <w:lang w:val="en-GB" w:eastAsia="en-US"/>
    </w:rPr>
  </w:style>
  <w:style w:type="paragraph" w:customStyle="1" w:styleId="SubTitle">
    <w:name w:val="Sub Title"/>
    <w:basedOn w:val="Title"/>
    <w:rsid w:val="00C44039"/>
  </w:style>
  <w:style w:type="paragraph" w:styleId="TOC1">
    <w:name w:val="toc 1"/>
    <w:basedOn w:val="Normal"/>
    <w:next w:val="Normal"/>
    <w:autoRedefine/>
    <w:uiPriority w:val="39"/>
    <w:rsid w:val="00C44039"/>
    <w:pPr>
      <w:spacing w:after="0" w:line="240" w:lineRule="auto"/>
    </w:pPr>
    <w:rPr>
      <w:rFonts w:ascii="Times New Roman" w:eastAsia="Times New Roman" w:hAnsi="Times New Roman" w:cs="Times New Roman"/>
      <w:sz w:val="20"/>
      <w:szCs w:val="20"/>
      <w:lang w:val="en-GB" w:eastAsia="en-US"/>
    </w:rPr>
  </w:style>
  <w:style w:type="paragraph" w:styleId="TOC4">
    <w:name w:val="toc 4"/>
    <w:basedOn w:val="Normal"/>
    <w:next w:val="Normal"/>
    <w:autoRedefine/>
    <w:semiHidden/>
    <w:rsid w:val="00C44039"/>
    <w:pPr>
      <w:spacing w:after="0" w:line="240" w:lineRule="auto"/>
      <w:ind w:left="600"/>
    </w:pPr>
    <w:rPr>
      <w:rFonts w:ascii="Times New Roman" w:eastAsia="Times New Roman" w:hAnsi="Times New Roman" w:cs="Times New Roman"/>
      <w:sz w:val="20"/>
      <w:szCs w:val="20"/>
      <w:lang w:val="en-GB" w:eastAsia="en-US"/>
    </w:rPr>
  </w:style>
  <w:style w:type="paragraph" w:styleId="TOC2">
    <w:name w:val="toc 2"/>
    <w:basedOn w:val="Normal"/>
    <w:next w:val="Normal"/>
    <w:autoRedefine/>
    <w:uiPriority w:val="39"/>
    <w:rsid w:val="00C44039"/>
    <w:pPr>
      <w:spacing w:after="0" w:line="240" w:lineRule="auto"/>
      <w:ind w:left="200"/>
    </w:pPr>
    <w:rPr>
      <w:rFonts w:ascii="Times New Roman" w:eastAsia="Times New Roman" w:hAnsi="Times New Roman" w:cs="Times New Roman"/>
      <w:sz w:val="20"/>
      <w:szCs w:val="20"/>
      <w:lang w:val="en-GB" w:eastAsia="en-US"/>
    </w:rPr>
  </w:style>
  <w:style w:type="paragraph" w:styleId="TOC3">
    <w:name w:val="toc 3"/>
    <w:basedOn w:val="Normal"/>
    <w:next w:val="Normal"/>
    <w:autoRedefine/>
    <w:uiPriority w:val="39"/>
    <w:rsid w:val="00C44039"/>
    <w:pPr>
      <w:spacing w:after="0" w:line="240" w:lineRule="auto"/>
      <w:ind w:left="400"/>
    </w:pPr>
    <w:rPr>
      <w:rFonts w:ascii="Times New Roman" w:eastAsia="Times New Roman" w:hAnsi="Times New Roman" w:cs="Times New Roman"/>
      <w:sz w:val="20"/>
      <w:szCs w:val="20"/>
      <w:lang w:val="en-GB" w:eastAsia="en-US"/>
    </w:rPr>
  </w:style>
  <w:style w:type="paragraph" w:styleId="BodyTextIndent">
    <w:name w:val="Body Text Indent"/>
    <w:basedOn w:val="Normal"/>
    <w:link w:val="BodyTextIndentChar"/>
    <w:rsid w:val="00583AF9"/>
    <w:pPr>
      <w:spacing w:after="0" w:line="240" w:lineRule="auto"/>
      <w:ind w:left="1560" w:hanging="1560"/>
    </w:pPr>
    <w:rPr>
      <w:rFonts w:ascii="Times New Roman" w:eastAsia="SimSun" w:hAnsi="Times New Roman" w:cs="Times New Roman"/>
      <w:sz w:val="20"/>
      <w:szCs w:val="20"/>
      <w:lang w:val="en-US" w:eastAsia="zh-CN"/>
    </w:rPr>
  </w:style>
  <w:style w:type="character" w:customStyle="1" w:styleId="BodyTextIndentChar">
    <w:name w:val="Body Text Indent Char"/>
    <w:basedOn w:val="DefaultParagraphFont"/>
    <w:link w:val="BodyTextIndent"/>
    <w:rsid w:val="00583AF9"/>
    <w:rPr>
      <w:rFonts w:ascii="Times New Roman" w:eastAsia="SimSun" w:hAnsi="Times New Roman" w:cs="Times New Roman"/>
      <w:sz w:val="20"/>
      <w:szCs w:val="20"/>
      <w:lang w:val="en-US" w:eastAsia="zh-CN"/>
    </w:rPr>
  </w:style>
  <w:style w:type="paragraph" w:styleId="NormalWeb">
    <w:name w:val="Normal (Web)"/>
    <w:basedOn w:val="Normal"/>
    <w:uiPriority w:val="99"/>
    <w:semiHidden/>
    <w:unhideWhenUsed/>
    <w:rsid w:val="00C4794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Light">
    <w:name w:val="Grid Table Light"/>
    <w:basedOn w:val="TableNormal"/>
    <w:uiPriority w:val="40"/>
    <w:rsid w:val="00FE40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14EED"/>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314EED"/>
    <w:rPr>
      <w:color w:val="0000FF" w:themeColor="hyperlink"/>
      <w:u w:val="single"/>
    </w:rPr>
  </w:style>
  <w:style w:type="paragraph" w:styleId="TableofFigures">
    <w:name w:val="table of figures"/>
    <w:basedOn w:val="Normal"/>
    <w:next w:val="Normal"/>
    <w:uiPriority w:val="99"/>
    <w:unhideWhenUsed/>
    <w:rsid w:val="0016268F"/>
    <w:pPr>
      <w:tabs>
        <w:tab w:val="left" w:pos="1418"/>
        <w:tab w:val="left" w:leader="dot" w:pos="7371"/>
        <w:tab w:val="right" w:pos="7938"/>
      </w:tabs>
      <w:spacing w:after="0" w:line="360" w:lineRule="auto"/>
    </w:pPr>
    <w:rPr>
      <w:rFonts w:ascii="XDPrime" w:hAnsi="XDPrim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1813">
      <w:bodyDiv w:val="1"/>
      <w:marLeft w:val="0"/>
      <w:marRight w:val="0"/>
      <w:marTop w:val="0"/>
      <w:marBottom w:val="0"/>
      <w:divBdr>
        <w:top w:val="none" w:sz="0" w:space="0" w:color="auto"/>
        <w:left w:val="none" w:sz="0" w:space="0" w:color="auto"/>
        <w:bottom w:val="none" w:sz="0" w:space="0" w:color="auto"/>
        <w:right w:val="none" w:sz="0" w:space="0" w:color="auto"/>
      </w:divBdr>
      <w:divsChild>
        <w:div w:id="606162866">
          <w:marLeft w:val="979"/>
          <w:marRight w:val="0"/>
          <w:marTop w:val="65"/>
          <w:marBottom w:val="0"/>
          <w:divBdr>
            <w:top w:val="none" w:sz="0" w:space="0" w:color="auto"/>
            <w:left w:val="none" w:sz="0" w:space="0" w:color="auto"/>
            <w:bottom w:val="none" w:sz="0" w:space="0" w:color="auto"/>
            <w:right w:val="none" w:sz="0" w:space="0" w:color="auto"/>
          </w:divBdr>
        </w:div>
        <w:div w:id="1440443205">
          <w:marLeft w:val="576"/>
          <w:marRight w:val="0"/>
          <w:marTop w:val="80"/>
          <w:marBottom w:val="0"/>
          <w:divBdr>
            <w:top w:val="none" w:sz="0" w:space="0" w:color="auto"/>
            <w:left w:val="none" w:sz="0" w:space="0" w:color="auto"/>
            <w:bottom w:val="none" w:sz="0" w:space="0" w:color="auto"/>
            <w:right w:val="none" w:sz="0" w:space="0" w:color="auto"/>
          </w:divBdr>
        </w:div>
        <w:div w:id="1791049114">
          <w:marLeft w:val="979"/>
          <w:marRight w:val="0"/>
          <w:marTop w:val="65"/>
          <w:marBottom w:val="0"/>
          <w:divBdr>
            <w:top w:val="none" w:sz="0" w:space="0" w:color="auto"/>
            <w:left w:val="none" w:sz="0" w:space="0" w:color="auto"/>
            <w:bottom w:val="none" w:sz="0" w:space="0" w:color="auto"/>
            <w:right w:val="none" w:sz="0" w:space="0" w:color="auto"/>
          </w:divBdr>
        </w:div>
        <w:div w:id="1929191072">
          <w:marLeft w:val="576"/>
          <w:marRight w:val="0"/>
          <w:marTop w:val="80"/>
          <w:marBottom w:val="0"/>
          <w:divBdr>
            <w:top w:val="none" w:sz="0" w:space="0" w:color="auto"/>
            <w:left w:val="none" w:sz="0" w:space="0" w:color="auto"/>
            <w:bottom w:val="none" w:sz="0" w:space="0" w:color="auto"/>
            <w:right w:val="none" w:sz="0" w:space="0" w:color="auto"/>
          </w:divBdr>
        </w:div>
        <w:div w:id="1954549935">
          <w:marLeft w:val="979"/>
          <w:marRight w:val="0"/>
          <w:marTop w:val="65"/>
          <w:marBottom w:val="0"/>
          <w:divBdr>
            <w:top w:val="none" w:sz="0" w:space="0" w:color="auto"/>
            <w:left w:val="none" w:sz="0" w:space="0" w:color="auto"/>
            <w:bottom w:val="none" w:sz="0" w:space="0" w:color="auto"/>
            <w:right w:val="none" w:sz="0" w:space="0" w:color="auto"/>
          </w:divBdr>
        </w:div>
      </w:divsChild>
    </w:div>
    <w:div w:id="732309365">
      <w:bodyDiv w:val="1"/>
      <w:marLeft w:val="0"/>
      <w:marRight w:val="0"/>
      <w:marTop w:val="0"/>
      <w:marBottom w:val="0"/>
      <w:divBdr>
        <w:top w:val="none" w:sz="0" w:space="0" w:color="auto"/>
        <w:left w:val="none" w:sz="0" w:space="0" w:color="auto"/>
        <w:bottom w:val="none" w:sz="0" w:space="0" w:color="auto"/>
        <w:right w:val="none" w:sz="0" w:space="0" w:color="auto"/>
      </w:divBdr>
    </w:div>
    <w:div w:id="1045369032">
      <w:bodyDiv w:val="1"/>
      <w:marLeft w:val="0"/>
      <w:marRight w:val="0"/>
      <w:marTop w:val="0"/>
      <w:marBottom w:val="0"/>
      <w:divBdr>
        <w:top w:val="none" w:sz="0" w:space="0" w:color="auto"/>
        <w:left w:val="none" w:sz="0" w:space="0" w:color="auto"/>
        <w:bottom w:val="none" w:sz="0" w:space="0" w:color="auto"/>
        <w:right w:val="none" w:sz="0" w:space="0" w:color="auto"/>
      </w:divBdr>
    </w:div>
    <w:div w:id="1054160234">
      <w:bodyDiv w:val="1"/>
      <w:marLeft w:val="0"/>
      <w:marRight w:val="0"/>
      <w:marTop w:val="0"/>
      <w:marBottom w:val="0"/>
      <w:divBdr>
        <w:top w:val="none" w:sz="0" w:space="0" w:color="auto"/>
        <w:left w:val="none" w:sz="0" w:space="0" w:color="auto"/>
        <w:bottom w:val="none" w:sz="0" w:space="0" w:color="auto"/>
        <w:right w:val="none" w:sz="0" w:space="0" w:color="auto"/>
      </w:divBdr>
    </w:div>
    <w:div w:id="1369448096">
      <w:bodyDiv w:val="1"/>
      <w:marLeft w:val="0"/>
      <w:marRight w:val="0"/>
      <w:marTop w:val="0"/>
      <w:marBottom w:val="0"/>
      <w:divBdr>
        <w:top w:val="none" w:sz="0" w:space="0" w:color="auto"/>
        <w:left w:val="none" w:sz="0" w:space="0" w:color="auto"/>
        <w:bottom w:val="none" w:sz="0" w:space="0" w:color="auto"/>
        <w:right w:val="none" w:sz="0" w:space="0" w:color="auto"/>
      </w:divBdr>
    </w:div>
    <w:div w:id="1530604296">
      <w:bodyDiv w:val="1"/>
      <w:marLeft w:val="0"/>
      <w:marRight w:val="0"/>
      <w:marTop w:val="0"/>
      <w:marBottom w:val="0"/>
      <w:divBdr>
        <w:top w:val="none" w:sz="0" w:space="0" w:color="auto"/>
        <w:left w:val="none" w:sz="0" w:space="0" w:color="auto"/>
        <w:bottom w:val="none" w:sz="0" w:space="0" w:color="auto"/>
        <w:right w:val="none" w:sz="0" w:space="0" w:color="auto"/>
      </w:divBdr>
      <w:divsChild>
        <w:div w:id="63534047">
          <w:marLeft w:val="-108"/>
          <w:marRight w:val="0"/>
          <w:marTop w:val="0"/>
          <w:marBottom w:val="0"/>
          <w:divBdr>
            <w:top w:val="none" w:sz="0" w:space="0" w:color="auto"/>
            <w:left w:val="none" w:sz="0" w:space="0" w:color="auto"/>
            <w:bottom w:val="none" w:sz="0" w:space="0" w:color="auto"/>
            <w:right w:val="none" w:sz="0" w:space="0" w:color="auto"/>
          </w:divBdr>
        </w:div>
      </w:divsChild>
    </w:div>
    <w:div w:id="1768191718">
      <w:bodyDiv w:val="1"/>
      <w:marLeft w:val="0"/>
      <w:marRight w:val="0"/>
      <w:marTop w:val="0"/>
      <w:marBottom w:val="0"/>
      <w:divBdr>
        <w:top w:val="none" w:sz="0" w:space="0" w:color="auto"/>
        <w:left w:val="none" w:sz="0" w:space="0" w:color="auto"/>
        <w:bottom w:val="none" w:sz="0" w:space="0" w:color="auto"/>
        <w:right w:val="none" w:sz="0" w:space="0" w:color="auto"/>
      </w:divBdr>
    </w:div>
    <w:div w:id="182177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docs.live.net/7e77a077efac2cd4/Documents/DPPL%20SILOKA.docx"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gir\AppData\Roaming\Microsoft\Templates\MODUL%20KULIA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Luh Made Yulyantari | Rekayasa Perangkat Lunak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EB78C-A6C8-4400-8A9B-CA674BEBE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 KULIAH.dotx</Template>
  <TotalTime>9</TotalTime>
  <Pages>50</Pages>
  <Words>8049</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bagir</dc:creator>
  <cp:keywords/>
  <dc:description/>
  <cp:lastModifiedBy>Sandatya Widhiyanti</cp:lastModifiedBy>
  <cp:revision>9</cp:revision>
  <cp:lastPrinted>2024-02-11T03:46:00Z</cp:lastPrinted>
  <dcterms:created xsi:type="dcterms:W3CDTF">2024-01-02T12:04:00Z</dcterms:created>
  <dcterms:modified xsi:type="dcterms:W3CDTF">2024-02-11T05:12:00Z</dcterms:modified>
</cp:coreProperties>
</file>