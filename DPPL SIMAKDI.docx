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384F4" w14:textId="77777777" w:rsidR="00C44039" w:rsidRPr="00705918" w:rsidRDefault="00C44039" w:rsidP="008C3F88">
      <w:pPr>
        <w:pStyle w:val="Title"/>
        <w:spacing w:before="0" w:after="0"/>
        <w:rPr>
          <w:rFonts w:ascii="XDPrime" w:hAnsi="XDPrime"/>
          <w:lang w:val="fi-FI"/>
        </w:rPr>
      </w:pPr>
      <w:bookmarkStart w:id="0" w:name="_Toc506364382"/>
      <w:bookmarkStart w:id="1" w:name="_Toc58693673"/>
      <w:r w:rsidRPr="00705918">
        <w:rPr>
          <w:rFonts w:ascii="XDPrime" w:hAnsi="XDPrime"/>
          <w:lang w:val="fi-FI"/>
        </w:rPr>
        <w:t>DESKRIPSI PERANCANGAN PERANGKAT LUNAK</w:t>
      </w:r>
    </w:p>
    <w:p w14:paraId="7E405C14" w14:textId="77777777" w:rsidR="00C44039" w:rsidRPr="00705918" w:rsidRDefault="00C44039" w:rsidP="008C3F88">
      <w:pPr>
        <w:pStyle w:val="Title"/>
        <w:spacing w:before="0" w:after="0"/>
        <w:rPr>
          <w:rFonts w:ascii="XDPrime" w:hAnsi="XDPrime"/>
          <w:lang w:val="fi-FI"/>
        </w:rPr>
      </w:pPr>
    </w:p>
    <w:p w14:paraId="3636D617" w14:textId="77777777" w:rsidR="00A848C8" w:rsidRPr="00705918" w:rsidRDefault="00A848C8" w:rsidP="00484F60">
      <w:pPr>
        <w:pStyle w:val="Title"/>
        <w:spacing w:before="0" w:after="0"/>
        <w:jc w:val="left"/>
        <w:rPr>
          <w:rFonts w:ascii="XDPrime" w:hAnsi="XDPrime"/>
          <w:lang w:val="fi-FI"/>
        </w:rPr>
      </w:pPr>
    </w:p>
    <w:p w14:paraId="70C00446" w14:textId="77777777" w:rsidR="00A848C8" w:rsidRPr="00705918" w:rsidRDefault="00A848C8" w:rsidP="008C3F88">
      <w:pPr>
        <w:pStyle w:val="Title"/>
        <w:spacing w:before="0" w:after="0"/>
        <w:rPr>
          <w:rFonts w:ascii="XDPrime" w:hAnsi="XDPrime"/>
          <w:lang w:val="fi-FI"/>
        </w:rPr>
      </w:pPr>
    </w:p>
    <w:p w14:paraId="3E2B5A09" w14:textId="77777777" w:rsidR="00570A69" w:rsidRPr="00705918" w:rsidRDefault="00570A69" w:rsidP="00570A69">
      <w:pPr>
        <w:pStyle w:val="Title"/>
        <w:spacing w:after="0"/>
        <w:rPr>
          <w:rFonts w:ascii="XDPrime" w:hAnsi="XDPrime"/>
          <w:lang w:val="fi-FI"/>
        </w:rPr>
      </w:pPr>
      <w:r w:rsidRPr="00705918">
        <w:rPr>
          <w:rFonts w:ascii="XDPrime" w:hAnsi="XDPrime"/>
          <w:lang w:val="fi-FI"/>
        </w:rPr>
        <w:t>Sistem Informasi Manajemen Keuangan Pribadi</w:t>
      </w:r>
    </w:p>
    <w:p w14:paraId="31B6CAD8" w14:textId="2029DAEC" w:rsidR="00C44039" w:rsidRPr="00705918" w:rsidRDefault="00570A69" w:rsidP="00570A69">
      <w:pPr>
        <w:pStyle w:val="Title"/>
        <w:spacing w:before="0" w:after="0"/>
        <w:rPr>
          <w:rFonts w:ascii="XDPrime" w:hAnsi="XDPrime"/>
          <w:lang w:val="fi-FI"/>
        </w:rPr>
      </w:pPr>
      <w:r w:rsidRPr="00705918">
        <w:rPr>
          <w:rFonts w:ascii="XDPrime" w:hAnsi="XDPrime"/>
          <w:lang w:val="fi-FI"/>
        </w:rPr>
        <w:t>(SIMAKDI)</w:t>
      </w:r>
    </w:p>
    <w:p w14:paraId="4C909E6E" w14:textId="77777777" w:rsidR="00A848C8" w:rsidRPr="00705918" w:rsidRDefault="00A848C8" w:rsidP="008C3F88">
      <w:pPr>
        <w:pStyle w:val="Title"/>
        <w:spacing w:before="0" w:after="0"/>
        <w:rPr>
          <w:rFonts w:ascii="XDPrime" w:hAnsi="XDPrime"/>
          <w:lang w:val="fi-FI"/>
        </w:rPr>
      </w:pPr>
    </w:p>
    <w:p w14:paraId="631AB342" w14:textId="77777777" w:rsidR="00A848C8" w:rsidRPr="00705918" w:rsidRDefault="00A848C8" w:rsidP="008C3F88">
      <w:pPr>
        <w:pStyle w:val="Title"/>
        <w:spacing w:before="0" w:after="0"/>
        <w:rPr>
          <w:rFonts w:ascii="XDPrime" w:hAnsi="XDPrime"/>
          <w:lang w:val="fi-FI"/>
        </w:rPr>
      </w:pPr>
    </w:p>
    <w:p w14:paraId="125BC7E4" w14:textId="77777777" w:rsidR="00C44039" w:rsidRPr="00705918" w:rsidRDefault="00C44039" w:rsidP="008C3F88">
      <w:pPr>
        <w:pStyle w:val="Title"/>
        <w:spacing w:before="0" w:after="0"/>
        <w:rPr>
          <w:rFonts w:ascii="XDPrime" w:hAnsi="XDPrime"/>
          <w:lang w:val="fi-FI"/>
        </w:rPr>
      </w:pPr>
    </w:p>
    <w:p w14:paraId="6610324B" w14:textId="7051E357" w:rsidR="00C44039" w:rsidRPr="00705918" w:rsidRDefault="00484F60" w:rsidP="008C3F88">
      <w:pPr>
        <w:pStyle w:val="SubTitle"/>
        <w:spacing w:before="0" w:after="0"/>
        <w:rPr>
          <w:rFonts w:ascii="XDPrime" w:hAnsi="XDPrime"/>
          <w:b w:val="0"/>
          <w:sz w:val="28"/>
          <w:lang w:val="fi-FI"/>
        </w:rPr>
      </w:pPr>
      <w:r w:rsidRPr="00705918">
        <w:rPr>
          <w:rFonts w:ascii="XDPrime" w:hAnsi="XDPrime"/>
          <w:b w:val="0"/>
          <w:sz w:val="28"/>
          <w:lang w:val="fi-FI"/>
        </w:rPr>
        <w:t>U</w:t>
      </w:r>
      <w:r w:rsidR="00C44039" w:rsidRPr="00705918">
        <w:rPr>
          <w:rFonts w:ascii="XDPrime" w:hAnsi="XDPrime"/>
          <w:b w:val="0"/>
          <w:sz w:val="28"/>
          <w:lang w:val="fi-FI"/>
        </w:rPr>
        <w:t xml:space="preserve">ntuk: </w:t>
      </w:r>
    </w:p>
    <w:p w14:paraId="6F3733FE" w14:textId="2BE927A0" w:rsidR="00C44039" w:rsidRPr="00705918" w:rsidRDefault="008A2508" w:rsidP="008C3F88">
      <w:pPr>
        <w:pStyle w:val="SubTitle"/>
        <w:spacing w:before="0" w:after="0"/>
        <w:rPr>
          <w:rFonts w:ascii="XDPrime" w:hAnsi="XDPrime"/>
          <w:b w:val="0"/>
          <w:sz w:val="28"/>
          <w:lang w:val="fi-FI"/>
        </w:rPr>
      </w:pPr>
      <w:r w:rsidRPr="00705918">
        <w:rPr>
          <w:rFonts w:ascii="XDPrime" w:hAnsi="XDPrime"/>
          <w:b w:val="0"/>
          <w:sz w:val="28"/>
          <w:lang w:val="fi-FI"/>
        </w:rPr>
        <w:t>Mata Kuliah Rekayasa Perangkat Lunak</w:t>
      </w:r>
    </w:p>
    <w:p w14:paraId="33D29275" w14:textId="77777777" w:rsidR="00C44039" w:rsidRPr="00705918" w:rsidRDefault="00C44039" w:rsidP="008C3F88">
      <w:pPr>
        <w:pStyle w:val="SubTitle"/>
        <w:spacing w:before="0" w:after="0"/>
        <w:rPr>
          <w:rFonts w:ascii="XDPrime" w:hAnsi="XDPrime"/>
          <w:b w:val="0"/>
          <w:sz w:val="28"/>
          <w:lang w:val="sv-SE"/>
        </w:rPr>
      </w:pPr>
    </w:p>
    <w:p w14:paraId="526B69BD" w14:textId="77777777" w:rsidR="00484F60" w:rsidRPr="00705918" w:rsidRDefault="00484F60" w:rsidP="008C3F88">
      <w:pPr>
        <w:pStyle w:val="SubTitle"/>
        <w:spacing w:before="0" w:after="0"/>
        <w:rPr>
          <w:rFonts w:ascii="XDPrime" w:hAnsi="XDPrime"/>
          <w:b w:val="0"/>
          <w:sz w:val="28"/>
          <w:lang w:val="sv-SE"/>
        </w:rPr>
      </w:pPr>
    </w:p>
    <w:p w14:paraId="57229149" w14:textId="77777777" w:rsidR="00484F60" w:rsidRPr="00705918" w:rsidRDefault="00484F60" w:rsidP="00484F60">
      <w:pPr>
        <w:pStyle w:val="Title"/>
        <w:spacing w:after="0"/>
        <w:rPr>
          <w:rFonts w:ascii="XDPrime" w:hAnsi="XDPrime"/>
          <w:b w:val="0"/>
          <w:sz w:val="28"/>
          <w:lang w:val="sv-SE"/>
        </w:rPr>
      </w:pPr>
      <w:r w:rsidRPr="00705918">
        <w:rPr>
          <w:rFonts w:ascii="XDPrime" w:hAnsi="XDPrime"/>
          <w:b w:val="0"/>
          <w:sz w:val="28"/>
          <w:lang w:val="sv-SE"/>
        </w:rPr>
        <w:t>Dipersiapkan oleh:</w:t>
      </w:r>
    </w:p>
    <w:p w14:paraId="114A513D" w14:textId="77777777" w:rsidR="00570A69" w:rsidRPr="00705918" w:rsidRDefault="00570A69" w:rsidP="0051706B">
      <w:pPr>
        <w:pStyle w:val="Title"/>
        <w:numPr>
          <w:ilvl w:val="0"/>
          <w:numId w:val="10"/>
        </w:numPr>
        <w:spacing w:after="0"/>
        <w:rPr>
          <w:rFonts w:ascii="XDPrime" w:hAnsi="XDPrime"/>
          <w:b w:val="0"/>
          <w:sz w:val="28"/>
          <w:lang w:val="sv-SE"/>
        </w:rPr>
      </w:pPr>
      <w:r w:rsidRPr="00705918">
        <w:rPr>
          <w:rFonts w:ascii="XDPrime" w:hAnsi="XDPrime"/>
          <w:b w:val="0"/>
          <w:sz w:val="28"/>
          <w:lang w:val="sv-SE"/>
        </w:rPr>
        <w:t>Ni Nyoman Ayu Puspitawati (2201010074)</w:t>
      </w:r>
    </w:p>
    <w:p w14:paraId="6B1B41C9" w14:textId="77777777" w:rsidR="00570A69" w:rsidRPr="00705918" w:rsidRDefault="00570A69" w:rsidP="0051706B">
      <w:pPr>
        <w:pStyle w:val="Title"/>
        <w:numPr>
          <w:ilvl w:val="0"/>
          <w:numId w:val="10"/>
        </w:numPr>
        <w:spacing w:after="0"/>
        <w:rPr>
          <w:rFonts w:ascii="XDPrime" w:hAnsi="XDPrime"/>
          <w:b w:val="0"/>
          <w:sz w:val="28"/>
          <w:lang w:val="sv-SE"/>
        </w:rPr>
      </w:pPr>
      <w:r w:rsidRPr="00705918">
        <w:rPr>
          <w:rFonts w:ascii="XDPrime" w:hAnsi="XDPrime"/>
          <w:b w:val="0"/>
          <w:sz w:val="28"/>
          <w:lang w:val="sv-SE"/>
        </w:rPr>
        <w:t xml:space="preserve"> Ni Komang Feby Trinita (2201010005)</w:t>
      </w:r>
    </w:p>
    <w:p w14:paraId="0FB7B7CE" w14:textId="77777777" w:rsidR="00570A69" w:rsidRPr="00705918" w:rsidRDefault="00570A69" w:rsidP="0051706B">
      <w:pPr>
        <w:pStyle w:val="Title"/>
        <w:numPr>
          <w:ilvl w:val="0"/>
          <w:numId w:val="10"/>
        </w:numPr>
        <w:spacing w:after="0"/>
        <w:rPr>
          <w:rFonts w:ascii="XDPrime" w:hAnsi="XDPrime"/>
          <w:b w:val="0"/>
          <w:sz w:val="28"/>
          <w:lang w:val="sv-SE"/>
        </w:rPr>
      </w:pPr>
      <w:r w:rsidRPr="00705918">
        <w:rPr>
          <w:rFonts w:ascii="XDPrime" w:hAnsi="XDPrime"/>
          <w:b w:val="0"/>
          <w:sz w:val="28"/>
          <w:lang w:val="sv-SE"/>
        </w:rPr>
        <w:t>I Made Putra Sedana  (2201010050)</w:t>
      </w:r>
    </w:p>
    <w:p w14:paraId="16131003" w14:textId="77777777" w:rsidR="00570A69" w:rsidRPr="00705918" w:rsidRDefault="00570A69" w:rsidP="0051706B">
      <w:pPr>
        <w:pStyle w:val="Title"/>
        <w:numPr>
          <w:ilvl w:val="0"/>
          <w:numId w:val="10"/>
        </w:numPr>
        <w:spacing w:after="0"/>
        <w:rPr>
          <w:rFonts w:ascii="XDPrime" w:hAnsi="XDPrime"/>
          <w:b w:val="0"/>
          <w:sz w:val="28"/>
          <w:lang w:val="sv-SE"/>
        </w:rPr>
      </w:pPr>
      <w:r w:rsidRPr="00705918">
        <w:rPr>
          <w:rFonts w:ascii="XDPrime" w:hAnsi="XDPrime"/>
          <w:b w:val="0"/>
          <w:sz w:val="28"/>
          <w:lang w:val="sv-SE"/>
        </w:rPr>
        <w:t>Sisfister Darmina (2201010087)</w:t>
      </w:r>
    </w:p>
    <w:p w14:paraId="38DAFEB7" w14:textId="4804F754" w:rsidR="00A848C8" w:rsidRPr="00705918" w:rsidRDefault="00570A69" w:rsidP="00724D47">
      <w:pPr>
        <w:pStyle w:val="Title"/>
        <w:numPr>
          <w:ilvl w:val="0"/>
          <w:numId w:val="10"/>
        </w:numPr>
        <w:spacing w:after="0"/>
        <w:rPr>
          <w:rFonts w:ascii="XDPrime" w:hAnsi="XDPrime"/>
          <w:b w:val="0"/>
          <w:sz w:val="28"/>
          <w:lang w:val="sv-SE"/>
        </w:rPr>
      </w:pPr>
      <w:r w:rsidRPr="00705918">
        <w:rPr>
          <w:rFonts w:ascii="XDPrime" w:hAnsi="XDPrime"/>
          <w:b w:val="0"/>
          <w:sz w:val="28"/>
          <w:lang w:val="sv-SE"/>
        </w:rPr>
        <w:t>Afisal Ainul Iksan (2201010065)</w:t>
      </w:r>
    </w:p>
    <w:p w14:paraId="446A9370" w14:textId="77777777" w:rsidR="00A848C8" w:rsidRPr="00705918" w:rsidRDefault="00A848C8" w:rsidP="008C3F88">
      <w:pPr>
        <w:pStyle w:val="Title"/>
        <w:spacing w:before="0" w:after="0"/>
        <w:rPr>
          <w:rFonts w:ascii="XDPrime" w:hAnsi="XDPrime"/>
          <w:lang w:val="sv-SE"/>
        </w:rPr>
      </w:pPr>
    </w:p>
    <w:p w14:paraId="6E648EDE" w14:textId="77777777" w:rsidR="00A848C8" w:rsidRPr="00705918" w:rsidRDefault="00A848C8" w:rsidP="00484F60">
      <w:pPr>
        <w:pStyle w:val="Title"/>
        <w:spacing w:before="0" w:after="0"/>
        <w:jc w:val="left"/>
        <w:rPr>
          <w:rFonts w:ascii="XDPrime" w:hAnsi="XDPrime"/>
          <w:lang w:val="sv-SE"/>
        </w:rPr>
      </w:pPr>
    </w:p>
    <w:p w14:paraId="38F136F7" w14:textId="77777777" w:rsidR="00724D47" w:rsidRPr="00705918" w:rsidRDefault="00724D47" w:rsidP="00484F60">
      <w:pPr>
        <w:pStyle w:val="Title"/>
        <w:spacing w:before="0" w:after="0"/>
        <w:jc w:val="left"/>
        <w:rPr>
          <w:rFonts w:ascii="XDPrime" w:hAnsi="XDPrime"/>
          <w:lang w:val="sv-SE"/>
        </w:rPr>
      </w:pPr>
    </w:p>
    <w:p w14:paraId="6CF7F88B" w14:textId="77777777" w:rsidR="00484F60" w:rsidRPr="00705918" w:rsidRDefault="00484F60" w:rsidP="00484F60">
      <w:pPr>
        <w:pStyle w:val="Title"/>
        <w:spacing w:before="0" w:after="0"/>
        <w:jc w:val="left"/>
        <w:rPr>
          <w:rFonts w:ascii="XDPrime" w:hAnsi="XDPrime"/>
          <w:lang w:val="sv-SE"/>
        </w:rPr>
      </w:pPr>
    </w:p>
    <w:p w14:paraId="686E086C" w14:textId="12379FF6" w:rsidR="00484F60" w:rsidRPr="00705918" w:rsidRDefault="00484F60" w:rsidP="00484F60">
      <w:pPr>
        <w:pStyle w:val="SubTitle"/>
        <w:spacing w:before="0" w:after="0"/>
        <w:rPr>
          <w:rFonts w:ascii="XDPrime" w:hAnsi="XDPrime"/>
          <w:b w:val="0"/>
          <w:sz w:val="28"/>
          <w:lang w:val="sv-SE"/>
        </w:rPr>
      </w:pPr>
      <w:r w:rsidRPr="00705918">
        <w:rPr>
          <w:rFonts w:ascii="XDPrime" w:hAnsi="XDPrime"/>
          <w:b w:val="0"/>
          <w:sz w:val="28"/>
          <w:lang w:val="sv-SE"/>
        </w:rPr>
        <w:t xml:space="preserve">Program Studi Sistem Informasi </w:t>
      </w:r>
    </w:p>
    <w:p w14:paraId="6046103E" w14:textId="77777777" w:rsidR="00484F60" w:rsidRPr="00705918" w:rsidRDefault="00484F60" w:rsidP="00484F60">
      <w:pPr>
        <w:pStyle w:val="SubTitle"/>
        <w:spacing w:before="0" w:after="0"/>
        <w:rPr>
          <w:rFonts w:ascii="XDPrime" w:hAnsi="XDPrime"/>
          <w:b w:val="0"/>
          <w:sz w:val="28"/>
          <w:lang w:val="sv-SE"/>
        </w:rPr>
      </w:pPr>
      <w:r w:rsidRPr="00705918">
        <w:rPr>
          <w:rFonts w:ascii="XDPrime" w:hAnsi="XDPrime"/>
          <w:b w:val="0"/>
          <w:sz w:val="28"/>
          <w:lang w:val="sv-SE"/>
        </w:rPr>
        <w:t>Universitas</w:t>
      </w:r>
      <w:r w:rsidRPr="00705918">
        <w:rPr>
          <w:rFonts w:ascii="Calibri" w:hAnsi="Calibri" w:cs="Calibri"/>
          <w:b w:val="0"/>
          <w:sz w:val="28"/>
          <w:lang w:val="sv-SE"/>
        </w:rPr>
        <w:t> </w:t>
      </w:r>
      <w:r w:rsidRPr="00705918">
        <w:rPr>
          <w:rFonts w:ascii="XDPrime" w:hAnsi="XDPrime"/>
          <w:b w:val="0"/>
          <w:sz w:val="28"/>
          <w:lang w:val="sv-SE"/>
        </w:rPr>
        <w:t>Primakara</w:t>
      </w:r>
    </w:p>
    <w:p w14:paraId="01187A09" w14:textId="7AEA01C5" w:rsidR="00C44039" w:rsidRPr="00705918" w:rsidRDefault="00484F60" w:rsidP="00484F60">
      <w:pPr>
        <w:pStyle w:val="SubTitle"/>
        <w:spacing w:before="0" w:after="0"/>
        <w:rPr>
          <w:rFonts w:ascii="XDPrime" w:hAnsi="XDPrime"/>
          <w:b w:val="0"/>
          <w:sz w:val="28"/>
          <w:lang w:val="sv-SE"/>
        </w:rPr>
      </w:pPr>
      <w:r w:rsidRPr="00705918">
        <w:rPr>
          <w:rFonts w:ascii="XDPrime" w:hAnsi="XDPrime"/>
          <w:b w:val="0"/>
          <w:sz w:val="28"/>
          <w:lang w:val="sv-SE"/>
        </w:rPr>
        <w:t>2023</w:t>
      </w:r>
    </w:p>
    <w:p w14:paraId="3CB0FD73" w14:textId="77777777" w:rsidR="00484F60" w:rsidRPr="00705918" w:rsidRDefault="00484F60" w:rsidP="00484F60">
      <w:pPr>
        <w:pStyle w:val="SubTitle"/>
        <w:spacing w:before="0" w:after="0"/>
        <w:rPr>
          <w:rFonts w:ascii="XDPrime" w:hAnsi="XDPrime"/>
          <w:b w:val="0"/>
          <w:sz w:val="28"/>
          <w:lang w:val="sv-SE"/>
        </w:rPr>
      </w:pPr>
    </w:p>
    <w:tbl>
      <w:tblPr>
        <w:tblW w:w="824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2497"/>
        <w:gridCol w:w="1303"/>
        <w:gridCol w:w="1497"/>
        <w:gridCol w:w="1718"/>
      </w:tblGrid>
      <w:tr w:rsidR="00C44039" w:rsidRPr="00705918" w14:paraId="04FB8FE6" w14:textId="77777777" w:rsidTr="00B04BE7">
        <w:trPr>
          <w:cantSplit/>
          <w:trHeight w:hRule="exact" w:val="625"/>
        </w:trPr>
        <w:tc>
          <w:tcPr>
            <w:tcW w:w="1230" w:type="dxa"/>
            <w:vMerge w:val="restart"/>
            <w:vAlign w:val="center"/>
          </w:tcPr>
          <w:p w14:paraId="230E692A" w14:textId="60D1B8F0" w:rsidR="00C44039" w:rsidRPr="00705918" w:rsidRDefault="00B04BE7" w:rsidP="008C3F88">
            <w:pPr>
              <w:pStyle w:val="Title"/>
              <w:spacing w:before="0" w:after="0"/>
              <w:rPr>
                <w:rFonts w:ascii="XDPrime" w:hAnsi="XDPrime"/>
              </w:rPr>
            </w:pPr>
            <w:r w:rsidRPr="00705918">
              <w:rPr>
                <w:rFonts w:ascii="XDPrime" w:hAnsi="XDPrime"/>
                <w:noProof/>
                <w:lang w:val="en-US"/>
              </w:rPr>
              <w:drawing>
                <wp:inline distT="0" distB="0" distL="0" distR="0" wp14:anchorId="68B0BB62" wp14:editId="44144B42">
                  <wp:extent cx="643890" cy="147955"/>
                  <wp:effectExtent l="0" t="0" r="3810" b="4445"/>
                  <wp:docPr id="1401986607" name="Picture 1401986607">
                    <a:extLst xmlns:a="http://schemas.openxmlformats.org/drawingml/2006/main">
                      <a:ext uri="{FF2B5EF4-FFF2-40B4-BE49-F238E27FC236}">
                        <a16:creationId xmlns:a16="http://schemas.microsoft.com/office/drawing/2014/main" id="{A380BDD4-AE3F-EA95-F11C-08E0D7D4D6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380BDD4-AE3F-EA95-F11C-08E0D7D4D67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890" cy="147955"/>
                          </a:xfrm>
                          <a:prstGeom prst="rect">
                            <a:avLst/>
                          </a:prstGeom>
                        </pic:spPr>
                      </pic:pic>
                    </a:graphicData>
                  </a:graphic>
                </wp:inline>
              </w:drawing>
            </w:r>
          </w:p>
        </w:tc>
        <w:tc>
          <w:tcPr>
            <w:tcW w:w="2497" w:type="dxa"/>
            <w:vMerge w:val="restart"/>
            <w:vAlign w:val="center"/>
          </w:tcPr>
          <w:p w14:paraId="11659E3E" w14:textId="7B006D3E" w:rsidR="0092436B" w:rsidRPr="00705918" w:rsidRDefault="00C44039" w:rsidP="00484F60">
            <w:pPr>
              <w:spacing w:after="0" w:line="240" w:lineRule="auto"/>
              <w:jc w:val="center"/>
              <w:rPr>
                <w:rFonts w:ascii="XDPrime" w:hAnsi="XDPrime" w:cs="Times New Roman"/>
                <w:color w:val="FF0000"/>
                <w:lang w:val="sv-SE"/>
              </w:rPr>
            </w:pPr>
            <w:r w:rsidRPr="00705918">
              <w:rPr>
                <w:rFonts w:ascii="XDPrime" w:hAnsi="XDPrime" w:cs="Times New Roman"/>
                <w:lang w:val="sv-SE"/>
              </w:rPr>
              <w:t xml:space="preserve">Program Studi </w:t>
            </w:r>
            <w:r w:rsidR="00484F60" w:rsidRPr="00705918">
              <w:rPr>
                <w:rFonts w:ascii="XDPrime" w:hAnsi="XDPrime" w:cs="Times New Roman"/>
                <w:lang w:val="sv-SE"/>
              </w:rPr>
              <w:t xml:space="preserve">Sistem Informasi </w:t>
            </w:r>
          </w:p>
          <w:p w14:paraId="43CC7E24" w14:textId="43B1A722" w:rsidR="00C44039" w:rsidRPr="00705918" w:rsidRDefault="00B04BE7" w:rsidP="0092436B">
            <w:pPr>
              <w:spacing w:after="0" w:line="240" w:lineRule="auto"/>
              <w:jc w:val="center"/>
              <w:rPr>
                <w:rFonts w:ascii="XDPrime" w:hAnsi="XDPrime"/>
                <w:b/>
                <w:sz w:val="20"/>
                <w:lang w:val="sv-SE"/>
              </w:rPr>
            </w:pPr>
            <w:r w:rsidRPr="00705918">
              <w:rPr>
                <w:rFonts w:ascii="XDPrime" w:hAnsi="XDPrime"/>
                <w:b/>
                <w:sz w:val="20"/>
                <w:lang w:val="sv-SE"/>
              </w:rPr>
              <w:t>Universitas Primakara</w:t>
            </w:r>
          </w:p>
        </w:tc>
        <w:tc>
          <w:tcPr>
            <w:tcW w:w="2800" w:type="dxa"/>
            <w:gridSpan w:val="2"/>
            <w:vAlign w:val="center"/>
          </w:tcPr>
          <w:p w14:paraId="171015B4" w14:textId="77777777" w:rsidR="00C44039" w:rsidRPr="00705918" w:rsidRDefault="00C44039" w:rsidP="008C3F88">
            <w:pPr>
              <w:pStyle w:val="Title"/>
              <w:spacing w:before="0" w:after="0"/>
              <w:rPr>
                <w:rFonts w:ascii="XDPrime" w:hAnsi="XDPrime"/>
                <w:sz w:val="22"/>
              </w:rPr>
            </w:pPr>
            <w:r w:rsidRPr="00705918">
              <w:rPr>
                <w:rFonts w:ascii="XDPrime" w:hAnsi="XDPrime"/>
                <w:sz w:val="22"/>
              </w:rPr>
              <w:t>Nomor Dokumen</w:t>
            </w:r>
          </w:p>
        </w:tc>
        <w:tc>
          <w:tcPr>
            <w:tcW w:w="1718" w:type="dxa"/>
            <w:vAlign w:val="center"/>
          </w:tcPr>
          <w:p w14:paraId="5F1D6013" w14:textId="77777777" w:rsidR="00C44039" w:rsidRPr="00705918" w:rsidRDefault="00C44039" w:rsidP="008C3F88">
            <w:pPr>
              <w:pStyle w:val="Title"/>
              <w:spacing w:before="0" w:after="0"/>
              <w:rPr>
                <w:rFonts w:ascii="XDPrime" w:hAnsi="XDPrime"/>
                <w:sz w:val="22"/>
              </w:rPr>
            </w:pPr>
            <w:r w:rsidRPr="00705918">
              <w:rPr>
                <w:rFonts w:ascii="XDPrime" w:hAnsi="XDPrime"/>
                <w:sz w:val="22"/>
              </w:rPr>
              <w:t>Halaman</w:t>
            </w:r>
          </w:p>
        </w:tc>
      </w:tr>
      <w:tr w:rsidR="00C44039" w:rsidRPr="00705918" w14:paraId="75FC6875" w14:textId="77777777" w:rsidTr="00B04BE7">
        <w:trPr>
          <w:cantSplit/>
          <w:trHeight w:hRule="exact" w:val="732"/>
        </w:trPr>
        <w:tc>
          <w:tcPr>
            <w:tcW w:w="1230" w:type="dxa"/>
            <w:vMerge/>
          </w:tcPr>
          <w:p w14:paraId="41CC199C" w14:textId="77777777" w:rsidR="00C44039" w:rsidRPr="00705918" w:rsidRDefault="00C44039" w:rsidP="008C3F88">
            <w:pPr>
              <w:pStyle w:val="Title"/>
              <w:spacing w:before="0" w:after="0"/>
              <w:rPr>
                <w:rFonts w:ascii="XDPrime" w:hAnsi="XDPrime"/>
              </w:rPr>
            </w:pPr>
          </w:p>
        </w:tc>
        <w:tc>
          <w:tcPr>
            <w:tcW w:w="2497" w:type="dxa"/>
            <w:vMerge/>
          </w:tcPr>
          <w:p w14:paraId="4DFF5235" w14:textId="77777777" w:rsidR="00C44039" w:rsidRPr="00705918" w:rsidRDefault="00C44039" w:rsidP="008C3F88">
            <w:pPr>
              <w:pStyle w:val="Title"/>
              <w:spacing w:before="0" w:after="0"/>
              <w:rPr>
                <w:rFonts w:ascii="XDPrime" w:hAnsi="XDPrime"/>
              </w:rPr>
            </w:pPr>
          </w:p>
        </w:tc>
        <w:tc>
          <w:tcPr>
            <w:tcW w:w="2800" w:type="dxa"/>
            <w:gridSpan w:val="2"/>
            <w:vAlign w:val="center"/>
          </w:tcPr>
          <w:p w14:paraId="5701A19B" w14:textId="7E579C10" w:rsidR="00C44039" w:rsidRPr="00705918" w:rsidRDefault="008C3F88" w:rsidP="008C3F88">
            <w:pPr>
              <w:pStyle w:val="Title"/>
              <w:spacing w:before="0" w:after="0"/>
              <w:rPr>
                <w:rFonts w:ascii="XDPrime" w:hAnsi="XDPrime"/>
                <w:b w:val="0"/>
                <w:i/>
                <w:sz w:val="24"/>
              </w:rPr>
            </w:pPr>
            <w:r w:rsidRPr="00705918">
              <w:rPr>
                <w:rFonts w:ascii="XDPrime" w:hAnsi="XDPrime"/>
                <w:i/>
                <w:sz w:val="22"/>
              </w:rPr>
              <w:t>DP</w:t>
            </w:r>
            <w:r w:rsidR="00C44039" w:rsidRPr="00705918">
              <w:rPr>
                <w:rFonts w:ascii="XDPrime" w:hAnsi="XDPrime"/>
                <w:i/>
                <w:sz w:val="22"/>
              </w:rPr>
              <w:t>PL-</w:t>
            </w:r>
            <w:r w:rsidR="00DC44C2">
              <w:rPr>
                <w:rFonts w:ascii="XDPrime" w:hAnsi="XDPrime"/>
                <w:i/>
                <w:sz w:val="22"/>
              </w:rPr>
              <w:t>001</w:t>
            </w:r>
          </w:p>
        </w:tc>
        <w:tc>
          <w:tcPr>
            <w:tcW w:w="1718" w:type="dxa"/>
            <w:vAlign w:val="center"/>
          </w:tcPr>
          <w:p w14:paraId="74A195CA" w14:textId="3A981696" w:rsidR="00C44039" w:rsidRPr="00705918" w:rsidRDefault="00DC44C2" w:rsidP="008C3F88">
            <w:pPr>
              <w:pStyle w:val="Title"/>
              <w:spacing w:before="0" w:after="0"/>
              <w:rPr>
                <w:rFonts w:ascii="XDPrime" w:hAnsi="XDPrime"/>
                <w:b w:val="0"/>
                <w:i/>
                <w:sz w:val="24"/>
              </w:rPr>
            </w:pPr>
            <w:r>
              <w:rPr>
                <w:rFonts w:ascii="XDPrime" w:hAnsi="XDPrime"/>
                <w:b w:val="0"/>
                <w:i/>
                <w:sz w:val="24"/>
              </w:rPr>
              <w:t>1</w:t>
            </w:r>
            <w:r w:rsidR="00C44039" w:rsidRPr="00705918">
              <w:rPr>
                <w:rFonts w:ascii="XDPrime" w:hAnsi="XDPrime"/>
                <w:b w:val="0"/>
                <w:i/>
                <w:sz w:val="24"/>
              </w:rPr>
              <w:t>/</w:t>
            </w:r>
            <w:r>
              <w:rPr>
                <w:rFonts w:ascii="XDPrime" w:hAnsi="XDPrime"/>
                <w:b w:val="0"/>
                <w:i/>
                <w:sz w:val="24"/>
              </w:rPr>
              <w:t>33</w:t>
            </w:r>
          </w:p>
        </w:tc>
      </w:tr>
      <w:tr w:rsidR="00C44039" w:rsidRPr="00705918" w14:paraId="27B4D854" w14:textId="77777777" w:rsidTr="00B04BE7">
        <w:trPr>
          <w:cantSplit/>
          <w:trHeight w:hRule="exact" w:val="450"/>
        </w:trPr>
        <w:tc>
          <w:tcPr>
            <w:tcW w:w="1230" w:type="dxa"/>
            <w:vMerge/>
          </w:tcPr>
          <w:p w14:paraId="6F4036EE" w14:textId="77777777" w:rsidR="00C44039" w:rsidRPr="00705918" w:rsidRDefault="00C44039" w:rsidP="008C3F88">
            <w:pPr>
              <w:pStyle w:val="Title"/>
              <w:spacing w:before="0" w:after="0"/>
              <w:rPr>
                <w:rFonts w:ascii="XDPrime" w:hAnsi="XDPrime"/>
              </w:rPr>
            </w:pPr>
          </w:p>
        </w:tc>
        <w:tc>
          <w:tcPr>
            <w:tcW w:w="2497" w:type="dxa"/>
            <w:vMerge/>
          </w:tcPr>
          <w:p w14:paraId="0D882DFE" w14:textId="77777777" w:rsidR="00C44039" w:rsidRPr="00705918" w:rsidRDefault="00C44039" w:rsidP="008C3F88">
            <w:pPr>
              <w:pStyle w:val="Title"/>
              <w:spacing w:before="0" w:after="0"/>
              <w:rPr>
                <w:rFonts w:ascii="XDPrime" w:hAnsi="XDPrime"/>
              </w:rPr>
            </w:pPr>
          </w:p>
        </w:tc>
        <w:tc>
          <w:tcPr>
            <w:tcW w:w="1303" w:type="dxa"/>
            <w:vAlign w:val="center"/>
          </w:tcPr>
          <w:p w14:paraId="3C59218C" w14:textId="77777777" w:rsidR="00C44039" w:rsidRPr="00705918" w:rsidRDefault="00C44039" w:rsidP="008C3F88">
            <w:pPr>
              <w:pStyle w:val="Title"/>
              <w:spacing w:before="0" w:after="0"/>
              <w:rPr>
                <w:rFonts w:ascii="XDPrime" w:hAnsi="XDPrime"/>
                <w:b w:val="0"/>
                <w:i/>
                <w:sz w:val="20"/>
              </w:rPr>
            </w:pPr>
            <w:r w:rsidRPr="00705918">
              <w:rPr>
                <w:rFonts w:ascii="XDPrime" w:hAnsi="XDPrime"/>
                <w:sz w:val="22"/>
              </w:rPr>
              <w:t>Revisi</w:t>
            </w:r>
          </w:p>
        </w:tc>
        <w:tc>
          <w:tcPr>
            <w:tcW w:w="1497" w:type="dxa"/>
            <w:vAlign w:val="center"/>
          </w:tcPr>
          <w:p w14:paraId="4268BB25" w14:textId="77777777" w:rsidR="00C44039" w:rsidRPr="00705918" w:rsidRDefault="00C44039" w:rsidP="008C3F88">
            <w:pPr>
              <w:pStyle w:val="Title"/>
              <w:spacing w:before="0" w:after="0"/>
              <w:rPr>
                <w:rFonts w:ascii="XDPrime" w:hAnsi="XDPrime"/>
                <w:b w:val="0"/>
                <w:i/>
                <w:sz w:val="20"/>
              </w:rPr>
            </w:pPr>
            <w:r w:rsidRPr="00705918">
              <w:rPr>
                <w:rFonts w:ascii="XDPrime" w:hAnsi="XDPrime"/>
                <w:b w:val="0"/>
                <w:i/>
                <w:sz w:val="20"/>
              </w:rPr>
              <w:t>&lt;nomor revisi&gt;</w:t>
            </w:r>
          </w:p>
        </w:tc>
        <w:tc>
          <w:tcPr>
            <w:tcW w:w="1718" w:type="dxa"/>
            <w:vAlign w:val="center"/>
          </w:tcPr>
          <w:p w14:paraId="46E058A0" w14:textId="77777777" w:rsidR="00C44039" w:rsidRPr="00705918" w:rsidRDefault="00C44039" w:rsidP="008C3F88">
            <w:pPr>
              <w:pStyle w:val="Title"/>
              <w:spacing w:before="0" w:after="0"/>
              <w:rPr>
                <w:rFonts w:ascii="XDPrime" w:hAnsi="XDPrime"/>
                <w:b w:val="0"/>
                <w:i/>
                <w:sz w:val="20"/>
              </w:rPr>
            </w:pPr>
            <w:r w:rsidRPr="00705918">
              <w:rPr>
                <w:rFonts w:ascii="XDPrime" w:hAnsi="XDPrime"/>
                <w:b w:val="0"/>
                <w:i/>
                <w:sz w:val="20"/>
              </w:rPr>
              <w:t>Tgl: &lt;isi tanggal&gt;</w:t>
            </w:r>
          </w:p>
        </w:tc>
      </w:tr>
    </w:tbl>
    <w:p w14:paraId="38892571" w14:textId="77777777" w:rsidR="00724D47" w:rsidRPr="00705918" w:rsidRDefault="00C44039" w:rsidP="00A848C8">
      <w:pPr>
        <w:spacing w:after="0" w:line="240" w:lineRule="auto"/>
        <w:jc w:val="center"/>
        <w:rPr>
          <w:rFonts w:ascii="XDPrime" w:hAnsi="XDPrime" w:cs="Times New Roman"/>
        </w:rPr>
        <w:sectPr w:rsidR="00724D47" w:rsidRPr="00705918" w:rsidSect="00432623">
          <w:footerReference w:type="default" r:id="rId10"/>
          <w:pgSz w:w="11906" w:h="16838" w:code="9"/>
          <w:pgMar w:top="1701" w:right="1701" w:bottom="1701" w:left="2268" w:header="709" w:footer="709" w:gutter="0"/>
          <w:cols w:space="708"/>
          <w:docGrid w:linePitch="360"/>
        </w:sectPr>
      </w:pPr>
      <w:r w:rsidRPr="00705918">
        <w:rPr>
          <w:rFonts w:ascii="XDPrime" w:hAnsi="XDPrime" w:cs="Times New Roman"/>
        </w:rPr>
        <w:br w:type="page"/>
      </w:r>
    </w:p>
    <w:p w14:paraId="5FDBDF10" w14:textId="77777777" w:rsidR="00C44039" w:rsidRPr="00705918" w:rsidRDefault="00C44039" w:rsidP="00A848C8">
      <w:pPr>
        <w:spacing w:after="0" w:line="240" w:lineRule="auto"/>
        <w:jc w:val="center"/>
        <w:rPr>
          <w:rFonts w:ascii="XDPrime" w:hAnsi="XDPrime" w:cs="Times New Roman"/>
          <w:b/>
          <w:sz w:val="28"/>
          <w:szCs w:val="28"/>
        </w:rPr>
      </w:pPr>
      <w:r w:rsidRPr="00705918">
        <w:rPr>
          <w:rFonts w:ascii="XDPrime" w:hAnsi="XDPrime" w:cs="Times New Roman"/>
          <w:b/>
          <w:sz w:val="28"/>
          <w:szCs w:val="28"/>
        </w:rPr>
        <w:lastRenderedPageBreak/>
        <w:t>DAFTAR PERUBAHAN</w:t>
      </w:r>
    </w:p>
    <w:p w14:paraId="11094CC5" w14:textId="77777777" w:rsidR="00A848C8" w:rsidRPr="00705918" w:rsidRDefault="00A848C8" w:rsidP="00A848C8">
      <w:pPr>
        <w:spacing w:after="0" w:line="240" w:lineRule="auto"/>
        <w:jc w:val="center"/>
        <w:rPr>
          <w:rFonts w:ascii="XDPrime" w:hAnsi="XDPrime" w:cs="Times New Roman"/>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C44039" w:rsidRPr="00705918" w14:paraId="68514C3C" w14:textId="77777777" w:rsidTr="009571EB">
        <w:tc>
          <w:tcPr>
            <w:tcW w:w="2093" w:type="dxa"/>
          </w:tcPr>
          <w:p w14:paraId="2CD2E0E2" w14:textId="77777777" w:rsidR="00C44039" w:rsidRPr="00705918" w:rsidRDefault="00C44039" w:rsidP="008C3F88">
            <w:pPr>
              <w:pStyle w:val="Title"/>
              <w:spacing w:before="0" w:after="0"/>
              <w:rPr>
                <w:rFonts w:ascii="XDPrime" w:hAnsi="XDPrime"/>
                <w:sz w:val="24"/>
              </w:rPr>
            </w:pPr>
            <w:r w:rsidRPr="00705918">
              <w:rPr>
                <w:rFonts w:ascii="XDPrime" w:hAnsi="XDPrime"/>
                <w:sz w:val="24"/>
              </w:rPr>
              <w:t>Revisi</w:t>
            </w:r>
          </w:p>
        </w:tc>
        <w:tc>
          <w:tcPr>
            <w:tcW w:w="6804" w:type="dxa"/>
          </w:tcPr>
          <w:p w14:paraId="310A043C" w14:textId="77777777" w:rsidR="00C44039" w:rsidRPr="00705918" w:rsidRDefault="00C44039" w:rsidP="008C3F88">
            <w:pPr>
              <w:pStyle w:val="Title"/>
              <w:spacing w:before="0" w:after="0"/>
              <w:rPr>
                <w:rFonts w:ascii="XDPrime" w:hAnsi="XDPrime"/>
                <w:sz w:val="24"/>
              </w:rPr>
            </w:pPr>
            <w:r w:rsidRPr="00705918">
              <w:rPr>
                <w:rFonts w:ascii="XDPrime" w:hAnsi="XDPrime"/>
                <w:sz w:val="24"/>
              </w:rPr>
              <w:t>Deskripsi</w:t>
            </w:r>
          </w:p>
        </w:tc>
      </w:tr>
      <w:tr w:rsidR="00C44039" w:rsidRPr="00705918" w14:paraId="718FBC44" w14:textId="77777777" w:rsidTr="009571EB">
        <w:trPr>
          <w:trHeight w:val="1134"/>
        </w:trPr>
        <w:tc>
          <w:tcPr>
            <w:tcW w:w="2093" w:type="dxa"/>
          </w:tcPr>
          <w:p w14:paraId="11E67CDB" w14:textId="77777777" w:rsidR="00C44039" w:rsidRPr="00705918" w:rsidRDefault="00C44039" w:rsidP="008C3F88">
            <w:pPr>
              <w:pStyle w:val="Title"/>
              <w:spacing w:before="0" w:after="0"/>
              <w:rPr>
                <w:rFonts w:ascii="XDPrime" w:hAnsi="XDPrime"/>
              </w:rPr>
            </w:pPr>
            <w:r w:rsidRPr="00705918">
              <w:rPr>
                <w:rFonts w:ascii="XDPrime" w:hAnsi="XDPrime"/>
              </w:rPr>
              <w:t>A</w:t>
            </w:r>
          </w:p>
        </w:tc>
        <w:tc>
          <w:tcPr>
            <w:tcW w:w="6804" w:type="dxa"/>
          </w:tcPr>
          <w:p w14:paraId="525095FB" w14:textId="77777777" w:rsidR="00C44039" w:rsidRPr="00705918" w:rsidRDefault="00C44039" w:rsidP="008C3F88">
            <w:pPr>
              <w:spacing w:after="0" w:line="240" w:lineRule="auto"/>
              <w:rPr>
                <w:rFonts w:ascii="XDPrime" w:hAnsi="XDPrime" w:cs="Times New Roman"/>
              </w:rPr>
            </w:pPr>
          </w:p>
          <w:p w14:paraId="78968F67" w14:textId="77777777" w:rsidR="00C44039" w:rsidRPr="00705918" w:rsidRDefault="00C44039" w:rsidP="008C3F88">
            <w:pPr>
              <w:spacing w:after="0" w:line="240" w:lineRule="auto"/>
              <w:rPr>
                <w:rFonts w:ascii="XDPrime" w:hAnsi="XDPrime" w:cs="Times New Roman"/>
              </w:rPr>
            </w:pPr>
          </w:p>
          <w:p w14:paraId="43085EB9" w14:textId="77777777" w:rsidR="00C44039" w:rsidRPr="00705918" w:rsidRDefault="00C44039" w:rsidP="008C3F88">
            <w:pPr>
              <w:spacing w:after="0" w:line="240" w:lineRule="auto"/>
              <w:rPr>
                <w:rFonts w:ascii="XDPrime" w:hAnsi="XDPrime" w:cs="Times New Roman"/>
              </w:rPr>
            </w:pPr>
          </w:p>
          <w:p w14:paraId="3326C63C" w14:textId="77777777" w:rsidR="00C44039" w:rsidRPr="00705918" w:rsidRDefault="00C44039" w:rsidP="008C3F88">
            <w:pPr>
              <w:tabs>
                <w:tab w:val="left" w:pos="1050"/>
              </w:tabs>
              <w:spacing w:after="0" w:line="240" w:lineRule="auto"/>
              <w:rPr>
                <w:rFonts w:ascii="XDPrime" w:hAnsi="XDPrime" w:cs="Times New Roman"/>
              </w:rPr>
            </w:pPr>
            <w:r w:rsidRPr="00705918">
              <w:rPr>
                <w:rFonts w:ascii="XDPrime" w:hAnsi="XDPrime" w:cs="Times New Roman"/>
              </w:rPr>
              <w:tab/>
            </w:r>
          </w:p>
        </w:tc>
      </w:tr>
      <w:tr w:rsidR="00C44039" w:rsidRPr="00705918" w14:paraId="4D7C264F" w14:textId="77777777" w:rsidTr="009571EB">
        <w:trPr>
          <w:trHeight w:val="1134"/>
        </w:trPr>
        <w:tc>
          <w:tcPr>
            <w:tcW w:w="2093" w:type="dxa"/>
          </w:tcPr>
          <w:p w14:paraId="3236800E" w14:textId="77777777" w:rsidR="00C44039" w:rsidRPr="00705918" w:rsidRDefault="00C44039" w:rsidP="008C3F88">
            <w:pPr>
              <w:pStyle w:val="Title"/>
              <w:spacing w:before="0" w:after="0"/>
              <w:rPr>
                <w:rFonts w:ascii="XDPrime" w:hAnsi="XDPrime"/>
              </w:rPr>
            </w:pPr>
            <w:r w:rsidRPr="00705918">
              <w:rPr>
                <w:rFonts w:ascii="XDPrime" w:hAnsi="XDPrime"/>
              </w:rPr>
              <w:t>B</w:t>
            </w:r>
          </w:p>
        </w:tc>
        <w:tc>
          <w:tcPr>
            <w:tcW w:w="6804" w:type="dxa"/>
          </w:tcPr>
          <w:p w14:paraId="6FDB5C98" w14:textId="77777777" w:rsidR="00C44039" w:rsidRPr="00705918" w:rsidRDefault="00C44039" w:rsidP="008C3F88">
            <w:pPr>
              <w:spacing w:after="0" w:line="240" w:lineRule="auto"/>
              <w:rPr>
                <w:rFonts w:ascii="XDPrime" w:hAnsi="XDPrime" w:cs="Times New Roman"/>
              </w:rPr>
            </w:pPr>
          </w:p>
        </w:tc>
      </w:tr>
      <w:tr w:rsidR="00C44039" w:rsidRPr="00705918" w14:paraId="129FC93A" w14:textId="77777777" w:rsidTr="009571EB">
        <w:trPr>
          <w:trHeight w:val="1134"/>
        </w:trPr>
        <w:tc>
          <w:tcPr>
            <w:tcW w:w="2093" w:type="dxa"/>
          </w:tcPr>
          <w:p w14:paraId="2ED67E8A" w14:textId="77777777" w:rsidR="00C44039" w:rsidRPr="00705918" w:rsidRDefault="00C44039" w:rsidP="008C3F88">
            <w:pPr>
              <w:pStyle w:val="Title"/>
              <w:spacing w:before="0" w:after="0"/>
              <w:rPr>
                <w:rFonts w:ascii="XDPrime" w:hAnsi="XDPrime"/>
              </w:rPr>
            </w:pPr>
            <w:r w:rsidRPr="00705918">
              <w:rPr>
                <w:rFonts w:ascii="XDPrime" w:hAnsi="XDPrime"/>
              </w:rPr>
              <w:t>C</w:t>
            </w:r>
          </w:p>
        </w:tc>
        <w:tc>
          <w:tcPr>
            <w:tcW w:w="6804" w:type="dxa"/>
          </w:tcPr>
          <w:p w14:paraId="75C145CD" w14:textId="77777777" w:rsidR="00C44039" w:rsidRPr="00705918" w:rsidRDefault="00C44039" w:rsidP="008C3F88">
            <w:pPr>
              <w:spacing w:after="0" w:line="240" w:lineRule="auto"/>
              <w:rPr>
                <w:rFonts w:ascii="XDPrime" w:hAnsi="XDPrime" w:cs="Times New Roman"/>
              </w:rPr>
            </w:pPr>
          </w:p>
        </w:tc>
      </w:tr>
      <w:tr w:rsidR="00C44039" w:rsidRPr="00705918" w14:paraId="38EEDCA7" w14:textId="77777777" w:rsidTr="009571EB">
        <w:trPr>
          <w:trHeight w:val="1134"/>
        </w:trPr>
        <w:tc>
          <w:tcPr>
            <w:tcW w:w="2093" w:type="dxa"/>
          </w:tcPr>
          <w:p w14:paraId="16F78460" w14:textId="77777777" w:rsidR="00C44039" w:rsidRPr="00705918" w:rsidRDefault="00C44039" w:rsidP="008C3F88">
            <w:pPr>
              <w:pStyle w:val="Title"/>
              <w:spacing w:before="0" w:after="0"/>
              <w:rPr>
                <w:rFonts w:ascii="XDPrime" w:hAnsi="XDPrime"/>
              </w:rPr>
            </w:pPr>
            <w:r w:rsidRPr="00705918">
              <w:rPr>
                <w:rFonts w:ascii="XDPrime" w:hAnsi="XDPrime"/>
              </w:rPr>
              <w:t>D</w:t>
            </w:r>
          </w:p>
        </w:tc>
        <w:tc>
          <w:tcPr>
            <w:tcW w:w="6804" w:type="dxa"/>
          </w:tcPr>
          <w:p w14:paraId="309E033C" w14:textId="77777777" w:rsidR="00C44039" w:rsidRPr="00705918" w:rsidRDefault="00C44039" w:rsidP="008C3F88">
            <w:pPr>
              <w:spacing w:after="0" w:line="240" w:lineRule="auto"/>
              <w:rPr>
                <w:rFonts w:ascii="XDPrime" w:hAnsi="XDPrime" w:cs="Times New Roman"/>
              </w:rPr>
            </w:pPr>
          </w:p>
        </w:tc>
      </w:tr>
      <w:tr w:rsidR="00C44039" w:rsidRPr="00705918" w14:paraId="5A150C1E" w14:textId="77777777" w:rsidTr="009571EB">
        <w:trPr>
          <w:trHeight w:val="1134"/>
        </w:trPr>
        <w:tc>
          <w:tcPr>
            <w:tcW w:w="2093" w:type="dxa"/>
          </w:tcPr>
          <w:p w14:paraId="3E93D3ED" w14:textId="77777777" w:rsidR="00C44039" w:rsidRPr="00705918" w:rsidRDefault="00C44039" w:rsidP="008C3F88">
            <w:pPr>
              <w:pStyle w:val="Title"/>
              <w:spacing w:before="0" w:after="0"/>
              <w:rPr>
                <w:rFonts w:ascii="XDPrime" w:hAnsi="XDPrime"/>
              </w:rPr>
            </w:pPr>
            <w:r w:rsidRPr="00705918">
              <w:rPr>
                <w:rFonts w:ascii="XDPrime" w:hAnsi="XDPrime"/>
              </w:rPr>
              <w:t>E</w:t>
            </w:r>
          </w:p>
        </w:tc>
        <w:tc>
          <w:tcPr>
            <w:tcW w:w="6804" w:type="dxa"/>
          </w:tcPr>
          <w:p w14:paraId="4835FC18" w14:textId="77777777" w:rsidR="00C44039" w:rsidRPr="00705918" w:rsidRDefault="00C44039" w:rsidP="008C3F88">
            <w:pPr>
              <w:spacing w:after="0" w:line="240" w:lineRule="auto"/>
              <w:rPr>
                <w:rFonts w:ascii="XDPrime" w:hAnsi="XDPrime" w:cs="Times New Roman"/>
              </w:rPr>
            </w:pPr>
          </w:p>
        </w:tc>
      </w:tr>
      <w:tr w:rsidR="00C44039" w:rsidRPr="00705918" w14:paraId="5847A13E" w14:textId="77777777" w:rsidTr="009571EB">
        <w:trPr>
          <w:trHeight w:val="1134"/>
        </w:trPr>
        <w:tc>
          <w:tcPr>
            <w:tcW w:w="2093" w:type="dxa"/>
          </w:tcPr>
          <w:p w14:paraId="747ECE36" w14:textId="77777777" w:rsidR="00C44039" w:rsidRPr="00705918" w:rsidRDefault="00C44039" w:rsidP="008C3F88">
            <w:pPr>
              <w:pStyle w:val="Title"/>
              <w:spacing w:before="0" w:after="0"/>
              <w:rPr>
                <w:rFonts w:ascii="XDPrime" w:hAnsi="XDPrime"/>
              </w:rPr>
            </w:pPr>
            <w:r w:rsidRPr="00705918">
              <w:rPr>
                <w:rFonts w:ascii="XDPrime" w:hAnsi="XDPrime"/>
              </w:rPr>
              <w:t>F</w:t>
            </w:r>
          </w:p>
        </w:tc>
        <w:tc>
          <w:tcPr>
            <w:tcW w:w="6804" w:type="dxa"/>
          </w:tcPr>
          <w:p w14:paraId="3FB9DC5D" w14:textId="77777777" w:rsidR="00C44039" w:rsidRPr="00705918" w:rsidRDefault="00C44039" w:rsidP="008C3F88">
            <w:pPr>
              <w:spacing w:after="0" w:line="240" w:lineRule="auto"/>
              <w:rPr>
                <w:rFonts w:ascii="XDPrime" w:hAnsi="XDPrime" w:cs="Times New Roman"/>
              </w:rPr>
            </w:pPr>
          </w:p>
        </w:tc>
      </w:tr>
      <w:tr w:rsidR="00C44039" w:rsidRPr="00705918" w14:paraId="47439093" w14:textId="77777777" w:rsidTr="009571EB">
        <w:trPr>
          <w:trHeight w:val="1134"/>
        </w:trPr>
        <w:tc>
          <w:tcPr>
            <w:tcW w:w="2093" w:type="dxa"/>
          </w:tcPr>
          <w:p w14:paraId="4F01AFF9" w14:textId="77777777" w:rsidR="00C44039" w:rsidRPr="00705918" w:rsidRDefault="00C44039" w:rsidP="008C3F88">
            <w:pPr>
              <w:pStyle w:val="Title"/>
              <w:spacing w:before="0" w:after="0"/>
              <w:rPr>
                <w:rFonts w:ascii="XDPrime" w:hAnsi="XDPrime"/>
              </w:rPr>
            </w:pPr>
            <w:r w:rsidRPr="00705918">
              <w:rPr>
                <w:rFonts w:ascii="XDPrime" w:hAnsi="XDPrime"/>
              </w:rPr>
              <w:t>G</w:t>
            </w:r>
          </w:p>
        </w:tc>
        <w:tc>
          <w:tcPr>
            <w:tcW w:w="6804" w:type="dxa"/>
          </w:tcPr>
          <w:p w14:paraId="0EC8C53E" w14:textId="77777777" w:rsidR="00C44039" w:rsidRPr="00705918" w:rsidRDefault="00C44039" w:rsidP="008C3F88">
            <w:pPr>
              <w:spacing w:after="0" w:line="240" w:lineRule="auto"/>
              <w:rPr>
                <w:rFonts w:ascii="XDPrime" w:hAnsi="XDPrime" w:cs="Times New Roman"/>
              </w:rPr>
            </w:pPr>
          </w:p>
        </w:tc>
      </w:tr>
    </w:tbl>
    <w:p w14:paraId="060E21F6" w14:textId="77777777" w:rsidR="00C44039" w:rsidRPr="00705918" w:rsidRDefault="00C44039" w:rsidP="008C3F88">
      <w:pPr>
        <w:pStyle w:val="Title"/>
        <w:spacing w:before="0" w:after="0"/>
        <w:rPr>
          <w:rFonts w:ascii="XDPrime" w:hAnsi="XDPrime"/>
        </w:rPr>
      </w:pPr>
    </w:p>
    <w:p w14:paraId="67398393" w14:textId="77777777" w:rsidR="00C44039" w:rsidRPr="00705918" w:rsidRDefault="00C44039" w:rsidP="008C3F88">
      <w:pPr>
        <w:pStyle w:val="Title"/>
        <w:spacing w:before="0" w:after="0"/>
        <w:rPr>
          <w:rFonts w:ascii="XDPrime" w:hAnsi="XDPrim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C44039" w:rsidRPr="00705918" w14:paraId="68F12859" w14:textId="77777777" w:rsidTr="009571EB">
        <w:trPr>
          <w:trHeight w:val="240"/>
        </w:trPr>
        <w:tc>
          <w:tcPr>
            <w:tcW w:w="1101" w:type="dxa"/>
          </w:tcPr>
          <w:p w14:paraId="24799ADC"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INDEX</w:t>
            </w:r>
          </w:p>
        </w:tc>
        <w:tc>
          <w:tcPr>
            <w:tcW w:w="984" w:type="dxa"/>
          </w:tcPr>
          <w:p w14:paraId="6836B872"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w:t>
            </w:r>
          </w:p>
        </w:tc>
        <w:tc>
          <w:tcPr>
            <w:tcW w:w="984" w:type="dxa"/>
          </w:tcPr>
          <w:p w14:paraId="164ED50B"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A</w:t>
            </w:r>
          </w:p>
        </w:tc>
        <w:tc>
          <w:tcPr>
            <w:tcW w:w="984" w:type="dxa"/>
          </w:tcPr>
          <w:p w14:paraId="694FC27D"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B</w:t>
            </w:r>
          </w:p>
        </w:tc>
        <w:tc>
          <w:tcPr>
            <w:tcW w:w="984" w:type="dxa"/>
          </w:tcPr>
          <w:p w14:paraId="33E517CB"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C</w:t>
            </w:r>
          </w:p>
        </w:tc>
        <w:tc>
          <w:tcPr>
            <w:tcW w:w="984" w:type="dxa"/>
          </w:tcPr>
          <w:p w14:paraId="76CE8D2D"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D</w:t>
            </w:r>
          </w:p>
        </w:tc>
        <w:tc>
          <w:tcPr>
            <w:tcW w:w="984" w:type="dxa"/>
          </w:tcPr>
          <w:p w14:paraId="6D0AEDA8"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E</w:t>
            </w:r>
          </w:p>
        </w:tc>
        <w:tc>
          <w:tcPr>
            <w:tcW w:w="984" w:type="dxa"/>
          </w:tcPr>
          <w:p w14:paraId="574C3F0A"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F</w:t>
            </w:r>
          </w:p>
        </w:tc>
        <w:tc>
          <w:tcPr>
            <w:tcW w:w="984" w:type="dxa"/>
          </w:tcPr>
          <w:p w14:paraId="231B49F6"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G</w:t>
            </w:r>
          </w:p>
        </w:tc>
      </w:tr>
      <w:tr w:rsidR="00C44039" w:rsidRPr="00705918" w14:paraId="720C28F2" w14:textId="77777777" w:rsidTr="009571EB">
        <w:trPr>
          <w:trHeight w:val="225"/>
        </w:trPr>
        <w:tc>
          <w:tcPr>
            <w:tcW w:w="1101" w:type="dxa"/>
          </w:tcPr>
          <w:p w14:paraId="06A5D133"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TGL</w:t>
            </w:r>
          </w:p>
        </w:tc>
        <w:tc>
          <w:tcPr>
            <w:tcW w:w="984" w:type="dxa"/>
          </w:tcPr>
          <w:p w14:paraId="22575677" w14:textId="77777777" w:rsidR="00C44039" w:rsidRPr="00705918" w:rsidRDefault="00C44039" w:rsidP="008C3F88">
            <w:pPr>
              <w:pStyle w:val="Title"/>
              <w:spacing w:before="0" w:after="0"/>
              <w:rPr>
                <w:rFonts w:ascii="XDPrime" w:hAnsi="XDPrime"/>
                <w:b w:val="0"/>
                <w:sz w:val="20"/>
              </w:rPr>
            </w:pPr>
          </w:p>
        </w:tc>
        <w:tc>
          <w:tcPr>
            <w:tcW w:w="984" w:type="dxa"/>
          </w:tcPr>
          <w:p w14:paraId="0B9CCAE8" w14:textId="77777777" w:rsidR="00C44039" w:rsidRPr="00705918" w:rsidRDefault="00C44039" w:rsidP="008C3F88">
            <w:pPr>
              <w:pStyle w:val="Title"/>
              <w:spacing w:before="0" w:after="0"/>
              <w:rPr>
                <w:rFonts w:ascii="XDPrime" w:hAnsi="XDPrime"/>
                <w:b w:val="0"/>
                <w:sz w:val="20"/>
              </w:rPr>
            </w:pPr>
          </w:p>
        </w:tc>
        <w:tc>
          <w:tcPr>
            <w:tcW w:w="984" w:type="dxa"/>
          </w:tcPr>
          <w:p w14:paraId="1920D830" w14:textId="77777777" w:rsidR="00C44039" w:rsidRPr="00705918" w:rsidRDefault="00C44039" w:rsidP="008C3F88">
            <w:pPr>
              <w:pStyle w:val="Title"/>
              <w:spacing w:before="0" w:after="0"/>
              <w:rPr>
                <w:rFonts w:ascii="XDPrime" w:hAnsi="XDPrime"/>
                <w:b w:val="0"/>
                <w:sz w:val="20"/>
              </w:rPr>
            </w:pPr>
          </w:p>
        </w:tc>
        <w:tc>
          <w:tcPr>
            <w:tcW w:w="984" w:type="dxa"/>
          </w:tcPr>
          <w:p w14:paraId="1C125BDE" w14:textId="77777777" w:rsidR="00C44039" w:rsidRPr="00705918" w:rsidRDefault="00C44039" w:rsidP="008C3F88">
            <w:pPr>
              <w:pStyle w:val="Title"/>
              <w:spacing w:before="0" w:after="0"/>
              <w:rPr>
                <w:rFonts w:ascii="XDPrime" w:hAnsi="XDPrime"/>
                <w:b w:val="0"/>
                <w:sz w:val="20"/>
              </w:rPr>
            </w:pPr>
          </w:p>
        </w:tc>
        <w:tc>
          <w:tcPr>
            <w:tcW w:w="984" w:type="dxa"/>
          </w:tcPr>
          <w:p w14:paraId="075B107E" w14:textId="77777777" w:rsidR="00C44039" w:rsidRPr="00705918" w:rsidRDefault="00C44039" w:rsidP="008C3F88">
            <w:pPr>
              <w:pStyle w:val="Title"/>
              <w:spacing w:before="0" w:after="0"/>
              <w:rPr>
                <w:rFonts w:ascii="XDPrime" w:hAnsi="XDPrime"/>
                <w:b w:val="0"/>
                <w:sz w:val="20"/>
              </w:rPr>
            </w:pPr>
          </w:p>
        </w:tc>
        <w:tc>
          <w:tcPr>
            <w:tcW w:w="984" w:type="dxa"/>
          </w:tcPr>
          <w:p w14:paraId="4B947821" w14:textId="77777777" w:rsidR="00C44039" w:rsidRPr="00705918" w:rsidRDefault="00C44039" w:rsidP="008C3F88">
            <w:pPr>
              <w:pStyle w:val="Title"/>
              <w:spacing w:before="0" w:after="0"/>
              <w:rPr>
                <w:rFonts w:ascii="XDPrime" w:hAnsi="XDPrime"/>
                <w:b w:val="0"/>
                <w:sz w:val="20"/>
              </w:rPr>
            </w:pPr>
          </w:p>
        </w:tc>
        <w:tc>
          <w:tcPr>
            <w:tcW w:w="984" w:type="dxa"/>
          </w:tcPr>
          <w:p w14:paraId="19D17956" w14:textId="77777777" w:rsidR="00C44039" w:rsidRPr="00705918" w:rsidRDefault="00C44039" w:rsidP="008C3F88">
            <w:pPr>
              <w:pStyle w:val="Title"/>
              <w:spacing w:before="0" w:after="0"/>
              <w:rPr>
                <w:rFonts w:ascii="XDPrime" w:hAnsi="XDPrime"/>
                <w:b w:val="0"/>
                <w:sz w:val="20"/>
              </w:rPr>
            </w:pPr>
          </w:p>
        </w:tc>
        <w:tc>
          <w:tcPr>
            <w:tcW w:w="984" w:type="dxa"/>
          </w:tcPr>
          <w:p w14:paraId="14288893" w14:textId="77777777" w:rsidR="00C44039" w:rsidRPr="00705918" w:rsidRDefault="00C44039" w:rsidP="008C3F88">
            <w:pPr>
              <w:pStyle w:val="Title"/>
              <w:spacing w:before="0" w:after="0"/>
              <w:rPr>
                <w:rFonts w:ascii="XDPrime" w:hAnsi="XDPrime"/>
                <w:b w:val="0"/>
                <w:sz w:val="20"/>
              </w:rPr>
            </w:pPr>
          </w:p>
        </w:tc>
      </w:tr>
      <w:tr w:rsidR="00C44039" w:rsidRPr="00705918" w14:paraId="34F01B5D" w14:textId="77777777" w:rsidTr="009571EB">
        <w:tc>
          <w:tcPr>
            <w:tcW w:w="1101" w:type="dxa"/>
          </w:tcPr>
          <w:p w14:paraId="578BB8EF"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Ditulis oleh</w:t>
            </w:r>
          </w:p>
        </w:tc>
        <w:tc>
          <w:tcPr>
            <w:tcW w:w="984" w:type="dxa"/>
          </w:tcPr>
          <w:p w14:paraId="26428DC1" w14:textId="77777777" w:rsidR="00C44039" w:rsidRPr="00705918" w:rsidRDefault="00C44039" w:rsidP="008C3F88">
            <w:pPr>
              <w:spacing w:after="0" w:line="240" w:lineRule="auto"/>
              <w:jc w:val="center"/>
              <w:rPr>
                <w:rFonts w:ascii="XDPrime" w:hAnsi="XDPrime" w:cs="Times New Roman"/>
              </w:rPr>
            </w:pPr>
          </w:p>
        </w:tc>
        <w:tc>
          <w:tcPr>
            <w:tcW w:w="984" w:type="dxa"/>
          </w:tcPr>
          <w:p w14:paraId="6244F24A" w14:textId="77777777" w:rsidR="00C44039" w:rsidRPr="00705918" w:rsidRDefault="00C44039" w:rsidP="008C3F88">
            <w:pPr>
              <w:spacing w:after="0" w:line="240" w:lineRule="auto"/>
              <w:jc w:val="center"/>
              <w:rPr>
                <w:rFonts w:ascii="XDPrime" w:hAnsi="XDPrime" w:cs="Times New Roman"/>
              </w:rPr>
            </w:pPr>
          </w:p>
        </w:tc>
        <w:tc>
          <w:tcPr>
            <w:tcW w:w="984" w:type="dxa"/>
          </w:tcPr>
          <w:p w14:paraId="0A0FDE2C" w14:textId="77777777" w:rsidR="00C44039" w:rsidRPr="00705918" w:rsidRDefault="00C44039" w:rsidP="008C3F88">
            <w:pPr>
              <w:spacing w:after="0" w:line="240" w:lineRule="auto"/>
              <w:jc w:val="center"/>
              <w:rPr>
                <w:rFonts w:ascii="XDPrime" w:hAnsi="XDPrime" w:cs="Times New Roman"/>
              </w:rPr>
            </w:pPr>
          </w:p>
        </w:tc>
        <w:tc>
          <w:tcPr>
            <w:tcW w:w="984" w:type="dxa"/>
          </w:tcPr>
          <w:p w14:paraId="1DCAF6EF" w14:textId="77777777" w:rsidR="00C44039" w:rsidRPr="00705918" w:rsidRDefault="00C44039" w:rsidP="008C3F88">
            <w:pPr>
              <w:spacing w:after="0" w:line="240" w:lineRule="auto"/>
              <w:jc w:val="center"/>
              <w:rPr>
                <w:rFonts w:ascii="XDPrime" w:hAnsi="XDPrime" w:cs="Times New Roman"/>
              </w:rPr>
            </w:pPr>
          </w:p>
        </w:tc>
        <w:tc>
          <w:tcPr>
            <w:tcW w:w="984" w:type="dxa"/>
          </w:tcPr>
          <w:p w14:paraId="0E6FE41A" w14:textId="77777777" w:rsidR="00C44039" w:rsidRPr="00705918" w:rsidRDefault="00C44039" w:rsidP="008C3F88">
            <w:pPr>
              <w:spacing w:after="0" w:line="240" w:lineRule="auto"/>
              <w:jc w:val="center"/>
              <w:rPr>
                <w:rFonts w:ascii="XDPrime" w:hAnsi="XDPrime" w:cs="Times New Roman"/>
              </w:rPr>
            </w:pPr>
          </w:p>
        </w:tc>
        <w:tc>
          <w:tcPr>
            <w:tcW w:w="984" w:type="dxa"/>
          </w:tcPr>
          <w:p w14:paraId="758E728A" w14:textId="77777777" w:rsidR="00C44039" w:rsidRPr="00705918" w:rsidRDefault="00C44039" w:rsidP="008C3F88">
            <w:pPr>
              <w:spacing w:after="0" w:line="240" w:lineRule="auto"/>
              <w:jc w:val="center"/>
              <w:rPr>
                <w:rFonts w:ascii="XDPrime" w:hAnsi="XDPrime" w:cs="Times New Roman"/>
              </w:rPr>
            </w:pPr>
          </w:p>
        </w:tc>
        <w:tc>
          <w:tcPr>
            <w:tcW w:w="984" w:type="dxa"/>
          </w:tcPr>
          <w:p w14:paraId="74CD01B4" w14:textId="77777777" w:rsidR="00C44039" w:rsidRPr="00705918" w:rsidRDefault="00C44039" w:rsidP="008C3F88">
            <w:pPr>
              <w:spacing w:after="0" w:line="240" w:lineRule="auto"/>
              <w:jc w:val="center"/>
              <w:rPr>
                <w:rFonts w:ascii="XDPrime" w:hAnsi="XDPrime" w:cs="Times New Roman"/>
              </w:rPr>
            </w:pPr>
          </w:p>
        </w:tc>
        <w:tc>
          <w:tcPr>
            <w:tcW w:w="984" w:type="dxa"/>
          </w:tcPr>
          <w:p w14:paraId="77C7540B" w14:textId="77777777" w:rsidR="00C44039" w:rsidRPr="00705918" w:rsidRDefault="00C44039" w:rsidP="008C3F88">
            <w:pPr>
              <w:spacing w:after="0" w:line="240" w:lineRule="auto"/>
              <w:jc w:val="center"/>
              <w:rPr>
                <w:rFonts w:ascii="XDPrime" w:hAnsi="XDPrime" w:cs="Times New Roman"/>
              </w:rPr>
            </w:pPr>
          </w:p>
        </w:tc>
      </w:tr>
      <w:tr w:rsidR="00C44039" w:rsidRPr="00705918" w14:paraId="60A00666" w14:textId="77777777" w:rsidTr="009571EB">
        <w:tc>
          <w:tcPr>
            <w:tcW w:w="1101" w:type="dxa"/>
          </w:tcPr>
          <w:p w14:paraId="7A5691E1"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Diperiksa oleh</w:t>
            </w:r>
          </w:p>
        </w:tc>
        <w:tc>
          <w:tcPr>
            <w:tcW w:w="984" w:type="dxa"/>
          </w:tcPr>
          <w:p w14:paraId="66274F6F" w14:textId="77777777" w:rsidR="00C44039" w:rsidRPr="00705918" w:rsidRDefault="00C44039" w:rsidP="008C3F88">
            <w:pPr>
              <w:spacing w:after="0" w:line="240" w:lineRule="auto"/>
              <w:jc w:val="center"/>
              <w:rPr>
                <w:rFonts w:ascii="XDPrime" w:hAnsi="XDPrime" w:cs="Times New Roman"/>
              </w:rPr>
            </w:pPr>
          </w:p>
        </w:tc>
        <w:tc>
          <w:tcPr>
            <w:tcW w:w="984" w:type="dxa"/>
          </w:tcPr>
          <w:p w14:paraId="0D1F4858" w14:textId="77777777" w:rsidR="00C44039" w:rsidRPr="00705918" w:rsidRDefault="00C44039" w:rsidP="008C3F88">
            <w:pPr>
              <w:spacing w:after="0" w:line="240" w:lineRule="auto"/>
              <w:jc w:val="center"/>
              <w:rPr>
                <w:rFonts w:ascii="XDPrime" w:hAnsi="XDPrime" w:cs="Times New Roman"/>
              </w:rPr>
            </w:pPr>
          </w:p>
        </w:tc>
        <w:tc>
          <w:tcPr>
            <w:tcW w:w="984" w:type="dxa"/>
          </w:tcPr>
          <w:p w14:paraId="0427047B" w14:textId="77777777" w:rsidR="00C44039" w:rsidRPr="00705918" w:rsidRDefault="00C44039" w:rsidP="008C3F88">
            <w:pPr>
              <w:spacing w:after="0" w:line="240" w:lineRule="auto"/>
              <w:jc w:val="center"/>
              <w:rPr>
                <w:rFonts w:ascii="XDPrime" w:hAnsi="XDPrime" w:cs="Times New Roman"/>
              </w:rPr>
            </w:pPr>
          </w:p>
        </w:tc>
        <w:tc>
          <w:tcPr>
            <w:tcW w:w="984" w:type="dxa"/>
          </w:tcPr>
          <w:p w14:paraId="67E3921C" w14:textId="77777777" w:rsidR="00C44039" w:rsidRPr="00705918" w:rsidRDefault="00C44039" w:rsidP="008C3F88">
            <w:pPr>
              <w:spacing w:after="0" w:line="240" w:lineRule="auto"/>
              <w:jc w:val="center"/>
              <w:rPr>
                <w:rFonts w:ascii="XDPrime" w:hAnsi="XDPrime" w:cs="Times New Roman"/>
              </w:rPr>
            </w:pPr>
          </w:p>
        </w:tc>
        <w:tc>
          <w:tcPr>
            <w:tcW w:w="984" w:type="dxa"/>
          </w:tcPr>
          <w:p w14:paraId="20693B8D" w14:textId="77777777" w:rsidR="00C44039" w:rsidRPr="00705918" w:rsidRDefault="00C44039" w:rsidP="008C3F88">
            <w:pPr>
              <w:spacing w:after="0" w:line="240" w:lineRule="auto"/>
              <w:jc w:val="center"/>
              <w:rPr>
                <w:rFonts w:ascii="XDPrime" w:hAnsi="XDPrime" w:cs="Times New Roman"/>
              </w:rPr>
            </w:pPr>
          </w:p>
        </w:tc>
        <w:tc>
          <w:tcPr>
            <w:tcW w:w="984" w:type="dxa"/>
          </w:tcPr>
          <w:p w14:paraId="001E61F9" w14:textId="77777777" w:rsidR="00C44039" w:rsidRPr="00705918" w:rsidRDefault="00C44039" w:rsidP="008C3F88">
            <w:pPr>
              <w:spacing w:after="0" w:line="240" w:lineRule="auto"/>
              <w:jc w:val="center"/>
              <w:rPr>
                <w:rFonts w:ascii="XDPrime" w:hAnsi="XDPrime" w:cs="Times New Roman"/>
              </w:rPr>
            </w:pPr>
          </w:p>
        </w:tc>
        <w:tc>
          <w:tcPr>
            <w:tcW w:w="984" w:type="dxa"/>
          </w:tcPr>
          <w:p w14:paraId="28A14774" w14:textId="77777777" w:rsidR="00C44039" w:rsidRPr="00705918" w:rsidRDefault="00C44039" w:rsidP="008C3F88">
            <w:pPr>
              <w:spacing w:after="0" w:line="240" w:lineRule="auto"/>
              <w:jc w:val="center"/>
              <w:rPr>
                <w:rFonts w:ascii="XDPrime" w:hAnsi="XDPrime" w:cs="Times New Roman"/>
              </w:rPr>
            </w:pPr>
          </w:p>
        </w:tc>
        <w:tc>
          <w:tcPr>
            <w:tcW w:w="984" w:type="dxa"/>
          </w:tcPr>
          <w:p w14:paraId="4E3EF73F" w14:textId="77777777" w:rsidR="00C44039" w:rsidRPr="00705918" w:rsidRDefault="00C44039" w:rsidP="008C3F88">
            <w:pPr>
              <w:spacing w:after="0" w:line="240" w:lineRule="auto"/>
              <w:jc w:val="center"/>
              <w:rPr>
                <w:rFonts w:ascii="XDPrime" w:hAnsi="XDPrime" w:cs="Times New Roman"/>
              </w:rPr>
            </w:pPr>
          </w:p>
        </w:tc>
      </w:tr>
      <w:tr w:rsidR="00C44039" w:rsidRPr="00705918" w14:paraId="3712B888" w14:textId="77777777" w:rsidTr="009571EB">
        <w:tc>
          <w:tcPr>
            <w:tcW w:w="1101" w:type="dxa"/>
          </w:tcPr>
          <w:p w14:paraId="76226113" w14:textId="77777777" w:rsidR="00C44039" w:rsidRPr="00705918" w:rsidRDefault="00C44039" w:rsidP="008C3F88">
            <w:pPr>
              <w:pStyle w:val="Title"/>
              <w:spacing w:before="0" w:after="0"/>
              <w:rPr>
                <w:rFonts w:ascii="XDPrime" w:hAnsi="XDPrime"/>
                <w:b w:val="0"/>
                <w:sz w:val="20"/>
              </w:rPr>
            </w:pPr>
            <w:r w:rsidRPr="00705918">
              <w:rPr>
                <w:rFonts w:ascii="XDPrime" w:hAnsi="XDPrime"/>
                <w:b w:val="0"/>
                <w:sz w:val="20"/>
              </w:rPr>
              <w:t>Disetujui oleh</w:t>
            </w:r>
          </w:p>
        </w:tc>
        <w:tc>
          <w:tcPr>
            <w:tcW w:w="984" w:type="dxa"/>
          </w:tcPr>
          <w:p w14:paraId="1FF316EE" w14:textId="77777777" w:rsidR="00C44039" w:rsidRPr="00705918" w:rsidRDefault="00C44039" w:rsidP="008C3F88">
            <w:pPr>
              <w:spacing w:after="0" w:line="240" w:lineRule="auto"/>
              <w:jc w:val="center"/>
              <w:rPr>
                <w:rFonts w:ascii="XDPrime" w:hAnsi="XDPrime" w:cs="Times New Roman"/>
              </w:rPr>
            </w:pPr>
          </w:p>
        </w:tc>
        <w:tc>
          <w:tcPr>
            <w:tcW w:w="984" w:type="dxa"/>
          </w:tcPr>
          <w:p w14:paraId="4BC37A35" w14:textId="77777777" w:rsidR="00C44039" w:rsidRPr="00705918" w:rsidRDefault="00C44039" w:rsidP="008C3F88">
            <w:pPr>
              <w:spacing w:after="0" w:line="240" w:lineRule="auto"/>
              <w:jc w:val="center"/>
              <w:rPr>
                <w:rFonts w:ascii="XDPrime" w:hAnsi="XDPrime" w:cs="Times New Roman"/>
              </w:rPr>
            </w:pPr>
          </w:p>
        </w:tc>
        <w:tc>
          <w:tcPr>
            <w:tcW w:w="984" w:type="dxa"/>
          </w:tcPr>
          <w:p w14:paraId="2534239D" w14:textId="77777777" w:rsidR="00C44039" w:rsidRPr="00705918" w:rsidRDefault="00C44039" w:rsidP="008C3F88">
            <w:pPr>
              <w:spacing w:after="0" w:line="240" w:lineRule="auto"/>
              <w:jc w:val="center"/>
              <w:rPr>
                <w:rFonts w:ascii="XDPrime" w:hAnsi="XDPrime" w:cs="Times New Roman"/>
              </w:rPr>
            </w:pPr>
          </w:p>
        </w:tc>
        <w:tc>
          <w:tcPr>
            <w:tcW w:w="984" w:type="dxa"/>
          </w:tcPr>
          <w:p w14:paraId="5C470823" w14:textId="77777777" w:rsidR="00C44039" w:rsidRPr="00705918" w:rsidRDefault="00C44039" w:rsidP="008C3F88">
            <w:pPr>
              <w:spacing w:after="0" w:line="240" w:lineRule="auto"/>
              <w:jc w:val="center"/>
              <w:rPr>
                <w:rFonts w:ascii="XDPrime" w:hAnsi="XDPrime" w:cs="Times New Roman"/>
              </w:rPr>
            </w:pPr>
          </w:p>
        </w:tc>
        <w:tc>
          <w:tcPr>
            <w:tcW w:w="984" w:type="dxa"/>
          </w:tcPr>
          <w:p w14:paraId="2C101935" w14:textId="77777777" w:rsidR="00C44039" w:rsidRPr="00705918" w:rsidRDefault="00C44039" w:rsidP="008C3F88">
            <w:pPr>
              <w:spacing w:after="0" w:line="240" w:lineRule="auto"/>
              <w:jc w:val="center"/>
              <w:rPr>
                <w:rFonts w:ascii="XDPrime" w:hAnsi="XDPrime" w:cs="Times New Roman"/>
              </w:rPr>
            </w:pPr>
          </w:p>
        </w:tc>
        <w:tc>
          <w:tcPr>
            <w:tcW w:w="984" w:type="dxa"/>
          </w:tcPr>
          <w:p w14:paraId="00A3CEB7" w14:textId="77777777" w:rsidR="00C44039" w:rsidRPr="00705918" w:rsidRDefault="00C44039" w:rsidP="008C3F88">
            <w:pPr>
              <w:spacing w:after="0" w:line="240" w:lineRule="auto"/>
              <w:jc w:val="center"/>
              <w:rPr>
                <w:rFonts w:ascii="XDPrime" w:hAnsi="XDPrime" w:cs="Times New Roman"/>
              </w:rPr>
            </w:pPr>
          </w:p>
        </w:tc>
        <w:tc>
          <w:tcPr>
            <w:tcW w:w="984" w:type="dxa"/>
          </w:tcPr>
          <w:p w14:paraId="273DE865" w14:textId="77777777" w:rsidR="00C44039" w:rsidRPr="00705918" w:rsidRDefault="00C44039" w:rsidP="008C3F88">
            <w:pPr>
              <w:spacing w:after="0" w:line="240" w:lineRule="auto"/>
              <w:jc w:val="center"/>
              <w:rPr>
                <w:rFonts w:ascii="XDPrime" w:hAnsi="XDPrime" w:cs="Times New Roman"/>
              </w:rPr>
            </w:pPr>
          </w:p>
        </w:tc>
        <w:tc>
          <w:tcPr>
            <w:tcW w:w="984" w:type="dxa"/>
          </w:tcPr>
          <w:p w14:paraId="0D094117" w14:textId="77777777" w:rsidR="00C44039" w:rsidRPr="00705918" w:rsidRDefault="00C44039" w:rsidP="008C3F88">
            <w:pPr>
              <w:spacing w:after="0" w:line="240" w:lineRule="auto"/>
              <w:jc w:val="center"/>
              <w:rPr>
                <w:rFonts w:ascii="XDPrime" w:hAnsi="XDPrime" w:cs="Times New Roman"/>
              </w:rPr>
            </w:pPr>
          </w:p>
        </w:tc>
      </w:tr>
    </w:tbl>
    <w:p w14:paraId="643DF8D5" w14:textId="77777777" w:rsidR="00BB0AFC" w:rsidRPr="00705918" w:rsidRDefault="00BB0AFC" w:rsidP="008C3F88">
      <w:pPr>
        <w:pStyle w:val="Title"/>
        <w:spacing w:before="0" w:after="0"/>
        <w:rPr>
          <w:rFonts w:ascii="XDPrime" w:hAnsi="XDPrime"/>
        </w:rPr>
      </w:pPr>
    </w:p>
    <w:p w14:paraId="387FE72F" w14:textId="77777777" w:rsidR="00BB0AFC" w:rsidRPr="00705918" w:rsidRDefault="00BB0AFC">
      <w:pPr>
        <w:rPr>
          <w:rFonts w:ascii="XDPrime" w:eastAsia="Times New Roman" w:hAnsi="XDPrime" w:cs="Times New Roman"/>
          <w:b/>
          <w:kern w:val="28"/>
          <w:sz w:val="32"/>
          <w:szCs w:val="20"/>
          <w:lang w:val="en-GB" w:eastAsia="en-US"/>
        </w:rPr>
      </w:pPr>
      <w:r w:rsidRPr="00705918">
        <w:rPr>
          <w:rFonts w:ascii="XDPrime" w:hAnsi="XDPrime"/>
        </w:rPr>
        <w:br w:type="page"/>
      </w:r>
    </w:p>
    <w:p w14:paraId="1DD4CDD1" w14:textId="77777777" w:rsidR="00C44039" w:rsidRPr="00705918" w:rsidRDefault="00C44039" w:rsidP="008C3F88">
      <w:pPr>
        <w:pStyle w:val="Title"/>
        <w:spacing w:before="0" w:after="0"/>
        <w:rPr>
          <w:rFonts w:ascii="XDPrime" w:hAnsi="XDPrime"/>
        </w:rPr>
      </w:pPr>
      <w:r w:rsidRPr="00705918">
        <w:rPr>
          <w:rFonts w:ascii="XDPrime" w:hAnsi="XDPrime"/>
        </w:rPr>
        <w:lastRenderedPageBreak/>
        <w:t>Daftar Halaman Perubahan</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1843"/>
        <w:gridCol w:w="2267"/>
      </w:tblGrid>
      <w:tr w:rsidR="00C44039" w:rsidRPr="00705918" w14:paraId="13ED02C3" w14:textId="77777777" w:rsidTr="00BB0AFC">
        <w:tc>
          <w:tcPr>
            <w:tcW w:w="1668" w:type="dxa"/>
            <w:tcBorders>
              <w:top w:val="double" w:sz="4" w:space="0" w:color="auto"/>
              <w:left w:val="double" w:sz="4" w:space="0" w:color="auto"/>
              <w:bottom w:val="single" w:sz="4" w:space="0" w:color="auto"/>
              <w:right w:val="nil"/>
            </w:tcBorders>
          </w:tcPr>
          <w:p w14:paraId="07E8994E" w14:textId="77777777" w:rsidR="00C44039" w:rsidRPr="00705918" w:rsidRDefault="00C44039" w:rsidP="008C3F88">
            <w:pPr>
              <w:pStyle w:val="Title"/>
              <w:spacing w:before="0" w:after="0"/>
              <w:rPr>
                <w:rFonts w:ascii="XDPrime" w:hAnsi="XDPrime"/>
              </w:rPr>
            </w:pPr>
            <w:r w:rsidRPr="00705918">
              <w:rPr>
                <w:rFonts w:ascii="XDPrime" w:hAnsi="XDPrime"/>
              </w:rPr>
              <w:t>Halaman</w:t>
            </w:r>
          </w:p>
        </w:tc>
        <w:tc>
          <w:tcPr>
            <w:tcW w:w="2268" w:type="dxa"/>
            <w:tcBorders>
              <w:top w:val="double" w:sz="4" w:space="0" w:color="auto"/>
              <w:left w:val="single" w:sz="4" w:space="0" w:color="auto"/>
              <w:bottom w:val="nil"/>
              <w:right w:val="double" w:sz="4" w:space="0" w:color="auto"/>
            </w:tcBorders>
          </w:tcPr>
          <w:p w14:paraId="014DF8AA" w14:textId="77777777" w:rsidR="00C44039" w:rsidRPr="00705918" w:rsidRDefault="00C44039" w:rsidP="008C3F88">
            <w:pPr>
              <w:pStyle w:val="Title"/>
              <w:spacing w:before="0" w:after="0"/>
              <w:rPr>
                <w:rFonts w:ascii="XDPrime" w:hAnsi="XDPrime"/>
              </w:rPr>
            </w:pPr>
            <w:r w:rsidRPr="00705918">
              <w:rPr>
                <w:rFonts w:ascii="XDPrime" w:hAnsi="XDPrime"/>
              </w:rPr>
              <w:t>Revisi</w:t>
            </w:r>
          </w:p>
        </w:tc>
        <w:tc>
          <w:tcPr>
            <w:tcW w:w="1843" w:type="dxa"/>
            <w:tcBorders>
              <w:top w:val="double" w:sz="4" w:space="0" w:color="auto"/>
              <w:left w:val="nil"/>
              <w:bottom w:val="single" w:sz="4" w:space="0" w:color="auto"/>
              <w:right w:val="nil"/>
            </w:tcBorders>
          </w:tcPr>
          <w:p w14:paraId="2749557F" w14:textId="77777777" w:rsidR="00C44039" w:rsidRPr="00705918" w:rsidRDefault="00C44039" w:rsidP="008C3F88">
            <w:pPr>
              <w:pStyle w:val="Title"/>
              <w:spacing w:before="0" w:after="0"/>
              <w:rPr>
                <w:rFonts w:ascii="XDPrime" w:hAnsi="XDPrime"/>
              </w:rPr>
            </w:pPr>
            <w:r w:rsidRPr="00705918">
              <w:rPr>
                <w:rFonts w:ascii="XDPrime" w:hAnsi="XDPrime"/>
              </w:rPr>
              <w:t>Halaman</w:t>
            </w:r>
          </w:p>
        </w:tc>
        <w:tc>
          <w:tcPr>
            <w:tcW w:w="2267" w:type="dxa"/>
            <w:tcBorders>
              <w:top w:val="double" w:sz="4" w:space="0" w:color="auto"/>
              <w:left w:val="single" w:sz="4" w:space="0" w:color="auto"/>
              <w:bottom w:val="single" w:sz="4" w:space="0" w:color="auto"/>
              <w:right w:val="double" w:sz="4" w:space="0" w:color="auto"/>
            </w:tcBorders>
          </w:tcPr>
          <w:p w14:paraId="4361A468" w14:textId="77777777" w:rsidR="00C44039" w:rsidRPr="00705918" w:rsidRDefault="00C44039" w:rsidP="008C3F88">
            <w:pPr>
              <w:pStyle w:val="Title"/>
              <w:spacing w:before="0" w:after="0"/>
              <w:rPr>
                <w:rFonts w:ascii="XDPrime" w:hAnsi="XDPrime"/>
              </w:rPr>
            </w:pPr>
            <w:r w:rsidRPr="00705918">
              <w:rPr>
                <w:rFonts w:ascii="XDPrime" w:hAnsi="XDPrime"/>
              </w:rPr>
              <w:t>Revisi</w:t>
            </w:r>
          </w:p>
        </w:tc>
      </w:tr>
      <w:tr w:rsidR="00C44039" w:rsidRPr="00705918" w14:paraId="6F9AA618" w14:textId="77777777" w:rsidTr="00BB0AFC">
        <w:trPr>
          <w:trHeight w:val="10206"/>
        </w:trPr>
        <w:tc>
          <w:tcPr>
            <w:tcW w:w="1668" w:type="dxa"/>
            <w:tcBorders>
              <w:top w:val="nil"/>
              <w:left w:val="double" w:sz="4" w:space="0" w:color="auto"/>
              <w:bottom w:val="double" w:sz="4" w:space="0" w:color="auto"/>
              <w:right w:val="nil"/>
            </w:tcBorders>
          </w:tcPr>
          <w:p w14:paraId="068FADE3" w14:textId="77777777" w:rsidR="00C44039" w:rsidRPr="00705918" w:rsidRDefault="00C44039" w:rsidP="008C3F88">
            <w:pPr>
              <w:spacing w:after="0" w:line="240" w:lineRule="auto"/>
              <w:rPr>
                <w:rFonts w:ascii="XDPrime" w:hAnsi="XDPrime" w:cs="Times New Roman"/>
              </w:rPr>
            </w:pPr>
          </w:p>
        </w:tc>
        <w:tc>
          <w:tcPr>
            <w:tcW w:w="2268" w:type="dxa"/>
            <w:tcBorders>
              <w:top w:val="single" w:sz="4" w:space="0" w:color="auto"/>
              <w:left w:val="single" w:sz="4" w:space="0" w:color="auto"/>
              <w:bottom w:val="double" w:sz="4" w:space="0" w:color="auto"/>
              <w:right w:val="double" w:sz="4" w:space="0" w:color="auto"/>
            </w:tcBorders>
          </w:tcPr>
          <w:p w14:paraId="510E9609" w14:textId="77777777" w:rsidR="00C44039" w:rsidRPr="00705918" w:rsidRDefault="00C44039" w:rsidP="008C3F88">
            <w:pPr>
              <w:spacing w:after="0" w:line="240" w:lineRule="auto"/>
              <w:rPr>
                <w:rFonts w:ascii="XDPrime" w:hAnsi="XDPrime" w:cs="Times New Roman"/>
              </w:rPr>
            </w:pPr>
          </w:p>
        </w:tc>
        <w:tc>
          <w:tcPr>
            <w:tcW w:w="1843" w:type="dxa"/>
            <w:tcBorders>
              <w:top w:val="nil"/>
              <w:left w:val="nil"/>
              <w:bottom w:val="double" w:sz="4" w:space="0" w:color="auto"/>
              <w:right w:val="nil"/>
            </w:tcBorders>
          </w:tcPr>
          <w:p w14:paraId="379EB66E" w14:textId="77777777" w:rsidR="00C44039" w:rsidRPr="00705918" w:rsidRDefault="00C44039" w:rsidP="008C3F88">
            <w:pPr>
              <w:spacing w:after="0" w:line="240" w:lineRule="auto"/>
              <w:rPr>
                <w:rFonts w:ascii="XDPrime" w:hAnsi="XDPrime" w:cs="Times New Roman"/>
              </w:rPr>
            </w:pPr>
          </w:p>
        </w:tc>
        <w:tc>
          <w:tcPr>
            <w:tcW w:w="2267" w:type="dxa"/>
            <w:tcBorders>
              <w:top w:val="nil"/>
              <w:left w:val="single" w:sz="4" w:space="0" w:color="auto"/>
              <w:bottom w:val="double" w:sz="4" w:space="0" w:color="auto"/>
              <w:right w:val="double" w:sz="4" w:space="0" w:color="auto"/>
            </w:tcBorders>
          </w:tcPr>
          <w:p w14:paraId="5EC967A9" w14:textId="77777777" w:rsidR="00C44039" w:rsidRPr="00705918" w:rsidRDefault="00C44039" w:rsidP="008C3F88">
            <w:pPr>
              <w:spacing w:after="0" w:line="240" w:lineRule="auto"/>
              <w:rPr>
                <w:rFonts w:ascii="XDPrime" w:hAnsi="XDPrime" w:cs="Times New Roman"/>
              </w:rPr>
            </w:pPr>
          </w:p>
        </w:tc>
      </w:tr>
    </w:tbl>
    <w:p w14:paraId="1AE2CF8C" w14:textId="77777777" w:rsidR="00C44039" w:rsidRPr="00705918" w:rsidRDefault="00C44039" w:rsidP="008C3F88">
      <w:pPr>
        <w:spacing w:after="0" w:line="240" w:lineRule="auto"/>
        <w:rPr>
          <w:rFonts w:ascii="XDPrime" w:hAnsi="XDPrime" w:cs="Times New Roman"/>
        </w:rPr>
      </w:pPr>
    </w:p>
    <w:p w14:paraId="0A40E5D6" w14:textId="77777777" w:rsidR="00C44039" w:rsidRPr="00705918" w:rsidRDefault="00C44039" w:rsidP="008C3F88">
      <w:pPr>
        <w:spacing w:after="0" w:line="240" w:lineRule="auto"/>
        <w:rPr>
          <w:rFonts w:ascii="XDPrime" w:hAnsi="XDPrime" w:cs="Times New Roman"/>
        </w:rPr>
      </w:pPr>
      <w:r w:rsidRPr="00705918">
        <w:rPr>
          <w:rFonts w:ascii="XDPrime" w:hAnsi="XDPrime" w:cs="Times New Roman"/>
        </w:rPr>
        <w:br w:type="page"/>
      </w:r>
    </w:p>
    <w:p w14:paraId="76BDEA27" w14:textId="77777777" w:rsidR="00C44039" w:rsidRPr="00705918" w:rsidRDefault="00C44039" w:rsidP="008C3F88">
      <w:pPr>
        <w:pStyle w:val="Title"/>
        <w:spacing w:before="0" w:after="0"/>
        <w:rPr>
          <w:rFonts w:ascii="XDPrime" w:hAnsi="XDPrime"/>
        </w:rPr>
      </w:pPr>
      <w:r w:rsidRPr="00705918">
        <w:rPr>
          <w:rFonts w:ascii="XDPrime" w:hAnsi="XDPrime"/>
        </w:rPr>
        <w:lastRenderedPageBreak/>
        <w:t>Daftar Isi</w:t>
      </w:r>
    </w:p>
    <w:sdt>
      <w:sdtPr>
        <w:rPr>
          <w:rFonts w:ascii="XDPrime" w:eastAsiaTheme="minorEastAsia" w:hAnsi="XDPrime" w:cstheme="minorBidi"/>
          <w:color w:val="auto"/>
          <w:sz w:val="22"/>
          <w:szCs w:val="22"/>
          <w:lang w:val="id-ID" w:eastAsia="id-ID"/>
        </w:rPr>
        <w:id w:val="1331259853"/>
        <w:docPartObj>
          <w:docPartGallery w:val="Table of Contents"/>
          <w:docPartUnique/>
        </w:docPartObj>
      </w:sdtPr>
      <w:sdtEndPr>
        <w:rPr>
          <w:b/>
          <w:bCs/>
          <w:noProof/>
        </w:rPr>
      </w:sdtEndPr>
      <w:sdtContent>
        <w:p w14:paraId="71793AA0" w14:textId="59E5746D" w:rsidR="00FC1F6B" w:rsidRPr="00705918" w:rsidRDefault="00FC1F6B">
          <w:pPr>
            <w:pStyle w:val="TOCHeading"/>
            <w:rPr>
              <w:rFonts w:ascii="XDPrime" w:hAnsi="XDPrime"/>
            </w:rPr>
          </w:pPr>
        </w:p>
        <w:p w14:paraId="2E7800FB" w14:textId="72FA6CBC" w:rsidR="003A612F" w:rsidRPr="00705918" w:rsidRDefault="00FC1F6B">
          <w:pPr>
            <w:pStyle w:val="TOC1"/>
            <w:tabs>
              <w:tab w:val="right" w:leader="dot" w:pos="7927"/>
            </w:tabs>
            <w:rPr>
              <w:rFonts w:ascii="XDPrime" w:eastAsiaTheme="minorEastAsia" w:hAnsi="XDPrime" w:cstheme="minorBidi"/>
              <w:noProof/>
              <w:kern w:val="2"/>
              <w:sz w:val="22"/>
              <w:szCs w:val="22"/>
              <w:lang w:val="en-ID" w:eastAsia="en-ID"/>
              <w14:ligatures w14:val="standardContextual"/>
            </w:rPr>
          </w:pPr>
          <w:r w:rsidRPr="00705918">
            <w:rPr>
              <w:rFonts w:ascii="XDPrime" w:hAnsi="XDPrime"/>
            </w:rPr>
            <w:fldChar w:fldCharType="begin"/>
          </w:r>
          <w:r w:rsidRPr="00705918">
            <w:rPr>
              <w:rFonts w:ascii="XDPrime" w:hAnsi="XDPrime"/>
            </w:rPr>
            <w:instrText xml:space="preserve"> TOC \o "1-3" \h \z \u </w:instrText>
          </w:r>
          <w:r w:rsidRPr="00705918">
            <w:rPr>
              <w:rFonts w:ascii="XDPrime" w:hAnsi="XDPrime"/>
            </w:rPr>
            <w:fldChar w:fldCharType="separate"/>
          </w:r>
          <w:hyperlink w:anchor="_Toc153279040" w:history="1">
            <w:r w:rsidR="003A612F" w:rsidRPr="00705918">
              <w:rPr>
                <w:rStyle w:val="Hyperlink"/>
                <w:rFonts w:ascii="XDPrime" w:hAnsi="XDPrime"/>
                <w:noProof/>
              </w:rPr>
              <w:t>1. Pendahuluan</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_Toc153279040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6</w:t>
            </w:r>
            <w:r w:rsidR="003A612F" w:rsidRPr="00705918">
              <w:rPr>
                <w:rFonts w:ascii="XDPrime" w:hAnsi="XDPrime"/>
                <w:noProof/>
                <w:webHidden/>
              </w:rPr>
              <w:fldChar w:fldCharType="end"/>
            </w:r>
          </w:hyperlink>
        </w:p>
        <w:p w14:paraId="4CCA5CA6" w14:textId="4F098A13" w:rsidR="003A612F" w:rsidRPr="00705918" w:rsidRDefault="00000000">
          <w:pPr>
            <w:pStyle w:val="TOC2"/>
            <w:tabs>
              <w:tab w:val="left" w:pos="88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41" w:history="1">
            <w:r w:rsidR="003A612F" w:rsidRPr="00705918">
              <w:rPr>
                <w:rStyle w:val="Hyperlink"/>
                <w:rFonts w:ascii="XDPrime" w:hAnsi="XDPrime"/>
                <w:noProof/>
              </w:rPr>
              <w:t>1.1</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Tujuan Penulisan Dokumen</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_Toc153279041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6</w:t>
            </w:r>
            <w:r w:rsidR="003A612F" w:rsidRPr="00705918">
              <w:rPr>
                <w:rFonts w:ascii="XDPrime" w:hAnsi="XDPrime"/>
                <w:noProof/>
                <w:webHidden/>
              </w:rPr>
              <w:fldChar w:fldCharType="end"/>
            </w:r>
          </w:hyperlink>
        </w:p>
        <w:p w14:paraId="0A512061" w14:textId="55E454F5" w:rsidR="003A612F" w:rsidRPr="00705918" w:rsidRDefault="00000000">
          <w:pPr>
            <w:pStyle w:val="TOC2"/>
            <w:tabs>
              <w:tab w:val="left" w:pos="88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42" w:history="1">
            <w:r w:rsidR="003A612F" w:rsidRPr="00705918">
              <w:rPr>
                <w:rStyle w:val="Hyperlink"/>
                <w:rFonts w:ascii="XDPrime" w:hAnsi="XDPrime"/>
                <w:noProof/>
              </w:rPr>
              <w:t>1.2</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Lingkup Masalah</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_Toc153279042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6</w:t>
            </w:r>
            <w:r w:rsidR="003A612F" w:rsidRPr="00705918">
              <w:rPr>
                <w:rFonts w:ascii="XDPrime" w:hAnsi="XDPrime"/>
                <w:noProof/>
                <w:webHidden/>
              </w:rPr>
              <w:fldChar w:fldCharType="end"/>
            </w:r>
          </w:hyperlink>
        </w:p>
        <w:p w14:paraId="6553D512" w14:textId="095C2BAA" w:rsidR="003A612F" w:rsidRPr="00705918" w:rsidRDefault="00000000">
          <w:pPr>
            <w:pStyle w:val="TOC2"/>
            <w:tabs>
              <w:tab w:val="left" w:pos="88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43" w:history="1">
            <w:r w:rsidR="003A612F" w:rsidRPr="00705918">
              <w:rPr>
                <w:rStyle w:val="Hyperlink"/>
                <w:rFonts w:ascii="XDPrime" w:hAnsi="XDPrime"/>
                <w:noProof/>
              </w:rPr>
              <w:t>1.3</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Definisi, Istilah, dan Akronim</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_Toc153279043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6</w:t>
            </w:r>
            <w:r w:rsidR="003A612F" w:rsidRPr="00705918">
              <w:rPr>
                <w:rFonts w:ascii="XDPrime" w:hAnsi="XDPrime"/>
                <w:noProof/>
                <w:webHidden/>
              </w:rPr>
              <w:fldChar w:fldCharType="end"/>
            </w:r>
          </w:hyperlink>
        </w:p>
        <w:p w14:paraId="5C21F758" w14:textId="1ED8734A" w:rsidR="003A612F" w:rsidRPr="00705918" w:rsidRDefault="00000000">
          <w:pPr>
            <w:pStyle w:val="TOC2"/>
            <w:tabs>
              <w:tab w:val="left" w:pos="88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44" w:history="1">
            <w:r w:rsidR="003A612F" w:rsidRPr="00705918">
              <w:rPr>
                <w:rStyle w:val="Hyperlink"/>
                <w:rFonts w:ascii="XDPrime" w:hAnsi="XDPrime"/>
                <w:noProof/>
              </w:rPr>
              <w:t>1.4</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Aturan Penomoran dan Penamaan</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_Toc153279044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7</w:t>
            </w:r>
            <w:r w:rsidR="003A612F" w:rsidRPr="00705918">
              <w:rPr>
                <w:rFonts w:ascii="XDPrime" w:hAnsi="XDPrime"/>
                <w:noProof/>
                <w:webHidden/>
              </w:rPr>
              <w:fldChar w:fldCharType="end"/>
            </w:r>
          </w:hyperlink>
        </w:p>
        <w:p w14:paraId="1E1AC2B6" w14:textId="4C01AEB0"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45" w:history="1">
            <w:r w:rsidR="003A612F" w:rsidRPr="00705918">
              <w:rPr>
                <w:rStyle w:val="Hyperlink"/>
                <w:rFonts w:ascii="XDPrime" w:hAnsi="XDPrime"/>
                <w:noProof/>
                <w:lang w:val="sv-SE"/>
              </w:rPr>
              <w:t>1.4.1</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lang w:val="sv-SE"/>
              </w:rPr>
              <w:t xml:space="preserve">Aturan Penomoran </w:t>
            </w:r>
            <w:r w:rsidR="003A612F" w:rsidRPr="00705918">
              <w:rPr>
                <w:rStyle w:val="Hyperlink"/>
                <w:rFonts w:ascii="XDPrime" w:eastAsia="SimSun" w:hAnsi="XDPrime"/>
                <w:noProof/>
                <w:lang w:val="sv-SE" w:eastAsia="zh-CN"/>
              </w:rPr>
              <w:t xml:space="preserve">dan Penamaan </w:t>
            </w:r>
            <w:r w:rsidR="003A612F" w:rsidRPr="00705918">
              <w:rPr>
                <w:rStyle w:val="Hyperlink"/>
                <w:rFonts w:ascii="XDPrime" w:hAnsi="XDPrime"/>
                <w:noProof/>
                <w:lang w:val="sv-SE"/>
              </w:rPr>
              <w:t>Spesifikasi Kebutuhan</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_Toc153279045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7</w:t>
            </w:r>
            <w:r w:rsidR="003A612F" w:rsidRPr="00705918">
              <w:rPr>
                <w:rFonts w:ascii="XDPrime" w:hAnsi="XDPrime"/>
                <w:noProof/>
                <w:webHidden/>
              </w:rPr>
              <w:fldChar w:fldCharType="end"/>
            </w:r>
          </w:hyperlink>
        </w:p>
        <w:p w14:paraId="03AC8E7F" w14:textId="0A59D7EE"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46" w:history="1">
            <w:r w:rsidR="003A612F" w:rsidRPr="00705918">
              <w:rPr>
                <w:rStyle w:val="Hyperlink"/>
                <w:rFonts w:ascii="XDPrime" w:eastAsia="SimSun" w:hAnsi="XDPrime"/>
                <w:noProof/>
              </w:rPr>
              <w:t>1.4.2</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eastAsia="SimSun" w:hAnsi="XDPrime"/>
                <w:noProof/>
              </w:rPr>
              <w:t>Aturan Penomoran dan Penamaan Tabel</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_Toc153279046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7</w:t>
            </w:r>
            <w:r w:rsidR="003A612F" w:rsidRPr="00705918">
              <w:rPr>
                <w:rFonts w:ascii="XDPrime" w:hAnsi="XDPrime"/>
                <w:noProof/>
                <w:webHidden/>
              </w:rPr>
              <w:fldChar w:fldCharType="end"/>
            </w:r>
          </w:hyperlink>
        </w:p>
        <w:p w14:paraId="0DE35177" w14:textId="080BD2E5"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47" w:history="1">
            <w:r w:rsidR="003A612F" w:rsidRPr="00705918">
              <w:rPr>
                <w:rStyle w:val="Hyperlink"/>
                <w:rFonts w:ascii="XDPrime" w:eastAsia="SimSun" w:hAnsi="XDPrime"/>
                <w:noProof/>
                <w:lang w:val="sv-SE"/>
              </w:rPr>
              <w:t>1.4.3</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eastAsia="SimSun" w:hAnsi="XDPrime"/>
                <w:noProof/>
                <w:lang w:val="sv-SE"/>
              </w:rPr>
              <w:t>Aturan Penomoran dan Penamaan Fungsi / Proses</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_Toc153279047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7</w:t>
            </w:r>
            <w:r w:rsidR="003A612F" w:rsidRPr="00705918">
              <w:rPr>
                <w:rFonts w:ascii="XDPrime" w:hAnsi="XDPrime"/>
                <w:noProof/>
                <w:webHidden/>
              </w:rPr>
              <w:fldChar w:fldCharType="end"/>
            </w:r>
          </w:hyperlink>
        </w:p>
        <w:p w14:paraId="64B905F7" w14:textId="315DEE30"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48" w:history="1">
            <w:r w:rsidR="003A612F" w:rsidRPr="00705918">
              <w:rPr>
                <w:rStyle w:val="Hyperlink"/>
                <w:rFonts w:ascii="XDPrime" w:eastAsia="SimSun" w:hAnsi="XDPrime"/>
                <w:noProof/>
                <w:lang w:val="en-US" w:eastAsia="zh-CN"/>
              </w:rPr>
              <w:t>1.4.4</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eastAsia="SimSun" w:hAnsi="XDPrime"/>
                <w:noProof/>
                <w:lang w:val="en-US" w:eastAsia="zh-CN"/>
              </w:rPr>
              <w:t>Aturan Penomoran dan Penamaan Query</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_Toc153279048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7</w:t>
            </w:r>
            <w:r w:rsidR="003A612F" w:rsidRPr="00705918">
              <w:rPr>
                <w:rFonts w:ascii="XDPrime" w:hAnsi="XDPrime"/>
                <w:noProof/>
                <w:webHidden/>
              </w:rPr>
              <w:fldChar w:fldCharType="end"/>
            </w:r>
          </w:hyperlink>
        </w:p>
        <w:p w14:paraId="2926B65D" w14:textId="16D96517"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49" w:history="1">
            <w:r w:rsidR="003A612F" w:rsidRPr="00705918">
              <w:rPr>
                <w:rStyle w:val="Hyperlink"/>
                <w:rFonts w:ascii="XDPrime" w:eastAsia="SimSun" w:hAnsi="XDPrime"/>
                <w:noProof/>
                <w:lang w:val="en-US" w:eastAsia="zh-CN"/>
              </w:rPr>
              <w:t>1.4.5</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eastAsia="SimSun" w:hAnsi="XDPrime"/>
                <w:noProof/>
                <w:lang w:val="en-US" w:eastAsia="zh-CN"/>
              </w:rPr>
              <w:t>Aturan Penomoran dan Penamaan Layar Pesan</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_Toc153279049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8</w:t>
            </w:r>
            <w:r w:rsidR="003A612F" w:rsidRPr="00705918">
              <w:rPr>
                <w:rFonts w:ascii="XDPrime" w:hAnsi="XDPrime"/>
                <w:noProof/>
                <w:webHidden/>
              </w:rPr>
              <w:fldChar w:fldCharType="end"/>
            </w:r>
          </w:hyperlink>
        </w:p>
        <w:p w14:paraId="4D2EDB43" w14:textId="236FDC88"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50" w:history="1">
            <w:r w:rsidR="003A612F" w:rsidRPr="00705918">
              <w:rPr>
                <w:rStyle w:val="Hyperlink"/>
                <w:rFonts w:ascii="XDPrime" w:eastAsia="SimSun" w:hAnsi="XDPrime"/>
                <w:noProof/>
                <w:lang w:val="en-US" w:eastAsia="zh-CN"/>
              </w:rPr>
              <w:t>1.4.6</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eastAsia="SimSun" w:hAnsi="XDPrime"/>
                <w:noProof/>
                <w:lang w:val="en-US" w:eastAsia="zh-CN"/>
              </w:rPr>
              <w:t>Aturan Penomoran Algoritma</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_Toc153279050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8</w:t>
            </w:r>
            <w:r w:rsidR="003A612F" w:rsidRPr="00705918">
              <w:rPr>
                <w:rFonts w:ascii="XDPrime" w:hAnsi="XDPrime"/>
                <w:noProof/>
                <w:webHidden/>
              </w:rPr>
              <w:fldChar w:fldCharType="end"/>
            </w:r>
          </w:hyperlink>
        </w:p>
        <w:p w14:paraId="199E6C23" w14:textId="6F13C59C" w:rsidR="003A612F" w:rsidRPr="00705918" w:rsidRDefault="00000000">
          <w:pPr>
            <w:pStyle w:val="TOC2"/>
            <w:tabs>
              <w:tab w:val="left" w:pos="88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51" w:history="1">
            <w:r w:rsidR="003A612F" w:rsidRPr="00705918">
              <w:rPr>
                <w:rStyle w:val="Hyperlink"/>
                <w:rFonts w:ascii="XDPrime" w:hAnsi="XDPrime"/>
                <w:noProof/>
              </w:rPr>
              <w:t>1.5</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Referensi</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_Toc153279051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8</w:t>
            </w:r>
            <w:r w:rsidR="003A612F" w:rsidRPr="00705918">
              <w:rPr>
                <w:rFonts w:ascii="XDPrime" w:hAnsi="XDPrime"/>
                <w:noProof/>
                <w:webHidden/>
              </w:rPr>
              <w:fldChar w:fldCharType="end"/>
            </w:r>
          </w:hyperlink>
        </w:p>
        <w:p w14:paraId="6DA74989" w14:textId="276DF231" w:rsidR="003A612F" w:rsidRPr="00705918" w:rsidRDefault="00000000">
          <w:pPr>
            <w:pStyle w:val="TOC2"/>
            <w:tabs>
              <w:tab w:val="left" w:pos="88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52" w:history="1">
            <w:r w:rsidR="003A612F" w:rsidRPr="00705918">
              <w:rPr>
                <w:rStyle w:val="Hyperlink"/>
                <w:rFonts w:ascii="XDPrime" w:hAnsi="XDPrime"/>
                <w:noProof/>
              </w:rPr>
              <w:t>1.6</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Deskripsi Umum Dokumen</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_Toc153279052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8</w:t>
            </w:r>
            <w:r w:rsidR="003A612F" w:rsidRPr="00705918">
              <w:rPr>
                <w:rFonts w:ascii="XDPrime" w:hAnsi="XDPrime"/>
                <w:noProof/>
                <w:webHidden/>
              </w:rPr>
              <w:fldChar w:fldCharType="end"/>
            </w:r>
          </w:hyperlink>
        </w:p>
        <w:p w14:paraId="45BD1045" w14:textId="1F1A5BA0" w:rsidR="003A612F" w:rsidRPr="00705918" w:rsidRDefault="00000000">
          <w:pPr>
            <w:pStyle w:val="TOC1"/>
            <w:tabs>
              <w:tab w:val="left" w:pos="4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53" w:history="1">
            <w:r w:rsidR="003A612F" w:rsidRPr="00705918">
              <w:rPr>
                <w:rStyle w:val="Hyperlink"/>
                <w:rFonts w:ascii="XDPrime" w:hAnsi="XDPrime"/>
                <w:noProof/>
              </w:rPr>
              <w:t>2</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Deskripsi Perancangan Global</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_Toc153279053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9</w:t>
            </w:r>
            <w:r w:rsidR="003A612F" w:rsidRPr="00705918">
              <w:rPr>
                <w:rFonts w:ascii="XDPrime" w:hAnsi="XDPrime"/>
                <w:noProof/>
                <w:webHidden/>
              </w:rPr>
              <w:fldChar w:fldCharType="end"/>
            </w:r>
          </w:hyperlink>
        </w:p>
        <w:p w14:paraId="0125F885" w14:textId="2FA90A3F" w:rsidR="003A612F" w:rsidRPr="00705918" w:rsidRDefault="00000000">
          <w:pPr>
            <w:pStyle w:val="TOC2"/>
            <w:tabs>
              <w:tab w:val="left" w:pos="88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54" w:history="1">
            <w:r w:rsidR="003A612F" w:rsidRPr="00705918">
              <w:rPr>
                <w:rStyle w:val="Hyperlink"/>
                <w:rFonts w:ascii="XDPrime" w:hAnsi="XDPrime"/>
                <w:noProof/>
              </w:rPr>
              <w:t>2.1</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Rancangan Lingkungan Implementasi</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_Toc153279054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9</w:t>
            </w:r>
            <w:r w:rsidR="003A612F" w:rsidRPr="00705918">
              <w:rPr>
                <w:rFonts w:ascii="XDPrime" w:hAnsi="XDPrime"/>
                <w:noProof/>
                <w:webHidden/>
              </w:rPr>
              <w:fldChar w:fldCharType="end"/>
            </w:r>
          </w:hyperlink>
        </w:p>
        <w:p w14:paraId="28BBA470" w14:textId="6E92162A" w:rsidR="003A612F" w:rsidRPr="00705918" w:rsidRDefault="00000000">
          <w:pPr>
            <w:pStyle w:val="TOC2"/>
            <w:tabs>
              <w:tab w:val="left" w:pos="88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55" w:history="1">
            <w:r w:rsidR="003A612F" w:rsidRPr="00705918">
              <w:rPr>
                <w:rStyle w:val="Hyperlink"/>
                <w:rFonts w:ascii="XDPrime" w:hAnsi="XDPrime"/>
                <w:noProof/>
              </w:rPr>
              <w:t>2.2</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Deskripsi Data</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_Toc153279055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10</w:t>
            </w:r>
            <w:r w:rsidR="003A612F" w:rsidRPr="00705918">
              <w:rPr>
                <w:rFonts w:ascii="XDPrime" w:hAnsi="XDPrime"/>
                <w:noProof/>
                <w:webHidden/>
              </w:rPr>
              <w:fldChar w:fldCharType="end"/>
            </w:r>
          </w:hyperlink>
        </w:p>
        <w:p w14:paraId="41A03747" w14:textId="5FC1A452"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56" w:history="1">
            <w:r w:rsidR="003A612F" w:rsidRPr="00705918">
              <w:rPr>
                <w:rStyle w:val="Hyperlink"/>
                <w:rFonts w:ascii="XDPrime" w:hAnsi="XDPrime"/>
                <w:noProof/>
              </w:rPr>
              <w:t>2.2.1</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Definisi Domain/Type</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_Toc153279056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10</w:t>
            </w:r>
            <w:r w:rsidR="003A612F" w:rsidRPr="00705918">
              <w:rPr>
                <w:rFonts w:ascii="XDPrime" w:hAnsi="XDPrime"/>
                <w:noProof/>
                <w:webHidden/>
              </w:rPr>
              <w:fldChar w:fldCharType="end"/>
            </w:r>
          </w:hyperlink>
        </w:p>
        <w:p w14:paraId="3A7574EC" w14:textId="2F17F2DA"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57" w:history="1">
            <w:r w:rsidR="003A612F" w:rsidRPr="00705918">
              <w:rPr>
                <w:rStyle w:val="Hyperlink"/>
                <w:rFonts w:ascii="XDPrime" w:hAnsi="XDPrime"/>
                <w:noProof/>
              </w:rPr>
              <w:t>2.2.2</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Conceptual Data Model</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_Toc153279057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11</w:t>
            </w:r>
            <w:r w:rsidR="003A612F" w:rsidRPr="00705918">
              <w:rPr>
                <w:rFonts w:ascii="XDPrime" w:hAnsi="XDPrime"/>
                <w:noProof/>
                <w:webHidden/>
              </w:rPr>
              <w:fldChar w:fldCharType="end"/>
            </w:r>
          </w:hyperlink>
        </w:p>
        <w:p w14:paraId="471366E3" w14:textId="7028D0D2"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58" w:history="1">
            <w:r w:rsidR="003A612F" w:rsidRPr="00705918">
              <w:rPr>
                <w:rStyle w:val="Hyperlink"/>
                <w:rFonts w:ascii="XDPrime" w:hAnsi="XDPrime"/>
                <w:noProof/>
              </w:rPr>
              <w:t>2.2.3</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Physical Data Model</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_Toc153279058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11</w:t>
            </w:r>
            <w:r w:rsidR="003A612F" w:rsidRPr="00705918">
              <w:rPr>
                <w:rFonts w:ascii="XDPrime" w:hAnsi="XDPrime"/>
                <w:noProof/>
                <w:webHidden/>
              </w:rPr>
              <w:fldChar w:fldCharType="end"/>
            </w:r>
          </w:hyperlink>
        </w:p>
        <w:p w14:paraId="4E5EF48C" w14:textId="73CFB13E"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59" w:history="1">
            <w:r w:rsidR="003A612F" w:rsidRPr="00705918">
              <w:rPr>
                <w:rStyle w:val="Hyperlink"/>
                <w:rFonts w:ascii="XDPrime" w:hAnsi="XDPrime"/>
                <w:noProof/>
              </w:rPr>
              <w:t>2.2.4</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Daftar Tabel Aplikasi</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_Toc153279059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12</w:t>
            </w:r>
            <w:r w:rsidR="003A612F" w:rsidRPr="00705918">
              <w:rPr>
                <w:rFonts w:ascii="XDPrime" w:hAnsi="XDPrime"/>
                <w:noProof/>
                <w:webHidden/>
              </w:rPr>
              <w:fldChar w:fldCharType="end"/>
            </w:r>
          </w:hyperlink>
        </w:p>
        <w:p w14:paraId="2BD86FC9" w14:textId="153B9E0A" w:rsidR="003A612F" w:rsidRPr="00705918" w:rsidRDefault="00000000">
          <w:pPr>
            <w:pStyle w:val="TOC2"/>
            <w:tabs>
              <w:tab w:val="left" w:pos="88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60" w:history="1">
            <w:r w:rsidR="003A612F" w:rsidRPr="00705918">
              <w:rPr>
                <w:rStyle w:val="Hyperlink"/>
                <w:rFonts w:ascii="XDPrime" w:hAnsi="XDPrime"/>
                <w:noProof/>
              </w:rPr>
              <w:t>2.3</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Dekomposisi Fungsional Modul</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_Toc153279060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12</w:t>
            </w:r>
            <w:r w:rsidR="003A612F" w:rsidRPr="00705918">
              <w:rPr>
                <w:rFonts w:ascii="XDPrime" w:hAnsi="XDPrime"/>
                <w:noProof/>
                <w:webHidden/>
              </w:rPr>
              <w:fldChar w:fldCharType="end"/>
            </w:r>
          </w:hyperlink>
        </w:p>
        <w:p w14:paraId="29452C17" w14:textId="1EB63387" w:rsidR="003A612F" w:rsidRPr="00705918" w:rsidRDefault="00000000">
          <w:pPr>
            <w:pStyle w:val="TOC1"/>
            <w:tabs>
              <w:tab w:val="left" w:pos="4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61" w:history="1">
            <w:r w:rsidR="003A612F" w:rsidRPr="00705918">
              <w:rPr>
                <w:rStyle w:val="Hyperlink"/>
                <w:rFonts w:ascii="XDPrime" w:hAnsi="XDPrime"/>
                <w:noProof/>
              </w:rPr>
              <w:t>3</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Deskripsi Perancangan Rinci</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_Toc153279061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15</w:t>
            </w:r>
            <w:r w:rsidR="003A612F" w:rsidRPr="00705918">
              <w:rPr>
                <w:rFonts w:ascii="XDPrime" w:hAnsi="XDPrime"/>
                <w:noProof/>
                <w:webHidden/>
              </w:rPr>
              <w:fldChar w:fldCharType="end"/>
            </w:r>
          </w:hyperlink>
        </w:p>
        <w:p w14:paraId="5DB93F6D" w14:textId="086DB1FD" w:rsidR="003A612F" w:rsidRPr="00705918" w:rsidRDefault="00000000">
          <w:pPr>
            <w:pStyle w:val="TOC2"/>
            <w:tabs>
              <w:tab w:val="left" w:pos="88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62" w:history="1">
            <w:r w:rsidR="003A612F" w:rsidRPr="00705918">
              <w:rPr>
                <w:rStyle w:val="Hyperlink"/>
                <w:rFonts w:ascii="XDPrime" w:hAnsi="XDPrime"/>
                <w:noProof/>
              </w:rPr>
              <w:t>3.1</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Deskripsi Rinci Tabel</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_Toc153279062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15</w:t>
            </w:r>
            <w:r w:rsidR="003A612F" w:rsidRPr="00705918">
              <w:rPr>
                <w:rFonts w:ascii="XDPrime" w:hAnsi="XDPrime"/>
                <w:noProof/>
                <w:webHidden/>
              </w:rPr>
              <w:fldChar w:fldCharType="end"/>
            </w:r>
          </w:hyperlink>
        </w:p>
        <w:p w14:paraId="26C326F8" w14:textId="2BA1C6B8"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63" w:history="1">
            <w:r w:rsidR="003A612F" w:rsidRPr="00705918">
              <w:rPr>
                <w:rStyle w:val="Hyperlink"/>
                <w:rFonts w:ascii="XDPrime" w:hAnsi="XDPrime"/>
                <w:noProof/>
              </w:rPr>
              <w:t>3.1.1</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Tabel TUser</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_Toc153279063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15</w:t>
            </w:r>
            <w:r w:rsidR="003A612F" w:rsidRPr="00705918">
              <w:rPr>
                <w:rFonts w:ascii="XDPrime" w:hAnsi="XDPrime"/>
                <w:noProof/>
                <w:webHidden/>
              </w:rPr>
              <w:fldChar w:fldCharType="end"/>
            </w:r>
          </w:hyperlink>
        </w:p>
        <w:p w14:paraId="27BAC0ED" w14:textId="63F9BE47"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64" w:history="1">
            <w:r w:rsidR="003A612F" w:rsidRPr="00705918">
              <w:rPr>
                <w:rStyle w:val="Hyperlink"/>
                <w:rFonts w:ascii="XDPrime" w:hAnsi="XDPrime"/>
                <w:noProof/>
              </w:rPr>
              <w:t>3.1.2</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Tabel TDataLogin</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_Toc153279064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15</w:t>
            </w:r>
            <w:r w:rsidR="003A612F" w:rsidRPr="00705918">
              <w:rPr>
                <w:rFonts w:ascii="XDPrime" w:hAnsi="XDPrime"/>
                <w:noProof/>
                <w:webHidden/>
              </w:rPr>
              <w:fldChar w:fldCharType="end"/>
            </w:r>
          </w:hyperlink>
        </w:p>
        <w:p w14:paraId="42880CDA" w14:textId="167CF724"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65" w:history="1">
            <w:r w:rsidR="003A612F" w:rsidRPr="00705918">
              <w:rPr>
                <w:rStyle w:val="Hyperlink"/>
                <w:rFonts w:ascii="XDPrime" w:hAnsi="XDPrime"/>
                <w:noProof/>
              </w:rPr>
              <w:t>3.1.3</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Tabel TDataKeuangan</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_Toc153279065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16</w:t>
            </w:r>
            <w:r w:rsidR="003A612F" w:rsidRPr="00705918">
              <w:rPr>
                <w:rFonts w:ascii="XDPrime" w:hAnsi="XDPrime"/>
                <w:noProof/>
                <w:webHidden/>
              </w:rPr>
              <w:fldChar w:fldCharType="end"/>
            </w:r>
          </w:hyperlink>
        </w:p>
        <w:p w14:paraId="7861EF58" w14:textId="54A3B5E9"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66" w:history="1">
            <w:r w:rsidR="003A612F" w:rsidRPr="00705918">
              <w:rPr>
                <w:rStyle w:val="Hyperlink"/>
                <w:rFonts w:ascii="XDPrime" w:hAnsi="XDPrime"/>
                <w:noProof/>
              </w:rPr>
              <w:t>3.1.4</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Tabel TDataHistory</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_Toc153279066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17</w:t>
            </w:r>
            <w:r w:rsidR="003A612F" w:rsidRPr="00705918">
              <w:rPr>
                <w:rFonts w:ascii="XDPrime" w:hAnsi="XDPrime"/>
                <w:noProof/>
                <w:webHidden/>
              </w:rPr>
              <w:fldChar w:fldCharType="end"/>
            </w:r>
          </w:hyperlink>
        </w:p>
        <w:p w14:paraId="6027EF3D" w14:textId="71005D98" w:rsidR="003A612F" w:rsidRPr="00705918" w:rsidRDefault="00000000">
          <w:pPr>
            <w:pStyle w:val="TOC2"/>
            <w:tabs>
              <w:tab w:val="left" w:pos="88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67" w:history="1">
            <w:r w:rsidR="003A612F" w:rsidRPr="00705918">
              <w:rPr>
                <w:rStyle w:val="Hyperlink"/>
                <w:rFonts w:ascii="XDPrime" w:hAnsi="XDPrime"/>
                <w:noProof/>
              </w:rPr>
              <w:t>3.2</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Deskripsi Fungsional secara Rinci</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_Toc153279067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17</w:t>
            </w:r>
            <w:r w:rsidR="003A612F" w:rsidRPr="00705918">
              <w:rPr>
                <w:rFonts w:ascii="XDPrime" w:hAnsi="XDPrime"/>
                <w:noProof/>
                <w:webHidden/>
              </w:rPr>
              <w:fldChar w:fldCharType="end"/>
            </w:r>
          </w:hyperlink>
        </w:p>
        <w:p w14:paraId="7711E321" w14:textId="2382000F"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68" w:history="1">
            <w:r w:rsidR="003A612F" w:rsidRPr="00705918">
              <w:rPr>
                <w:rStyle w:val="Hyperlink"/>
                <w:rFonts w:ascii="XDPrime" w:hAnsi="XDPrime"/>
                <w:noProof/>
                <w:lang w:val="pt-BR"/>
              </w:rPr>
              <w:t>3.2.1</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lang w:val="pt-BR"/>
              </w:rPr>
              <w:t>Spesifikasi Fungsi/Proses FS-1.1 Validasi Pengguna</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_Toc153279068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17</w:t>
            </w:r>
            <w:r w:rsidR="003A612F" w:rsidRPr="00705918">
              <w:rPr>
                <w:rFonts w:ascii="XDPrime" w:hAnsi="XDPrime"/>
                <w:noProof/>
                <w:webHidden/>
              </w:rPr>
              <w:fldChar w:fldCharType="end"/>
            </w:r>
          </w:hyperlink>
        </w:p>
        <w:p w14:paraId="04435F61" w14:textId="042BCDCC"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69" w:history="1">
            <w:r w:rsidR="003A612F" w:rsidRPr="00705918">
              <w:rPr>
                <w:rStyle w:val="Hyperlink"/>
                <w:rFonts w:ascii="XDPrime" w:hAnsi="XDPrime"/>
                <w:noProof/>
              </w:rPr>
              <w:t>3.2.2</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Spesifikasi Fungsi/Proses FS-1.2.1.1 Memilih halaman yang ingin dibuka</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_Toc153279069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20</w:t>
            </w:r>
            <w:r w:rsidR="003A612F" w:rsidRPr="00705918">
              <w:rPr>
                <w:rFonts w:ascii="XDPrime" w:hAnsi="XDPrime"/>
                <w:noProof/>
                <w:webHidden/>
              </w:rPr>
              <w:fldChar w:fldCharType="end"/>
            </w:r>
          </w:hyperlink>
        </w:p>
        <w:p w14:paraId="27AEBF6B" w14:textId="7629AE69"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70" w:history="1">
            <w:r w:rsidR="003A612F" w:rsidRPr="00705918">
              <w:rPr>
                <w:rStyle w:val="Hyperlink"/>
                <w:rFonts w:ascii="XDPrime" w:hAnsi="XDPrime"/>
                <w:noProof/>
              </w:rPr>
              <w:t>3.2.3</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Spesifikasi Fungsi/Proses FS-1.2.1.1 Menampilkan dan menambahan Data Keuangan</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_Toc153279070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22</w:t>
            </w:r>
            <w:r w:rsidR="003A612F" w:rsidRPr="00705918">
              <w:rPr>
                <w:rFonts w:ascii="XDPrime" w:hAnsi="XDPrime"/>
                <w:noProof/>
                <w:webHidden/>
              </w:rPr>
              <w:fldChar w:fldCharType="end"/>
            </w:r>
          </w:hyperlink>
        </w:p>
        <w:p w14:paraId="75F221AB" w14:textId="15E73A90"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71" w:history="1">
            <w:r w:rsidR="003A612F" w:rsidRPr="00705918">
              <w:rPr>
                <w:rStyle w:val="Hyperlink"/>
                <w:rFonts w:ascii="XDPrime" w:hAnsi="XDPrime"/>
                <w:noProof/>
              </w:rPr>
              <w:t>3.2.4</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Spesifikasi Fungsi/Proses FS-1.2.1.1 Menampilkan Histori</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_Toc153279071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26</w:t>
            </w:r>
            <w:r w:rsidR="003A612F" w:rsidRPr="00705918">
              <w:rPr>
                <w:rFonts w:ascii="XDPrime" w:hAnsi="XDPrime"/>
                <w:noProof/>
                <w:webHidden/>
              </w:rPr>
              <w:fldChar w:fldCharType="end"/>
            </w:r>
          </w:hyperlink>
        </w:p>
        <w:p w14:paraId="650286FE" w14:textId="3D72F5F1" w:rsidR="003A612F" w:rsidRPr="00705918" w:rsidRDefault="00000000">
          <w:pPr>
            <w:pStyle w:val="TOC3"/>
            <w:tabs>
              <w:tab w:val="left" w:pos="1100"/>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72" w:history="1">
            <w:r w:rsidR="003A612F" w:rsidRPr="00705918">
              <w:rPr>
                <w:rStyle w:val="Hyperlink"/>
                <w:rFonts w:ascii="XDPrime" w:hAnsi="XDPrime"/>
                <w:noProof/>
              </w:rPr>
              <w:t>3.2.5</w:t>
            </w:r>
            <w:r w:rsidR="003A612F" w:rsidRPr="00705918">
              <w:rPr>
                <w:rFonts w:ascii="XDPrime" w:eastAsiaTheme="minorEastAsia" w:hAnsi="XDPrime" w:cstheme="minorBidi"/>
                <w:noProof/>
                <w:kern w:val="2"/>
                <w:sz w:val="22"/>
                <w:szCs w:val="22"/>
                <w:lang w:val="en-ID" w:eastAsia="en-ID"/>
                <w14:ligatures w14:val="standardContextual"/>
              </w:rPr>
              <w:tab/>
            </w:r>
            <w:r w:rsidR="003A612F" w:rsidRPr="00705918">
              <w:rPr>
                <w:rStyle w:val="Hyperlink"/>
                <w:rFonts w:ascii="XDPrime" w:hAnsi="XDPrime"/>
                <w:noProof/>
              </w:rPr>
              <w:t>Spesifikasi Fungsi/Proses FS-1.2.1.1 Mengedit dan Menampilkan Profile User</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_Toc153279072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29</w:t>
            </w:r>
            <w:r w:rsidR="003A612F" w:rsidRPr="00705918">
              <w:rPr>
                <w:rFonts w:ascii="XDPrime" w:hAnsi="XDPrime"/>
                <w:noProof/>
                <w:webHidden/>
              </w:rPr>
              <w:fldChar w:fldCharType="end"/>
            </w:r>
          </w:hyperlink>
        </w:p>
        <w:p w14:paraId="2D01B171" w14:textId="27825F38" w:rsidR="003A612F" w:rsidRPr="00705918" w:rsidRDefault="00000000">
          <w:pPr>
            <w:pStyle w:val="TOC2"/>
            <w:tabs>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73" w:history="1">
            <w:r w:rsidR="003A612F" w:rsidRPr="00705918">
              <w:rPr>
                <w:rStyle w:val="Hyperlink"/>
                <w:rFonts w:ascii="XDPrime" w:hAnsi="XDPrime"/>
                <w:noProof/>
                <w:lang w:val="en-US"/>
              </w:rPr>
              <w:t>Lampiran</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_Toc153279073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32</w:t>
            </w:r>
            <w:r w:rsidR="003A612F" w:rsidRPr="00705918">
              <w:rPr>
                <w:rFonts w:ascii="XDPrime" w:hAnsi="XDPrime"/>
                <w:noProof/>
                <w:webHidden/>
              </w:rPr>
              <w:fldChar w:fldCharType="end"/>
            </w:r>
          </w:hyperlink>
        </w:p>
        <w:p w14:paraId="3500F67F" w14:textId="3F22FDE3" w:rsidR="003A612F" w:rsidRPr="00705918" w:rsidRDefault="00000000">
          <w:pPr>
            <w:pStyle w:val="TOC3"/>
            <w:tabs>
              <w:tab w:val="right" w:leader="dot" w:pos="7927"/>
            </w:tabs>
            <w:rPr>
              <w:rFonts w:ascii="XDPrime" w:eastAsiaTheme="minorEastAsia" w:hAnsi="XDPrime" w:cstheme="minorBidi"/>
              <w:noProof/>
              <w:kern w:val="2"/>
              <w:sz w:val="22"/>
              <w:szCs w:val="22"/>
              <w:lang w:val="en-ID" w:eastAsia="en-ID"/>
              <w14:ligatures w14:val="standardContextual"/>
            </w:rPr>
          </w:pPr>
          <w:hyperlink w:anchor="_Toc153279074" w:history="1">
            <w:r w:rsidR="003A612F" w:rsidRPr="00705918">
              <w:rPr>
                <w:rStyle w:val="Hyperlink"/>
                <w:rFonts w:ascii="XDPrime" w:hAnsi="XDPrime"/>
                <w:noProof/>
              </w:rPr>
              <w:t>Lampiran 1. Pembagian Tugas Anggota Kelompok</w:t>
            </w:r>
            <w:r w:rsidR="003A612F" w:rsidRPr="00705918">
              <w:rPr>
                <w:rFonts w:ascii="XDPrime" w:hAnsi="XDPrime"/>
                <w:noProof/>
                <w:webHidden/>
              </w:rPr>
              <w:tab/>
            </w:r>
            <w:r w:rsidR="003A612F" w:rsidRPr="00705918">
              <w:rPr>
                <w:rFonts w:ascii="XDPrime" w:hAnsi="XDPrime"/>
                <w:noProof/>
                <w:webHidden/>
              </w:rPr>
              <w:fldChar w:fldCharType="begin"/>
            </w:r>
            <w:r w:rsidR="003A612F" w:rsidRPr="00705918">
              <w:rPr>
                <w:rFonts w:ascii="XDPrime" w:hAnsi="XDPrime"/>
                <w:noProof/>
                <w:webHidden/>
              </w:rPr>
              <w:instrText xml:space="preserve"> PAGEREF _Toc153279074 \h </w:instrText>
            </w:r>
            <w:r w:rsidR="003A612F" w:rsidRPr="00705918">
              <w:rPr>
                <w:rFonts w:ascii="XDPrime" w:hAnsi="XDPrime"/>
                <w:noProof/>
                <w:webHidden/>
              </w:rPr>
            </w:r>
            <w:r w:rsidR="003A612F" w:rsidRPr="00705918">
              <w:rPr>
                <w:rFonts w:ascii="XDPrime" w:hAnsi="XDPrime"/>
                <w:noProof/>
                <w:webHidden/>
              </w:rPr>
              <w:fldChar w:fldCharType="separate"/>
            </w:r>
            <w:r w:rsidR="00580B74">
              <w:rPr>
                <w:rFonts w:ascii="XDPrime" w:hAnsi="XDPrime"/>
                <w:noProof/>
                <w:webHidden/>
              </w:rPr>
              <w:t>32</w:t>
            </w:r>
            <w:r w:rsidR="003A612F" w:rsidRPr="00705918">
              <w:rPr>
                <w:rFonts w:ascii="XDPrime" w:hAnsi="XDPrime"/>
                <w:noProof/>
                <w:webHidden/>
              </w:rPr>
              <w:fldChar w:fldCharType="end"/>
            </w:r>
          </w:hyperlink>
        </w:p>
        <w:p w14:paraId="52CB0043" w14:textId="00FD33B1" w:rsidR="00FC1F6B" w:rsidRPr="00705918" w:rsidRDefault="00FC1F6B">
          <w:pPr>
            <w:rPr>
              <w:rFonts w:ascii="XDPrime" w:hAnsi="XDPrime"/>
            </w:rPr>
          </w:pPr>
          <w:r w:rsidRPr="00705918">
            <w:rPr>
              <w:rFonts w:ascii="XDPrime" w:hAnsi="XDPrime"/>
              <w:b/>
              <w:bCs/>
              <w:noProof/>
            </w:rPr>
            <w:fldChar w:fldCharType="end"/>
          </w:r>
        </w:p>
      </w:sdtContent>
    </w:sdt>
    <w:p w14:paraId="6ECCC8D6" w14:textId="77777777" w:rsidR="008C3F88" w:rsidRPr="00705918" w:rsidRDefault="008C3F88" w:rsidP="008C3F88">
      <w:pPr>
        <w:pStyle w:val="Title"/>
        <w:spacing w:before="0" w:after="0"/>
        <w:rPr>
          <w:rFonts w:ascii="XDPrime" w:hAnsi="XDPrime"/>
        </w:rPr>
      </w:pPr>
    </w:p>
    <w:p w14:paraId="41419E85" w14:textId="77777777" w:rsidR="008C3F88" w:rsidRPr="00705918" w:rsidRDefault="008C3F88" w:rsidP="008C3F88">
      <w:pPr>
        <w:pStyle w:val="Title"/>
        <w:spacing w:before="0" w:after="0"/>
        <w:rPr>
          <w:rFonts w:ascii="XDPrime" w:hAnsi="XDPrime"/>
        </w:rPr>
      </w:pPr>
    </w:p>
    <w:p w14:paraId="0D6B39FF" w14:textId="77777777" w:rsidR="00C44039" w:rsidRPr="00705918" w:rsidRDefault="00C44039" w:rsidP="008C3F88">
      <w:pPr>
        <w:pStyle w:val="Title"/>
        <w:spacing w:before="0" w:after="0"/>
        <w:rPr>
          <w:rFonts w:ascii="XDPrime" w:hAnsi="XDPrime"/>
        </w:rPr>
      </w:pPr>
      <w:r w:rsidRPr="00705918">
        <w:rPr>
          <w:rFonts w:ascii="XDPrime" w:hAnsi="XDPrime"/>
        </w:rPr>
        <w:t>Daftar Gambar</w:t>
      </w:r>
    </w:p>
    <w:p w14:paraId="7ECB51C3" w14:textId="1707B308" w:rsidR="00567595" w:rsidRPr="00705918" w:rsidRDefault="00567595">
      <w:pPr>
        <w:pStyle w:val="TableofFigures"/>
        <w:tabs>
          <w:tab w:val="right" w:leader="dot" w:pos="7927"/>
        </w:tabs>
        <w:rPr>
          <w:rFonts w:ascii="XDPrime" w:hAnsi="XDPrime"/>
          <w:noProof/>
          <w:kern w:val="2"/>
          <w:lang w:val="en-ID" w:eastAsia="en-ID"/>
          <w14:ligatures w14:val="standardContextual"/>
        </w:rPr>
      </w:pPr>
      <w:r w:rsidRPr="00705918">
        <w:rPr>
          <w:rFonts w:ascii="XDPrime" w:hAnsi="XDPrime" w:cs="Times New Roman"/>
          <w:sz w:val="24"/>
          <w:szCs w:val="24"/>
          <w:lang w:val="sv-SE"/>
        </w:rPr>
        <w:fldChar w:fldCharType="begin"/>
      </w:r>
      <w:r w:rsidRPr="00705918">
        <w:rPr>
          <w:rFonts w:ascii="XDPrime" w:hAnsi="XDPrime" w:cs="Times New Roman"/>
          <w:sz w:val="24"/>
          <w:szCs w:val="24"/>
          <w:lang w:val="sv-SE"/>
        </w:rPr>
        <w:instrText xml:space="preserve"> TOC \h \z \c "Gambar 2-" </w:instrText>
      </w:r>
      <w:r w:rsidRPr="00705918">
        <w:rPr>
          <w:rFonts w:ascii="XDPrime" w:hAnsi="XDPrime" w:cs="Times New Roman"/>
          <w:sz w:val="24"/>
          <w:szCs w:val="24"/>
          <w:lang w:val="sv-SE"/>
        </w:rPr>
        <w:fldChar w:fldCharType="separate"/>
      </w:r>
      <w:hyperlink w:anchor="_Toc153278871" w:history="1">
        <w:r w:rsidRPr="00705918">
          <w:rPr>
            <w:rStyle w:val="Hyperlink"/>
            <w:rFonts w:ascii="XDPrime" w:hAnsi="XDPrime"/>
            <w:noProof/>
          </w:rPr>
          <w:t>Gambar 2-1</w:t>
        </w:r>
        <w:r w:rsidRPr="00705918">
          <w:rPr>
            <w:rStyle w:val="Hyperlink"/>
            <w:rFonts w:ascii="XDPrime" w:hAnsi="XDPrime"/>
            <w:noProof/>
            <w:lang w:val="pt-BR"/>
          </w:rPr>
          <w:t xml:space="preserve"> Conceptual Data Model (CDM)</w:t>
        </w:r>
        <w:r w:rsidRPr="00705918">
          <w:rPr>
            <w:rFonts w:ascii="XDPrime" w:hAnsi="XDPrime"/>
            <w:noProof/>
            <w:webHidden/>
          </w:rPr>
          <w:tab/>
        </w:r>
        <w:r w:rsidRPr="00705918">
          <w:rPr>
            <w:rFonts w:ascii="XDPrime" w:hAnsi="XDPrime"/>
            <w:noProof/>
            <w:webHidden/>
          </w:rPr>
          <w:fldChar w:fldCharType="begin"/>
        </w:r>
        <w:r w:rsidRPr="00705918">
          <w:rPr>
            <w:rFonts w:ascii="XDPrime" w:hAnsi="XDPrime"/>
            <w:noProof/>
            <w:webHidden/>
          </w:rPr>
          <w:instrText xml:space="preserve"> PAGEREF _Toc153278871 \h </w:instrText>
        </w:r>
        <w:r w:rsidRPr="00705918">
          <w:rPr>
            <w:rFonts w:ascii="XDPrime" w:hAnsi="XDPrime"/>
            <w:noProof/>
            <w:webHidden/>
          </w:rPr>
        </w:r>
        <w:r w:rsidRPr="00705918">
          <w:rPr>
            <w:rFonts w:ascii="XDPrime" w:hAnsi="XDPrime"/>
            <w:noProof/>
            <w:webHidden/>
          </w:rPr>
          <w:fldChar w:fldCharType="separate"/>
        </w:r>
        <w:r w:rsidR="00580B74">
          <w:rPr>
            <w:rFonts w:ascii="XDPrime" w:hAnsi="XDPrime"/>
            <w:noProof/>
            <w:webHidden/>
          </w:rPr>
          <w:t>11</w:t>
        </w:r>
        <w:r w:rsidRPr="00705918">
          <w:rPr>
            <w:rFonts w:ascii="XDPrime" w:hAnsi="XDPrime"/>
            <w:noProof/>
            <w:webHidden/>
          </w:rPr>
          <w:fldChar w:fldCharType="end"/>
        </w:r>
      </w:hyperlink>
    </w:p>
    <w:p w14:paraId="590CAE95" w14:textId="53C5F482" w:rsidR="00567595" w:rsidRPr="00705918" w:rsidRDefault="00000000">
      <w:pPr>
        <w:pStyle w:val="TableofFigures"/>
        <w:tabs>
          <w:tab w:val="right" w:leader="dot" w:pos="7927"/>
        </w:tabs>
        <w:rPr>
          <w:rFonts w:ascii="XDPrime" w:hAnsi="XDPrime"/>
          <w:noProof/>
          <w:kern w:val="2"/>
          <w:lang w:val="en-ID" w:eastAsia="en-ID"/>
          <w14:ligatures w14:val="standardContextual"/>
        </w:rPr>
      </w:pPr>
      <w:hyperlink w:anchor="_Toc153278872" w:history="1">
        <w:r w:rsidR="00567595" w:rsidRPr="00705918">
          <w:rPr>
            <w:rStyle w:val="Hyperlink"/>
            <w:rFonts w:ascii="XDPrime" w:hAnsi="XDPrime"/>
            <w:noProof/>
          </w:rPr>
          <w:t xml:space="preserve">Gambar 2-2 </w:t>
        </w:r>
        <w:r w:rsidR="00567595" w:rsidRPr="00705918">
          <w:rPr>
            <w:rStyle w:val="Hyperlink"/>
            <w:rFonts w:ascii="XDPrime" w:hAnsi="XDPrime"/>
            <w:noProof/>
            <w:lang w:val="en-US"/>
          </w:rPr>
          <w:t>Physical Data Model (PDM)</w:t>
        </w:r>
        <w:r w:rsidR="00567595" w:rsidRPr="00705918">
          <w:rPr>
            <w:rFonts w:ascii="XDPrime" w:hAnsi="XDPrime"/>
            <w:noProof/>
            <w:webHidden/>
          </w:rPr>
          <w:tab/>
        </w:r>
        <w:r w:rsidR="00567595" w:rsidRPr="00705918">
          <w:rPr>
            <w:rFonts w:ascii="XDPrime" w:hAnsi="XDPrime"/>
            <w:noProof/>
            <w:webHidden/>
          </w:rPr>
          <w:fldChar w:fldCharType="begin"/>
        </w:r>
        <w:r w:rsidR="00567595" w:rsidRPr="00705918">
          <w:rPr>
            <w:rFonts w:ascii="XDPrime" w:hAnsi="XDPrime"/>
            <w:noProof/>
            <w:webHidden/>
          </w:rPr>
          <w:instrText xml:space="preserve"> PAGEREF _Toc153278872 \h </w:instrText>
        </w:r>
        <w:r w:rsidR="00567595" w:rsidRPr="00705918">
          <w:rPr>
            <w:rFonts w:ascii="XDPrime" w:hAnsi="XDPrime"/>
            <w:noProof/>
            <w:webHidden/>
          </w:rPr>
        </w:r>
        <w:r w:rsidR="00567595" w:rsidRPr="00705918">
          <w:rPr>
            <w:rFonts w:ascii="XDPrime" w:hAnsi="XDPrime"/>
            <w:noProof/>
            <w:webHidden/>
          </w:rPr>
          <w:fldChar w:fldCharType="separate"/>
        </w:r>
        <w:r w:rsidR="00580B74">
          <w:rPr>
            <w:rFonts w:ascii="XDPrime" w:hAnsi="XDPrime"/>
            <w:noProof/>
            <w:webHidden/>
          </w:rPr>
          <w:t>11</w:t>
        </w:r>
        <w:r w:rsidR="00567595" w:rsidRPr="00705918">
          <w:rPr>
            <w:rFonts w:ascii="XDPrime" w:hAnsi="XDPrime"/>
            <w:noProof/>
            <w:webHidden/>
          </w:rPr>
          <w:fldChar w:fldCharType="end"/>
        </w:r>
      </w:hyperlink>
    </w:p>
    <w:p w14:paraId="51B12C30" w14:textId="56927700" w:rsidR="00567595" w:rsidRPr="00705918" w:rsidRDefault="00567595" w:rsidP="00567595">
      <w:pPr>
        <w:spacing w:after="0" w:line="240" w:lineRule="auto"/>
        <w:rPr>
          <w:rFonts w:ascii="XDPrime" w:hAnsi="XDPrime"/>
          <w:noProof/>
        </w:rPr>
      </w:pPr>
      <w:r w:rsidRPr="00705918">
        <w:rPr>
          <w:rFonts w:ascii="XDPrime" w:hAnsi="XDPrime" w:cs="Times New Roman"/>
          <w:sz w:val="24"/>
          <w:szCs w:val="24"/>
          <w:lang w:val="sv-SE"/>
        </w:rPr>
        <w:fldChar w:fldCharType="end"/>
      </w:r>
      <w:r w:rsidRPr="00705918">
        <w:rPr>
          <w:rFonts w:ascii="XDPrime" w:hAnsi="XDPrime" w:cs="Times New Roman"/>
          <w:sz w:val="24"/>
          <w:szCs w:val="24"/>
          <w:lang w:val="sv-SE"/>
        </w:rPr>
        <w:fldChar w:fldCharType="begin"/>
      </w:r>
      <w:r w:rsidRPr="00705918">
        <w:rPr>
          <w:rFonts w:ascii="XDPrime" w:hAnsi="XDPrime" w:cs="Times New Roman"/>
          <w:sz w:val="24"/>
          <w:szCs w:val="24"/>
          <w:lang w:val="sv-SE"/>
        </w:rPr>
        <w:instrText xml:space="preserve"> TOC \h \z \c "Gambar 3-" </w:instrText>
      </w:r>
      <w:r w:rsidRPr="00705918">
        <w:rPr>
          <w:rFonts w:ascii="XDPrime" w:hAnsi="XDPrime" w:cs="Times New Roman"/>
          <w:sz w:val="24"/>
          <w:szCs w:val="24"/>
          <w:lang w:val="sv-SE"/>
        </w:rPr>
        <w:fldChar w:fldCharType="separate"/>
      </w:r>
    </w:p>
    <w:p w14:paraId="14F90A94" w14:textId="3D8EE9B9" w:rsidR="00567595" w:rsidRPr="00705918" w:rsidRDefault="00000000">
      <w:pPr>
        <w:pStyle w:val="TableofFigures"/>
        <w:tabs>
          <w:tab w:val="right" w:leader="dot" w:pos="7927"/>
        </w:tabs>
        <w:rPr>
          <w:rFonts w:ascii="XDPrime" w:hAnsi="XDPrime"/>
          <w:noProof/>
          <w:kern w:val="2"/>
          <w:lang w:val="en-ID" w:eastAsia="en-ID"/>
          <w14:ligatures w14:val="standardContextual"/>
        </w:rPr>
      </w:pPr>
      <w:hyperlink w:anchor="_Toc153278850" w:history="1">
        <w:r w:rsidR="00567595" w:rsidRPr="00705918">
          <w:rPr>
            <w:rStyle w:val="Hyperlink"/>
            <w:rFonts w:ascii="XDPrime" w:hAnsi="XDPrime"/>
            <w:noProof/>
          </w:rPr>
          <w:t>Gambar 3-1</w:t>
        </w:r>
        <w:r w:rsidR="00567595" w:rsidRPr="00705918">
          <w:rPr>
            <w:rStyle w:val="Hyperlink"/>
            <w:rFonts w:ascii="XDPrime" w:hAnsi="XDPrime"/>
            <w:noProof/>
            <w:lang w:val="en-US"/>
          </w:rPr>
          <w:t xml:space="preserve"> Layar Untuk Melakukan Login</w:t>
        </w:r>
        <w:r w:rsidR="00567595" w:rsidRPr="00705918">
          <w:rPr>
            <w:rFonts w:ascii="XDPrime" w:hAnsi="XDPrime"/>
            <w:noProof/>
            <w:webHidden/>
          </w:rPr>
          <w:tab/>
        </w:r>
        <w:r w:rsidR="00567595" w:rsidRPr="00705918">
          <w:rPr>
            <w:rFonts w:ascii="XDPrime" w:hAnsi="XDPrime"/>
            <w:noProof/>
            <w:webHidden/>
          </w:rPr>
          <w:fldChar w:fldCharType="begin"/>
        </w:r>
        <w:r w:rsidR="00567595" w:rsidRPr="00705918">
          <w:rPr>
            <w:rFonts w:ascii="XDPrime" w:hAnsi="XDPrime"/>
            <w:noProof/>
            <w:webHidden/>
          </w:rPr>
          <w:instrText xml:space="preserve"> PAGEREF _Toc153278850 \h </w:instrText>
        </w:r>
        <w:r w:rsidR="00567595" w:rsidRPr="00705918">
          <w:rPr>
            <w:rFonts w:ascii="XDPrime" w:hAnsi="XDPrime"/>
            <w:noProof/>
            <w:webHidden/>
          </w:rPr>
        </w:r>
        <w:r w:rsidR="00567595" w:rsidRPr="00705918">
          <w:rPr>
            <w:rFonts w:ascii="XDPrime" w:hAnsi="XDPrime"/>
            <w:noProof/>
            <w:webHidden/>
          </w:rPr>
          <w:fldChar w:fldCharType="separate"/>
        </w:r>
        <w:r w:rsidR="00580B74">
          <w:rPr>
            <w:rFonts w:ascii="XDPrime" w:hAnsi="XDPrime"/>
            <w:noProof/>
            <w:webHidden/>
          </w:rPr>
          <w:t>17</w:t>
        </w:r>
        <w:r w:rsidR="00567595" w:rsidRPr="00705918">
          <w:rPr>
            <w:rFonts w:ascii="XDPrime" w:hAnsi="XDPrime"/>
            <w:noProof/>
            <w:webHidden/>
          </w:rPr>
          <w:fldChar w:fldCharType="end"/>
        </w:r>
      </w:hyperlink>
    </w:p>
    <w:p w14:paraId="31177AC7" w14:textId="2BDB016A" w:rsidR="00567595" w:rsidRPr="00705918" w:rsidRDefault="00000000">
      <w:pPr>
        <w:pStyle w:val="TableofFigures"/>
        <w:tabs>
          <w:tab w:val="right" w:leader="dot" w:pos="7927"/>
        </w:tabs>
        <w:rPr>
          <w:rFonts w:ascii="XDPrime" w:hAnsi="XDPrime"/>
          <w:noProof/>
          <w:kern w:val="2"/>
          <w:lang w:val="en-ID" w:eastAsia="en-ID"/>
          <w14:ligatures w14:val="standardContextual"/>
        </w:rPr>
      </w:pPr>
      <w:hyperlink w:anchor="_Toc153278851" w:history="1">
        <w:r w:rsidR="00567595" w:rsidRPr="00705918">
          <w:rPr>
            <w:rStyle w:val="Hyperlink"/>
            <w:rFonts w:ascii="XDPrime" w:hAnsi="XDPrime"/>
            <w:noProof/>
          </w:rPr>
          <w:t>Gambar 3-2 Halaman Utama</w:t>
        </w:r>
        <w:r w:rsidR="00567595" w:rsidRPr="00705918">
          <w:rPr>
            <w:rFonts w:ascii="XDPrime" w:hAnsi="XDPrime"/>
            <w:noProof/>
            <w:webHidden/>
          </w:rPr>
          <w:tab/>
        </w:r>
        <w:r w:rsidR="00567595" w:rsidRPr="00705918">
          <w:rPr>
            <w:rFonts w:ascii="XDPrime" w:hAnsi="XDPrime"/>
            <w:noProof/>
            <w:webHidden/>
          </w:rPr>
          <w:fldChar w:fldCharType="begin"/>
        </w:r>
        <w:r w:rsidR="00567595" w:rsidRPr="00705918">
          <w:rPr>
            <w:rFonts w:ascii="XDPrime" w:hAnsi="XDPrime"/>
            <w:noProof/>
            <w:webHidden/>
          </w:rPr>
          <w:instrText xml:space="preserve"> PAGEREF _Toc153278851 \h </w:instrText>
        </w:r>
        <w:r w:rsidR="00567595" w:rsidRPr="00705918">
          <w:rPr>
            <w:rFonts w:ascii="XDPrime" w:hAnsi="XDPrime"/>
            <w:noProof/>
            <w:webHidden/>
          </w:rPr>
        </w:r>
        <w:r w:rsidR="00567595" w:rsidRPr="00705918">
          <w:rPr>
            <w:rFonts w:ascii="XDPrime" w:hAnsi="XDPrime"/>
            <w:noProof/>
            <w:webHidden/>
          </w:rPr>
          <w:fldChar w:fldCharType="separate"/>
        </w:r>
        <w:r w:rsidR="00580B74">
          <w:rPr>
            <w:rFonts w:ascii="XDPrime" w:hAnsi="XDPrime"/>
            <w:noProof/>
            <w:webHidden/>
          </w:rPr>
          <w:t>21</w:t>
        </w:r>
        <w:r w:rsidR="00567595" w:rsidRPr="00705918">
          <w:rPr>
            <w:rFonts w:ascii="XDPrime" w:hAnsi="XDPrime"/>
            <w:noProof/>
            <w:webHidden/>
          </w:rPr>
          <w:fldChar w:fldCharType="end"/>
        </w:r>
      </w:hyperlink>
    </w:p>
    <w:p w14:paraId="6CCDE1CF" w14:textId="12ED21FF" w:rsidR="00567595" w:rsidRPr="00705918" w:rsidRDefault="00000000">
      <w:pPr>
        <w:pStyle w:val="TableofFigures"/>
        <w:tabs>
          <w:tab w:val="right" w:leader="dot" w:pos="7927"/>
        </w:tabs>
        <w:rPr>
          <w:rFonts w:ascii="XDPrime" w:hAnsi="XDPrime"/>
          <w:noProof/>
          <w:kern w:val="2"/>
          <w:lang w:val="en-ID" w:eastAsia="en-ID"/>
          <w14:ligatures w14:val="standardContextual"/>
        </w:rPr>
      </w:pPr>
      <w:hyperlink w:anchor="_Toc153278852" w:history="1">
        <w:r w:rsidR="00567595" w:rsidRPr="00705918">
          <w:rPr>
            <w:rStyle w:val="Hyperlink"/>
            <w:rFonts w:ascii="XDPrime" w:hAnsi="XDPrime"/>
            <w:noProof/>
          </w:rPr>
          <w:t>Gambar 3-3 Layar Menampilkan Data Keuangan</w:t>
        </w:r>
        <w:r w:rsidR="00567595" w:rsidRPr="00705918">
          <w:rPr>
            <w:rFonts w:ascii="XDPrime" w:hAnsi="XDPrime"/>
            <w:noProof/>
            <w:webHidden/>
          </w:rPr>
          <w:tab/>
        </w:r>
        <w:r w:rsidR="00567595" w:rsidRPr="00705918">
          <w:rPr>
            <w:rFonts w:ascii="XDPrime" w:hAnsi="XDPrime"/>
            <w:noProof/>
            <w:webHidden/>
          </w:rPr>
          <w:fldChar w:fldCharType="begin"/>
        </w:r>
        <w:r w:rsidR="00567595" w:rsidRPr="00705918">
          <w:rPr>
            <w:rFonts w:ascii="XDPrime" w:hAnsi="XDPrime"/>
            <w:noProof/>
            <w:webHidden/>
          </w:rPr>
          <w:instrText xml:space="preserve"> PAGEREF _Toc153278852 \h </w:instrText>
        </w:r>
        <w:r w:rsidR="00567595" w:rsidRPr="00705918">
          <w:rPr>
            <w:rFonts w:ascii="XDPrime" w:hAnsi="XDPrime"/>
            <w:noProof/>
            <w:webHidden/>
          </w:rPr>
        </w:r>
        <w:r w:rsidR="00567595" w:rsidRPr="00705918">
          <w:rPr>
            <w:rFonts w:ascii="XDPrime" w:hAnsi="XDPrime"/>
            <w:noProof/>
            <w:webHidden/>
          </w:rPr>
          <w:fldChar w:fldCharType="separate"/>
        </w:r>
        <w:r w:rsidR="00580B74">
          <w:rPr>
            <w:rFonts w:ascii="XDPrime" w:hAnsi="XDPrime"/>
            <w:noProof/>
            <w:webHidden/>
          </w:rPr>
          <w:t>23</w:t>
        </w:r>
        <w:r w:rsidR="00567595" w:rsidRPr="00705918">
          <w:rPr>
            <w:rFonts w:ascii="XDPrime" w:hAnsi="XDPrime"/>
            <w:noProof/>
            <w:webHidden/>
          </w:rPr>
          <w:fldChar w:fldCharType="end"/>
        </w:r>
      </w:hyperlink>
    </w:p>
    <w:p w14:paraId="315CA0E9" w14:textId="162EA85A" w:rsidR="00567595" w:rsidRPr="00705918" w:rsidRDefault="00000000">
      <w:pPr>
        <w:pStyle w:val="TableofFigures"/>
        <w:tabs>
          <w:tab w:val="right" w:leader="dot" w:pos="7927"/>
        </w:tabs>
        <w:rPr>
          <w:rFonts w:ascii="XDPrime" w:hAnsi="XDPrime"/>
          <w:noProof/>
          <w:kern w:val="2"/>
          <w:lang w:val="en-ID" w:eastAsia="en-ID"/>
          <w14:ligatures w14:val="standardContextual"/>
        </w:rPr>
      </w:pPr>
      <w:hyperlink w:anchor="_Toc153278853" w:history="1">
        <w:r w:rsidR="00567595" w:rsidRPr="00705918">
          <w:rPr>
            <w:rStyle w:val="Hyperlink"/>
            <w:rFonts w:ascii="XDPrime" w:hAnsi="XDPrime"/>
            <w:noProof/>
          </w:rPr>
          <w:t>Gambar 3-4 Layar Menambahkan Data Histori</w:t>
        </w:r>
        <w:r w:rsidR="00567595" w:rsidRPr="00705918">
          <w:rPr>
            <w:rFonts w:ascii="XDPrime" w:hAnsi="XDPrime"/>
            <w:noProof/>
            <w:webHidden/>
          </w:rPr>
          <w:tab/>
        </w:r>
        <w:r w:rsidR="00567595" w:rsidRPr="00705918">
          <w:rPr>
            <w:rFonts w:ascii="XDPrime" w:hAnsi="XDPrime"/>
            <w:noProof/>
            <w:webHidden/>
          </w:rPr>
          <w:fldChar w:fldCharType="begin"/>
        </w:r>
        <w:r w:rsidR="00567595" w:rsidRPr="00705918">
          <w:rPr>
            <w:rFonts w:ascii="XDPrime" w:hAnsi="XDPrime"/>
            <w:noProof/>
            <w:webHidden/>
          </w:rPr>
          <w:instrText xml:space="preserve"> PAGEREF _Toc153278853 \h </w:instrText>
        </w:r>
        <w:r w:rsidR="00567595" w:rsidRPr="00705918">
          <w:rPr>
            <w:rFonts w:ascii="XDPrime" w:hAnsi="XDPrime"/>
            <w:noProof/>
            <w:webHidden/>
          </w:rPr>
        </w:r>
        <w:r w:rsidR="00567595" w:rsidRPr="00705918">
          <w:rPr>
            <w:rFonts w:ascii="XDPrime" w:hAnsi="XDPrime"/>
            <w:noProof/>
            <w:webHidden/>
          </w:rPr>
          <w:fldChar w:fldCharType="separate"/>
        </w:r>
        <w:r w:rsidR="00580B74">
          <w:rPr>
            <w:rFonts w:ascii="XDPrime" w:hAnsi="XDPrime"/>
            <w:noProof/>
            <w:webHidden/>
          </w:rPr>
          <w:t>27</w:t>
        </w:r>
        <w:r w:rsidR="00567595" w:rsidRPr="00705918">
          <w:rPr>
            <w:rFonts w:ascii="XDPrime" w:hAnsi="XDPrime"/>
            <w:noProof/>
            <w:webHidden/>
          </w:rPr>
          <w:fldChar w:fldCharType="end"/>
        </w:r>
      </w:hyperlink>
    </w:p>
    <w:p w14:paraId="4995D4E6" w14:textId="0ABA0929" w:rsidR="00567595" w:rsidRPr="00705918" w:rsidRDefault="00000000">
      <w:pPr>
        <w:pStyle w:val="TableofFigures"/>
        <w:tabs>
          <w:tab w:val="right" w:leader="dot" w:pos="7927"/>
        </w:tabs>
        <w:rPr>
          <w:rFonts w:ascii="XDPrime" w:hAnsi="XDPrime"/>
          <w:noProof/>
          <w:kern w:val="2"/>
          <w:lang w:val="en-ID" w:eastAsia="en-ID"/>
          <w14:ligatures w14:val="standardContextual"/>
        </w:rPr>
      </w:pPr>
      <w:hyperlink w:anchor="_Toc153278854" w:history="1">
        <w:r w:rsidR="00567595" w:rsidRPr="00705918">
          <w:rPr>
            <w:rStyle w:val="Hyperlink"/>
            <w:rFonts w:ascii="XDPrime" w:hAnsi="XDPrime"/>
            <w:noProof/>
          </w:rPr>
          <w:t>Gambar 3-5 Layar Menambahkan Data User</w:t>
        </w:r>
        <w:r w:rsidR="00567595" w:rsidRPr="00705918">
          <w:rPr>
            <w:rFonts w:ascii="XDPrime" w:hAnsi="XDPrime"/>
            <w:noProof/>
            <w:webHidden/>
          </w:rPr>
          <w:tab/>
        </w:r>
        <w:r w:rsidR="00567595" w:rsidRPr="00705918">
          <w:rPr>
            <w:rFonts w:ascii="XDPrime" w:hAnsi="XDPrime"/>
            <w:noProof/>
            <w:webHidden/>
          </w:rPr>
          <w:fldChar w:fldCharType="begin"/>
        </w:r>
        <w:r w:rsidR="00567595" w:rsidRPr="00705918">
          <w:rPr>
            <w:rFonts w:ascii="XDPrime" w:hAnsi="XDPrime"/>
            <w:noProof/>
            <w:webHidden/>
          </w:rPr>
          <w:instrText xml:space="preserve"> PAGEREF _Toc153278854 \h </w:instrText>
        </w:r>
        <w:r w:rsidR="00567595" w:rsidRPr="00705918">
          <w:rPr>
            <w:rFonts w:ascii="XDPrime" w:hAnsi="XDPrime"/>
            <w:noProof/>
            <w:webHidden/>
          </w:rPr>
        </w:r>
        <w:r w:rsidR="00567595" w:rsidRPr="00705918">
          <w:rPr>
            <w:rFonts w:ascii="XDPrime" w:hAnsi="XDPrime"/>
            <w:noProof/>
            <w:webHidden/>
          </w:rPr>
          <w:fldChar w:fldCharType="separate"/>
        </w:r>
        <w:r w:rsidR="00580B74">
          <w:rPr>
            <w:rFonts w:ascii="XDPrime" w:hAnsi="XDPrime"/>
            <w:noProof/>
            <w:webHidden/>
          </w:rPr>
          <w:t>29</w:t>
        </w:r>
        <w:r w:rsidR="00567595" w:rsidRPr="00705918">
          <w:rPr>
            <w:rFonts w:ascii="XDPrime" w:hAnsi="XDPrime"/>
            <w:noProof/>
            <w:webHidden/>
          </w:rPr>
          <w:fldChar w:fldCharType="end"/>
        </w:r>
      </w:hyperlink>
    </w:p>
    <w:p w14:paraId="475CAD01" w14:textId="3A57B46A" w:rsidR="00C44039" w:rsidRPr="00705918" w:rsidRDefault="00567595" w:rsidP="00567595">
      <w:pPr>
        <w:spacing w:after="0" w:line="240" w:lineRule="auto"/>
        <w:rPr>
          <w:rFonts w:ascii="XDPrime" w:hAnsi="XDPrime" w:cs="Times New Roman"/>
          <w:lang w:val="sv-SE"/>
        </w:rPr>
      </w:pPr>
      <w:r w:rsidRPr="00705918">
        <w:rPr>
          <w:rFonts w:ascii="XDPrime" w:hAnsi="XDPrime" w:cs="Times New Roman"/>
          <w:sz w:val="24"/>
          <w:szCs w:val="24"/>
          <w:lang w:val="sv-SE"/>
        </w:rPr>
        <w:fldChar w:fldCharType="end"/>
      </w:r>
    </w:p>
    <w:p w14:paraId="4965E26B" w14:textId="77777777" w:rsidR="00C44039" w:rsidRPr="00705918" w:rsidRDefault="00C44039" w:rsidP="008C3F88">
      <w:pPr>
        <w:spacing w:after="0" w:line="240" w:lineRule="auto"/>
        <w:rPr>
          <w:rFonts w:ascii="XDPrime" w:hAnsi="XDPrime" w:cs="Times New Roman"/>
          <w:lang w:val="sv-SE"/>
        </w:rPr>
      </w:pPr>
    </w:p>
    <w:p w14:paraId="64AC01A7" w14:textId="77777777" w:rsidR="00C44039" w:rsidRPr="00705918" w:rsidRDefault="00C44039" w:rsidP="008C3F88">
      <w:pPr>
        <w:pStyle w:val="Title"/>
        <w:spacing w:before="0" w:after="0"/>
        <w:rPr>
          <w:rFonts w:ascii="XDPrime" w:hAnsi="XDPrime"/>
          <w:lang w:val="sv-SE"/>
        </w:rPr>
      </w:pPr>
      <w:r w:rsidRPr="00705918">
        <w:rPr>
          <w:rFonts w:ascii="XDPrime" w:hAnsi="XDPrime"/>
          <w:lang w:val="sv-SE"/>
        </w:rPr>
        <w:t>Daftar Tabel</w:t>
      </w:r>
    </w:p>
    <w:p w14:paraId="426EEE9D" w14:textId="39FB88B3" w:rsidR="00F370B5" w:rsidRDefault="00F370B5">
      <w:pPr>
        <w:pStyle w:val="TableofFigures"/>
        <w:tabs>
          <w:tab w:val="right" w:leader="dot" w:pos="7927"/>
        </w:tabs>
        <w:rPr>
          <w:noProof/>
          <w:kern w:val="2"/>
          <w:lang w:val="en-ID" w:eastAsia="en-ID"/>
          <w14:ligatures w14:val="standardContextual"/>
        </w:rPr>
      </w:pPr>
      <w:r>
        <w:rPr>
          <w:rFonts w:ascii="XDPrime" w:hAnsi="XDPrime" w:cs="Times New Roman"/>
          <w:lang w:val="sv-SE"/>
        </w:rPr>
        <w:fldChar w:fldCharType="begin"/>
      </w:r>
      <w:r>
        <w:rPr>
          <w:rFonts w:ascii="XDPrime" w:hAnsi="XDPrime" w:cs="Times New Roman"/>
          <w:lang w:val="sv-SE"/>
        </w:rPr>
        <w:instrText xml:space="preserve"> TOC \h \z \c "TAB-" </w:instrText>
      </w:r>
      <w:r>
        <w:rPr>
          <w:rFonts w:ascii="XDPrime" w:hAnsi="XDPrime" w:cs="Times New Roman"/>
          <w:lang w:val="sv-SE"/>
        </w:rPr>
        <w:fldChar w:fldCharType="separate"/>
      </w:r>
      <w:hyperlink w:anchor="_Toc153820155" w:history="1">
        <w:r w:rsidRPr="00AE6B54">
          <w:rPr>
            <w:rStyle w:val="Hyperlink"/>
            <w:noProof/>
          </w:rPr>
          <w:t xml:space="preserve">TAB-1 </w:t>
        </w:r>
        <w:r w:rsidRPr="00AE6B54">
          <w:rPr>
            <w:rStyle w:val="Hyperlink"/>
            <w:rFonts w:ascii="XDPrime" w:eastAsia="SimSun" w:hAnsi="XDPrime"/>
            <w:noProof/>
            <w:lang w:val="sv-SE" w:eastAsia="zh-CN"/>
          </w:rPr>
          <w:t>Daftar Akronim / Singkatan</w:t>
        </w:r>
        <w:r>
          <w:rPr>
            <w:noProof/>
            <w:webHidden/>
          </w:rPr>
          <w:tab/>
        </w:r>
        <w:r>
          <w:rPr>
            <w:noProof/>
            <w:webHidden/>
          </w:rPr>
          <w:fldChar w:fldCharType="begin"/>
        </w:r>
        <w:r>
          <w:rPr>
            <w:noProof/>
            <w:webHidden/>
          </w:rPr>
          <w:instrText xml:space="preserve"> PAGEREF _Toc153820155 \h </w:instrText>
        </w:r>
        <w:r>
          <w:rPr>
            <w:noProof/>
            <w:webHidden/>
          </w:rPr>
        </w:r>
        <w:r>
          <w:rPr>
            <w:noProof/>
            <w:webHidden/>
          </w:rPr>
          <w:fldChar w:fldCharType="separate"/>
        </w:r>
        <w:r w:rsidR="00580B74">
          <w:rPr>
            <w:noProof/>
            <w:webHidden/>
          </w:rPr>
          <w:t>6</w:t>
        </w:r>
        <w:r>
          <w:rPr>
            <w:noProof/>
            <w:webHidden/>
          </w:rPr>
          <w:fldChar w:fldCharType="end"/>
        </w:r>
      </w:hyperlink>
    </w:p>
    <w:p w14:paraId="34C4DFF1" w14:textId="0DC61D2B" w:rsidR="00F370B5" w:rsidRDefault="00000000">
      <w:pPr>
        <w:pStyle w:val="TableofFigures"/>
        <w:tabs>
          <w:tab w:val="right" w:leader="dot" w:pos="7927"/>
        </w:tabs>
        <w:rPr>
          <w:noProof/>
          <w:kern w:val="2"/>
          <w:lang w:val="en-ID" w:eastAsia="en-ID"/>
          <w14:ligatures w14:val="standardContextual"/>
        </w:rPr>
      </w:pPr>
      <w:hyperlink w:anchor="_Toc153820156" w:history="1">
        <w:r w:rsidR="00F370B5" w:rsidRPr="00AE6B54">
          <w:rPr>
            <w:rStyle w:val="Hyperlink"/>
            <w:noProof/>
          </w:rPr>
          <w:t xml:space="preserve">TAB-2 </w:t>
        </w:r>
        <w:r w:rsidR="00F370B5" w:rsidRPr="00AE6B54">
          <w:rPr>
            <w:rStyle w:val="Hyperlink"/>
            <w:rFonts w:ascii="XDPrime" w:hAnsi="XDPrime"/>
            <w:noProof/>
          </w:rPr>
          <w:t>Deskripsi Data</w:t>
        </w:r>
        <w:r w:rsidR="00F370B5">
          <w:rPr>
            <w:noProof/>
            <w:webHidden/>
          </w:rPr>
          <w:tab/>
        </w:r>
        <w:r w:rsidR="00F370B5">
          <w:rPr>
            <w:noProof/>
            <w:webHidden/>
          </w:rPr>
          <w:fldChar w:fldCharType="begin"/>
        </w:r>
        <w:r w:rsidR="00F370B5">
          <w:rPr>
            <w:noProof/>
            <w:webHidden/>
          </w:rPr>
          <w:instrText xml:space="preserve"> PAGEREF _Toc153820156 \h </w:instrText>
        </w:r>
        <w:r w:rsidR="00F370B5">
          <w:rPr>
            <w:noProof/>
            <w:webHidden/>
          </w:rPr>
        </w:r>
        <w:r w:rsidR="00F370B5">
          <w:rPr>
            <w:noProof/>
            <w:webHidden/>
          </w:rPr>
          <w:fldChar w:fldCharType="separate"/>
        </w:r>
        <w:r w:rsidR="00580B74">
          <w:rPr>
            <w:noProof/>
            <w:webHidden/>
          </w:rPr>
          <w:t>10</w:t>
        </w:r>
        <w:r w:rsidR="00F370B5">
          <w:rPr>
            <w:noProof/>
            <w:webHidden/>
          </w:rPr>
          <w:fldChar w:fldCharType="end"/>
        </w:r>
      </w:hyperlink>
    </w:p>
    <w:p w14:paraId="7FCFF165" w14:textId="017E467B" w:rsidR="00F370B5" w:rsidRDefault="00000000">
      <w:pPr>
        <w:pStyle w:val="TableofFigures"/>
        <w:tabs>
          <w:tab w:val="right" w:leader="dot" w:pos="7927"/>
        </w:tabs>
        <w:rPr>
          <w:noProof/>
          <w:kern w:val="2"/>
          <w:lang w:val="en-ID" w:eastAsia="en-ID"/>
          <w14:ligatures w14:val="standardContextual"/>
        </w:rPr>
      </w:pPr>
      <w:hyperlink w:anchor="_Toc153820157" w:history="1">
        <w:r w:rsidR="00F370B5" w:rsidRPr="00AE6B54">
          <w:rPr>
            <w:rStyle w:val="Hyperlink"/>
            <w:noProof/>
          </w:rPr>
          <w:t xml:space="preserve">TAB-3 </w:t>
        </w:r>
        <w:r w:rsidR="00F370B5" w:rsidRPr="00AE6B54">
          <w:rPr>
            <w:rStyle w:val="Hyperlink"/>
            <w:rFonts w:ascii="XDPrime" w:hAnsi="XDPrime"/>
            <w:noProof/>
            <w:lang w:val="en-US"/>
          </w:rPr>
          <w:t>Definisi Domain/Type</w:t>
        </w:r>
        <w:r w:rsidR="00F370B5">
          <w:rPr>
            <w:noProof/>
            <w:webHidden/>
          </w:rPr>
          <w:tab/>
        </w:r>
        <w:r w:rsidR="00F370B5">
          <w:rPr>
            <w:noProof/>
            <w:webHidden/>
          </w:rPr>
          <w:fldChar w:fldCharType="begin"/>
        </w:r>
        <w:r w:rsidR="00F370B5">
          <w:rPr>
            <w:noProof/>
            <w:webHidden/>
          </w:rPr>
          <w:instrText xml:space="preserve"> PAGEREF _Toc153820157 \h </w:instrText>
        </w:r>
        <w:r w:rsidR="00F370B5">
          <w:rPr>
            <w:noProof/>
            <w:webHidden/>
          </w:rPr>
        </w:r>
        <w:r w:rsidR="00F370B5">
          <w:rPr>
            <w:noProof/>
            <w:webHidden/>
          </w:rPr>
          <w:fldChar w:fldCharType="separate"/>
        </w:r>
        <w:r w:rsidR="00580B74">
          <w:rPr>
            <w:noProof/>
            <w:webHidden/>
          </w:rPr>
          <w:t>10</w:t>
        </w:r>
        <w:r w:rsidR="00F370B5">
          <w:rPr>
            <w:noProof/>
            <w:webHidden/>
          </w:rPr>
          <w:fldChar w:fldCharType="end"/>
        </w:r>
      </w:hyperlink>
    </w:p>
    <w:p w14:paraId="676CAF84" w14:textId="36A58B06" w:rsidR="00F370B5" w:rsidRDefault="00000000">
      <w:pPr>
        <w:pStyle w:val="TableofFigures"/>
        <w:tabs>
          <w:tab w:val="right" w:leader="dot" w:pos="7927"/>
        </w:tabs>
        <w:rPr>
          <w:noProof/>
          <w:kern w:val="2"/>
          <w:lang w:val="en-ID" w:eastAsia="en-ID"/>
          <w14:ligatures w14:val="standardContextual"/>
        </w:rPr>
      </w:pPr>
      <w:hyperlink w:anchor="_Toc153820158" w:history="1">
        <w:r w:rsidR="00F370B5" w:rsidRPr="00AE6B54">
          <w:rPr>
            <w:rStyle w:val="Hyperlink"/>
            <w:noProof/>
          </w:rPr>
          <w:t xml:space="preserve">TAB-4 </w:t>
        </w:r>
        <w:r w:rsidR="00F370B5" w:rsidRPr="00AE6B54">
          <w:rPr>
            <w:rStyle w:val="Hyperlink"/>
            <w:rFonts w:ascii="XDPrime" w:hAnsi="XDPrime"/>
            <w:noProof/>
            <w:lang w:val="en-US"/>
          </w:rPr>
          <w:t>Daftar Tabel Aplikasi</w:t>
        </w:r>
        <w:r w:rsidR="00F370B5">
          <w:rPr>
            <w:noProof/>
            <w:webHidden/>
          </w:rPr>
          <w:tab/>
        </w:r>
        <w:r w:rsidR="00F370B5">
          <w:rPr>
            <w:noProof/>
            <w:webHidden/>
          </w:rPr>
          <w:fldChar w:fldCharType="begin"/>
        </w:r>
        <w:r w:rsidR="00F370B5">
          <w:rPr>
            <w:noProof/>
            <w:webHidden/>
          </w:rPr>
          <w:instrText xml:space="preserve"> PAGEREF _Toc153820158 \h </w:instrText>
        </w:r>
        <w:r w:rsidR="00F370B5">
          <w:rPr>
            <w:noProof/>
            <w:webHidden/>
          </w:rPr>
        </w:r>
        <w:r w:rsidR="00F370B5">
          <w:rPr>
            <w:noProof/>
            <w:webHidden/>
          </w:rPr>
          <w:fldChar w:fldCharType="separate"/>
        </w:r>
        <w:r w:rsidR="00580B74">
          <w:rPr>
            <w:noProof/>
            <w:webHidden/>
          </w:rPr>
          <w:t>12</w:t>
        </w:r>
        <w:r w:rsidR="00F370B5">
          <w:rPr>
            <w:noProof/>
            <w:webHidden/>
          </w:rPr>
          <w:fldChar w:fldCharType="end"/>
        </w:r>
      </w:hyperlink>
    </w:p>
    <w:p w14:paraId="4F9656A9" w14:textId="4ABB9BCE" w:rsidR="00F370B5" w:rsidRDefault="00000000">
      <w:pPr>
        <w:pStyle w:val="TableofFigures"/>
        <w:tabs>
          <w:tab w:val="right" w:leader="dot" w:pos="7927"/>
        </w:tabs>
        <w:rPr>
          <w:noProof/>
          <w:kern w:val="2"/>
          <w:lang w:val="en-ID" w:eastAsia="en-ID"/>
          <w14:ligatures w14:val="standardContextual"/>
        </w:rPr>
      </w:pPr>
      <w:hyperlink w:anchor="_Toc153820159" w:history="1">
        <w:r w:rsidR="00F370B5" w:rsidRPr="00AE6B54">
          <w:rPr>
            <w:rStyle w:val="Hyperlink"/>
            <w:noProof/>
          </w:rPr>
          <w:t>TAB-5</w:t>
        </w:r>
        <w:r w:rsidR="00F370B5" w:rsidRPr="00AE6B54">
          <w:rPr>
            <w:rStyle w:val="Hyperlink"/>
            <w:rFonts w:ascii="XDPrime" w:hAnsi="XDPrime"/>
            <w:noProof/>
            <w:lang w:val="en-US"/>
          </w:rPr>
          <w:t xml:space="preserve"> Dekomposisi Fungsional Modul</w:t>
        </w:r>
        <w:r w:rsidR="00F370B5">
          <w:rPr>
            <w:noProof/>
            <w:webHidden/>
          </w:rPr>
          <w:tab/>
        </w:r>
        <w:r w:rsidR="00F370B5">
          <w:rPr>
            <w:noProof/>
            <w:webHidden/>
          </w:rPr>
          <w:fldChar w:fldCharType="begin"/>
        </w:r>
        <w:r w:rsidR="00F370B5">
          <w:rPr>
            <w:noProof/>
            <w:webHidden/>
          </w:rPr>
          <w:instrText xml:space="preserve"> PAGEREF _Toc153820159 \h </w:instrText>
        </w:r>
        <w:r w:rsidR="00F370B5">
          <w:rPr>
            <w:noProof/>
            <w:webHidden/>
          </w:rPr>
        </w:r>
        <w:r w:rsidR="00F370B5">
          <w:rPr>
            <w:noProof/>
            <w:webHidden/>
          </w:rPr>
          <w:fldChar w:fldCharType="separate"/>
        </w:r>
        <w:r w:rsidR="00580B74">
          <w:rPr>
            <w:noProof/>
            <w:webHidden/>
          </w:rPr>
          <w:t>12</w:t>
        </w:r>
        <w:r w:rsidR="00F370B5">
          <w:rPr>
            <w:noProof/>
            <w:webHidden/>
          </w:rPr>
          <w:fldChar w:fldCharType="end"/>
        </w:r>
      </w:hyperlink>
    </w:p>
    <w:p w14:paraId="558766F6" w14:textId="4909210E" w:rsidR="00F370B5" w:rsidRDefault="00000000">
      <w:pPr>
        <w:pStyle w:val="TableofFigures"/>
        <w:tabs>
          <w:tab w:val="right" w:leader="dot" w:pos="7927"/>
        </w:tabs>
        <w:rPr>
          <w:noProof/>
          <w:kern w:val="2"/>
          <w:lang w:val="en-ID" w:eastAsia="en-ID"/>
          <w14:ligatures w14:val="standardContextual"/>
        </w:rPr>
      </w:pPr>
      <w:hyperlink w:anchor="_Toc153820160" w:history="1">
        <w:r w:rsidR="00F370B5" w:rsidRPr="00AE6B54">
          <w:rPr>
            <w:rStyle w:val="Hyperlink"/>
            <w:noProof/>
          </w:rPr>
          <w:t>TAB-6</w:t>
        </w:r>
        <w:r w:rsidR="00F370B5" w:rsidRPr="00AE6B54">
          <w:rPr>
            <w:rStyle w:val="Hyperlink"/>
            <w:rFonts w:ascii="XDPrime" w:hAnsi="XDPrime"/>
            <w:noProof/>
            <w:lang w:val="en-US"/>
          </w:rPr>
          <w:t xml:space="preserve"> Tabel TUser</w:t>
        </w:r>
        <w:r w:rsidR="00F370B5">
          <w:rPr>
            <w:noProof/>
            <w:webHidden/>
          </w:rPr>
          <w:tab/>
        </w:r>
        <w:r w:rsidR="00F370B5">
          <w:rPr>
            <w:noProof/>
            <w:webHidden/>
          </w:rPr>
          <w:fldChar w:fldCharType="begin"/>
        </w:r>
        <w:r w:rsidR="00F370B5">
          <w:rPr>
            <w:noProof/>
            <w:webHidden/>
          </w:rPr>
          <w:instrText xml:space="preserve"> PAGEREF _Toc153820160 \h </w:instrText>
        </w:r>
        <w:r w:rsidR="00F370B5">
          <w:rPr>
            <w:noProof/>
            <w:webHidden/>
          </w:rPr>
        </w:r>
        <w:r w:rsidR="00F370B5">
          <w:rPr>
            <w:noProof/>
            <w:webHidden/>
          </w:rPr>
          <w:fldChar w:fldCharType="separate"/>
        </w:r>
        <w:r w:rsidR="00580B74">
          <w:rPr>
            <w:noProof/>
            <w:webHidden/>
          </w:rPr>
          <w:t>15</w:t>
        </w:r>
        <w:r w:rsidR="00F370B5">
          <w:rPr>
            <w:noProof/>
            <w:webHidden/>
          </w:rPr>
          <w:fldChar w:fldCharType="end"/>
        </w:r>
      </w:hyperlink>
    </w:p>
    <w:p w14:paraId="4685D5D7" w14:textId="5F2B8513" w:rsidR="00F370B5" w:rsidRDefault="00000000">
      <w:pPr>
        <w:pStyle w:val="TableofFigures"/>
        <w:tabs>
          <w:tab w:val="right" w:leader="dot" w:pos="7927"/>
        </w:tabs>
        <w:rPr>
          <w:noProof/>
          <w:kern w:val="2"/>
          <w:lang w:val="en-ID" w:eastAsia="en-ID"/>
          <w14:ligatures w14:val="standardContextual"/>
        </w:rPr>
      </w:pPr>
      <w:hyperlink w:anchor="_Toc153820161" w:history="1">
        <w:r w:rsidR="00F370B5" w:rsidRPr="00AE6B54">
          <w:rPr>
            <w:rStyle w:val="Hyperlink"/>
            <w:noProof/>
          </w:rPr>
          <w:t>TAB-7</w:t>
        </w:r>
        <w:r w:rsidR="00F370B5" w:rsidRPr="00AE6B54">
          <w:rPr>
            <w:rStyle w:val="Hyperlink"/>
            <w:rFonts w:ascii="XDPrime" w:hAnsi="XDPrime"/>
            <w:noProof/>
            <w:lang w:val="en-US"/>
          </w:rPr>
          <w:t xml:space="preserve"> Tabel TDataLogin</w:t>
        </w:r>
        <w:r w:rsidR="00F370B5">
          <w:rPr>
            <w:noProof/>
            <w:webHidden/>
          </w:rPr>
          <w:tab/>
        </w:r>
        <w:r w:rsidR="00F370B5">
          <w:rPr>
            <w:noProof/>
            <w:webHidden/>
          </w:rPr>
          <w:fldChar w:fldCharType="begin"/>
        </w:r>
        <w:r w:rsidR="00F370B5">
          <w:rPr>
            <w:noProof/>
            <w:webHidden/>
          </w:rPr>
          <w:instrText xml:space="preserve"> PAGEREF _Toc153820161 \h </w:instrText>
        </w:r>
        <w:r w:rsidR="00F370B5">
          <w:rPr>
            <w:noProof/>
            <w:webHidden/>
          </w:rPr>
        </w:r>
        <w:r w:rsidR="00F370B5">
          <w:rPr>
            <w:noProof/>
            <w:webHidden/>
          </w:rPr>
          <w:fldChar w:fldCharType="separate"/>
        </w:r>
        <w:r w:rsidR="00580B74">
          <w:rPr>
            <w:noProof/>
            <w:webHidden/>
          </w:rPr>
          <w:t>16</w:t>
        </w:r>
        <w:r w:rsidR="00F370B5">
          <w:rPr>
            <w:noProof/>
            <w:webHidden/>
          </w:rPr>
          <w:fldChar w:fldCharType="end"/>
        </w:r>
      </w:hyperlink>
    </w:p>
    <w:p w14:paraId="17697738" w14:textId="5B9F4AEF" w:rsidR="00F370B5" w:rsidRDefault="00000000">
      <w:pPr>
        <w:pStyle w:val="TableofFigures"/>
        <w:tabs>
          <w:tab w:val="right" w:leader="dot" w:pos="7927"/>
        </w:tabs>
        <w:rPr>
          <w:noProof/>
          <w:kern w:val="2"/>
          <w:lang w:val="en-ID" w:eastAsia="en-ID"/>
          <w14:ligatures w14:val="standardContextual"/>
        </w:rPr>
      </w:pPr>
      <w:hyperlink w:anchor="_Toc153820162" w:history="1">
        <w:r w:rsidR="00F370B5" w:rsidRPr="00AE6B54">
          <w:rPr>
            <w:rStyle w:val="Hyperlink"/>
            <w:noProof/>
          </w:rPr>
          <w:t xml:space="preserve">TAB-8 </w:t>
        </w:r>
        <w:r w:rsidR="00F370B5" w:rsidRPr="00AE6B54">
          <w:rPr>
            <w:rStyle w:val="Hyperlink"/>
            <w:rFonts w:ascii="XDPrime" w:hAnsi="XDPrime"/>
            <w:noProof/>
            <w:lang w:val="en-US"/>
          </w:rPr>
          <w:t>Tabel TDataKeuangan</w:t>
        </w:r>
        <w:r w:rsidR="00F370B5">
          <w:rPr>
            <w:noProof/>
            <w:webHidden/>
          </w:rPr>
          <w:tab/>
        </w:r>
        <w:r w:rsidR="00F370B5">
          <w:rPr>
            <w:noProof/>
            <w:webHidden/>
          </w:rPr>
          <w:fldChar w:fldCharType="begin"/>
        </w:r>
        <w:r w:rsidR="00F370B5">
          <w:rPr>
            <w:noProof/>
            <w:webHidden/>
          </w:rPr>
          <w:instrText xml:space="preserve"> PAGEREF _Toc153820162 \h </w:instrText>
        </w:r>
        <w:r w:rsidR="00F370B5">
          <w:rPr>
            <w:noProof/>
            <w:webHidden/>
          </w:rPr>
        </w:r>
        <w:r w:rsidR="00F370B5">
          <w:rPr>
            <w:noProof/>
            <w:webHidden/>
          </w:rPr>
          <w:fldChar w:fldCharType="separate"/>
        </w:r>
        <w:r w:rsidR="00580B74">
          <w:rPr>
            <w:noProof/>
            <w:webHidden/>
          </w:rPr>
          <w:t>16</w:t>
        </w:r>
        <w:r w:rsidR="00F370B5">
          <w:rPr>
            <w:noProof/>
            <w:webHidden/>
          </w:rPr>
          <w:fldChar w:fldCharType="end"/>
        </w:r>
      </w:hyperlink>
    </w:p>
    <w:p w14:paraId="440F5837" w14:textId="753BE1FF" w:rsidR="00F370B5" w:rsidRDefault="00000000">
      <w:pPr>
        <w:pStyle w:val="TableofFigures"/>
        <w:tabs>
          <w:tab w:val="right" w:leader="dot" w:pos="7927"/>
        </w:tabs>
        <w:rPr>
          <w:noProof/>
          <w:kern w:val="2"/>
          <w:lang w:val="en-ID" w:eastAsia="en-ID"/>
          <w14:ligatures w14:val="standardContextual"/>
        </w:rPr>
      </w:pPr>
      <w:hyperlink w:anchor="_Toc153820163" w:history="1">
        <w:r w:rsidR="00F370B5" w:rsidRPr="00AE6B54">
          <w:rPr>
            <w:rStyle w:val="Hyperlink"/>
            <w:noProof/>
          </w:rPr>
          <w:t xml:space="preserve">TAB-9 </w:t>
        </w:r>
        <w:r w:rsidR="00F370B5" w:rsidRPr="00AE6B54">
          <w:rPr>
            <w:rStyle w:val="Hyperlink"/>
            <w:rFonts w:ascii="XDPrime" w:hAnsi="XDPrime"/>
            <w:noProof/>
            <w:lang w:val="en-US"/>
          </w:rPr>
          <w:t>Tabel TDataKeuangan</w:t>
        </w:r>
        <w:r w:rsidR="00F370B5">
          <w:rPr>
            <w:noProof/>
            <w:webHidden/>
          </w:rPr>
          <w:tab/>
        </w:r>
        <w:r w:rsidR="00F370B5">
          <w:rPr>
            <w:noProof/>
            <w:webHidden/>
          </w:rPr>
          <w:fldChar w:fldCharType="begin"/>
        </w:r>
        <w:r w:rsidR="00F370B5">
          <w:rPr>
            <w:noProof/>
            <w:webHidden/>
          </w:rPr>
          <w:instrText xml:space="preserve"> PAGEREF _Toc153820163 \h </w:instrText>
        </w:r>
        <w:r w:rsidR="00F370B5">
          <w:rPr>
            <w:noProof/>
            <w:webHidden/>
          </w:rPr>
        </w:r>
        <w:r w:rsidR="00F370B5">
          <w:rPr>
            <w:noProof/>
            <w:webHidden/>
          </w:rPr>
          <w:fldChar w:fldCharType="separate"/>
        </w:r>
        <w:r w:rsidR="00580B74">
          <w:rPr>
            <w:noProof/>
            <w:webHidden/>
          </w:rPr>
          <w:t>17</w:t>
        </w:r>
        <w:r w:rsidR="00F370B5">
          <w:rPr>
            <w:noProof/>
            <w:webHidden/>
          </w:rPr>
          <w:fldChar w:fldCharType="end"/>
        </w:r>
      </w:hyperlink>
    </w:p>
    <w:p w14:paraId="1BB80AA7" w14:textId="33E9F383" w:rsidR="00F370B5" w:rsidRDefault="00000000">
      <w:pPr>
        <w:pStyle w:val="TableofFigures"/>
        <w:tabs>
          <w:tab w:val="right" w:leader="dot" w:pos="7927"/>
        </w:tabs>
        <w:rPr>
          <w:noProof/>
          <w:kern w:val="2"/>
          <w:lang w:val="en-ID" w:eastAsia="en-ID"/>
          <w14:ligatures w14:val="standardContextual"/>
        </w:rPr>
      </w:pPr>
      <w:hyperlink w:anchor="_Toc153820164" w:history="1">
        <w:r w:rsidR="00F370B5" w:rsidRPr="00AE6B54">
          <w:rPr>
            <w:rStyle w:val="Hyperlink"/>
            <w:noProof/>
          </w:rPr>
          <w:t xml:space="preserve">TAB-10 </w:t>
        </w:r>
        <w:r w:rsidR="00F370B5" w:rsidRPr="00AE6B54">
          <w:rPr>
            <w:rStyle w:val="Hyperlink"/>
            <w:rFonts w:ascii="XDPrime" w:hAnsi="XDPrime"/>
            <w:noProof/>
            <w:lang w:val="en-US"/>
          </w:rPr>
          <w:t>Tabel Output Login</w:t>
        </w:r>
        <w:r w:rsidR="00F370B5">
          <w:rPr>
            <w:noProof/>
            <w:webHidden/>
          </w:rPr>
          <w:tab/>
        </w:r>
        <w:r w:rsidR="00F370B5">
          <w:rPr>
            <w:noProof/>
            <w:webHidden/>
          </w:rPr>
          <w:fldChar w:fldCharType="begin"/>
        </w:r>
        <w:r w:rsidR="00F370B5">
          <w:rPr>
            <w:noProof/>
            <w:webHidden/>
          </w:rPr>
          <w:instrText xml:space="preserve"> PAGEREF _Toc153820164 \h </w:instrText>
        </w:r>
        <w:r w:rsidR="00F370B5">
          <w:rPr>
            <w:noProof/>
            <w:webHidden/>
          </w:rPr>
        </w:r>
        <w:r w:rsidR="00F370B5">
          <w:rPr>
            <w:noProof/>
            <w:webHidden/>
          </w:rPr>
          <w:fldChar w:fldCharType="separate"/>
        </w:r>
        <w:r w:rsidR="00580B74">
          <w:rPr>
            <w:noProof/>
            <w:webHidden/>
          </w:rPr>
          <w:t>17</w:t>
        </w:r>
        <w:r w:rsidR="00F370B5">
          <w:rPr>
            <w:noProof/>
            <w:webHidden/>
          </w:rPr>
          <w:fldChar w:fldCharType="end"/>
        </w:r>
      </w:hyperlink>
    </w:p>
    <w:p w14:paraId="7E7D65E2" w14:textId="10066A5A" w:rsidR="00F370B5" w:rsidRDefault="00000000">
      <w:pPr>
        <w:pStyle w:val="TableofFigures"/>
        <w:tabs>
          <w:tab w:val="right" w:leader="dot" w:pos="7927"/>
        </w:tabs>
        <w:rPr>
          <w:noProof/>
          <w:kern w:val="2"/>
          <w:lang w:val="en-ID" w:eastAsia="en-ID"/>
          <w14:ligatures w14:val="standardContextual"/>
        </w:rPr>
      </w:pPr>
      <w:hyperlink w:anchor="_Toc153820165" w:history="1">
        <w:r w:rsidR="00F370B5" w:rsidRPr="00AE6B54">
          <w:rPr>
            <w:rStyle w:val="Hyperlink"/>
            <w:noProof/>
          </w:rPr>
          <w:t xml:space="preserve">TAB-11 </w:t>
        </w:r>
        <w:r w:rsidR="00F370B5" w:rsidRPr="00AE6B54">
          <w:rPr>
            <w:rStyle w:val="Hyperlink"/>
            <w:rFonts w:ascii="XDPrime" w:hAnsi="XDPrime"/>
            <w:noProof/>
            <w:lang w:val="en-US"/>
          </w:rPr>
          <w:t>Tabel Query Login</w:t>
        </w:r>
        <w:r w:rsidR="00F370B5">
          <w:rPr>
            <w:noProof/>
            <w:webHidden/>
          </w:rPr>
          <w:tab/>
        </w:r>
        <w:r w:rsidR="00F370B5">
          <w:rPr>
            <w:noProof/>
            <w:webHidden/>
          </w:rPr>
          <w:fldChar w:fldCharType="begin"/>
        </w:r>
        <w:r w:rsidR="00F370B5">
          <w:rPr>
            <w:noProof/>
            <w:webHidden/>
          </w:rPr>
          <w:instrText xml:space="preserve"> PAGEREF _Toc153820165 \h </w:instrText>
        </w:r>
        <w:r w:rsidR="00F370B5">
          <w:rPr>
            <w:noProof/>
            <w:webHidden/>
          </w:rPr>
        </w:r>
        <w:r w:rsidR="00F370B5">
          <w:rPr>
            <w:noProof/>
            <w:webHidden/>
          </w:rPr>
          <w:fldChar w:fldCharType="separate"/>
        </w:r>
        <w:r w:rsidR="00580B74">
          <w:rPr>
            <w:noProof/>
            <w:webHidden/>
          </w:rPr>
          <w:t>18</w:t>
        </w:r>
        <w:r w:rsidR="00F370B5">
          <w:rPr>
            <w:noProof/>
            <w:webHidden/>
          </w:rPr>
          <w:fldChar w:fldCharType="end"/>
        </w:r>
      </w:hyperlink>
    </w:p>
    <w:p w14:paraId="2BBA784D" w14:textId="3F69637E" w:rsidR="00F370B5" w:rsidRDefault="00000000">
      <w:pPr>
        <w:pStyle w:val="TableofFigures"/>
        <w:tabs>
          <w:tab w:val="right" w:leader="dot" w:pos="7927"/>
        </w:tabs>
        <w:rPr>
          <w:noProof/>
          <w:kern w:val="2"/>
          <w:lang w:val="en-ID" w:eastAsia="en-ID"/>
          <w14:ligatures w14:val="standardContextual"/>
        </w:rPr>
      </w:pPr>
      <w:hyperlink w:anchor="_Toc153820166" w:history="1">
        <w:r w:rsidR="00F370B5" w:rsidRPr="00AE6B54">
          <w:rPr>
            <w:rStyle w:val="Hyperlink"/>
            <w:noProof/>
          </w:rPr>
          <w:t xml:space="preserve">TAB-12 </w:t>
        </w:r>
        <w:r w:rsidR="00F370B5" w:rsidRPr="00AE6B54">
          <w:rPr>
            <w:rStyle w:val="Hyperlink"/>
            <w:rFonts w:ascii="XDPrime" w:hAnsi="XDPrime"/>
            <w:noProof/>
            <w:lang w:val="en-US"/>
          </w:rPr>
          <w:t>Spesifikasi Field Data Pada Layar Login</w:t>
        </w:r>
        <w:r w:rsidR="00F370B5">
          <w:rPr>
            <w:noProof/>
            <w:webHidden/>
          </w:rPr>
          <w:tab/>
        </w:r>
        <w:r w:rsidR="00F370B5">
          <w:rPr>
            <w:noProof/>
            <w:webHidden/>
          </w:rPr>
          <w:fldChar w:fldCharType="begin"/>
        </w:r>
        <w:r w:rsidR="00F370B5">
          <w:rPr>
            <w:noProof/>
            <w:webHidden/>
          </w:rPr>
          <w:instrText xml:space="preserve"> PAGEREF _Toc153820166 \h </w:instrText>
        </w:r>
        <w:r w:rsidR="00F370B5">
          <w:rPr>
            <w:noProof/>
            <w:webHidden/>
          </w:rPr>
        </w:r>
        <w:r w:rsidR="00F370B5">
          <w:rPr>
            <w:noProof/>
            <w:webHidden/>
          </w:rPr>
          <w:fldChar w:fldCharType="separate"/>
        </w:r>
        <w:r w:rsidR="00580B74">
          <w:rPr>
            <w:noProof/>
            <w:webHidden/>
          </w:rPr>
          <w:t>18</w:t>
        </w:r>
        <w:r w:rsidR="00F370B5">
          <w:rPr>
            <w:noProof/>
            <w:webHidden/>
          </w:rPr>
          <w:fldChar w:fldCharType="end"/>
        </w:r>
      </w:hyperlink>
    </w:p>
    <w:p w14:paraId="2BA5FCB6" w14:textId="1DBC3FCF" w:rsidR="00F370B5" w:rsidRDefault="00000000">
      <w:pPr>
        <w:pStyle w:val="TableofFigures"/>
        <w:tabs>
          <w:tab w:val="right" w:leader="dot" w:pos="7927"/>
        </w:tabs>
        <w:rPr>
          <w:noProof/>
          <w:kern w:val="2"/>
          <w:lang w:val="en-ID" w:eastAsia="en-ID"/>
          <w14:ligatures w14:val="standardContextual"/>
        </w:rPr>
      </w:pPr>
      <w:hyperlink w:anchor="_Toc153820167" w:history="1">
        <w:r w:rsidR="00F370B5" w:rsidRPr="00AE6B54">
          <w:rPr>
            <w:rStyle w:val="Hyperlink"/>
            <w:noProof/>
          </w:rPr>
          <w:t xml:space="preserve">TAB-13 </w:t>
        </w:r>
        <w:r w:rsidR="00F370B5" w:rsidRPr="00AE6B54">
          <w:rPr>
            <w:rStyle w:val="Hyperlink"/>
            <w:rFonts w:ascii="XDPrime" w:hAnsi="XDPrime"/>
            <w:noProof/>
            <w:lang w:val="en-US"/>
          </w:rPr>
          <w:t>Spesifikasi Function Key pada Layar Login</w:t>
        </w:r>
        <w:r w:rsidR="00F370B5">
          <w:rPr>
            <w:noProof/>
            <w:webHidden/>
          </w:rPr>
          <w:tab/>
        </w:r>
        <w:r w:rsidR="00F370B5">
          <w:rPr>
            <w:noProof/>
            <w:webHidden/>
          </w:rPr>
          <w:fldChar w:fldCharType="begin"/>
        </w:r>
        <w:r w:rsidR="00F370B5">
          <w:rPr>
            <w:noProof/>
            <w:webHidden/>
          </w:rPr>
          <w:instrText xml:space="preserve"> PAGEREF _Toc153820167 \h </w:instrText>
        </w:r>
        <w:r w:rsidR="00F370B5">
          <w:rPr>
            <w:noProof/>
            <w:webHidden/>
          </w:rPr>
        </w:r>
        <w:r w:rsidR="00F370B5">
          <w:rPr>
            <w:noProof/>
            <w:webHidden/>
          </w:rPr>
          <w:fldChar w:fldCharType="separate"/>
        </w:r>
        <w:r w:rsidR="00580B74">
          <w:rPr>
            <w:noProof/>
            <w:webHidden/>
          </w:rPr>
          <w:t>19</w:t>
        </w:r>
        <w:r w:rsidR="00F370B5">
          <w:rPr>
            <w:noProof/>
            <w:webHidden/>
          </w:rPr>
          <w:fldChar w:fldCharType="end"/>
        </w:r>
      </w:hyperlink>
    </w:p>
    <w:p w14:paraId="19DCAAAF" w14:textId="4C91E30B" w:rsidR="00F370B5" w:rsidRDefault="00000000">
      <w:pPr>
        <w:pStyle w:val="TableofFigures"/>
        <w:tabs>
          <w:tab w:val="right" w:leader="dot" w:pos="7927"/>
        </w:tabs>
        <w:rPr>
          <w:noProof/>
          <w:kern w:val="2"/>
          <w:lang w:val="en-ID" w:eastAsia="en-ID"/>
          <w14:ligatures w14:val="standardContextual"/>
        </w:rPr>
      </w:pPr>
      <w:hyperlink w:anchor="_Toc153820168" w:history="1">
        <w:r w:rsidR="00F370B5" w:rsidRPr="00AE6B54">
          <w:rPr>
            <w:rStyle w:val="Hyperlink"/>
            <w:noProof/>
          </w:rPr>
          <w:t xml:space="preserve">TAB-14 </w:t>
        </w:r>
        <w:r w:rsidR="00F370B5" w:rsidRPr="00AE6B54">
          <w:rPr>
            <w:rStyle w:val="Hyperlink"/>
            <w:rFonts w:ascii="XDPrime" w:hAnsi="XDPrime"/>
            <w:noProof/>
            <w:lang w:val="en-US"/>
          </w:rPr>
          <w:t>Spesifikasi Layar Pesan Login</w:t>
        </w:r>
        <w:r w:rsidR="00F370B5">
          <w:rPr>
            <w:noProof/>
            <w:webHidden/>
          </w:rPr>
          <w:tab/>
        </w:r>
        <w:r w:rsidR="00F370B5">
          <w:rPr>
            <w:noProof/>
            <w:webHidden/>
          </w:rPr>
          <w:fldChar w:fldCharType="begin"/>
        </w:r>
        <w:r w:rsidR="00F370B5">
          <w:rPr>
            <w:noProof/>
            <w:webHidden/>
          </w:rPr>
          <w:instrText xml:space="preserve"> PAGEREF _Toc153820168 \h </w:instrText>
        </w:r>
        <w:r w:rsidR="00F370B5">
          <w:rPr>
            <w:noProof/>
            <w:webHidden/>
          </w:rPr>
        </w:r>
        <w:r w:rsidR="00F370B5">
          <w:rPr>
            <w:noProof/>
            <w:webHidden/>
          </w:rPr>
          <w:fldChar w:fldCharType="separate"/>
        </w:r>
        <w:r w:rsidR="00580B74">
          <w:rPr>
            <w:noProof/>
            <w:webHidden/>
          </w:rPr>
          <w:t>19</w:t>
        </w:r>
        <w:r w:rsidR="00F370B5">
          <w:rPr>
            <w:noProof/>
            <w:webHidden/>
          </w:rPr>
          <w:fldChar w:fldCharType="end"/>
        </w:r>
      </w:hyperlink>
    </w:p>
    <w:p w14:paraId="418CC9E0" w14:textId="4813CE67" w:rsidR="00F370B5" w:rsidRDefault="00000000">
      <w:pPr>
        <w:pStyle w:val="TableofFigures"/>
        <w:tabs>
          <w:tab w:val="right" w:leader="dot" w:pos="7927"/>
        </w:tabs>
        <w:rPr>
          <w:noProof/>
          <w:kern w:val="2"/>
          <w:lang w:val="en-ID" w:eastAsia="en-ID"/>
          <w14:ligatures w14:val="standardContextual"/>
        </w:rPr>
      </w:pPr>
      <w:hyperlink w:anchor="_Toc153820169" w:history="1">
        <w:r w:rsidR="00F370B5" w:rsidRPr="00AE6B54">
          <w:rPr>
            <w:rStyle w:val="Hyperlink"/>
            <w:noProof/>
          </w:rPr>
          <w:t xml:space="preserve">TAB-15 </w:t>
        </w:r>
        <w:r w:rsidR="00F370B5" w:rsidRPr="00AE6B54">
          <w:rPr>
            <w:rStyle w:val="Hyperlink"/>
            <w:rFonts w:ascii="XDPrime" w:hAnsi="XDPrime"/>
            <w:noProof/>
            <w:lang w:val="en-US"/>
          </w:rPr>
          <w:t>Spesifikasi Function Key pada Layar</w:t>
        </w:r>
        <w:r w:rsidR="00F370B5">
          <w:rPr>
            <w:noProof/>
            <w:webHidden/>
          </w:rPr>
          <w:tab/>
        </w:r>
        <w:r w:rsidR="00F370B5">
          <w:rPr>
            <w:noProof/>
            <w:webHidden/>
          </w:rPr>
          <w:fldChar w:fldCharType="begin"/>
        </w:r>
        <w:r w:rsidR="00F370B5">
          <w:rPr>
            <w:noProof/>
            <w:webHidden/>
          </w:rPr>
          <w:instrText xml:space="preserve"> PAGEREF _Toc153820169 \h </w:instrText>
        </w:r>
        <w:r w:rsidR="00F370B5">
          <w:rPr>
            <w:noProof/>
            <w:webHidden/>
          </w:rPr>
        </w:r>
        <w:r w:rsidR="00F370B5">
          <w:rPr>
            <w:noProof/>
            <w:webHidden/>
          </w:rPr>
          <w:fldChar w:fldCharType="separate"/>
        </w:r>
        <w:r w:rsidR="00580B74">
          <w:rPr>
            <w:noProof/>
            <w:webHidden/>
          </w:rPr>
          <w:t>21</w:t>
        </w:r>
        <w:r w:rsidR="00F370B5">
          <w:rPr>
            <w:noProof/>
            <w:webHidden/>
          </w:rPr>
          <w:fldChar w:fldCharType="end"/>
        </w:r>
      </w:hyperlink>
    </w:p>
    <w:p w14:paraId="51296918" w14:textId="10F84B97" w:rsidR="00F370B5" w:rsidRDefault="00000000">
      <w:pPr>
        <w:pStyle w:val="TableofFigures"/>
        <w:tabs>
          <w:tab w:val="right" w:leader="dot" w:pos="7927"/>
        </w:tabs>
        <w:rPr>
          <w:noProof/>
          <w:kern w:val="2"/>
          <w:lang w:val="en-ID" w:eastAsia="en-ID"/>
          <w14:ligatures w14:val="standardContextual"/>
        </w:rPr>
      </w:pPr>
      <w:hyperlink w:anchor="_Toc153820170" w:history="1">
        <w:r w:rsidR="00F370B5" w:rsidRPr="00AE6B54">
          <w:rPr>
            <w:rStyle w:val="Hyperlink"/>
            <w:noProof/>
          </w:rPr>
          <w:t xml:space="preserve">TAB-16 </w:t>
        </w:r>
        <w:r w:rsidR="00F370B5" w:rsidRPr="00AE6B54">
          <w:rPr>
            <w:rStyle w:val="Hyperlink"/>
            <w:rFonts w:ascii="XDPrime" w:hAnsi="XDPrime"/>
            <w:noProof/>
            <w:lang w:val="en-US"/>
          </w:rPr>
          <w:t>Tabel Output Menampikan Data Keuangan</w:t>
        </w:r>
        <w:r w:rsidR="00F370B5">
          <w:rPr>
            <w:noProof/>
            <w:webHidden/>
          </w:rPr>
          <w:tab/>
        </w:r>
        <w:r w:rsidR="00F370B5">
          <w:rPr>
            <w:noProof/>
            <w:webHidden/>
          </w:rPr>
          <w:fldChar w:fldCharType="begin"/>
        </w:r>
        <w:r w:rsidR="00F370B5">
          <w:rPr>
            <w:noProof/>
            <w:webHidden/>
          </w:rPr>
          <w:instrText xml:space="preserve"> PAGEREF _Toc153820170 \h </w:instrText>
        </w:r>
        <w:r w:rsidR="00F370B5">
          <w:rPr>
            <w:noProof/>
            <w:webHidden/>
          </w:rPr>
        </w:r>
        <w:r w:rsidR="00F370B5">
          <w:rPr>
            <w:noProof/>
            <w:webHidden/>
          </w:rPr>
          <w:fldChar w:fldCharType="separate"/>
        </w:r>
        <w:r w:rsidR="00580B74">
          <w:rPr>
            <w:noProof/>
            <w:webHidden/>
          </w:rPr>
          <w:t>22</w:t>
        </w:r>
        <w:r w:rsidR="00F370B5">
          <w:rPr>
            <w:noProof/>
            <w:webHidden/>
          </w:rPr>
          <w:fldChar w:fldCharType="end"/>
        </w:r>
      </w:hyperlink>
    </w:p>
    <w:p w14:paraId="3CB1ABF0" w14:textId="4D850C5E" w:rsidR="00F370B5" w:rsidRDefault="00000000">
      <w:pPr>
        <w:pStyle w:val="TableofFigures"/>
        <w:tabs>
          <w:tab w:val="right" w:leader="dot" w:pos="7927"/>
        </w:tabs>
        <w:rPr>
          <w:noProof/>
          <w:kern w:val="2"/>
          <w:lang w:val="en-ID" w:eastAsia="en-ID"/>
          <w14:ligatures w14:val="standardContextual"/>
        </w:rPr>
      </w:pPr>
      <w:hyperlink w:anchor="_Toc153820171" w:history="1">
        <w:r w:rsidR="00F370B5" w:rsidRPr="00AE6B54">
          <w:rPr>
            <w:rStyle w:val="Hyperlink"/>
            <w:noProof/>
          </w:rPr>
          <w:t xml:space="preserve">TAB-17 </w:t>
        </w:r>
        <w:r w:rsidR="00F370B5" w:rsidRPr="00AE6B54">
          <w:rPr>
            <w:rStyle w:val="Hyperlink"/>
            <w:rFonts w:ascii="XDPrime" w:hAnsi="XDPrime"/>
            <w:noProof/>
            <w:lang w:val="en-US"/>
          </w:rPr>
          <w:t>Spesifikasi Menampilkan Data Keuangan</w:t>
        </w:r>
        <w:r w:rsidR="00F370B5">
          <w:rPr>
            <w:noProof/>
            <w:webHidden/>
          </w:rPr>
          <w:tab/>
        </w:r>
        <w:r w:rsidR="00F370B5">
          <w:rPr>
            <w:noProof/>
            <w:webHidden/>
          </w:rPr>
          <w:fldChar w:fldCharType="begin"/>
        </w:r>
        <w:r w:rsidR="00F370B5">
          <w:rPr>
            <w:noProof/>
            <w:webHidden/>
          </w:rPr>
          <w:instrText xml:space="preserve"> PAGEREF _Toc153820171 \h </w:instrText>
        </w:r>
        <w:r w:rsidR="00F370B5">
          <w:rPr>
            <w:noProof/>
            <w:webHidden/>
          </w:rPr>
        </w:r>
        <w:r w:rsidR="00F370B5">
          <w:rPr>
            <w:noProof/>
            <w:webHidden/>
          </w:rPr>
          <w:fldChar w:fldCharType="separate"/>
        </w:r>
        <w:r w:rsidR="00580B74">
          <w:rPr>
            <w:noProof/>
            <w:webHidden/>
          </w:rPr>
          <w:t>23</w:t>
        </w:r>
        <w:r w:rsidR="00F370B5">
          <w:rPr>
            <w:noProof/>
            <w:webHidden/>
          </w:rPr>
          <w:fldChar w:fldCharType="end"/>
        </w:r>
      </w:hyperlink>
    </w:p>
    <w:p w14:paraId="071DF773" w14:textId="00DBC2A9" w:rsidR="00F370B5" w:rsidRDefault="00000000">
      <w:pPr>
        <w:pStyle w:val="TableofFigures"/>
        <w:tabs>
          <w:tab w:val="right" w:leader="dot" w:pos="7927"/>
        </w:tabs>
        <w:rPr>
          <w:noProof/>
          <w:kern w:val="2"/>
          <w:lang w:val="en-ID" w:eastAsia="en-ID"/>
          <w14:ligatures w14:val="standardContextual"/>
        </w:rPr>
      </w:pPr>
      <w:hyperlink w:anchor="_Toc153820172" w:history="1">
        <w:r w:rsidR="00F370B5" w:rsidRPr="00AE6B54">
          <w:rPr>
            <w:rStyle w:val="Hyperlink"/>
            <w:noProof/>
          </w:rPr>
          <w:t xml:space="preserve">TAB-18 </w:t>
        </w:r>
        <w:r w:rsidR="00F370B5" w:rsidRPr="00AE6B54">
          <w:rPr>
            <w:rStyle w:val="Hyperlink"/>
            <w:rFonts w:ascii="XDPrime" w:hAnsi="XDPrime"/>
            <w:noProof/>
            <w:lang w:val="en-US"/>
          </w:rPr>
          <w:t>Tabel Spesifikasi Field Data Pada Layar Keuangan</w:t>
        </w:r>
        <w:r w:rsidR="00F370B5">
          <w:rPr>
            <w:noProof/>
            <w:webHidden/>
          </w:rPr>
          <w:tab/>
        </w:r>
        <w:r w:rsidR="00F370B5">
          <w:rPr>
            <w:noProof/>
            <w:webHidden/>
          </w:rPr>
          <w:fldChar w:fldCharType="begin"/>
        </w:r>
        <w:r w:rsidR="00F370B5">
          <w:rPr>
            <w:noProof/>
            <w:webHidden/>
          </w:rPr>
          <w:instrText xml:space="preserve"> PAGEREF _Toc153820172 \h </w:instrText>
        </w:r>
        <w:r w:rsidR="00F370B5">
          <w:rPr>
            <w:noProof/>
            <w:webHidden/>
          </w:rPr>
        </w:r>
        <w:r w:rsidR="00F370B5">
          <w:rPr>
            <w:noProof/>
            <w:webHidden/>
          </w:rPr>
          <w:fldChar w:fldCharType="separate"/>
        </w:r>
        <w:r w:rsidR="00580B74">
          <w:rPr>
            <w:noProof/>
            <w:webHidden/>
          </w:rPr>
          <w:t>24</w:t>
        </w:r>
        <w:r w:rsidR="00F370B5">
          <w:rPr>
            <w:noProof/>
            <w:webHidden/>
          </w:rPr>
          <w:fldChar w:fldCharType="end"/>
        </w:r>
      </w:hyperlink>
    </w:p>
    <w:p w14:paraId="23AAA16A" w14:textId="4651550E" w:rsidR="00F370B5" w:rsidRDefault="00000000">
      <w:pPr>
        <w:pStyle w:val="TableofFigures"/>
        <w:tabs>
          <w:tab w:val="right" w:leader="dot" w:pos="7927"/>
        </w:tabs>
        <w:rPr>
          <w:noProof/>
          <w:kern w:val="2"/>
          <w:lang w:val="en-ID" w:eastAsia="en-ID"/>
          <w14:ligatures w14:val="standardContextual"/>
        </w:rPr>
      </w:pPr>
      <w:hyperlink w:anchor="_Toc153820173" w:history="1">
        <w:r w:rsidR="00F370B5" w:rsidRPr="00AE6B54">
          <w:rPr>
            <w:rStyle w:val="Hyperlink"/>
            <w:noProof/>
          </w:rPr>
          <w:t xml:space="preserve">TAB-19 </w:t>
        </w:r>
        <w:r w:rsidR="00F370B5" w:rsidRPr="00AE6B54">
          <w:rPr>
            <w:rStyle w:val="Hyperlink"/>
            <w:rFonts w:ascii="XDPrime" w:hAnsi="XDPrime"/>
            <w:noProof/>
            <w:lang w:val="en-US"/>
          </w:rPr>
          <w:t>Tabel Spesifikasi Function Key Pada Layar</w:t>
        </w:r>
        <w:r w:rsidR="00F370B5">
          <w:rPr>
            <w:noProof/>
            <w:webHidden/>
          </w:rPr>
          <w:tab/>
        </w:r>
        <w:r w:rsidR="00F370B5">
          <w:rPr>
            <w:noProof/>
            <w:webHidden/>
          </w:rPr>
          <w:fldChar w:fldCharType="begin"/>
        </w:r>
        <w:r w:rsidR="00F370B5">
          <w:rPr>
            <w:noProof/>
            <w:webHidden/>
          </w:rPr>
          <w:instrText xml:space="preserve"> PAGEREF _Toc153820173 \h </w:instrText>
        </w:r>
        <w:r w:rsidR="00F370B5">
          <w:rPr>
            <w:noProof/>
            <w:webHidden/>
          </w:rPr>
        </w:r>
        <w:r w:rsidR="00F370B5">
          <w:rPr>
            <w:noProof/>
            <w:webHidden/>
          </w:rPr>
          <w:fldChar w:fldCharType="separate"/>
        </w:r>
        <w:r w:rsidR="00580B74">
          <w:rPr>
            <w:noProof/>
            <w:webHidden/>
          </w:rPr>
          <w:t>25</w:t>
        </w:r>
        <w:r w:rsidR="00F370B5">
          <w:rPr>
            <w:noProof/>
            <w:webHidden/>
          </w:rPr>
          <w:fldChar w:fldCharType="end"/>
        </w:r>
      </w:hyperlink>
    </w:p>
    <w:p w14:paraId="63FF208B" w14:textId="53DDB007" w:rsidR="00F370B5" w:rsidRDefault="00000000">
      <w:pPr>
        <w:pStyle w:val="TableofFigures"/>
        <w:tabs>
          <w:tab w:val="right" w:leader="dot" w:pos="7927"/>
        </w:tabs>
        <w:rPr>
          <w:noProof/>
          <w:kern w:val="2"/>
          <w:lang w:val="en-ID" w:eastAsia="en-ID"/>
          <w14:ligatures w14:val="standardContextual"/>
        </w:rPr>
      </w:pPr>
      <w:hyperlink w:anchor="_Toc153820174" w:history="1">
        <w:r w:rsidR="00F370B5" w:rsidRPr="00AE6B54">
          <w:rPr>
            <w:rStyle w:val="Hyperlink"/>
            <w:noProof/>
          </w:rPr>
          <w:t xml:space="preserve">TAB-20 </w:t>
        </w:r>
        <w:r w:rsidR="00F370B5" w:rsidRPr="00AE6B54">
          <w:rPr>
            <w:rStyle w:val="Hyperlink"/>
            <w:rFonts w:ascii="XDPrime" w:hAnsi="XDPrime"/>
            <w:noProof/>
            <w:lang w:val="en-US"/>
          </w:rPr>
          <w:t>Tabel Spesifikasi Layar Pesan</w:t>
        </w:r>
        <w:r w:rsidR="00F370B5">
          <w:rPr>
            <w:noProof/>
            <w:webHidden/>
          </w:rPr>
          <w:tab/>
        </w:r>
        <w:r w:rsidR="00F370B5">
          <w:rPr>
            <w:noProof/>
            <w:webHidden/>
          </w:rPr>
          <w:fldChar w:fldCharType="begin"/>
        </w:r>
        <w:r w:rsidR="00F370B5">
          <w:rPr>
            <w:noProof/>
            <w:webHidden/>
          </w:rPr>
          <w:instrText xml:space="preserve"> PAGEREF _Toc153820174 \h </w:instrText>
        </w:r>
        <w:r w:rsidR="00F370B5">
          <w:rPr>
            <w:noProof/>
            <w:webHidden/>
          </w:rPr>
        </w:r>
        <w:r w:rsidR="00F370B5">
          <w:rPr>
            <w:noProof/>
            <w:webHidden/>
          </w:rPr>
          <w:fldChar w:fldCharType="separate"/>
        </w:r>
        <w:r w:rsidR="00580B74">
          <w:rPr>
            <w:noProof/>
            <w:webHidden/>
          </w:rPr>
          <w:t>25</w:t>
        </w:r>
        <w:r w:rsidR="00F370B5">
          <w:rPr>
            <w:noProof/>
            <w:webHidden/>
          </w:rPr>
          <w:fldChar w:fldCharType="end"/>
        </w:r>
      </w:hyperlink>
    </w:p>
    <w:p w14:paraId="4D9067CF" w14:textId="56F4551D" w:rsidR="00F370B5" w:rsidRDefault="00000000">
      <w:pPr>
        <w:pStyle w:val="TableofFigures"/>
        <w:tabs>
          <w:tab w:val="right" w:leader="dot" w:pos="7927"/>
        </w:tabs>
        <w:rPr>
          <w:noProof/>
          <w:kern w:val="2"/>
          <w:lang w:val="en-ID" w:eastAsia="en-ID"/>
          <w14:ligatures w14:val="standardContextual"/>
        </w:rPr>
      </w:pPr>
      <w:hyperlink w:anchor="_Toc153820175" w:history="1">
        <w:r w:rsidR="00F370B5" w:rsidRPr="00AE6B54">
          <w:rPr>
            <w:rStyle w:val="Hyperlink"/>
            <w:noProof/>
          </w:rPr>
          <w:t xml:space="preserve">TAB-21 </w:t>
        </w:r>
        <w:r w:rsidR="00F370B5" w:rsidRPr="00AE6B54">
          <w:rPr>
            <w:rStyle w:val="Hyperlink"/>
            <w:rFonts w:ascii="XDPrime" w:hAnsi="XDPrime"/>
            <w:noProof/>
            <w:lang w:val="en-US"/>
          </w:rPr>
          <w:t>Tabel Input Penambahan Data Keuangan</w:t>
        </w:r>
        <w:r w:rsidR="00F370B5">
          <w:rPr>
            <w:noProof/>
            <w:webHidden/>
          </w:rPr>
          <w:tab/>
        </w:r>
        <w:r w:rsidR="00F370B5">
          <w:rPr>
            <w:noProof/>
            <w:webHidden/>
          </w:rPr>
          <w:fldChar w:fldCharType="begin"/>
        </w:r>
        <w:r w:rsidR="00F370B5">
          <w:rPr>
            <w:noProof/>
            <w:webHidden/>
          </w:rPr>
          <w:instrText xml:space="preserve"> PAGEREF _Toc153820175 \h </w:instrText>
        </w:r>
        <w:r w:rsidR="00F370B5">
          <w:rPr>
            <w:noProof/>
            <w:webHidden/>
          </w:rPr>
        </w:r>
        <w:r w:rsidR="00F370B5">
          <w:rPr>
            <w:noProof/>
            <w:webHidden/>
          </w:rPr>
          <w:fldChar w:fldCharType="separate"/>
        </w:r>
        <w:r w:rsidR="00580B74">
          <w:rPr>
            <w:noProof/>
            <w:webHidden/>
          </w:rPr>
          <w:t>26</w:t>
        </w:r>
        <w:r w:rsidR="00F370B5">
          <w:rPr>
            <w:noProof/>
            <w:webHidden/>
          </w:rPr>
          <w:fldChar w:fldCharType="end"/>
        </w:r>
      </w:hyperlink>
    </w:p>
    <w:p w14:paraId="37EB5EF2" w14:textId="11301D9F" w:rsidR="00F370B5" w:rsidRDefault="00000000">
      <w:pPr>
        <w:pStyle w:val="TableofFigures"/>
        <w:tabs>
          <w:tab w:val="right" w:leader="dot" w:pos="7927"/>
        </w:tabs>
        <w:rPr>
          <w:noProof/>
          <w:kern w:val="2"/>
          <w:lang w:val="en-ID" w:eastAsia="en-ID"/>
          <w14:ligatures w14:val="standardContextual"/>
        </w:rPr>
      </w:pPr>
      <w:hyperlink w:anchor="_Toc153820176" w:history="1">
        <w:r w:rsidR="00F370B5" w:rsidRPr="00AE6B54">
          <w:rPr>
            <w:rStyle w:val="Hyperlink"/>
            <w:noProof/>
          </w:rPr>
          <w:t xml:space="preserve">TAB-22 </w:t>
        </w:r>
        <w:r w:rsidR="00F370B5" w:rsidRPr="00AE6B54">
          <w:rPr>
            <w:rStyle w:val="Hyperlink"/>
            <w:rFonts w:ascii="XDPrime" w:hAnsi="XDPrime"/>
            <w:noProof/>
            <w:lang w:val="en-US"/>
          </w:rPr>
          <w:t>Tabel Output Data Histori</w:t>
        </w:r>
        <w:r w:rsidR="00F370B5">
          <w:rPr>
            <w:noProof/>
            <w:webHidden/>
          </w:rPr>
          <w:tab/>
        </w:r>
        <w:r w:rsidR="00F370B5">
          <w:rPr>
            <w:noProof/>
            <w:webHidden/>
          </w:rPr>
          <w:fldChar w:fldCharType="begin"/>
        </w:r>
        <w:r w:rsidR="00F370B5">
          <w:rPr>
            <w:noProof/>
            <w:webHidden/>
          </w:rPr>
          <w:instrText xml:space="preserve"> PAGEREF _Toc153820176 \h </w:instrText>
        </w:r>
        <w:r w:rsidR="00F370B5">
          <w:rPr>
            <w:noProof/>
            <w:webHidden/>
          </w:rPr>
        </w:r>
        <w:r w:rsidR="00F370B5">
          <w:rPr>
            <w:noProof/>
            <w:webHidden/>
          </w:rPr>
          <w:fldChar w:fldCharType="separate"/>
        </w:r>
        <w:r w:rsidR="00580B74">
          <w:rPr>
            <w:noProof/>
            <w:webHidden/>
          </w:rPr>
          <w:t>27</w:t>
        </w:r>
        <w:r w:rsidR="00F370B5">
          <w:rPr>
            <w:noProof/>
            <w:webHidden/>
          </w:rPr>
          <w:fldChar w:fldCharType="end"/>
        </w:r>
      </w:hyperlink>
    </w:p>
    <w:p w14:paraId="5BA62F39" w14:textId="08EB58FA" w:rsidR="00F370B5" w:rsidRDefault="00000000">
      <w:pPr>
        <w:pStyle w:val="TableofFigures"/>
        <w:tabs>
          <w:tab w:val="right" w:leader="dot" w:pos="7927"/>
        </w:tabs>
        <w:rPr>
          <w:noProof/>
          <w:kern w:val="2"/>
          <w:lang w:val="en-ID" w:eastAsia="en-ID"/>
          <w14:ligatures w14:val="standardContextual"/>
        </w:rPr>
      </w:pPr>
      <w:hyperlink w:anchor="_Toc153820177" w:history="1">
        <w:r w:rsidR="00F370B5" w:rsidRPr="00AE6B54">
          <w:rPr>
            <w:rStyle w:val="Hyperlink"/>
            <w:noProof/>
          </w:rPr>
          <w:t>TAB-23</w:t>
        </w:r>
        <w:r w:rsidR="00F370B5" w:rsidRPr="00AE6B54">
          <w:rPr>
            <w:rStyle w:val="Hyperlink"/>
            <w:rFonts w:ascii="XDPrime" w:hAnsi="XDPrime"/>
            <w:noProof/>
            <w:lang w:val="en-US"/>
          </w:rPr>
          <w:t xml:space="preserve"> Tabel Spesifikasi Query Menampilkan Data History</w:t>
        </w:r>
        <w:r w:rsidR="00F370B5">
          <w:rPr>
            <w:noProof/>
            <w:webHidden/>
          </w:rPr>
          <w:tab/>
        </w:r>
        <w:r w:rsidR="00F370B5">
          <w:rPr>
            <w:noProof/>
            <w:webHidden/>
          </w:rPr>
          <w:fldChar w:fldCharType="begin"/>
        </w:r>
        <w:r w:rsidR="00F370B5">
          <w:rPr>
            <w:noProof/>
            <w:webHidden/>
          </w:rPr>
          <w:instrText xml:space="preserve"> PAGEREF _Toc153820177 \h </w:instrText>
        </w:r>
        <w:r w:rsidR="00F370B5">
          <w:rPr>
            <w:noProof/>
            <w:webHidden/>
          </w:rPr>
        </w:r>
        <w:r w:rsidR="00F370B5">
          <w:rPr>
            <w:noProof/>
            <w:webHidden/>
          </w:rPr>
          <w:fldChar w:fldCharType="separate"/>
        </w:r>
        <w:r w:rsidR="00580B74">
          <w:rPr>
            <w:noProof/>
            <w:webHidden/>
          </w:rPr>
          <w:t>27</w:t>
        </w:r>
        <w:r w:rsidR="00F370B5">
          <w:rPr>
            <w:noProof/>
            <w:webHidden/>
          </w:rPr>
          <w:fldChar w:fldCharType="end"/>
        </w:r>
      </w:hyperlink>
    </w:p>
    <w:p w14:paraId="116E7839" w14:textId="56AC9686" w:rsidR="00F370B5" w:rsidRDefault="00000000">
      <w:pPr>
        <w:pStyle w:val="TableofFigures"/>
        <w:tabs>
          <w:tab w:val="right" w:leader="dot" w:pos="7927"/>
        </w:tabs>
        <w:rPr>
          <w:noProof/>
          <w:kern w:val="2"/>
          <w:lang w:val="en-ID" w:eastAsia="en-ID"/>
          <w14:ligatures w14:val="standardContextual"/>
        </w:rPr>
      </w:pPr>
      <w:hyperlink w:anchor="_Toc153820178" w:history="1">
        <w:r w:rsidR="00F370B5" w:rsidRPr="00AE6B54">
          <w:rPr>
            <w:rStyle w:val="Hyperlink"/>
            <w:noProof/>
          </w:rPr>
          <w:t xml:space="preserve">TAB-24 </w:t>
        </w:r>
        <w:r w:rsidR="00F370B5" w:rsidRPr="00AE6B54">
          <w:rPr>
            <w:rStyle w:val="Hyperlink"/>
            <w:rFonts w:ascii="XDPrime" w:hAnsi="XDPrime"/>
            <w:noProof/>
            <w:lang w:val="en-US"/>
          </w:rPr>
          <w:t>Tabel Spesifikasi Field Data Pada Layar  Penambahan Data Keuangan</w:t>
        </w:r>
        <w:r w:rsidR="00F370B5">
          <w:rPr>
            <w:noProof/>
            <w:webHidden/>
          </w:rPr>
          <w:tab/>
        </w:r>
        <w:r w:rsidR="00F370B5">
          <w:rPr>
            <w:noProof/>
            <w:webHidden/>
          </w:rPr>
          <w:fldChar w:fldCharType="begin"/>
        </w:r>
        <w:r w:rsidR="00F370B5">
          <w:rPr>
            <w:noProof/>
            <w:webHidden/>
          </w:rPr>
          <w:instrText xml:space="preserve"> PAGEREF _Toc153820178 \h </w:instrText>
        </w:r>
        <w:r w:rsidR="00F370B5">
          <w:rPr>
            <w:noProof/>
            <w:webHidden/>
          </w:rPr>
        </w:r>
        <w:r w:rsidR="00F370B5">
          <w:rPr>
            <w:noProof/>
            <w:webHidden/>
          </w:rPr>
          <w:fldChar w:fldCharType="separate"/>
        </w:r>
        <w:r w:rsidR="00580B74">
          <w:rPr>
            <w:noProof/>
            <w:webHidden/>
          </w:rPr>
          <w:t>28</w:t>
        </w:r>
        <w:r w:rsidR="00F370B5">
          <w:rPr>
            <w:noProof/>
            <w:webHidden/>
          </w:rPr>
          <w:fldChar w:fldCharType="end"/>
        </w:r>
      </w:hyperlink>
    </w:p>
    <w:p w14:paraId="5606E65E" w14:textId="3BB0BBBB" w:rsidR="00F370B5" w:rsidRDefault="00000000">
      <w:pPr>
        <w:pStyle w:val="TableofFigures"/>
        <w:tabs>
          <w:tab w:val="right" w:leader="dot" w:pos="7927"/>
        </w:tabs>
        <w:rPr>
          <w:noProof/>
          <w:kern w:val="2"/>
          <w:lang w:val="en-ID" w:eastAsia="en-ID"/>
          <w14:ligatures w14:val="standardContextual"/>
        </w:rPr>
      </w:pPr>
      <w:hyperlink w:anchor="_Toc153820179" w:history="1">
        <w:r w:rsidR="00F370B5" w:rsidRPr="00AE6B54">
          <w:rPr>
            <w:rStyle w:val="Hyperlink"/>
            <w:noProof/>
          </w:rPr>
          <w:t xml:space="preserve">TAB-25 </w:t>
        </w:r>
        <w:r w:rsidR="00F370B5" w:rsidRPr="00AE6B54">
          <w:rPr>
            <w:rStyle w:val="Hyperlink"/>
            <w:rFonts w:ascii="XDPrime" w:hAnsi="XDPrime"/>
            <w:noProof/>
            <w:lang w:val="en-US"/>
          </w:rPr>
          <w:t>Tabel Input Menambah Data User</w:t>
        </w:r>
        <w:r w:rsidR="00F370B5">
          <w:rPr>
            <w:noProof/>
            <w:webHidden/>
          </w:rPr>
          <w:tab/>
        </w:r>
        <w:r w:rsidR="00F370B5">
          <w:rPr>
            <w:noProof/>
            <w:webHidden/>
          </w:rPr>
          <w:fldChar w:fldCharType="begin"/>
        </w:r>
        <w:r w:rsidR="00F370B5">
          <w:rPr>
            <w:noProof/>
            <w:webHidden/>
          </w:rPr>
          <w:instrText xml:space="preserve"> PAGEREF _Toc153820179 \h </w:instrText>
        </w:r>
        <w:r w:rsidR="00F370B5">
          <w:rPr>
            <w:noProof/>
            <w:webHidden/>
          </w:rPr>
        </w:r>
        <w:r w:rsidR="00F370B5">
          <w:rPr>
            <w:noProof/>
            <w:webHidden/>
          </w:rPr>
          <w:fldChar w:fldCharType="separate"/>
        </w:r>
        <w:r w:rsidR="00580B74">
          <w:rPr>
            <w:noProof/>
            <w:webHidden/>
          </w:rPr>
          <w:t>29</w:t>
        </w:r>
        <w:r w:rsidR="00F370B5">
          <w:rPr>
            <w:noProof/>
            <w:webHidden/>
          </w:rPr>
          <w:fldChar w:fldCharType="end"/>
        </w:r>
      </w:hyperlink>
    </w:p>
    <w:p w14:paraId="61C07ECF" w14:textId="65A1E29A" w:rsidR="00F370B5" w:rsidRDefault="00000000">
      <w:pPr>
        <w:pStyle w:val="TableofFigures"/>
        <w:tabs>
          <w:tab w:val="right" w:leader="dot" w:pos="7927"/>
        </w:tabs>
        <w:rPr>
          <w:noProof/>
          <w:kern w:val="2"/>
          <w:lang w:val="en-ID" w:eastAsia="en-ID"/>
          <w14:ligatures w14:val="standardContextual"/>
        </w:rPr>
      </w:pPr>
      <w:hyperlink w:anchor="_Toc153820180" w:history="1">
        <w:r w:rsidR="00F370B5" w:rsidRPr="00AE6B54">
          <w:rPr>
            <w:rStyle w:val="Hyperlink"/>
            <w:noProof/>
          </w:rPr>
          <w:t xml:space="preserve">TAB-26 </w:t>
        </w:r>
        <w:r w:rsidR="00F370B5" w:rsidRPr="00AE6B54">
          <w:rPr>
            <w:rStyle w:val="Hyperlink"/>
            <w:rFonts w:ascii="XDPrime" w:hAnsi="XDPrime"/>
            <w:noProof/>
            <w:lang w:val="en-US"/>
          </w:rPr>
          <w:t>Tabel Spesifikasi Query Menampilkan Data User</w:t>
        </w:r>
        <w:r w:rsidR="00F370B5">
          <w:rPr>
            <w:noProof/>
            <w:webHidden/>
          </w:rPr>
          <w:tab/>
        </w:r>
        <w:r w:rsidR="00F370B5">
          <w:rPr>
            <w:noProof/>
            <w:webHidden/>
          </w:rPr>
          <w:fldChar w:fldCharType="begin"/>
        </w:r>
        <w:r w:rsidR="00F370B5">
          <w:rPr>
            <w:noProof/>
            <w:webHidden/>
          </w:rPr>
          <w:instrText xml:space="preserve"> PAGEREF _Toc153820180 \h </w:instrText>
        </w:r>
        <w:r w:rsidR="00F370B5">
          <w:rPr>
            <w:noProof/>
            <w:webHidden/>
          </w:rPr>
        </w:r>
        <w:r w:rsidR="00F370B5">
          <w:rPr>
            <w:noProof/>
            <w:webHidden/>
          </w:rPr>
          <w:fldChar w:fldCharType="separate"/>
        </w:r>
        <w:r w:rsidR="00580B74">
          <w:rPr>
            <w:noProof/>
            <w:webHidden/>
          </w:rPr>
          <w:t>30</w:t>
        </w:r>
        <w:r w:rsidR="00F370B5">
          <w:rPr>
            <w:noProof/>
            <w:webHidden/>
          </w:rPr>
          <w:fldChar w:fldCharType="end"/>
        </w:r>
      </w:hyperlink>
    </w:p>
    <w:p w14:paraId="30CDC329" w14:textId="3CEF9DF2" w:rsidR="00F370B5" w:rsidRDefault="00000000">
      <w:pPr>
        <w:pStyle w:val="TableofFigures"/>
        <w:tabs>
          <w:tab w:val="right" w:leader="dot" w:pos="7927"/>
        </w:tabs>
        <w:rPr>
          <w:noProof/>
          <w:kern w:val="2"/>
          <w:lang w:val="en-ID" w:eastAsia="en-ID"/>
          <w14:ligatures w14:val="standardContextual"/>
        </w:rPr>
      </w:pPr>
      <w:hyperlink w:anchor="_Toc153820181" w:history="1">
        <w:r w:rsidR="00F370B5" w:rsidRPr="00AE6B54">
          <w:rPr>
            <w:rStyle w:val="Hyperlink"/>
            <w:noProof/>
          </w:rPr>
          <w:t xml:space="preserve">TAB-27 </w:t>
        </w:r>
        <w:r w:rsidR="00F370B5" w:rsidRPr="00AE6B54">
          <w:rPr>
            <w:rStyle w:val="Hyperlink"/>
            <w:rFonts w:ascii="XDPrime" w:hAnsi="XDPrime"/>
            <w:noProof/>
            <w:lang w:val="en-US"/>
          </w:rPr>
          <w:t>Tabel Spesifikasi Field Data Pada Layar Menambah Data User</w:t>
        </w:r>
        <w:r w:rsidR="00F370B5">
          <w:rPr>
            <w:noProof/>
            <w:webHidden/>
          </w:rPr>
          <w:tab/>
        </w:r>
        <w:r w:rsidR="00F370B5">
          <w:rPr>
            <w:noProof/>
            <w:webHidden/>
          </w:rPr>
          <w:fldChar w:fldCharType="begin"/>
        </w:r>
        <w:r w:rsidR="00F370B5">
          <w:rPr>
            <w:noProof/>
            <w:webHidden/>
          </w:rPr>
          <w:instrText xml:space="preserve"> PAGEREF _Toc153820181 \h </w:instrText>
        </w:r>
        <w:r w:rsidR="00F370B5">
          <w:rPr>
            <w:noProof/>
            <w:webHidden/>
          </w:rPr>
        </w:r>
        <w:r w:rsidR="00F370B5">
          <w:rPr>
            <w:noProof/>
            <w:webHidden/>
          </w:rPr>
          <w:fldChar w:fldCharType="separate"/>
        </w:r>
        <w:r w:rsidR="00580B74">
          <w:rPr>
            <w:noProof/>
            <w:webHidden/>
          </w:rPr>
          <w:t>30</w:t>
        </w:r>
        <w:r w:rsidR="00F370B5">
          <w:rPr>
            <w:noProof/>
            <w:webHidden/>
          </w:rPr>
          <w:fldChar w:fldCharType="end"/>
        </w:r>
      </w:hyperlink>
    </w:p>
    <w:p w14:paraId="60C4CE50" w14:textId="29F8792A" w:rsidR="00F370B5" w:rsidRDefault="00000000">
      <w:pPr>
        <w:pStyle w:val="TableofFigures"/>
        <w:tabs>
          <w:tab w:val="right" w:leader="dot" w:pos="7927"/>
        </w:tabs>
        <w:rPr>
          <w:noProof/>
          <w:kern w:val="2"/>
          <w:lang w:val="en-ID" w:eastAsia="en-ID"/>
          <w14:ligatures w14:val="standardContextual"/>
        </w:rPr>
      </w:pPr>
      <w:hyperlink w:anchor="_Toc153820182" w:history="1">
        <w:r w:rsidR="00F370B5" w:rsidRPr="00AE6B54">
          <w:rPr>
            <w:rStyle w:val="Hyperlink"/>
            <w:noProof/>
          </w:rPr>
          <w:t xml:space="preserve">TAB-28 </w:t>
        </w:r>
        <w:r w:rsidR="00F370B5" w:rsidRPr="00AE6B54">
          <w:rPr>
            <w:rStyle w:val="Hyperlink"/>
            <w:rFonts w:ascii="XDPrime" w:hAnsi="XDPrime"/>
            <w:noProof/>
            <w:lang w:val="en-US"/>
          </w:rPr>
          <w:t>Tabel Spesifikasi Function Key Mengedit data pada Layar</w:t>
        </w:r>
        <w:r w:rsidR="00F370B5">
          <w:rPr>
            <w:noProof/>
            <w:webHidden/>
          </w:rPr>
          <w:tab/>
        </w:r>
        <w:r w:rsidR="00F370B5">
          <w:rPr>
            <w:noProof/>
            <w:webHidden/>
          </w:rPr>
          <w:fldChar w:fldCharType="begin"/>
        </w:r>
        <w:r w:rsidR="00F370B5">
          <w:rPr>
            <w:noProof/>
            <w:webHidden/>
          </w:rPr>
          <w:instrText xml:space="preserve"> PAGEREF _Toc153820182 \h </w:instrText>
        </w:r>
        <w:r w:rsidR="00F370B5">
          <w:rPr>
            <w:noProof/>
            <w:webHidden/>
          </w:rPr>
        </w:r>
        <w:r w:rsidR="00F370B5">
          <w:rPr>
            <w:noProof/>
            <w:webHidden/>
          </w:rPr>
          <w:fldChar w:fldCharType="separate"/>
        </w:r>
        <w:r w:rsidR="00580B74">
          <w:rPr>
            <w:noProof/>
            <w:webHidden/>
          </w:rPr>
          <w:t>31</w:t>
        </w:r>
        <w:r w:rsidR="00F370B5">
          <w:rPr>
            <w:noProof/>
            <w:webHidden/>
          </w:rPr>
          <w:fldChar w:fldCharType="end"/>
        </w:r>
      </w:hyperlink>
    </w:p>
    <w:p w14:paraId="792BCBC5" w14:textId="722BE291" w:rsidR="00F370B5" w:rsidRDefault="00000000">
      <w:pPr>
        <w:pStyle w:val="TableofFigures"/>
        <w:tabs>
          <w:tab w:val="right" w:leader="dot" w:pos="7927"/>
        </w:tabs>
        <w:rPr>
          <w:noProof/>
          <w:kern w:val="2"/>
          <w:lang w:val="en-ID" w:eastAsia="en-ID"/>
          <w14:ligatures w14:val="standardContextual"/>
        </w:rPr>
      </w:pPr>
      <w:hyperlink w:anchor="_Toc153820183" w:history="1">
        <w:r w:rsidR="00F370B5" w:rsidRPr="00AE6B54">
          <w:rPr>
            <w:rStyle w:val="Hyperlink"/>
            <w:noProof/>
          </w:rPr>
          <w:t xml:space="preserve">TAB-29 </w:t>
        </w:r>
        <w:r w:rsidR="00F370B5" w:rsidRPr="00AE6B54">
          <w:rPr>
            <w:rStyle w:val="Hyperlink"/>
            <w:rFonts w:ascii="XDPrime" w:hAnsi="XDPrime"/>
            <w:noProof/>
            <w:lang w:val="en-US"/>
          </w:rPr>
          <w:t>Tabel Spesifikasi Layar Pesan Mengedit</w:t>
        </w:r>
        <w:r w:rsidR="00F370B5">
          <w:rPr>
            <w:noProof/>
            <w:webHidden/>
          </w:rPr>
          <w:tab/>
        </w:r>
        <w:r w:rsidR="00F370B5">
          <w:rPr>
            <w:noProof/>
            <w:webHidden/>
          </w:rPr>
          <w:fldChar w:fldCharType="begin"/>
        </w:r>
        <w:r w:rsidR="00F370B5">
          <w:rPr>
            <w:noProof/>
            <w:webHidden/>
          </w:rPr>
          <w:instrText xml:space="preserve"> PAGEREF _Toc153820183 \h </w:instrText>
        </w:r>
        <w:r w:rsidR="00F370B5">
          <w:rPr>
            <w:noProof/>
            <w:webHidden/>
          </w:rPr>
        </w:r>
        <w:r w:rsidR="00F370B5">
          <w:rPr>
            <w:noProof/>
            <w:webHidden/>
          </w:rPr>
          <w:fldChar w:fldCharType="separate"/>
        </w:r>
        <w:r w:rsidR="00580B74">
          <w:rPr>
            <w:noProof/>
            <w:webHidden/>
          </w:rPr>
          <w:t>31</w:t>
        </w:r>
        <w:r w:rsidR="00F370B5">
          <w:rPr>
            <w:noProof/>
            <w:webHidden/>
          </w:rPr>
          <w:fldChar w:fldCharType="end"/>
        </w:r>
      </w:hyperlink>
    </w:p>
    <w:p w14:paraId="6261A28E" w14:textId="2035364F" w:rsidR="00C44039" w:rsidRPr="00705918" w:rsidRDefault="00F370B5" w:rsidP="008C3F88">
      <w:pPr>
        <w:spacing w:after="0" w:line="240" w:lineRule="auto"/>
        <w:rPr>
          <w:rFonts w:ascii="XDPrime" w:hAnsi="XDPrime" w:cs="Times New Roman"/>
          <w:lang w:val="sv-SE"/>
        </w:rPr>
      </w:pPr>
      <w:r>
        <w:rPr>
          <w:rFonts w:ascii="XDPrime" w:hAnsi="XDPrime" w:cs="Times New Roman"/>
          <w:lang w:val="sv-SE"/>
        </w:rPr>
        <w:fldChar w:fldCharType="end"/>
      </w:r>
    </w:p>
    <w:p w14:paraId="56A60889" w14:textId="77777777" w:rsidR="00C44039" w:rsidRPr="00705918" w:rsidRDefault="00C44039" w:rsidP="008C3F88">
      <w:pPr>
        <w:spacing w:after="0" w:line="240" w:lineRule="auto"/>
        <w:rPr>
          <w:rFonts w:ascii="XDPrime" w:hAnsi="XDPrime" w:cs="Times New Roman"/>
          <w:lang w:val="sv-SE"/>
        </w:rPr>
      </w:pPr>
    </w:p>
    <w:p w14:paraId="3AA25FA3" w14:textId="77777777" w:rsidR="00C44039" w:rsidRPr="00705918" w:rsidRDefault="00C44039" w:rsidP="008C3F88">
      <w:pPr>
        <w:pStyle w:val="Title"/>
        <w:spacing w:before="0" w:after="0"/>
        <w:rPr>
          <w:rFonts w:ascii="XDPrime" w:hAnsi="XDPrime"/>
          <w:lang w:val="sv-SE"/>
        </w:rPr>
      </w:pPr>
      <w:r w:rsidRPr="00705918">
        <w:rPr>
          <w:rFonts w:ascii="XDPrime" w:hAnsi="XDPrime"/>
          <w:lang w:val="sv-SE"/>
        </w:rPr>
        <w:t>Daftar Lampiran</w:t>
      </w:r>
    </w:p>
    <w:p w14:paraId="1C0E5623" w14:textId="43583448" w:rsidR="003A612F" w:rsidRPr="00705918" w:rsidRDefault="003A612F">
      <w:pPr>
        <w:pStyle w:val="TableofFigures"/>
        <w:tabs>
          <w:tab w:val="right" w:leader="dot" w:pos="7927"/>
        </w:tabs>
        <w:rPr>
          <w:rFonts w:ascii="XDPrime" w:hAnsi="XDPrime"/>
          <w:noProof/>
          <w:kern w:val="2"/>
          <w:lang w:val="en-ID" w:eastAsia="en-ID"/>
          <w14:ligatures w14:val="standardContextual"/>
        </w:rPr>
      </w:pPr>
      <w:r w:rsidRPr="00705918">
        <w:rPr>
          <w:rFonts w:ascii="XDPrime" w:hAnsi="XDPrime" w:cs="Times New Roman"/>
          <w:sz w:val="24"/>
          <w:szCs w:val="24"/>
          <w:lang w:val="sv-SE"/>
        </w:rPr>
        <w:fldChar w:fldCharType="begin"/>
      </w:r>
      <w:r w:rsidRPr="00705918">
        <w:rPr>
          <w:rFonts w:ascii="XDPrime" w:hAnsi="XDPrime" w:cs="Times New Roman"/>
          <w:sz w:val="24"/>
          <w:szCs w:val="24"/>
          <w:lang w:val="sv-SE"/>
        </w:rPr>
        <w:instrText xml:space="preserve"> TOC \h \z \c "Lampiran" </w:instrText>
      </w:r>
      <w:r w:rsidRPr="00705918">
        <w:rPr>
          <w:rFonts w:ascii="XDPrime" w:hAnsi="XDPrime" w:cs="Times New Roman"/>
          <w:sz w:val="24"/>
          <w:szCs w:val="24"/>
          <w:lang w:val="sv-SE"/>
        </w:rPr>
        <w:fldChar w:fldCharType="separate"/>
      </w:r>
      <w:hyperlink w:anchor="_Toc153278938" w:history="1">
        <w:r w:rsidRPr="00705918">
          <w:rPr>
            <w:rStyle w:val="Hyperlink"/>
            <w:rFonts w:ascii="XDPrime" w:hAnsi="XDPrime"/>
            <w:noProof/>
          </w:rPr>
          <w:t>Lampiran 1. Pembagian Tugas Anggota Kelompok</w:t>
        </w:r>
        <w:r w:rsidRPr="00705918">
          <w:rPr>
            <w:rFonts w:ascii="XDPrime" w:hAnsi="XDPrime"/>
            <w:noProof/>
            <w:webHidden/>
          </w:rPr>
          <w:tab/>
        </w:r>
        <w:r w:rsidRPr="00705918">
          <w:rPr>
            <w:rFonts w:ascii="XDPrime" w:hAnsi="XDPrime"/>
            <w:noProof/>
            <w:webHidden/>
          </w:rPr>
          <w:fldChar w:fldCharType="begin"/>
        </w:r>
        <w:r w:rsidRPr="00705918">
          <w:rPr>
            <w:rFonts w:ascii="XDPrime" w:hAnsi="XDPrime"/>
            <w:noProof/>
            <w:webHidden/>
          </w:rPr>
          <w:instrText xml:space="preserve"> PAGEREF _Toc153278938 \h </w:instrText>
        </w:r>
        <w:r w:rsidRPr="00705918">
          <w:rPr>
            <w:rFonts w:ascii="XDPrime" w:hAnsi="XDPrime"/>
            <w:noProof/>
            <w:webHidden/>
          </w:rPr>
        </w:r>
        <w:r w:rsidRPr="00705918">
          <w:rPr>
            <w:rFonts w:ascii="XDPrime" w:hAnsi="XDPrime"/>
            <w:noProof/>
            <w:webHidden/>
          </w:rPr>
          <w:fldChar w:fldCharType="separate"/>
        </w:r>
        <w:r w:rsidR="00580B74">
          <w:rPr>
            <w:rFonts w:ascii="XDPrime" w:hAnsi="XDPrime"/>
            <w:noProof/>
            <w:webHidden/>
          </w:rPr>
          <w:t>32</w:t>
        </w:r>
        <w:r w:rsidRPr="00705918">
          <w:rPr>
            <w:rFonts w:ascii="XDPrime" w:hAnsi="XDPrime"/>
            <w:noProof/>
            <w:webHidden/>
          </w:rPr>
          <w:fldChar w:fldCharType="end"/>
        </w:r>
      </w:hyperlink>
    </w:p>
    <w:p w14:paraId="4BDA2036" w14:textId="6D0B2D6A" w:rsidR="00C44039" w:rsidRPr="00705918" w:rsidRDefault="003A612F" w:rsidP="008C3F88">
      <w:pPr>
        <w:spacing w:after="0" w:line="240" w:lineRule="auto"/>
        <w:rPr>
          <w:rFonts w:ascii="XDPrime" w:hAnsi="XDPrime" w:cs="Times New Roman"/>
          <w:lang w:val="sv-SE"/>
        </w:rPr>
      </w:pPr>
      <w:r w:rsidRPr="00705918">
        <w:rPr>
          <w:rFonts w:ascii="XDPrime" w:hAnsi="XDPrime" w:cs="Times New Roman"/>
          <w:sz w:val="24"/>
          <w:szCs w:val="24"/>
          <w:lang w:val="sv-SE"/>
        </w:rPr>
        <w:fldChar w:fldCharType="end"/>
      </w:r>
    </w:p>
    <w:p w14:paraId="0A12A744" w14:textId="77777777" w:rsidR="00C44039" w:rsidRPr="00705918" w:rsidRDefault="00C44039" w:rsidP="008C3F88">
      <w:pPr>
        <w:spacing w:after="0" w:line="240" w:lineRule="auto"/>
        <w:rPr>
          <w:rFonts w:ascii="XDPrime" w:hAnsi="XDPrime" w:cs="Times New Roman"/>
          <w:lang w:val="sv-SE"/>
        </w:rPr>
      </w:pPr>
    </w:p>
    <w:p w14:paraId="08A7988C" w14:textId="77777777" w:rsidR="00C44039" w:rsidRPr="00705918" w:rsidRDefault="00C44039" w:rsidP="008C3F88">
      <w:pPr>
        <w:pStyle w:val="Heading1"/>
        <w:numPr>
          <w:ilvl w:val="0"/>
          <w:numId w:val="0"/>
        </w:numPr>
        <w:jc w:val="both"/>
        <w:rPr>
          <w:rFonts w:ascii="XDPrime" w:hAnsi="XDPrime"/>
        </w:rPr>
      </w:pPr>
      <w:r w:rsidRPr="00705918">
        <w:rPr>
          <w:rFonts w:ascii="XDPrime" w:hAnsi="XDPrime"/>
          <w:lang w:val="sv-SE"/>
        </w:rPr>
        <w:br w:type="page"/>
      </w:r>
      <w:bookmarkStart w:id="2" w:name="_Toc473958252"/>
      <w:bookmarkStart w:id="3" w:name="_Toc258397611"/>
      <w:bookmarkStart w:id="4" w:name="_Toc153279040"/>
      <w:r w:rsidRPr="00705918">
        <w:rPr>
          <w:rFonts w:ascii="XDPrime" w:hAnsi="XDPrime"/>
        </w:rPr>
        <w:lastRenderedPageBreak/>
        <w:t>1. Pendahuluan</w:t>
      </w:r>
      <w:bookmarkEnd w:id="2"/>
      <w:bookmarkEnd w:id="3"/>
      <w:bookmarkEnd w:id="4"/>
    </w:p>
    <w:p w14:paraId="2093F938" w14:textId="77777777" w:rsidR="00C44039" w:rsidRPr="00705918" w:rsidRDefault="00C44039" w:rsidP="008C3F88">
      <w:pPr>
        <w:spacing w:after="0" w:line="240" w:lineRule="auto"/>
        <w:jc w:val="both"/>
        <w:rPr>
          <w:rFonts w:ascii="XDPrime" w:hAnsi="XDPrime" w:cs="Times New Roman"/>
          <w:lang w:val="sv-SE"/>
        </w:rPr>
      </w:pPr>
    </w:p>
    <w:p w14:paraId="67CCA252" w14:textId="77777777" w:rsidR="00C44039" w:rsidRPr="00705918" w:rsidRDefault="00C44039" w:rsidP="00D521B1">
      <w:pPr>
        <w:pStyle w:val="Heading2"/>
        <w:spacing w:before="0"/>
        <w:jc w:val="both"/>
        <w:rPr>
          <w:rFonts w:ascii="XDPrime" w:hAnsi="XDPrime"/>
          <w:i w:val="0"/>
        </w:rPr>
      </w:pPr>
      <w:bookmarkStart w:id="5" w:name="_Toc473958253"/>
      <w:bookmarkStart w:id="6" w:name="_Toc258397612"/>
      <w:bookmarkStart w:id="7" w:name="_Toc153279041"/>
      <w:r w:rsidRPr="00705918">
        <w:rPr>
          <w:rFonts w:ascii="XDPrime" w:hAnsi="XDPrime"/>
          <w:i w:val="0"/>
        </w:rPr>
        <w:t>Tujuan Penulisan Dokumen</w:t>
      </w:r>
      <w:bookmarkEnd w:id="5"/>
      <w:bookmarkEnd w:id="6"/>
      <w:bookmarkEnd w:id="7"/>
    </w:p>
    <w:p w14:paraId="2504DE61" w14:textId="1552E347" w:rsidR="00F527D8" w:rsidRPr="00705918" w:rsidRDefault="00570A69" w:rsidP="00FC1F6B">
      <w:pPr>
        <w:autoSpaceDE w:val="0"/>
        <w:autoSpaceDN w:val="0"/>
        <w:adjustRightInd w:val="0"/>
        <w:spacing w:after="60" w:line="240" w:lineRule="auto"/>
        <w:ind w:firstLine="576"/>
        <w:jc w:val="both"/>
        <w:rPr>
          <w:rFonts w:ascii="XDPrime" w:eastAsia="SimSun" w:hAnsi="XDPrime"/>
          <w:lang w:val="sv-SE" w:eastAsia="zh-CN"/>
        </w:rPr>
      </w:pPr>
      <w:r w:rsidRPr="00705918">
        <w:rPr>
          <w:rFonts w:ascii="XDPrime" w:eastAsia="SimSun" w:hAnsi="XDPrime"/>
          <w:lang w:val="sv-SE" w:eastAsia="zh-CN"/>
        </w:rPr>
        <w:t>Penulisan Dokumentasi Perangkat Lunak ini ditujukan untuk :</w:t>
      </w:r>
      <w:r w:rsidR="00D521B1" w:rsidRPr="00705918">
        <w:rPr>
          <w:rFonts w:ascii="XDPrime" w:eastAsia="SimSun" w:hAnsi="XDPrime"/>
          <w:lang w:val="sv-SE" w:eastAsia="zh-CN"/>
        </w:rPr>
        <w:t xml:space="preserve"> </w:t>
      </w:r>
    </w:p>
    <w:p w14:paraId="27E5E832" w14:textId="44B466C0" w:rsidR="00570A69" w:rsidRPr="00705918" w:rsidRDefault="00570A69" w:rsidP="00FC1F6B">
      <w:pPr>
        <w:pStyle w:val="ListParagraph"/>
        <w:numPr>
          <w:ilvl w:val="0"/>
          <w:numId w:val="11"/>
        </w:numPr>
        <w:autoSpaceDE w:val="0"/>
        <w:autoSpaceDN w:val="0"/>
        <w:adjustRightInd w:val="0"/>
        <w:spacing w:after="60" w:line="240" w:lineRule="auto"/>
        <w:jc w:val="both"/>
        <w:rPr>
          <w:rFonts w:ascii="XDPrime" w:eastAsia="SimSun" w:hAnsi="XDPrime"/>
          <w:lang w:val="sv-SE" w:eastAsia="zh-CN"/>
        </w:rPr>
      </w:pPr>
      <w:r w:rsidRPr="00705918">
        <w:rPr>
          <w:rFonts w:ascii="XDPrime" w:eastAsia="SimSun" w:hAnsi="XDPrime"/>
          <w:lang w:val="sv-SE" w:eastAsia="zh-CN"/>
        </w:rPr>
        <w:t>Menggambarkan secara detail dan menyeluruh kebutuhan perangkat lunak yang akan dikembangkan,</w:t>
      </w:r>
    </w:p>
    <w:p w14:paraId="57D6A13A" w14:textId="173AA868" w:rsidR="00570A69" w:rsidRPr="00705918" w:rsidRDefault="00570A69" w:rsidP="00FC1F6B">
      <w:pPr>
        <w:pStyle w:val="ListParagraph"/>
        <w:numPr>
          <w:ilvl w:val="0"/>
          <w:numId w:val="11"/>
        </w:numPr>
        <w:autoSpaceDE w:val="0"/>
        <w:autoSpaceDN w:val="0"/>
        <w:adjustRightInd w:val="0"/>
        <w:spacing w:after="60" w:line="240" w:lineRule="auto"/>
        <w:jc w:val="both"/>
        <w:rPr>
          <w:rFonts w:ascii="XDPrime" w:eastAsia="SimSun" w:hAnsi="XDPrime"/>
          <w:lang w:val="sv-SE" w:eastAsia="zh-CN"/>
        </w:rPr>
      </w:pPr>
      <w:r w:rsidRPr="00705918">
        <w:rPr>
          <w:rFonts w:ascii="XDPrime" w:eastAsia="SimSun" w:hAnsi="XDPrime"/>
          <w:lang w:val="sv-SE" w:eastAsia="zh-CN"/>
        </w:rPr>
        <w:t>Menjadi pedoman kesepakatan antara pihak pengembang dengan pengguna, dalam proses pengembangan perangkat lunak, dan juga menjadi bahan evaluasi di akhir proses pengembangan tersebut sehingga pengembangan perangkat lunak lebih terarah dan lebih terfokus serta tidak menimbulkan ambiguitas baik bagi pengembang maupun bagi pengguna,</w:t>
      </w:r>
    </w:p>
    <w:p w14:paraId="405B6CE8" w14:textId="202CA40A" w:rsidR="00570A69" w:rsidRPr="00705918" w:rsidRDefault="00570A69" w:rsidP="00FC1F6B">
      <w:pPr>
        <w:pStyle w:val="ListParagraph"/>
        <w:numPr>
          <w:ilvl w:val="0"/>
          <w:numId w:val="11"/>
        </w:numPr>
        <w:autoSpaceDE w:val="0"/>
        <w:autoSpaceDN w:val="0"/>
        <w:adjustRightInd w:val="0"/>
        <w:spacing w:after="60" w:line="240" w:lineRule="auto"/>
        <w:jc w:val="both"/>
        <w:rPr>
          <w:rFonts w:ascii="XDPrime" w:eastAsia="SimSun" w:hAnsi="XDPrime"/>
          <w:lang w:val="sv-SE" w:eastAsia="zh-CN"/>
        </w:rPr>
      </w:pPr>
      <w:r w:rsidRPr="00705918">
        <w:rPr>
          <w:rFonts w:ascii="XDPrime" w:eastAsia="SimSun" w:hAnsi="XDPrime"/>
          <w:lang w:val="sv-SE" w:eastAsia="zh-CN"/>
        </w:rPr>
        <w:t>Mendefinisikan arsitektur rinci perangkat lunak,</w:t>
      </w:r>
    </w:p>
    <w:p w14:paraId="6B9DCA8E" w14:textId="733EF37F" w:rsidR="00570A69" w:rsidRPr="00705918" w:rsidRDefault="00570A69" w:rsidP="00FC1F6B">
      <w:pPr>
        <w:pStyle w:val="ListParagraph"/>
        <w:numPr>
          <w:ilvl w:val="0"/>
          <w:numId w:val="11"/>
        </w:numPr>
        <w:autoSpaceDE w:val="0"/>
        <w:autoSpaceDN w:val="0"/>
        <w:adjustRightInd w:val="0"/>
        <w:spacing w:after="60" w:line="240" w:lineRule="auto"/>
        <w:jc w:val="both"/>
        <w:rPr>
          <w:rFonts w:ascii="XDPrime" w:eastAsia="SimSun" w:hAnsi="XDPrime"/>
          <w:lang w:val="sv-SE" w:eastAsia="zh-CN"/>
        </w:rPr>
      </w:pPr>
      <w:r w:rsidRPr="00705918">
        <w:rPr>
          <w:rFonts w:ascii="XDPrime" w:eastAsia="SimSun" w:hAnsi="XDPrime"/>
          <w:lang w:val="sv-SE" w:eastAsia="zh-CN"/>
        </w:rPr>
        <w:t>Menjadi acuan dalam pengembangan perangkat lunak lebih lanjut.</w:t>
      </w:r>
    </w:p>
    <w:p w14:paraId="46D3F5E5" w14:textId="77777777" w:rsidR="00C44039" w:rsidRPr="00705918" w:rsidRDefault="00C44039" w:rsidP="008C3F88">
      <w:pPr>
        <w:pStyle w:val="Heading2"/>
        <w:spacing w:before="0" w:after="0"/>
        <w:jc w:val="both"/>
        <w:rPr>
          <w:rFonts w:ascii="XDPrime" w:hAnsi="XDPrime"/>
          <w:i w:val="0"/>
        </w:rPr>
      </w:pPr>
      <w:bookmarkStart w:id="8" w:name="_Toc473958254"/>
      <w:bookmarkStart w:id="9" w:name="_Toc258397613"/>
      <w:bookmarkStart w:id="10" w:name="_Toc153279042"/>
      <w:r w:rsidRPr="00705918">
        <w:rPr>
          <w:rFonts w:ascii="XDPrime" w:hAnsi="XDPrime"/>
          <w:i w:val="0"/>
        </w:rPr>
        <w:t>Lingkup Masalah</w:t>
      </w:r>
      <w:bookmarkEnd w:id="8"/>
      <w:bookmarkEnd w:id="9"/>
      <w:bookmarkEnd w:id="10"/>
    </w:p>
    <w:p w14:paraId="60858D91" w14:textId="558DEE06" w:rsidR="00C44039" w:rsidRPr="00705918" w:rsidRDefault="009C2B2E" w:rsidP="009C2B2E">
      <w:pPr>
        <w:spacing w:after="0" w:line="240" w:lineRule="auto"/>
        <w:ind w:left="576"/>
        <w:jc w:val="both"/>
        <w:rPr>
          <w:rFonts w:ascii="XDPrime" w:hAnsi="XDPrime" w:cs="Times New Roman"/>
        </w:rPr>
      </w:pPr>
      <w:r w:rsidRPr="00705918">
        <w:rPr>
          <w:rFonts w:ascii="XDPrime" w:hAnsi="XDPrime" w:cs="Times New Roman"/>
        </w:rPr>
        <w:t>Perangkat Lunak Sistem Informasi Manajemen Keuangan Pribadi (SIMAKDI) akan digunakan untuk membantu mengatur keuangan pribadi dari pengguna dengan mengelola data pemasukan dan pengeluaran yang di input oleh pengguna itu sendiri.</w:t>
      </w:r>
      <w:r w:rsidRPr="00705918">
        <w:rPr>
          <w:rFonts w:ascii="XDPrime" w:hAnsi="XDPrime" w:cs="Times New Roman"/>
          <w:lang w:val="en-US"/>
        </w:rPr>
        <w:t xml:space="preserve"> </w:t>
      </w:r>
      <w:r w:rsidRPr="00705918">
        <w:rPr>
          <w:rFonts w:ascii="XDPrime" w:hAnsi="XDPrime" w:cs="Times New Roman"/>
        </w:rPr>
        <w:t>Beberapa masalah yang akan dibahas adalah</w:t>
      </w:r>
      <w:r w:rsidRPr="00705918">
        <w:rPr>
          <w:rFonts w:ascii="XDPrime" w:hAnsi="XDPrime" w:cs="Times New Roman"/>
          <w:lang w:val="en-US"/>
        </w:rPr>
        <w:t xml:space="preserve"> </w:t>
      </w:r>
      <w:r w:rsidRPr="00705918">
        <w:rPr>
          <w:rFonts w:ascii="XDPrime" w:hAnsi="XDPrime" w:cs="Times New Roman"/>
        </w:rPr>
        <w:t>:</w:t>
      </w:r>
    </w:p>
    <w:p w14:paraId="40F13438" w14:textId="2866FAB6" w:rsidR="009C2B2E" w:rsidRPr="00580B74" w:rsidRDefault="009C2B2E" w:rsidP="0051706B">
      <w:pPr>
        <w:pStyle w:val="ListParagraph"/>
        <w:numPr>
          <w:ilvl w:val="0"/>
          <w:numId w:val="12"/>
        </w:numPr>
        <w:spacing w:after="0" w:line="240" w:lineRule="auto"/>
        <w:jc w:val="both"/>
        <w:rPr>
          <w:rFonts w:ascii="XDPrime" w:hAnsi="XDPrime" w:cs="Times New Roman"/>
          <w:lang w:val="sv-SE"/>
        </w:rPr>
      </w:pPr>
      <w:r w:rsidRPr="00580B74">
        <w:rPr>
          <w:rFonts w:ascii="XDPrime" w:hAnsi="XDPrime" w:cs="Times New Roman"/>
          <w:lang w:val="sv-SE"/>
        </w:rPr>
        <w:t>Bagaimana alur pemasukan dan pengeluaran dari perangkat lunak sistem informasi manajemen keuangan pribadi?</w:t>
      </w:r>
    </w:p>
    <w:p w14:paraId="11ACE380" w14:textId="099F995E" w:rsidR="009C2B2E" w:rsidRPr="00580B74" w:rsidRDefault="009C2B2E" w:rsidP="0051706B">
      <w:pPr>
        <w:pStyle w:val="ListParagraph"/>
        <w:numPr>
          <w:ilvl w:val="0"/>
          <w:numId w:val="12"/>
        </w:numPr>
        <w:spacing w:after="0" w:line="240" w:lineRule="auto"/>
        <w:jc w:val="both"/>
        <w:rPr>
          <w:rFonts w:ascii="XDPrime" w:hAnsi="XDPrime" w:cs="Times New Roman"/>
          <w:lang w:val="sv-SE"/>
        </w:rPr>
      </w:pPr>
      <w:r w:rsidRPr="00580B74">
        <w:rPr>
          <w:rFonts w:ascii="XDPrime" w:hAnsi="XDPrime" w:cs="Times New Roman"/>
          <w:lang w:val="sv-SE"/>
        </w:rPr>
        <w:t>Bagaimana perencanaan dari perangkat lunak sistem informasi manajemen keuangan pribadi?</w:t>
      </w:r>
    </w:p>
    <w:p w14:paraId="4ACB5ED9" w14:textId="5D9C2B74" w:rsidR="009C2B2E" w:rsidRPr="00580B74" w:rsidRDefault="009C2B2E" w:rsidP="0051706B">
      <w:pPr>
        <w:pStyle w:val="ListParagraph"/>
        <w:numPr>
          <w:ilvl w:val="0"/>
          <w:numId w:val="12"/>
        </w:numPr>
        <w:spacing w:after="0" w:line="240" w:lineRule="auto"/>
        <w:jc w:val="both"/>
        <w:rPr>
          <w:rFonts w:ascii="XDPrime" w:hAnsi="XDPrime" w:cs="Times New Roman"/>
          <w:lang w:val="sv-SE"/>
        </w:rPr>
      </w:pPr>
      <w:r w:rsidRPr="00580B74">
        <w:rPr>
          <w:rFonts w:ascii="XDPrime" w:hAnsi="XDPrime" w:cs="Times New Roman"/>
          <w:lang w:val="sv-SE"/>
        </w:rPr>
        <w:t>Apa saja spesifikasi fungsi/proses dari perangkat lunak sistem informasi manajemen keuangan pribadi?</w:t>
      </w:r>
    </w:p>
    <w:p w14:paraId="7E94D514" w14:textId="02BBA59E" w:rsidR="00C44039" w:rsidRPr="00705918" w:rsidRDefault="00C44039" w:rsidP="008C3F88">
      <w:pPr>
        <w:pStyle w:val="Heading2"/>
        <w:spacing w:before="0" w:after="0"/>
        <w:jc w:val="both"/>
        <w:rPr>
          <w:rFonts w:ascii="XDPrime" w:hAnsi="XDPrime"/>
          <w:i w:val="0"/>
        </w:rPr>
      </w:pPr>
      <w:bookmarkStart w:id="11" w:name="_Toc473958255"/>
      <w:bookmarkStart w:id="12" w:name="_Toc258397614"/>
      <w:bookmarkStart w:id="13" w:name="_Toc153279043"/>
      <w:r w:rsidRPr="00705918">
        <w:rPr>
          <w:rFonts w:ascii="XDPrime" w:hAnsi="XDPrime"/>
          <w:i w:val="0"/>
        </w:rPr>
        <w:t xml:space="preserve">Definisi, </w:t>
      </w:r>
      <w:bookmarkEnd w:id="11"/>
      <w:r w:rsidRPr="00705918">
        <w:rPr>
          <w:rFonts w:ascii="XDPrime" w:hAnsi="XDPrime"/>
          <w:i w:val="0"/>
        </w:rPr>
        <w:t>Istilah, dan Akronim</w:t>
      </w:r>
      <w:bookmarkEnd w:id="12"/>
      <w:bookmarkEnd w:id="13"/>
    </w:p>
    <w:p w14:paraId="21B1D6CA" w14:textId="2941C8BE" w:rsidR="0086746C" w:rsidRPr="007D3BD9" w:rsidRDefault="009C2B2E" w:rsidP="007D3BD9">
      <w:pPr>
        <w:autoSpaceDE w:val="0"/>
        <w:autoSpaceDN w:val="0"/>
        <w:adjustRightInd w:val="0"/>
        <w:ind w:left="576"/>
        <w:jc w:val="both"/>
        <w:rPr>
          <w:rFonts w:ascii="XDPrime" w:eastAsia="SimSun" w:hAnsi="XDPrime"/>
          <w:lang w:val="sv-SE" w:eastAsia="zh-CN"/>
        </w:rPr>
      </w:pPr>
      <w:r w:rsidRPr="00705918">
        <w:rPr>
          <w:rFonts w:ascii="XDPrime" w:eastAsia="SimSun" w:hAnsi="XDPrime"/>
          <w:lang w:val="sv-SE" w:eastAsia="zh-CN"/>
        </w:rPr>
        <w:t>Dalam Dokumentasi Perangkat Lunak ini akan digunakan beberapa akronim atau singkatan, dan istilah-istilah yang mempunyai definisi. adalah sebagai berikut :</w:t>
      </w:r>
      <w:bookmarkStart w:id="14" w:name="_Toc153278898"/>
    </w:p>
    <w:p w14:paraId="56332B4F" w14:textId="0A61B4BF" w:rsidR="009C2B2E" w:rsidRPr="007D3BD9" w:rsidRDefault="0086746C" w:rsidP="007D3BD9">
      <w:pPr>
        <w:pStyle w:val="Caption"/>
        <w:jc w:val="center"/>
      </w:pPr>
      <w:bookmarkStart w:id="15" w:name="_Toc153820155"/>
      <w:r>
        <w:t>TAB-</w:t>
      </w:r>
      <w:r>
        <w:fldChar w:fldCharType="begin"/>
      </w:r>
      <w:r>
        <w:instrText xml:space="preserve"> SEQ TAB- \* ARABIC </w:instrText>
      </w:r>
      <w:r>
        <w:fldChar w:fldCharType="separate"/>
      </w:r>
      <w:r w:rsidR="00580B74">
        <w:rPr>
          <w:noProof/>
        </w:rPr>
        <w:t>1</w:t>
      </w:r>
      <w:r>
        <w:fldChar w:fldCharType="end"/>
      </w:r>
      <w:r w:rsidR="007D3BD9">
        <w:t xml:space="preserve"> </w:t>
      </w:r>
      <w:r w:rsidR="00A7310B" w:rsidRPr="00705918">
        <w:rPr>
          <w:rFonts w:ascii="XDPrime" w:eastAsia="SimSun" w:hAnsi="XDPrime"/>
          <w:lang w:val="sv-SE" w:eastAsia="zh-CN"/>
        </w:rPr>
        <w:t>Daftar Akronim / Singkatan</w:t>
      </w:r>
      <w:bookmarkEnd w:id="14"/>
      <w:bookmarkEnd w:id="15"/>
    </w:p>
    <w:tbl>
      <w:tblPr>
        <w:tblW w:w="0" w:type="auto"/>
        <w:tblCellMar>
          <w:top w:w="15" w:type="dxa"/>
          <w:left w:w="15" w:type="dxa"/>
          <w:bottom w:w="15" w:type="dxa"/>
          <w:right w:w="15" w:type="dxa"/>
        </w:tblCellMar>
        <w:tblLook w:val="04A0" w:firstRow="1" w:lastRow="0" w:firstColumn="1" w:lastColumn="0" w:noHBand="0" w:noVBand="1"/>
      </w:tblPr>
      <w:tblGrid>
        <w:gridCol w:w="2662"/>
        <w:gridCol w:w="5255"/>
      </w:tblGrid>
      <w:tr w:rsidR="009C2B2E" w:rsidRPr="00705918" w14:paraId="57D9C3A6" w14:textId="77777777" w:rsidTr="009C2B2E">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F73CBF2" w14:textId="77777777" w:rsidR="009C2B2E" w:rsidRPr="00705918" w:rsidRDefault="009C2B2E" w:rsidP="009C2B2E">
            <w:pPr>
              <w:autoSpaceDE w:val="0"/>
              <w:autoSpaceDN w:val="0"/>
              <w:adjustRightInd w:val="0"/>
              <w:ind w:left="576"/>
              <w:jc w:val="center"/>
              <w:rPr>
                <w:rFonts w:ascii="XDPrime" w:eastAsia="SimSun" w:hAnsi="XDPrime"/>
                <w:lang w:val="en-US" w:eastAsia="zh-CN"/>
              </w:rPr>
            </w:pPr>
            <w:r w:rsidRPr="00705918">
              <w:rPr>
                <w:rFonts w:ascii="XDPrime" w:eastAsia="SimSun" w:hAnsi="XDPrime"/>
                <w:b/>
                <w:bCs/>
                <w:lang w:val="en-US" w:eastAsia="zh-CN"/>
              </w:rPr>
              <w:t>Akronim/Singkatan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863CDC4" w14:textId="77777777" w:rsidR="009C2B2E" w:rsidRPr="00705918" w:rsidRDefault="009C2B2E" w:rsidP="009C2B2E">
            <w:pPr>
              <w:autoSpaceDE w:val="0"/>
              <w:autoSpaceDN w:val="0"/>
              <w:adjustRightInd w:val="0"/>
              <w:ind w:left="576"/>
              <w:jc w:val="both"/>
              <w:rPr>
                <w:rFonts w:ascii="XDPrime" w:eastAsia="SimSun" w:hAnsi="XDPrime"/>
                <w:lang w:val="en-US" w:eastAsia="zh-CN"/>
              </w:rPr>
            </w:pPr>
            <w:r w:rsidRPr="00705918">
              <w:rPr>
                <w:rFonts w:ascii="XDPrime" w:eastAsia="SimSun" w:hAnsi="XDPrime"/>
                <w:b/>
                <w:bCs/>
                <w:lang w:val="en-US" w:eastAsia="zh-CN"/>
              </w:rPr>
              <w:t>Penjelasan</w:t>
            </w:r>
          </w:p>
        </w:tc>
      </w:tr>
      <w:tr w:rsidR="009C2B2E" w:rsidRPr="00705918" w14:paraId="5436CA64" w14:textId="77777777" w:rsidTr="009C2B2E">
        <w:trPr>
          <w:trHeight w:val="14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833A346" w14:textId="77777777" w:rsidR="009C2B2E" w:rsidRPr="00705918" w:rsidRDefault="009C2B2E" w:rsidP="009C2B2E">
            <w:pPr>
              <w:autoSpaceDE w:val="0"/>
              <w:autoSpaceDN w:val="0"/>
              <w:adjustRightInd w:val="0"/>
              <w:ind w:left="576"/>
              <w:jc w:val="both"/>
              <w:rPr>
                <w:rFonts w:ascii="XDPrime" w:eastAsia="SimSun" w:hAnsi="XDPrime"/>
                <w:lang w:val="en-US" w:eastAsia="zh-CN"/>
              </w:rPr>
            </w:pPr>
            <w:r w:rsidRPr="00705918">
              <w:rPr>
                <w:rFonts w:ascii="XDPrime" w:eastAsia="SimSun" w:hAnsi="XDPrime"/>
                <w:lang w:val="en-US" w:eastAsia="zh-CN"/>
              </w:rPr>
              <w:t>DPPL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0BAAD1" w14:textId="77777777" w:rsidR="009C2B2E" w:rsidRPr="00580B74" w:rsidRDefault="009C2B2E" w:rsidP="009C2B2E">
            <w:pPr>
              <w:autoSpaceDE w:val="0"/>
              <w:autoSpaceDN w:val="0"/>
              <w:adjustRightInd w:val="0"/>
              <w:ind w:left="576"/>
              <w:jc w:val="both"/>
              <w:rPr>
                <w:rFonts w:ascii="XDPrime" w:eastAsia="SimSun" w:hAnsi="XDPrime"/>
                <w:lang w:val="sv-SE" w:eastAsia="zh-CN"/>
              </w:rPr>
            </w:pPr>
            <w:r w:rsidRPr="00580B74">
              <w:rPr>
                <w:rFonts w:ascii="XDPrime" w:eastAsia="SimSun" w:hAnsi="XDPrime"/>
                <w:lang w:val="sv-SE" w:eastAsia="zh-CN"/>
              </w:rPr>
              <w:t>Deskripsi Perancangan Perangkat Lunak</w:t>
            </w:r>
          </w:p>
          <w:p w14:paraId="6AA4ED76" w14:textId="77777777" w:rsidR="009C2B2E" w:rsidRPr="00580B74" w:rsidRDefault="009C2B2E" w:rsidP="009C2B2E">
            <w:pPr>
              <w:autoSpaceDE w:val="0"/>
              <w:autoSpaceDN w:val="0"/>
              <w:adjustRightInd w:val="0"/>
              <w:ind w:left="576"/>
              <w:jc w:val="both"/>
              <w:rPr>
                <w:rFonts w:ascii="XDPrime" w:eastAsia="SimSun" w:hAnsi="XDPrime"/>
                <w:lang w:val="sv-SE" w:eastAsia="zh-CN"/>
              </w:rPr>
            </w:pPr>
            <w:r w:rsidRPr="00580B74">
              <w:rPr>
                <w:rFonts w:ascii="XDPrime" w:eastAsia="SimSun" w:hAnsi="XDPrime"/>
                <w:lang w:val="sv-SE" w:eastAsia="zh-CN"/>
              </w:rPr>
              <w:t>Mencakup rincian tentang bagaimana suatu perangkat lunak akan dirancang sebelum dimulainya proses pengembangan. Dokumen ini memberikan panduan untuk pengembang perangkat lunak tentang arsitektur perangkat lunak, struktur database, algoritma, antarmuka pengguna, dan elemen-elemen lain yang terlibat dalam pengembangan perangkat lunak.</w:t>
            </w:r>
          </w:p>
        </w:tc>
      </w:tr>
      <w:tr w:rsidR="009C2B2E" w:rsidRPr="00705918" w14:paraId="7446F7D4" w14:textId="77777777" w:rsidTr="009C2B2E">
        <w:trPr>
          <w:trHeight w:val="11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FF4833" w14:textId="77777777" w:rsidR="009C2B2E" w:rsidRPr="00705918" w:rsidRDefault="009C2B2E" w:rsidP="009C2B2E">
            <w:pPr>
              <w:autoSpaceDE w:val="0"/>
              <w:autoSpaceDN w:val="0"/>
              <w:adjustRightInd w:val="0"/>
              <w:ind w:left="576"/>
              <w:jc w:val="both"/>
              <w:rPr>
                <w:rFonts w:ascii="XDPrime" w:eastAsia="SimSun" w:hAnsi="XDPrime"/>
                <w:lang w:val="en-US" w:eastAsia="zh-CN"/>
              </w:rPr>
            </w:pPr>
            <w:r w:rsidRPr="00705918">
              <w:rPr>
                <w:rFonts w:ascii="XDPrime" w:eastAsia="SimSun" w:hAnsi="XDPrime"/>
                <w:lang w:val="en-US" w:eastAsia="zh-CN"/>
              </w:rPr>
              <w:t>SIMAKDI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81BF9E" w14:textId="77777777" w:rsidR="009C2B2E" w:rsidRPr="00705918" w:rsidRDefault="009C2B2E" w:rsidP="009C2B2E">
            <w:pPr>
              <w:autoSpaceDE w:val="0"/>
              <w:autoSpaceDN w:val="0"/>
              <w:adjustRightInd w:val="0"/>
              <w:ind w:left="576"/>
              <w:jc w:val="both"/>
              <w:rPr>
                <w:rFonts w:ascii="XDPrime" w:eastAsia="SimSun" w:hAnsi="XDPrime"/>
                <w:lang w:val="en-US" w:eastAsia="zh-CN"/>
              </w:rPr>
            </w:pPr>
            <w:r w:rsidRPr="00705918">
              <w:rPr>
                <w:rFonts w:ascii="XDPrime" w:eastAsia="SimSun" w:hAnsi="XDPrime"/>
                <w:i/>
                <w:iCs/>
                <w:lang w:val="en-US" w:eastAsia="zh-CN"/>
              </w:rPr>
              <w:t>Sistem Informasi Manajemen Keuangan Pribadi</w:t>
            </w:r>
          </w:p>
          <w:p w14:paraId="6CA0EA3C" w14:textId="77777777" w:rsidR="009C2B2E" w:rsidRPr="00705918" w:rsidRDefault="009C2B2E" w:rsidP="009C2B2E">
            <w:pPr>
              <w:autoSpaceDE w:val="0"/>
              <w:autoSpaceDN w:val="0"/>
              <w:adjustRightInd w:val="0"/>
              <w:ind w:left="576"/>
              <w:jc w:val="both"/>
              <w:rPr>
                <w:rFonts w:ascii="XDPrime" w:eastAsia="SimSun" w:hAnsi="XDPrime"/>
                <w:lang w:val="en-US" w:eastAsia="zh-CN"/>
              </w:rPr>
            </w:pPr>
            <w:r w:rsidRPr="00705918">
              <w:rPr>
                <w:rFonts w:ascii="XDPrime" w:eastAsia="SimSun" w:hAnsi="XDPrime"/>
                <w:i/>
                <w:iCs/>
                <w:lang w:val="en-US" w:eastAsia="zh-CN"/>
              </w:rPr>
              <w:lastRenderedPageBreak/>
              <w:t>Suatu perangkat lunak manajemen yang digunakan untuk mengatur keuangan dari user/pengguna dengan cara menginput data pemasukan dan pengeluaran yang kemudian diolah sehingga menjadi laporan keuangan pribadi.</w:t>
            </w:r>
          </w:p>
        </w:tc>
      </w:tr>
    </w:tbl>
    <w:p w14:paraId="7FA8248B" w14:textId="77777777" w:rsidR="00C44039" w:rsidRPr="00580B74" w:rsidRDefault="00C44039" w:rsidP="008C3F88">
      <w:pPr>
        <w:spacing w:after="0" w:line="240" w:lineRule="auto"/>
        <w:jc w:val="both"/>
        <w:rPr>
          <w:rFonts w:ascii="XDPrime" w:hAnsi="XDPrime" w:cs="Times New Roman"/>
          <w:lang w:val="en-US"/>
        </w:rPr>
      </w:pPr>
    </w:p>
    <w:p w14:paraId="708EE387" w14:textId="77777777" w:rsidR="00C44039" w:rsidRPr="00705918" w:rsidRDefault="00C44039" w:rsidP="008C3F88">
      <w:pPr>
        <w:pStyle w:val="Heading2"/>
        <w:spacing w:before="0" w:after="0"/>
        <w:jc w:val="both"/>
        <w:rPr>
          <w:rFonts w:ascii="XDPrime" w:hAnsi="XDPrime"/>
          <w:i w:val="0"/>
        </w:rPr>
      </w:pPr>
      <w:bookmarkStart w:id="16" w:name="_Toc258397615"/>
      <w:bookmarkStart w:id="17" w:name="_Toc153279044"/>
      <w:bookmarkStart w:id="18" w:name="_Toc473958256"/>
      <w:r w:rsidRPr="00705918">
        <w:rPr>
          <w:rFonts w:ascii="XDPrime" w:hAnsi="XDPrime"/>
          <w:i w:val="0"/>
        </w:rPr>
        <w:t>Aturan Penomoran dan Penamaan</w:t>
      </w:r>
      <w:bookmarkEnd w:id="16"/>
      <w:bookmarkEnd w:id="17"/>
    </w:p>
    <w:p w14:paraId="34BB95C6" w14:textId="77777777" w:rsidR="00C44039" w:rsidRPr="00705918" w:rsidRDefault="00C44039" w:rsidP="008C3F88">
      <w:pPr>
        <w:spacing w:after="0" w:line="240" w:lineRule="auto"/>
        <w:jc w:val="both"/>
        <w:rPr>
          <w:rFonts w:ascii="XDPrime" w:hAnsi="XDPrime" w:cs="Times New Roman"/>
        </w:rPr>
      </w:pPr>
    </w:p>
    <w:p w14:paraId="1B6D9DC8" w14:textId="77777777" w:rsidR="00C44039" w:rsidRPr="00705918" w:rsidRDefault="00C44039" w:rsidP="008C3F88">
      <w:pPr>
        <w:pStyle w:val="Heading3"/>
        <w:spacing w:before="0" w:after="0"/>
        <w:jc w:val="both"/>
        <w:rPr>
          <w:rFonts w:ascii="XDPrime" w:hAnsi="XDPrime"/>
          <w:lang w:val="sv-SE"/>
        </w:rPr>
      </w:pPr>
      <w:bookmarkStart w:id="19" w:name="_Toc58693632"/>
      <w:bookmarkStart w:id="20" w:name="_Toc258397616"/>
      <w:bookmarkStart w:id="21" w:name="_Toc153279045"/>
      <w:r w:rsidRPr="00705918">
        <w:rPr>
          <w:rFonts w:ascii="XDPrime" w:hAnsi="XDPrime"/>
          <w:lang w:val="sv-SE"/>
        </w:rPr>
        <w:t xml:space="preserve">Aturan Penomoran </w:t>
      </w:r>
      <w:r w:rsidRPr="00705918">
        <w:rPr>
          <w:rFonts w:ascii="XDPrime" w:eastAsia="SimSun" w:hAnsi="XDPrime"/>
          <w:lang w:val="sv-SE" w:eastAsia="zh-CN"/>
        </w:rPr>
        <w:t xml:space="preserve">dan Penamaan </w:t>
      </w:r>
      <w:r w:rsidRPr="00705918">
        <w:rPr>
          <w:rFonts w:ascii="XDPrime" w:hAnsi="XDPrime"/>
          <w:lang w:val="sv-SE"/>
        </w:rPr>
        <w:t>Spesifikasi Kebutuhan</w:t>
      </w:r>
      <w:bookmarkEnd w:id="19"/>
      <w:bookmarkEnd w:id="20"/>
      <w:bookmarkEnd w:id="21"/>
    </w:p>
    <w:p w14:paraId="574AB4C2" w14:textId="77777777" w:rsidR="00C44039" w:rsidRPr="00705918" w:rsidRDefault="00C44039" w:rsidP="008C3F88">
      <w:pPr>
        <w:autoSpaceDE w:val="0"/>
        <w:autoSpaceDN w:val="0"/>
        <w:adjustRightInd w:val="0"/>
        <w:spacing w:after="0" w:line="240" w:lineRule="auto"/>
        <w:jc w:val="both"/>
        <w:rPr>
          <w:rFonts w:ascii="XDPrime" w:eastAsia="SimSun" w:hAnsi="XDPrime" w:cs="Times New Roman"/>
          <w:lang w:val="sv-SE" w:eastAsia="zh-CN"/>
        </w:rPr>
      </w:pPr>
      <w:r w:rsidRPr="00705918">
        <w:rPr>
          <w:rFonts w:ascii="XDPrime" w:eastAsia="SimSun" w:hAnsi="XDPrime" w:cs="Times New Roman"/>
          <w:lang w:val="sv-SE" w:eastAsia="zh-CN"/>
        </w:rPr>
        <w:t xml:space="preserve">Setiap kebutuhan perangkat lunak dalam dokumen ini akan diberi penomoran dengan format : </w:t>
      </w:r>
    </w:p>
    <w:p w14:paraId="68054BAB" w14:textId="77777777" w:rsidR="00C44039" w:rsidRPr="00705918" w:rsidRDefault="00C44039" w:rsidP="008C3F88">
      <w:pPr>
        <w:autoSpaceDE w:val="0"/>
        <w:autoSpaceDN w:val="0"/>
        <w:adjustRightInd w:val="0"/>
        <w:spacing w:after="0" w:line="240" w:lineRule="auto"/>
        <w:jc w:val="both"/>
        <w:rPr>
          <w:rFonts w:ascii="XDPrime" w:eastAsia="SimSun" w:hAnsi="XDPrime" w:cs="Times New Roman"/>
          <w:lang w:val="sv-SE" w:eastAsia="zh-CN"/>
        </w:rPr>
      </w:pPr>
      <w:r w:rsidRPr="00705918">
        <w:rPr>
          <w:rFonts w:ascii="XDPrime" w:eastAsia="SimSun" w:hAnsi="XDPrime" w:cs="Times New Roman"/>
          <w:b/>
          <w:bCs/>
          <w:lang w:val="sv-SE" w:eastAsia="zh-CN"/>
        </w:rPr>
        <w:t>SKPL-JK-XX.Y &lt;nama proyek&gt;</w:t>
      </w:r>
      <w:r w:rsidRPr="00705918">
        <w:rPr>
          <w:rFonts w:ascii="XDPrime" w:eastAsia="SimSun" w:hAnsi="XDPrime" w:cs="Times New Roman"/>
          <w:lang w:val="sv-SE" w:eastAsia="zh-CN"/>
        </w:rPr>
        <w:t>, dengan :</w:t>
      </w:r>
    </w:p>
    <w:p w14:paraId="2E34CD1E" w14:textId="77777777" w:rsidR="00C44039" w:rsidRPr="00705918" w:rsidRDefault="00C44039" w:rsidP="0051706B">
      <w:pPr>
        <w:numPr>
          <w:ilvl w:val="1"/>
          <w:numId w:val="2"/>
        </w:numPr>
        <w:tabs>
          <w:tab w:val="clear" w:pos="1440"/>
        </w:tabs>
        <w:autoSpaceDE w:val="0"/>
        <w:autoSpaceDN w:val="0"/>
        <w:adjustRightInd w:val="0"/>
        <w:spacing w:after="0" w:line="240" w:lineRule="auto"/>
        <w:ind w:left="284" w:hanging="284"/>
        <w:jc w:val="both"/>
        <w:rPr>
          <w:rFonts w:ascii="XDPrime" w:eastAsia="SimSun" w:hAnsi="XDPrime" w:cs="Times New Roman"/>
          <w:lang w:val="sv-SE" w:eastAsia="zh-CN"/>
        </w:rPr>
      </w:pPr>
      <w:r w:rsidRPr="00705918">
        <w:rPr>
          <w:rFonts w:ascii="XDPrime" w:eastAsia="SimSun" w:hAnsi="XDPrime" w:cs="Times New Roman"/>
          <w:lang w:val="sv-SE" w:eastAsia="zh-CN"/>
        </w:rPr>
        <w:t>JK adalah jenis kebutuhan. JK dapat diisi dengan :</w:t>
      </w:r>
    </w:p>
    <w:p w14:paraId="3AADC440" w14:textId="77777777" w:rsidR="00C44039" w:rsidRPr="00705918" w:rsidRDefault="00C44039" w:rsidP="0051706B">
      <w:pPr>
        <w:numPr>
          <w:ilvl w:val="1"/>
          <w:numId w:val="2"/>
        </w:numPr>
        <w:tabs>
          <w:tab w:val="clear" w:pos="1440"/>
        </w:tabs>
        <w:autoSpaceDE w:val="0"/>
        <w:autoSpaceDN w:val="0"/>
        <w:adjustRightInd w:val="0"/>
        <w:spacing w:after="0" w:line="240" w:lineRule="auto"/>
        <w:ind w:left="709"/>
        <w:jc w:val="both"/>
        <w:rPr>
          <w:rFonts w:ascii="XDPrime" w:eastAsia="SimSun" w:hAnsi="XDPrime" w:cs="Times New Roman"/>
          <w:lang w:val="en-US" w:eastAsia="zh-CN"/>
        </w:rPr>
      </w:pPr>
      <w:r w:rsidRPr="00705918">
        <w:rPr>
          <w:rFonts w:ascii="XDPrime" w:eastAsia="SimSun" w:hAnsi="XDPrime" w:cs="Times New Roman"/>
          <w:lang w:val="en-US" w:eastAsia="zh-CN"/>
        </w:rPr>
        <w:t>F untuk jenis kebutuhan fungsional</w:t>
      </w:r>
    </w:p>
    <w:p w14:paraId="374EA89D" w14:textId="77777777" w:rsidR="00C44039" w:rsidRPr="00705918" w:rsidRDefault="00C44039" w:rsidP="0051706B">
      <w:pPr>
        <w:numPr>
          <w:ilvl w:val="1"/>
          <w:numId w:val="2"/>
        </w:numPr>
        <w:tabs>
          <w:tab w:val="clear" w:pos="1440"/>
        </w:tabs>
        <w:autoSpaceDE w:val="0"/>
        <w:autoSpaceDN w:val="0"/>
        <w:adjustRightInd w:val="0"/>
        <w:spacing w:after="0" w:line="240" w:lineRule="auto"/>
        <w:ind w:left="709"/>
        <w:jc w:val="both"/>
        <w:rPr>
          <w:rFonts w:ascii="XDPrime" w:eastAsia="SimSun" w:hAnsi="XDPrime" w:cs="Times New Roman"/>
          <w:lang w:val="en-US" w:eastAsia="zh-CN"/>
        </w:rPr>
      </w:pPr>
      <w:r w:rsidRPr="00705918">
        <w:rPr>
          <w:rFonts w:ascii="XDPrime" w:eastAsia="SimSun" w:hAnsi="XDPrime" w:cs="Times New Roman"/>
          <w:lang w:val="en-US" w:eastAsia="zh-CN"/>
        </w:rPr>
        <w:t>NF untuk jenis kebutuhan non fungsional</w:t>
      </w:r>
    </w:p>
    <w:p w14:paraId="5FA74EF3" w14:textId="77777777" w:rsidR="00C44039" w:rsidRPr="00705918" w:rsidRDefault="00C44039" w:rsidP="0051706B">
      <w:pPr>
        <w:numPr>
          <w:ilvl w:val="1"/>
          <w:numId w:val="2"/>
        </w:numPr>
        <w:tabs>
          <w:tab w:val="clear" w:pos="1440"/>
        </w:tabs>
        <w:autoSpaceDE w:val="0"/>
        <w:autoSpaceDN w:val="0"/>
        <w:adjustRightInd w:val="0"/>
        <w:spacing w:after="0" w:line="240" w:lineRule="auto"/>
        <w:ind w:left="284" w:hanging="284"/>
        <w:jc w:val="both"/>
        <w:rPr>
          <w:rFonts w:ascii="XDPrime" w:eastAsia="SimSun" w:hAnsi="XDPrime" w:cs="Times New Roman"/>
          <w:lang w:val="sv-SE" w:eastAsia="zh-CN"/>
        </w:rPr>
      </w:pPr>
      <w:r w:rsidRPr="00705918">
        <w:rPr>
          <w:rFonts w:ascii="XDPrime" w:eastAsia="SimSun" w:hAnsi="XDPrime" w:cs="Times New Roman"/>
          <w:lang w:val="sv-SE" w:eastAsia="zh-CN"/>
        </w:rPr>
        <w:t>XX adalah nomor kebutuhan fungsi (dua digit) dimulai dari 00, 01, 02, …</w:t>
      </w:r>
    </w:p>
    <w:p w14:paraId="308C97CB" w14:textId="77777777" w:rsidR="00C44039" w:rsidRPr="00705918" w:rsidRDefault="00C44039" w:rsidP="0051706B">
      <w:pPr>
        <w:numPr>
          <w:ilvl w:val="1"/>
          <w:numId w:val="2"/>
        </w:numPr>
        <w:tabs>
          <w:tab w:val="clear" w:pos="1440"/>
        </w:tabs>
        <w:autoSpaceDE w:val="0"/>
        <w:autoSpaceDN w:val="0"/>
        <w:adjustRightInd w:val="0"/>
        <w:spacing w:after="0" w:line="240" w:lineRule="auto"/>
        <w:ind w:left="284" w:hanging="284"/>
        <w:jc w:val="both"/>
        <w:rPr>
          <w:rFonts w:ascii="XDPrime" w:eastAsia="SimSun" w:hAnsi="XDPrime" w:cs="Times New Roman"/>
          <w:lang w:val="en-US" w:eastAsia="zh-CN"/>
        </w:rPr>
      </w:pPr>
      <w:r w:rsidRPr="00705918">
        <w:rPr>
          <w:rFonts w:ascii="XDPrime" w:eastAsia="SimSun" w:hAnsi="XDPrime" w:cs="Times New Roman"/>
          <w:lang w:val="sv-SE" w:eastAsia="zh-CN"/>
        </w:rPr>
        <w:t xml:space="preserve">Y adalah nomor fungsi rinci, yang diturunkan dari kebutuhan nomor XX. </w:t>
      </w:r>
      <w:r w:rsidRPr="00705918">
        <w:rPr>
          <w:rFonts w:ascii="XDPrime" w:eastAsia="SimSun" w:hAnsi="XDPrime" w:cs="Times New Roman"/>
          <w:lang w:val="en-US" w:eastAsia="zh-CN"/>
        </w:rPr>
        <w:t>Jika suatu kebutuhan bukan turunan maka nilai Y diisi 0.</w:t>
      </w:r>
    </w:p>
    <w:p w14:paraId="1CA82695" w14:textId="77777777" w:rsidR="00C44039" w:rsidRPr="00705918" w:rsidRDefault="00C44039" w:rsidP="008C3F88">
      <w:pPr>
        <w:autoSpaceDE w:val="0"/>
        <w:autoSpaceDN w:val="0"/>
        <w:adjustRightInd w:val="0"/>
        <w:spacing w:after="0" w:line="240" w:lineRule="auto"/>
        <w:jc w:val="both"/>
        <w:rPr>
          <w:rFonts w:ascii="XDPrime" w:eastAsia="SimSun" w:hAnsi="XDPrime" w:cs="Times New Roman"/>
          <w:lang w:val="en-US" w:eastAsia="zh-CN"/>
        </w:rPr>
      </w:pPr>
    </w:p>
    <w:p w14:paraId="79DCE1D1" w14:textId="77777777" w:rsidR="00C44039" w:rsidRPr="00705918" w:rsidRDefault="00C44039" w:rsidP="008C3F88">
      <w:pPr>
        <w:pStyle w:val="Heading3"/>
        <w:spacing w:before="0" w:after="0"/>
        <w:jc w:val="both"/>
        <w:rPr>
          <w:rFonts w:ascii="XDPrime" w:eastAsia="SimSun" w:hAnsi="XDPrime"/>
        </w:rPr>
      </w:pPr>
      <w:bookmarkStart w:id="22" w:name="_Toc58693633"/>
      <w:bookmarkStart w:id="23" w:name="_Toc258397617"/>
      <w:bookmarkStart w:id="24" w:name="_Toc153279046"/>
      <w:r w:rsidRPr="00705918">
        <w:rPr>
          <w:rFonts w:ascii="XDPrime" w:eastAsia="SimSun" w:hAnsi="XDPrime"/>
        </w:rPr>
        <w:t>Aturan Penomoran dan Penamaan Tabel</w:t>
      </w:r>
      <w:bookmarkEnd w:id="22"/>
      <w:bookmarkEnd w:id="23"/>
      <w:bookmarkEnd w:id="24"/>
    </w:p>
    <w:p w14:paraId="29CFF7E7" w14:textId="77777777" w:rsidR="00C44039" w:rsidRPr="00705918" w:rsidRDefault="00C44039" w:rsidP="008C3F88">
      <w:pPr>
        <w:spacing w:after="0" w:line="240" w:lineRule="auto"/>
        <w:jc w:val="both"/>
        <w:rPr>
          <w:rFonts w:ascii="XDPrime" w:eastAsia="SimSun" w:hAnsi="XDPrime" w:cs="Times New Roman"/>
          <w:lang w:val="sv-SE" w:eastAsia="zh-CN"/>
        </w:rPr>
      </w:pPr>
      <w:r w:rsidRPr="00705918">
        <w:rPr>
          <w:rFonts w:ascii="XDPrime" w:eastAsia="SimSun" w:hAnsi="XDPrime" w:cs="Times New Roman"/>
          <w:lang w:val="sv-SE" w:eastAsia="zh-CN"/>
        </w:rPr>
        <w:t>Tabel diberi nama awalan huruf T kapital, diikuti dengan nama entitas tabel tersebut. Tiap karakter awal kata dalam nama entitas tabel, dimulai dengan huruf kapital, tanpa adanya spasi antar kata bila nama entitas lebih dari satu kata. Penomoran tabel mengikuti format TAB-X, dengan X menyatakan nomor urut tabel.</w:t>
      </w:r>
    </w:p>
    <w:p w14:paraId="2A661ED4" w14:textId="77777777" w:rsidR="00C44039" w:rsidRPr="00705918" w:rsidRDefault="00C44039" w:rsidP="008C3F88">
      <w:pPr>
        <w:spacing w:after="0" w:line="240" w:lineRule="auto"/>
        <w:jc w:val="both"/>
        <w:rPr>
          <w:rFonts w:ascii="XDPrime" w:eastAsia="SimSun" w:hAnsi="XDPrime" w:cs="Times New Roman"/>
          <w:lang w:val="en-US" w:eastAsia="zh-CN"/>
        </w:rPr>
      </w:pPr>
      <w:proofErr w:type="gramStart"/>
      <w:r w:rsidRPr="00705918">
        <w:rPr>
          <w:rFonts w:ascii="XDPrime" w:eastAsia="SimSun" w:hAnsi="XDPrime" w:cs="Times New Roman"/>
          <w:lang w:val="en-US" w:eastAsia="zh-CN"/>
        </w:rPr>
        <w:t>Contoh :</w:t>
      </w:r>
      <w:proofErr w:type="gramEnd"/>
    </w:p>
    <w:p w14:paraId="2AB9708D" w14:textId="77777777" w:rsidR="00C44039" w:rsidRPr="00705918" w:rsidRDefault="00C44039" w:rsidP="008C3F88">
      <w:pPr>
        <w:spacing w:after="0" w:line="240" w:lineRule="auto"/>
        <w:jc w:val="both"/>
        <w:rPr>
          <w:rFonts w:ascii="XDPrime" w:eastAsia="SimSun" w:hAnsi="XDPrime" w:cs="Times New Roman"/>
          <w:lang w:val="en-US" w:eastAsia="zh-CN"/>
        </w:rPr>
      </w:pPr>
      <w:r w:rsidRPr="00705918">
        <w:rPr>
          <w:rFonts w:ascii="XDPrime" w:eastAsia="SimSun" w:hAnsi="XDPrime" w:cs="Times New Roman"/>
          <w:lang w:val="en-US" w:eastAsia="zh-CN"/>
        </w:rPr>
        <w:t>TAB-1 TDosen</w:t>
      </w:r>
    </w:p>
    <w:p w14:paraId="271F9A48" w14:textId="77777777" w:rsidR="00C44039" w:rsidRPr="00705918" w:rsidRDefault="00C44039" w:rsidP="008C3F88">
      <w:pPr>
        <w:spacing w:after="0" w:line="240" w:lineRule="auto"/>
        <w:jc w:val="both"/>
        <w:rPr>
          <w:rFonts w:ascii="XDPrime" w:eastAsia="SimSun" w:hAnsi="XDPrime" w:cs="Times New Roman"/>
          <w:lang w:val="en-US" w:eastAsia="zh-CN"/>
        </w:rPr>
      </w:pPr>
      <w:r w:rsidRPr="00705918">
        <w:rPr>
          <w:rFonts w:ascii="XDPrime" w:eastAsia="SimSun" w:hAnsi="XDPrime" w:cs="Times New Roman"/>
          <w:lang w:val="en-US" w:eastAsia="zh-CN"/>
        </w:rPr>
        <w:t>TAB-2 TStandarKredit</w:t>
      </w:r>
    </w:p>
    <w:p w14:paraId="026E7375" w14:textId="77777777" w:rsidR="00C44039" w:rsidRPr="00705918" w:rsidRDefault="00C44039" w:rsidP="008C3F88">
      <w:pPr>
        <w:spacing w:after="0" w:line="240" w:lineRule="auto"/>
        <w:jc w:val="both"/>
        <w:rPr>
          <w:rFonts w:ascii="XDPrime" w:eastAsia="SimSun" w:hAnsi="XDPrime" w:cs="Times New Roman"/>
          <w:lang w:val="en-US" w:eastAsia="zh-CN"/>
        </w:rPr>
      </w:pPr>
    </w:p>
    <w:p w14:paraId="625004ED" w14:textId="77777777" w:rsidR="00C44039" w:rsidRPr="00705918" w:rsidRDefault="00C44039" w:rsidP="008C3F88">
      <w:pPr>
        <w:pStyle w:val="Heading3"/>
        <w:spacing w:before="0" w:after="0"/>
        <w:jc w:val="both"/>
        <w:rPr>
          <w:rFonts w:ascii="XDPrime" w:eastAsia="SimSun" w:hAnsi="XDPrime"/>
          <w:lang w:val="sv-SE"/>
        </w:rPr>
      </w:pPr>
      <w:bookmarkStart w:id="25" w:name="_Toc58693634"/>
      <w:bookmarkStart w:id="26" w:name="_Toc258397618"/>
      <w:bookmarkStart w:id="27" w:name="_Toc153279047"/>
      <w:r w:rsidRPr="00705918">
        <w:rPr>
          <w:rFonts w:ascii="XDPrime" w:eastAsia="SimSun" w:hAnsi="XDPrime"/>
          <w:lang w:val="sv-SE"/>
        </w:rPr>
        <w:t>Aturan Penomoran dan Penamaan Fungsi / Proses</w:t>
      </w:r>
      <w:bookmarkEnd w:id="25"/>
      <w:bookmarkEnd w:id="26"/>
      <w:bookmarkEnd w:id="27"/>
    </w:p>
    <w:p w14:paraId="32D9E57F" w14:textId="77777777" w:rsidR="00C44039" w:rsidRPr="00705918" w:rsidRDefault="00C44039" w:rsidP="008C3F88">
      <w:pPr>
        <w:spacing w:after="0" w:line="240" w:lineRule="auto"/>
        <w:jc w:val="both"/>
        <w:rPr>
          <w:rFonts w:ascii="XDPrime" w:eastAsia="SimSun" w:hAnsi="XDPrime" w:cs="Times New Roman"/>
          <w:lang w:val="sv-SE" w:eastAsia="zh-CN"/>
        </w:rPr>
      </w:pPr>
      <w:r w:rsidRPr="00705918">
        <w:rPr>
          <w:rFonts w:ascii="XDPrime" w:eastAsia="SimSun" w:hAnsi="XDPrime" w:cs="Times New Roman"/>
          <w:lang w:val="sv-SE" w:eastAsia="zh-CN"/>
        </w:rPr>
        <w:t>Penomoran fungsi menurut format FS-X, FS-X.Y, F S-X.Y.Z, dan seterusnya, dengan X,Y,Z menyatakan tingkatan level fungsi/proses pada Data Flow Diagram (DFD) sesuai dengan kedalaman fungsi. Setiap fungsi diberi nama sesuai dengan deskripsinya.</w:t>
      </w:r>
    </w:p>
    <w:p w14:paraId="6C460B1B" w14:textId="77777777" w:rsidR="00C44039" w:rsidRPr="00705918" w:rsidRDefault="00C44039" w:rsidP="008C3F88">
      <w:pPr>
        <w:spacing w:after="0" w:line="240" w:lineRule="auto"/>
        <w:jc w:val="both"/>
        <w:rPr>
          <w:rFonts w:ascii="XDPrime" w:eastAsia="SimSun" w:hAnsi="XDPrime" w:cs="Times New Roman"/>
          <w:lang w:val="sv-SE" w:eastAsia="zh-CN"/>
        </w:rPr>
      </w:pPr>
      <w:r w:rsidRPr="00705918">
        <w:rPr>
          <w:rFonts w:ascii="XDPrime" w:eastAsia="SimSun" w:hAnsi="XDPrime" w:cs="Times New Roman"/>
          <w:lang w:val="sv-SE" w:eastAsia="zh-CN"/>
        </w:rPr>
        <w:t>Contoh :</w:t>
      </w:r>
    </w:p>
    <w:p w14:paraId="56250012" w14:textId="77777777" w:rsidR="00C44039" w:rsidRPr="00705918" w:rsidRDefault="00C44039" w:rsidP="008C3F88">
      <w:pPr>
        <w:spacing w:after="0" w:line="240" w:lineRule="auto"/>
        <w:jc w:val="both"/>
        <w:rPr>
          <w:rFonts w:ascii="XDPrime" w:hAnsi="XDPrime" w:cs="Times New Roman"/>
          <w:lang w:val="sv-SE"/>
        </w:rPr>
      </w:pPr>
      <w:r w:rsidRPr="00705918">
        <w:rPr>
          <w:rFonts w:ascii="XDPrime" w:hAnsi="XDPrime" w:cs="Times New Roman"/>
          <w:lang w:val="sv-SE"/>
        </w:rPr>
        <w:t>FS-1.1 Validasi Pengguna</w:t>
      </w:r>
    </w:p>
    <w:p w14:paraId="648096B7" w14:textId="77777777" w:rsidR="00C44039" w:rsidRPr="00705918" w:rsidRDefault="00C44039" w:rsidP="008C3F88">
      <w:pPr>
        <w:spacing w:after="0" w:line="240" w:lineRule="auto"/>
        <w:jc w:val="both"/>
        <w:rPr>
          <w:rFonts w:ascii="XDPrime" w:hAnsi="XDPrime" w:cs="Times New Roman"/>
        </w:rPr>
      </w:pPr>
      <w:r w:rsidRPr="00705918">
        <w:rPr>
          <w:rFonts w:ascii="XDPrime" w:hAnsi="XDPrime" w:cs="Times New Roman"/>
        </w:rPr>
        <w:t>FS-1.3.1 Pemilihan Menu</w:t>
      </w:r>
    </w:p>
    <w:p w14:paraId="3422E510" w14:textId="77777777" w:rsidR="00C44039" w:rsidRPr="00705918" w:rsidRDefault="00C44039" w:rsidP="008C3F88">
      <w:pPr>
        <w:spacing w:after="0" w:line="240" w:lineRule="auto"/>
        <w:jc w:val="both"/>
        <w:rPr>
          <w:rFonts w:ascii="XDPrime" w:hAnsi="XDPrime" w:cs="Times New Roman"/>
        </w:rPr>
      </w:pPr>
    </w:p>
    <w:p w14:paraId="39BA76F2" w14:textId="77777777" w:rsidR="00A361A8" w:rsidRPr="00705918" w:rsidRDefault="00A361A8" w:rsidP="00A361A8">
      <w:pPr>
        <w:pStyle w:val="Heading3"/>
        <w:spacing w:before="0" w:after="0"/>
        <w:rPr>
          <w:rFonts w:ascii="XDPrime" w:eastAsia="SimSun" w:hAnsi="XDPrime"/>
          <w:szCs w:val="24"/>
          <w:lang w:val="en-US" w:eastAsia="zh-CN"/>
        </w:rPr>
      </w:pPr>
      <w:bookmarkStart w:id="28" w:name="_Toc58693635"/>
      <w:bookmarkStart w:id="29" w:name="_Toc153279048"/>
      <w:r w:rsidRPr="00705918">
        <w:rPr>
          <w:rFonts w:ascii="XDPrime" w:eastAsia="SimSun" w:hAnsi="XDPrime"/>
          <w:szCs w:val="24"/>
          <w:lang w:val="en-US" w:eastAsia="zh-CN"/>
        </w:rPr>
        <w:t>Aturan Penomoran dan Penamaan Query</w:t>
      </w:r>
      <w:bookmarkEnd w:id="28"/>
      <w:bookmarkEnd w:id="29"/>
    </w:p>
    <w:p w14:paraId="4171FD7A" w14:textId="77777777" w:rsidR="00A361A8" w:rsidRPr="00705918" w:rsidRDefault="00A361A8" w:rsidP="00A361A8">
      <w:pPr>
        <w:spacing w:after="0" w:line="240" w:lineRule="auto"/>
        <w:jc w:val="both"/>
        <w:rPr>
          <w:rFonts w:ascii="XDPrime" w:eastAsia="SimSun" w:hAnsi="XDPrime" w:cs="Times New Roman"/>
          <w:sz w:val="24"/>
          <w:szCs w:val="24"/>
          <w:lang w:val="sv-SE" w:eastAsia="zh-CN"/>
        </w:rPr>
      </w:pPr>
      <w:r w:rsidRPr="00705918">
        <w:rPr>
          <w:rFonts w:ascii="XDPrime" w:eastAsia="SimSun" w:hAnsi="XDPrime" w:cs="Times New Roman"/>
          <w:sz w:val="24"/>
          <w:szCs w:val="24"/>
          <w:lang w:val="sv-SE" w:eastAsia="zh-CN"/>
        </w:rPr>
        <w:t>Penamaan query disesuaikan dengan fungsinya. Penomorannya mengikuti format QUE-X, dengan X menyatakan nomor urut query.</w:t>
      </w:r>
    </w:p>
    <w:p w14:paraId="4D1609CF" w14:textId="77777777" w:rsidR="00A361A8" w:rsidRPr="00705918" w:rsidRDefault="00A361A8" w:rsidP="00A361A8">
      <w:pPr>
        <w:spacing w:after="0" w:line="240" w:lineRule="auto"/>
        <w:jc w:val="both"/>
        <w:rPr>
          <w:rFonts w:ascii="XDPrime" w:eastAsia="SimSun" w:hAnsi="XDPrime" w:cs="Times New Roman"/>
          <w:sz w:val="24"/>
          <w:szCs w:val="24"/>
          <w:lang w:val="en-US" w:eastAsia="zh-CN"/>
        </w:rPr>
      </w:pPr>
      <w:proofErr w:type="gramStart"/>
      <w:r w:rsidRPr="00705918">
        <w:rPr>
          <w:rFonts w:ascii="XDPrime" w:eastAsia="SimSun" w:hAnsi="XDPrime" w:cs="Times New Roman"/>
          <w:sz w:val="24"/>
          <w:szCs w:val="24"/>
          <w:lang w:val="en-US" w:eastAsia="zh-CN"/>
        </w:rPr>
        <w:t>Contoh :</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5"/>
        <w:gridCol w:w="2596"/>
        <w:gridCol w:w="3808"/>
      </w:tblGrid>
      <w:tr w:rsidR="00A361A8" w:rsidRPr="00705918" w14:paraId="4821C588" w14:textId="77777777" w:rsidTr="009571EB">
        <w:tc>
          <w:tcPr>
            <w:tcW w:w="1701" w:type="dxa"/>
            <w:shd w:val="clear" w:color="auto" w:fill="CCCCCC"/>
          </w:tcPr>
          <w:p w14:paraId="618337E4" w14:textId="77777777" w:rsidR="00A361A8" w:rsidRPr="00705918" w:rsidRDefault="00A361A8" w:rsidP="00A361A8">
            <w:pPr>
              <w:spacing w:after="0" w:line="240" w:lineRule="auto"/>
              <w:jc w:val="center"/>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ID Query</w:t>
            </w:r>
          </w:p>
        </w:tc>
        <w:tc>
          <w:tcPr>
            <w:tcW w:w="2835" w:type="dxa"/>
            <w:shd w:val="clear" w:color="auto" w:fill="CCCCCC"/>
          </w:tcPr>
          <w:p w14:paraId="0204230A" w14:textId="77777777" w:rsidR="00A361A8" w:rsidRPr="00705918" w:rsidRDefault="00A361A8" w:rsidP="00A361A8">
            <w:pPr>
              <w:spacing w:after="0" w:line="240" w:lineRule="auto"/>
              <w:jc w:val="center"/>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Deskripsi</w:t>
            </w:r>
          </w:p>
        </w:tc>
        <w:tc>
          <w:tcPr>
            <w:tcW w:w="4644" w:type="dxa"/>
            <w:shd w:val="clear" w:color="auto" w:fill="CCCCCC"/>
          </w:tcPr>
          <w:p w14:paraId="73C0D7C0" w14:textId="77777777" w:rsidR="00A361A8" w:rsidRPr="00705918" w:rsidRDefault="00A361A8" w:rsidP="00A361A8">
            <w:pPr>
              <w:spacing w:after="0" w:line="240" w:lineRule="auto"/>
              <w:jc w:val="center"/>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Ekspresi Query</w:t>
            </w:r>
          </w:p>
        </w:tc>
      </w:tr>
      <w:tr w:rsidR="00A361A8" w:rsidRPr="00705918" w14:paraId="188F672D" w14:textId="77777777" w:rsidTr="009571EB">
        <w:tc>
          <w:tcPr>
            <w:tcW w:w="1701" w:type="dxa"/>
            <w:shd w:val="clear" w:color="auto" w:fill="auto"/>
          </w:tcPr>
          <w:p w14:paraId="52A3C8A6" w14:textId="77777777" w:rsidR="00A361A8" w:rsidRPr="00705918" w:rsidRDefault="00A361A8" w:rsidP="00A361A8">
            <w:pPr>
              <w:spacing w:after="0" w:line="240" w:lineRule="auto"/>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QUE-17</w:t>
            </w:r>
          </w:p>
        </w:tc>
        <w:tc>
          <w:tcPr>
            <w:tcW w:w="2835" w:type="dxa"/>
            <w:shd w:val="clear" w:color="auto" w:fill="auto"/>
          </w:tcPr>
          <w:p w14:paraId="705564C3" w14:textId="77777777" w:rsidR="00A361A8" w:rsidRPr="00705918" w:rsidRDefault="00A361A8" w:rsidP="00A361A8">
            <w:pPr>
              <w:spacing w:after="0" w:line="240" w:lineRule="auto"/>
              <w:rPr>
                <w:rFonts w:ascii="XDPrime" w:eastAsia="SimSun" w:hAnsi="XDPrime" w:cs="Times New Roman"/>
                <w:sz w:val="24"/>
                <w:szCs w:val="24"/>
                <w:lang w:val="sv-SE" w:eastAsia="zh-CN"/>
              </w:rPr>
            </w:pPr>
            <w:r w:rsidRPr="00705918">
              <w:rPr>
                <w:rFonts w:ascii="XDPrime" w:eastAsia="SimSun" w:hAnsi="XDPrime" w:cs="Times New Roman"/>
                <w:sz w:val="24"/>
                <w:szCs w:val="24"/>
                <w:lang w:val="sv-SE" w:eastAsia="zh-CN"/>
              </w:rPr>
              <w:t xml:space="preserve">Menambah Data Syarat Tambahan untuk komponen </w:t>
            </w:r>
            <w:r w:rsidRPr="00705918">
              <w:rPr>
                <w:rFonts w:ascii="XDPrime" w:eastAsia="SimSun" w:hAnsi="XDPrime" w:cs="Times New Roman"/>
                <w:sz w:val="24"/>
                <w:szCs w:val="24"/>
                <w:lang w:val="sv-SE" w:eastAsia="zh-CN"/>
              </w:rPr>
              <w:lastRenderedPageBreak/>
              <w:t>kegiatan pada TSyaratTambahan</w:t>
            </w:r>
          </w:p>
        </w:tc>
        <w:tc>
          <w:tcPr>
            <w:tcW w:w="4644" w:type="dxa"/>
            <w:shd w:val="clear" w:color="auto" w:fill="auto"/>
          </w:tcPr>
          <w:p w14:paraId="17079297" w14:textId="77777777" w:rsidR="00A361A8" w:rsidRPr="00705918" w:rsidRDefault="00A361A8" w:rsidP="00A361A8">
            <w:pPr>
              <w:spacing w:after="0" w:line="240" w:lineRule="auto"/>
              <w:rPr>
                <w:rFonts w:ascii="XDPrime" w:eastAsia="SimSun" w:hAnsi="XDPrime" w:cs="Times New Roman"/>
                <w:sz w:val="24"/>
                <w:szCs w:val="24"/>
                <w:lang w:val="sv-SE" w:eastAsia="zh-CN"/>
              </w:rPr>
            </w:pPr>
            <w:r w:rsidRPr="00705918">
              <w:rPr>
                <w:rFonts w:ascii="XDPrime" w:eastAsia="SimSun" w:hAnsi="XDPrime" w:cs="Times New Roman"/>
                <w:sz w:val="24"/>
                <w:szCs w:val="24"/>
                <w:lang w:val="sv-SE" w:eastAsia="zh-CN"/>
              </w:rPr>
              <w:lastRenderedPageBreak/>
              <w:t>INSERT INTO TsyaratTambahan VALUES (IdSyarat masukan, IdStandar masukan, Deskripsi masukan)</w:t>
            </w:r>
          </w:p>
        </w:tc>
      </w:tr>
    </w:tbl>
    <w:p w14:paraId="5075E54A" w14:textId="77777777" w:rsidR="00A361A8" w:rsidRPr="00705918" w:rsidRDefault="00A361A8" w:rsidP="00A361A8">
      <w:pPr>
        <w:spacing w:after="0" w:line="240" w:lineRule="auto"/>
        <w:jc w:val="both"/>
        <w:rPr>
          <w:rFonts w:ascii="XDPrime" w:eastAsia="SimSun" w:hAnsi="XDPrime" w:cs="Times New Roman"/>
          <w:sz w:val="24"/>
          <w:szCs w:val="24"/>
          <w:lang w:val="sv-SE" w:eastAsia="zh-CN"/>
        </w:rPr>
      </w:pPr>
    </w:p>
    <w:p w14:paraId="55EA2DB6" w14:textId="77777777" w:rsidR="00A361A8" w:rsidRPr="00705918" w:rsidRDefault="00A361A8" w:rsidP="00A361A8">
      <w:pPr>
        <w:pStyle w:val="Heading3"/>
        <w:spacing w:before="0" w:after="0"/>
        <w:rPr>
          <w:rFonts w:ascii="XDPrime" w:eastAsia="SimSun" w:hAnsi="XDPrime"/>
          <w:szCs w:val="24"/>
          <w:lang w:val="en-US" w:eastAsia="zh-CN"/>
        </w:rPr>
      </w:pPr>
      <w:bookmarkStart w:id="30" w:name="_Toc58693636"/>
      <w:bookmarkStart w:id="31" w:name="_Toc153279049"/>
      <w:r w:rsidRPr="00705918">
        <w:rPr>
          <w:rFonts w:ascii="XDPrime" w:eastAsia="SimSun" w:hAnsi="XDPrime"/>
          <w:szCs w:val="24"/>
          <w:lang w:val="en-US" w:eastAsia="zh-CN"/>
        </w:rPr>
        <w:t>Aturan Penomoran dan Penamaan Layar Pesan</w:t>
      </w:r>
      <w:bookmarkEnd w:id="30"/>
      <w:bookmarkEnd w:id="31"/>
    </w:p>
    <w:p w14:paraId="13E87331" w14:textId="77777777" w:rsidR="00A361A8" w:rsidRPr="00705918" w:rsidRDefault="00A361A8" w:rsidP="00A361A8">
      <w:pPr>
        <w:spacing w:after="0" w:line="240" w:lineRule="auto"/>
        <w:jc w:val="both"/>
        <w:rPr>
          <w:rFonts w:ascii="XDPrime" w:eastAsia="SimSun" w:hAnsi="XDPrime" w:cs="Times New Roman"/>
          <w:sz w:val="24"/>
          <w:szCs w:val="24"/>
          <w:lang w:val="sv-SE" w:eastAsia="zh-CN"/>
        </w:rPr>
      </w:pPr>
      <w:r w:rsidRPr="00705918">
        <w:rPr>
          <w:rFonts w:ascii="XDPrime" w:eastAsia="SimSun" w:hAnsi="XDPrime" w:cs="Times New Roman"/>
          <w:sz w:val="24"/>
          <w:szCs w:val="24"/>
          <w:lang w:val="sv-SE" w:eastAsia="zh-CN"/>
        </w:rPr>
        <w:t>Setiap layar pesan diberi nama sesuai dengan pesan yang ditampilkan. Penomorannya mengikuti format LP-X, dengan X menyatakan nomor urut layar pesan.</w:t>
      </w:r>
    </w:p>
    <w:p w14:paraId="5797CAA2" w14:textId="77777777" w:rsidR="00A361A8" w:rsidRPr="00705918" w:rsidRDefault="00A361A8" w:rsidP="00A361A8">
      <w:pPr>
        <w:spacing w:after="0" w:line="240" w:lineRule="auto"/>
        <w:jc w:val="both"/>
        <w:rPr>
          <w:rFonts w:ascii="XDPrime" w:eastAsia="SimSun" w:hAnsi="XDPrime" w:cs="Times New Roman"/>
          <w:sz w:val="24"/>
          <w:szCs w:val="24"/>
          <w:lang w:val="en-US" w:eastAsia="zh-CN"/>
        </w:rPr>
      </w:pPr>
      <w:proofErr w:type="gramStart"/>
      <w:r w:rsidRPr="00705918">
        <w:rPr>
          <w:rFonts w:ascii="XDPrime" w:eastAsia="SimSun" w:hAnsi="XDPrime" w:cs="Times New Roman"/>
          <w:sz w:val="24"/>
          <w:szCs w:val="24"/>
          <w:lang w:val="en-US" w:eastAsia="zh-CN"/>
        </w:rPr>
        <w:t>Contoh :</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2490"/>
        <w:gridCol w:w="3975"/>
      </w:tblGrid>
      <w:tr w:rsidR="00A361A8" w:rsidRPr="00705918" w14:paraId="292E9BE6" w14:textId="77777777" w:rsidTr="009571EB">
        <w:tc>
          <w:tcPr>
            <w:tcW w:w="1418" w:type="dxa"/>
            <w:shd w:val="clear" w:color="auto" w:fill="CCCCCC"/>
          </w:tcPr>
          <w:p w14:paraId="75458CA7" w14:textId="77777777" w:rsidR="00A361A8" w:rsidRPr="00705918" w:rsidRDefault="00A361A8" w:rsidP="00A361A8">
            <w:pPr>
              <w:spacing w:after="0" w:line="240" w:lineRule="auto"/>
              <w:jc w:val="center"/>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Id_Pesan</w:t>
            </w:r>
          </w:p>
        </w:tc>
        <w:tc>
          <w:tcPr>
            <w:tcW w:w="2835" w:type="dxa"/>
            <w:shd w:val="clear" w:color="auto" w:fill="CCCCCC"/>
          </w:tcPr>
          <w:p w14:paraId="0831E0C7" w14:textId="77777777" w:rsidR="00A361A8" w:rsidRPr="00705918" w:rsidRDefault="00A361A8" w:rsidP="00A361A8">
            <w:pPr>
              <w:spacing w:after="0" w:line="240" w:lineRule="auto"/>
              <w:jc w:val="center"/>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Waktu Kemunculan</w:t>
            </w:r>
          </w:p>
        </w:tc>
        <w:tc>
          <w:tcPr>
            <w:tcW w:w="4927" w:type="dxa"/>
            <w:shd w:val="clear" w:color="auto" w:fill="CCCCCC"/>
          </w:tcPr>
          <w:p w14:paraId="7C88DA60" w14:textId="77777777" w:rsidR="00A361A8" w:rsidRPr="00705918" w:rsidRDefault="00A361A8" w:rsidP="00A361A8">
            <w:pPr>
              <w:spacing w:after="0" w:line="240" w:lineRule="auto"/>
              <w:jc w:val="center"/>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Isi Pesan</w:t>
            </w:r>
          </w:p>
        </w:tc>
      </w:tr>
      <w:tr w:rsidR="00A361A8" w:rsidRPr="00705918" w14:paraId="6BA1FEC0" w14:textId="77777777" w:rsidTr="009571EB">
        <w:tc>
          <w:tcPr>
            <w:tcW w:w="1418" w:type="dxa"/>
            <w:shd w:val="clear" w:color="auto" w:fill="auto"/>
          </w:tcPr>
          <w:p w14:paraId="7C1F8651" w14:textId="77777777" w:rsidR="00A361A8" w:rsidRPr="00705918" w:rsidRDefault="00A361A8" w:rsidP="00A361A8">
            <w:pPr>
              <w:spacing w:after="0" w:line="240" w:lineRule="auto"/>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LP-41</w:t>
            </w:r>
          </w:p>
        </w:tc>
        <w:tc>
          <w:tcPr>
            <w:tcW w:w="2835" w:type="dxa"/>
            <w:shd w:val="clear" w:color="auto" w:fill="auto"/>
          </w:tcPr>
          <w:p w14:paraId="6070C15E" w14:textId="77777777" w:rsidR="00A361A8" w:rsidRPr="00705918" w:rsidRDefault="00A361A8" w:rsidP="00A361A8">
            <w:pPr>
              <w:spacing w:after="0" w:line="240" w:lineRule="auto"/>
              <w:rPr>
                <w:rFonts w:ascii="XDPrime" w:eastAsia="SimSun" w:hAnsi="XDPrime" w:cs="Times New Roman"/>
                <w:sz w:val="24"/>
                <w:szCs w:val="24"/>
                <w:lang w:val="sv-SE" w:eastAsia="zh-CN"/>
              </w:rPr>
            </w:pPr>
            <w:r w:rsidRPr="00705918">
              <w:rPr>
                <w:rFonts w:ascii="XDPrime" w:eastAsia="SimSun" w:hAnsi="XDPrime" w:cs="Times New Roman"/>
                <w:sz w:val="24"/>
                <w:szCs w:val="24"/>
                <w:lang w:val="sv-SE" w:eastAsia="zh-CN"/>
              </w:rPr>
              <w:t>Saat btnHapus diklik tetapi txtNIP masih kosong</w:t>
            </w:r>
          </w:p>
        </w:tc>
        <w:tc>
          <w:tcPr>
            <w:tcW w:w="4927" w:type="dxa"/>
            <w:shd w:val="clear" w:color="auto" w:fill="auto"/>
          </w:tcPr>
          <w:p w14:paraId="60B71B5F" w14:textId="77777777" w:rsidR="00A361A8" w:rsidRPr="00705918" w:rsidRDefault="00A361A8" w:rsidP="00A361A8">
            <w:pPr>
              <w:spacing w:after="0" w:line="240" w:lineRule="auto"/>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 xml:space="preserve">Masukkan NIP </w:t>
            </w:r>
            <w:proofErr w:type="gramStart"/>
            <w:r w:rsidRPr="00705918">
              <w:rPr>
                <w:rFonts w:ascii="XDPrime" w:eastAsia="SimSun" w:hAnsi="XDPrime" w:cs="Times New Roman"/>
                <w:sz w:val="24"/>
                <w:szCs w:val="24"/>
                <w:lang w:val="en-US" w:eastAsia="zh-CN"/>
              </w:rPr>
              <w:t>dosen !</w:t>
            </w:r>
            <w:proofErr w:type="gramEnd"/>
          </w:p>
        </w:tc>
      </w:tr>
    </w:tbl>
    <w:p w14:paraId="40B6F387" w14:textId="77777777" w:rsidR="00A361A8" w:rsidRPr="00705918" w:rsidRDefault="00A361A8" w:rsidP="00A361A8">
      <w:pPr>
        <w:spacing w:after="0" w:line="240" w:lineRule="auto"/>
        <w:jc w:val="both"/>
        <w:rPr>
          <w:rFonts w:ascii="XDPrime" w:eastAsia="SimSun" w:hAnsi="XDPrime" w:cs="Times New Roman"/>
          <w:sz w:val="24"/>
          <w:szCs w:val="24"/>
          <w:lang w:val="en-US" w:eastAsia="zh-CN"/>
        </w:rPr>
      </w:pPr>
    </w:p>
    <w:p w14:paraId="45A94B8C" w14:textId="77777777" w:rsidR="00A361A8" w:rsidRPr="00705918" w:rsidRDefault="00A361A8" w:rsidP="00A361A8">
      <w:pPr>
        <w:pStyle w:val="Heading3"/>
        <w:spacing w:before="0" w:after="0"/>
        <w:rPr>
          <w:rFonts w:ascii="XDPrime" w:eastAsia="SimSun" w:hAnsi="XDPrime"/>
          <w:szCs w:val="24"/>
          <w:lang w:val="en-US" w:eastAsia="zh-CN"/>
        </w:rPr>
      </w:pPr>
      <w:bookmarkStart w:id="32" w:name="_Toc58693637"/>
      <w:bookmarkStart w:id="33" w:name="_Toc153279050"/>
      <w:r w:rsidRPr="00705918">
        <w:rPr>
          <w:rFonts w:ascii="XDPrime" w:eastAsia="SimSun" w:hAnsi="XDPrime"/>
          <w:szCs w:val="24"/>
          <w:lang w:val="en-US" w:eastAsia="zh-CN"/>
        </w:rPr>
        <w:t>Aturan Penomoran Algoritma</w:t>
      </w:r>
      <w:bookmarkEnd w:id="32"/>
      <w:bookmarkEnd w:id="33"/>
    </w:p>
    <w:p w14:paraId="0AC41AF8" w14:textId="77777777" w:rsidR="00A361A8" w:rsidRPr="00705918" w:rsidRDefault="00A361A8" w:rsidP="00A361A8">
      <w:pPr>
        <w:spacing w:after="0" w:line="240" w:lineRule="auto"/>
        <w:rPr>
          <w:rFonts w:ascii="XDPrime" w:hAnsi="XDPrime" w:cs="Times New Roman"/>
          <w:sz w:val="24"/>
          <w:szCs w:val="24"/>
        </w:rPr>
      </w:pPr>
      <w:r w:rsidRPr="00705918">
        <w:rPr>
          <w:rFonts w:ascii="XDPrime" w:hAnsi="XDPrime" w:cs="Times New Roman"/>
          <w:sz w:val="24"/>
          <w:szCs w:val="24"/>
          <w:lang w:val="pt-BR"/>
        </w:rPr>
        <w:t xml:space="preserve">Algoritma diberi nama sesuai dengan tujuan algoritma itu. </w:t>
      </w:r>
      <w:r w:rsidRPr="00705918">
        <w:rPr>
          <w:rFonts w:ascii="XDPrime" w:hAnsi="XDPrime" w:cs="Times New Roman"/>
          <w:sz w:val="24"/>
          <w:szCs w:val="24"/>
        </w:rPr>
        <w:t>Penomorannya mengikuti format ALGO-X, dengan X menyatakan nomor urut algoritma.</w:t>
      </w:r>
    </w:p>
    <w:p w14:paraId="204B5F28" w14:textId="77777777" w:rsidR="00A361A8" w:rsidRPr="00705918" w:rsidRDefault="00A361A8" w:rsidP="00A361A8">
      <w:pPr>
        <w:spacing w:after="0" w:line="240" w:lineRule="auto"/>
        <w:rPr>
          <w:rFonts w:ascii="XDPrime" w:hAnsi="XDPrime" w:cs="Times New Roman"/>
          <w:sz w:val="24"/>
          <w:szCs w:val="24"/>
        </w:rPr>
      </w:pPr>
      <w:r w:rsidRPr="00705918">
        <w:rPr>
          <w:rFonts w:ascii="XDPrime" w:hAnsi="XDPrime" w:cs="Times New Roman"/>
          <w:sz w:val="24"/>
          <w:szCs w:val="24"/>
        </w:rPr>
        <w:t>Contoh :</w:t>
      </w:r>
    </w:p>
    <w:p w14:paraId="068E4AD1" w14:textId="26EAFA8E" w:rsidR="00A361A8" w:rsidRPr="00705918" w:rsidRDefault="00A361A8" w:rsidP="00A361A8">
      <w:pPr>
        <w:pStyle w:val="Header"/>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 xml:space="preserve">Id </w:t>
      </w:r>
      <w:proofErr w:type="gramStart"/>
      <w:r w:rsidRPr="00705918">
        <w:rPr>
          <w:rFonts w:ascii="XDPrime" w:eastAsia="SimSun" w:hAnsi="XDPrime" w:cs="Times New Roman"/>
          <w:sz w:val="24"/>
          <w:szCs w:val="24"/>
          <w:lang w:val="en-US" w:eastAsia="zh-CN"/>
        </w:rPr>
        <w:t>Proses</w:t>
      </w:r>
      <w:r w:rsidR="008D0846" w:rsidRPr="00705918">
        <w:rPr>
          <w:rFonts w:ascii="XDPrime" w:eastAsia="SimSun" w:hAnsi="XDPrime" w:cs="Times New Roman"/>
          <w:sz w:val="24"/>
          <w:szCs w:val="24"/>
          <w:lang w:val="en-US" w:eastAsia="zh-CN"/>
        </w:rPr>
        <w:t xml:space="preserve">  </w:t>
      </w:r>
      <w:r w:rsidRPr="00705918">
        <w:rPr>
          <w:rFonts w:ascii="XDPrime" w:eastAsia="SimSun" w:hAnsi="XDPrime" w:cs="Times New Roman"/>
          <w:sz w:val="24"/>
          <w:szCs w:val="24"/>
          <w:lang w:val="en-US" w:eastAsia="zh-CN"/>
        </w:rPr>
        <w:t>:</w:t>
      </w:r>
      <w:proofErr w:type="gramEnd"/>
      <w:r w:rsidRPr="00705918">
        <w:rPr>
          <w:rFonts w:ascii="XDPrime" w:eastAsia="SimSun" w:hAnsi="XDPrime" w:cs="Times New Roman"/>
          <w:sz w:val="24"/>
          <w:szCs w:val="24"/>
          <w:lang w:val="en-US" w:eastAsia="zh-CN"/>
        </w:rPr>
        <w:t xml:space="preserve"> ALGO-14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9"/>
      </w:tblGrid>
      <w:tr w:rsidR="00A361A8" w:rsidRPr="00705918" w14:paraId="18C2FFA6" w14:textId="77777777" w:rsidTr="009571EB">
        <w:tc>
          <w:tcPr>
            <w:tcW w:w="9180" w:type="dxa"/>
          </w:tcPr>
          <w:p w14:paraId="1BD8D9C4" w14:textId="77777777" w:rsidR="00A361A8" w:rsidRPr="00705918" w:rsidRDefault="00A361A8" w:rsidP="00A361A8">
            <w:pPr>
              <w:spacing w:after="0" w:line="240" w:lineRule="auto"/>
              <w:rPr>
                <w:rFonts w:ascii="XDPrime" w:eastAsia="SimSun" w:hAnsi="XDPrime" w:cs="Times New Roman"/>
                <w:b/>
                <w:bCs/>
                <w:sz w:val="24"/>
                <w:szCs w:val="24"/>
                <w:lang w:val="en-US" w:eastAsia="zh-CN"/>
              </w:rPr>
            </w:pPr>
            <w:r w:rsidRPr="00705918">
              <w:rPr>
                <w:rFonts w:ascii="XDPrime" w:eastAsia="SimSun" w:hAnsi="XDPrime" w:cs="Times New Roman"/>
                <w:b/>
                <w:bCs/>
                <w:sz w:val="24"/>
                <w:szCs w:val="24"/>
                <w:lang w:val="en-US" w:eastAsia="zh-CN"/>
              </w:rPr>
              <w:t>Initial State (IS</w:t>
            </w:r>
            <w:proofErr w:type="gramStart"/>
            <w:r w:rsidRPr="00705918">
              <w:rPr>
                <w:rFonts w:ascii="XDPrime" w:eastAsia="SimSun" w:hAnsi="XDPrime" w:cs="Times New Roman"/>
                <w:b/>
                <w:bCs/>
                <w:sz w:val="24"/>
                <w:szCs w:val="24"/>
                <w:lang w:val="en-US" w:eastAsia="zh-CN"/>
              </w:rPr>
              <w:t>) :</w:t>
            </w:r>
            <w:proofErr w:type="gramEnd"/>
          </w:p>
          <w:p w14:paraId="692703A0" w14:textId="77777777" w:rsidR="00A361A8" w:rsidRPr="00705918" w:rsidRDefault="00A361A8" w:rsidP="00A361A8">
            <w:pPr>
              <w:spacing w:after="0" w:line="240" w:lineRule="auto"/>
              <w:ind w:left="567"/>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Tabel TStandarMinimalKredit sudah ada</w:t>
            </w:r>
          </w:p>
        </w:tc>
      </w:tr>
      <w:tr w:rsidR="00A361A8" w:rsidRPr="00705918" w14:paraId="65684263" w14:textId="77777777" w:rsidTr="009571EB">
        <w:tc>
          <w:tcPr>
            <w:tcW w:w="9180" w:type="dxa"/>
          </w:tcPr>
          <w:p w14:paraId="0BD633B6" w14:textId="77777777" w:rsidR="00A361A8" w:rsidRPr="00705918" w:rsidRDefault="00A361A8" w:rsidP="00A361A8">
            <w:pPr>
              <w:spacing w:after="0" w:line="240" w:lineRule="auto"/>
              <w:rPr>
                <w:rFonts w:ascii="XDPrime" w:eastAsia="SimSun" w:hAnsi="XDPrime" w:cs="Times New Roman"/>
                <w:b/>
                <w:bCs/>
                <w:sz w:val="24"/>
                <w:szCs w:val="24"/>
                <w:lang w:val="sv-SE" w:eastAsia="zh-CN"/>
              </w:rPr>
            </w:pPr>
            <w:r w:rsidRPr="00705918">
              <w:rPr>
                <w:rFonts w:ascii="XDPrime" w:eastAsia="SimSun" w:hAnsi="XDPrime" w:cs="Times New Roman"/>
                <w:b/>
                <w:bCs/>
                <w:sz w:val="24"/>
                <w:szCs w:val="24"/>
                <w:lang w:val="sv-SE" w:eastAsia="zh-CN"/>
              </w:rPr>
              <w:t>Final State (FS) :</w:t>
            </w:r>
          </w:p>
          <w:p w14:paraId="338A8DA2" w14:textId="77777777" w:rsidR="00A361A8" w:rsidRPr="00705918" w:rsidRDefault="00A361A8" w:rsidP="00A361A8">
            <w:pPr>
              <w:spacing w:after="0" w:line="240" w:lineRule="auto"/>
              <w:ind w:left="567"/>
              <w:rPr>
                <w:rFonts w:ascii="XDPrime" w:eastAsia="SimSun" w:hAnsi="XDPrime" w:cs="Times New Roman"/>
                <w:sz w:val="24"/>
                <w:szCs w:val="24"/>
                <w:lang w:val="sv-SE" w:eastAsia="zh-CN"/>
              </w:rPr>
            </w:pPr>
            <w:r w:rsidRPr="00705918">
              <w:rPr>
                <w:rFonts w:ascii="XDPrime" w:eastAsia="SimSun" w:hAnsi="XDPrime" w:cs="Times New Roman"/>
                <w:sz w:val="24"/>
                <w:szCs w:val="24"/>
                <w:lang w:val="sv-SE" w:eastAsia="zh-CN"/>
              </w:rPr>
              <w:t>Jika txtIdStandar masih kosong, akan ditampilkan layar pesan LP-26. Jika IdStandar masukan valid, akan ditampilkan layar pesan LP-28, jika gagal akan ditampilkan layar pesan LP-27</w:t>
            </w:r>
          </w:p>
        </w:tc>
      </w:tr>
      <w:tr w:rsidR="00A361A8" w:rsidRPr="00705918" w14:paraId="48C7B3B2" w14:textId="77777777" w:rsidTr="009571EB">
        <w:tc>
          <w:tcPr>
            <w:tcW w:w="9180" w:type="dxa"/>
          </w:tcPr>
          <w:p w14:paraId="6BC7B531" w14:textId="77777777" w:rsidR="00A361A8" w:rsidRPr="00705918" w:rsidRDefault="00A361A8" w:rsidP="00A361A8">
            <w:pPr>
              <w:spacing w:after="0" w:line="240" w:lineRule="auto"/>
              <w:rPr>
                <w:rFonts w:ascii="XDPrime" w:eastAsia="SimSun" w:hAnsi="XDPrime" w:cs="Times New Roman"/>
                <w:b/>
                <w:bCs/>
                <w:sz w:val="24"/>
                <w:szCs w:val="24"/>
                <w:lang w:val="en-US" w:eastAsia="zh-CN"/>
              </w:rPr>
            </w:pPr>
            <w:r w:rsidRPr="00705918">
              <w:rPr>
                <w:rFonts w:ascii="XDPrime" w:eastAsia="SimSun" w:hAnsi="XDPrime" w:cs="Times New Roman"/>
                <w:b/>
                <w:bCs/>
                <w:sz w:val="24"/>
                <w:szCs w:val="24"/>
                <w:lang w:val="en-US" w:eastAsia="zh-CN"/>
              </w:rPr>
              <w:t>Spesifikasi Proses/</w:t>
            </w:r>
            <w:proofErr w:type="gramStart"/>
            <w:r w:rsidRPr="00705918">
              <w:rPr>
                <w:rFonts w:ascii="XDPrime" w:eastAsia="SimSun" w:hAnsi="XDPrime" w:cs="Times New Roman"/>
                <w:b/>
                <w:bCs/>
                <w:sz w:val="24"/>
                <w:szCs w:val="24"/>
                <w:lang w:val="en-US" w:eastAsia="zh-CN"/>
              </w:rPr>
              <w:t>Algoritma :</w:t>
            </w:r>
            <w:proofErr w:type="gramEnd"/>
          </w:p>
          <w:p w14:paraId="677F01D9" w14:textId="77777777" w:rsidR="00A361A8" w:rsidRPr="00705918" w:rsidRDefault="00A361A8" w:rsidP="00A361A8">
            <w:pPr>
              <w:spacing w:after="0" w:line="240" w:lineRule="auto"/>
              <w:ind w:left="567"/>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IF (IsNotEmpty(txtIdStandar)) THEN</w:t>
            </w:r>
          </w:p>
          <w:p w14:paraId="0E76D526" w14:textId="77777777" w:rsidR="00A361A8" w:rsidRPr="00705918" w:rsidRDefault="00A361A8" w:rsidP="00A361A8">
            <w:pPr>
              <w:spacing w:after="0" w:line="240" w:lineRule="auto"/>
              <w:ind w:left="993"/>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Jalankan query QUE-14</w:t>
            </w:r>
          </w:p>
          <w:p w14:paraId="7FDBDB2F" w14:textId="77777777" w:rsidR="00A361A8" w:rsidRPr="00705918" w:rsidRDefault="00A361A8" w:rsidP="00A361A8">
            <w:pPr>
              <w:spacing w:after="0" w:line="240" w:lineRule="auto"/>
              <w:ind w:left="993"/>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IF (berhasil) THEN</w:t>
            </w:r>
          </w:p>
          <w:p w14:paraId="307485BF" w14:textId="77777777" w:rsidR="00A361A8" w:rsidRPr="00705918" w:rsidRDefault="00A361A8" w:rsidP="00A361A8">
            <w:pPr>
              <w:spacing w:after="0" w:line="240" w:lineRule="auto"/>
              <w:ind w:left="1418"/>
              <w:rPr>
                <w:rFonts w:ascii="XDPrime" w:eastAsia="SimSun" w:hAnsi="XDPrime" w:cs="Times New Roman"/>
                <w:sz w:val="24"/>
                <w:szCs w:val="24"/>
                <w:lang w:val="sv-SE" w:eastAsia="zh-CN"/>
              </w:rPr>
            </w:pPr>
            <w:r w:rsidRPr="00705918">
              <w:rPr>
                <w:rFonts w:ascii="XDPrime" w:eastAsia="SimSun" w:hAnsi="XDPrime" w:cs="Times New Roman"/>
                <w:sz w:val="24"/>
                <w:szCs w:val="24"/>
                <w:lang w:val="sv-SE" w:eastAsia="zh-CN"/>
              </w:rPr>
              <w:t>Tampilkan layar pesan LP-28</w:t>
            </w:r>
          </w:p>
          <w:p w14:paraId="013BCAFB" w14:textId="77777777" w:rsidR="00A361A8" w:rsidRPr="00705918" w:rsidRDefault="00A361A8" w:rsidP="00A361A8">
            <w:pPr>
              <w:spacing w:after="0" w:line="240" w:lineRule="auto"/>
              <w:ind w:left="993"/>
              <w:rPr>
                <w:rFonts w:ascii="XDPrime" w:eastAsia="SimSun" w:hAnsi="XDPrime" w:cs="Times New Roman"/>
                <w:sz w:val="24"/>
                <w:szCs w:val="24"/>
                <w:lang w:val="sv-SE" w:eastAsia="zh-CN"/>
              </w:rPr>
            </w:pPr>
            <w:r w:rsidRPr="00705918">
              <w:rPr>
                <w:rFonts w:ascii="XDPrime" w:eastAsia="SimSun" w:hAnsi="XDPrime" w:cs="Times New Roman"/>
                <w:sz w:val="24"/>
                <w:szCs w:val="24"/>
                <w:lang w:val="sv-SE" w:eastAsia="zh-CN"/>
              </w:rPr>
              <w:t>ELSE</w:t>
            </w:r>
          </w:p>
          <w:p w14:paraId="6DE6A372" w14:textId="77777777" w:rsidR="00A361A8" w:rsidRPr="00705918" w:rsidRDefault="00A361A8" w:rsidP="00A361A8">
            <w:pPr>
              <w:spacing w:after="0" w:line="240" w:lineRule="auto"/>
              <w:ind w:left="1418"/>
              <w:rPr>
                <w:rFonts w:ascii="XDPrime" w:eastAsia="SimSun" w:hAnsi="XDPrime" w:cs="Times New Roman"/>
                <w:sz w:val="24"/>
                <w:szCs w:val="24"/>
                <w:lang w:val="sv-SE" w:eastAsia="zh-CN"/>
              </w:rPr>
            </w:pPr>
            <w:r w:rsidRPr="00705918">
              <w:rPr>
                <w:rFonts w:ascii="XDPrime" w:eastAsia="SimSun" w:hAnsi="XDPrime" w:cs="Times New Roman"/>
                <w:sz w:val="24"/>
                <w:szCs w:val="24"/>
                <w:lang w:val="sv-SE" w:eastAsia="zh-CN"/>
              </w:rPr>
              <w:t>Tanpilkan layar pesan LP-27</w:t>
            </w:r>
          </w:p>
          <w:p w14:paraId="44194952" w14:textId="77777777" w:rsidR="00A361A8" w:rsidRPr="00705918" w:rsidRDefault="00A361A8" w:rsidP="00A361A8">
            <w:pPr>
              <w:spacing w:after="0" w:line="240" w:lineRule="auto"/>
              <w:ind w:left="567"/>
              <w:rPr>
                <w:rFonts w:ascii="XDPrime" w:eastAsia="SimSun" w:hAnsi="XDPrime" w:cs="Times New Roman"/>
                <w:sz w:val="24"/>
                <w:szCs w:val="24"/>
                <w:lang w:val="sv-SE" w:eastAsia="zh-CN"/>
              </w:rPr>
            </w:pPr>
            <w:r w:rsidRPr="00705918">
              <w:rPr>
                <w:rFonts w:ascii="XDPrime" w:eastAsia="SimSun" w:hAnsi="XDPrime" w:cs="Times New Roman"/>
                <w:sz w:val="24"/>
                <w:szCs w:val="24"/>
                <w:lang w:val="sv-SE" w:eastAsia="zh-CN"/>
              </w:rPr>
              <w:t>ELSE</w:t>
            </w:r>
          </w:p>
          <w:p w14:paraId="191EAC61" w14:textId="77777777" w:rsidR="00A361A8" w:rsidRPr="00705918" w:rsidRDefault="00A361A8" w:rsidP="00A361A8">
            <w:pPr>
              <w:spacing w:after="0" w:line="240" w:lineRule="auto"/>
              <w:ind w:left="993"/>
              <w:rPr>
                <w:rFonts w:ascii="XDPrime" w:eastAsia="SimSun" w:hAnsi="XDPrime" w:cs="Times New Roman"/>
                <w:sz w:val="24"/>
                <w:szCs w:val="24"/>
                <w:lang w:val="sv-SE" w:eastAsia="zh-CN"/>
              </w:rPr>
            </w:pPr>
            <w:r w:rsidRPr="00705918">
              <w:rPr>
                <w:rFonts w:ascii="XDPrime" w:eastAsia="SimSun" w:hAnsi="XDPrime" w:cs="Times New Roman"/>
                <w:sz w:val="24"/>
                <w:szCs w:val="24"/>
                <w:lang w:val="sv-SE" w:eastAsia="zh-CN"/>
              </w:rPr>
              <w:t>Tampilkan layar pesan LP-26</w:t>
            </w:r>
          </w:p>
        </w:tc>
      </w:tr>
    </w:tbl>
    <w:p w14:paraId="30457ED2" w14:textId="77777777" w:rsidR="00A361A8" w:rsidRPr="00705918" w:rsidRDefault="00A361A8" w:rsidP="008C3F88">
      <w:pPr>
        <w:spacing w:after="0" w:line="240" w:lineRule="auto"/>
        <w:jc w:val="both"/>
        <w:rPr>
          <w:rFonts w:ascii="XDPrime" w:hAnsi="XDPrime" w:cs="Times New Roman"/>
        </w:rPr>
      </w:pPr>
    </w:p>
    <w:p w14:paraId="751EF8E1" w14:textId="77777777" w:rsidR="00C44039" w:rsidRPr="00705918" w:rsidRDefault="00C44039" w:rsidP="008C3F88">
      <w:pPr>
        <w:spacing w:after="0" w:line="240" w:lineRule="auto"/>
        <w:jc w:val="both"/>
        <w:rPr>
          <w:rFonts w:ascii="XDPrime" w:hAnsi="XDPrime" w:cs="Times New Roman"/>
        </w:rPr>
      </w:pPr>
    </w:p>
    <w:p w14:paraId="403ED197" w14:textId="77777777" w:rsidR="000411CB" w:rsidRPr="00705918" w:rsidRDefault="000411CB" w:rsidP="008C3F88">
      <w:pPr>
        <w:pStyle w:val="Heading2"/>
        <w:spacing w:before="0" w:after="0"/>
        <w:jc w:val="both"/>
        <w:rPr>
          <w:rFonts w:ascii="XDPrime" w:hAnsi="XDPrime"/>
          <w:i w:val="0"/>
        </w:rPr>
      </w:pPr>
      <w:bookmarkStart w:id="34" w:name="_Toc153279051"/>
      <w:bookmarkStart w:id="35" w:name="_Toc258397620"/>
      <w:bookmarkStart w:id="36" w:name="_Toc473958257"/>
      <w:bookmarkEnd w:id="18"/>
      <w:r w:rsidRPr="00705918">
        <w:rPr>
          <w:rFonts w:ascii="XDPrime" w:hAnsi="XDPrime"/>
          <w:i w:val="0"/>
        </w:rPr>
        <w:t>Referensi</w:t>
      </w:r>
      <w:bookmarkEnd w:id="34"/>
    </w:p>
    <w:p w14:paraId="030FD632" w14:textId="2C6B58D4" w:rsidR="007249A2" w:rsidRPr="00705918" w:rsidRDefault="007249A2" w:rsidP="007249A2">
      <w:pPr>
        <w:ind w:firstLine="578"/>
        <w:jc w:val="both"/>
        <w:rPr>
          <w:rFonts w:ascii="XDPrime" w:hAnsi="XDPrime"/>
        </w:rPr>
      </w:pPr>
      <w:r w:rsidRPr="00705918">
        <w:rPr>
          <w:rFonts w:ascii="XDPrime" w:hAnsi="XDPrime"/>
        </w:rPr>
        <w:t>Dokumen-dokumen yang digunakan sebagai referensi dalam pembuatan</w:t>
      </w:r>
      <w:r w:rsidRPr="00705918">
        <w:rPr>
          <w:rFonts w:ascii="XDPrime" w:hAnsi="XDPrime"/>
          <w:lang w:val="sv-SE"/>
        </w:rPr>
        <w:t xml:space="preserve"> DDL</w:t>
      </w:r>
      <w:r w:rsidRPr="00705918">
        <w:rPr>
          <w:rFonts w:ascii="XDPrime" w:hAnsi="XDPrime"/>
        </w:rPr>
        <w:t xml:space="preserve"> ini adalah sebagai berikut:</w:t>
      </w:r>
    </w:p>
    <w:p w14:paraId="1198E9CC" w14:textId="77777777" w:rsidR="007249A2" w:rsidRPr="00705918" w:rsidRDefault="007249A2" w:rsidP="0051706B">
      <w:pPr>
        <w:numPr>
          <w:ilvl w:val="0"/>
          <w:numId w:val="7"/>
        </w:numPr>
        <w:spacing w:after="0" w:line="240" w:lineRule="auto"/>
        <w:jc w:val="both"/>
        <w:rPr>
          <w:rFonts w:ascii="XDPrime" w:hAnsi="XDPrime"/>
        </w:rPr>
      </w:pPr>
      <w:r w:rsidRPr="00705918">
        <w:rPr>
          <w:rFonts w:ascii="XDPrime" w:hAnsi="XDPrime"/>
          <w:i/>
        </w:rPr>
        <w:t>IEEE Std 830-1993, IEEE Recommended Parctice for Software Requirement Specifications</w:t>
      </w:r>
      <w:r w:rsidRPr="00705918">
        <w:rPr>
          <w:rFonts w:ascii="XDPrime" w:hAnsi="XDPrime"/>
        </w:rPr>
        <w:t>.</w:t>
      </w:r>
    </w:p>
    <w:p w14:paraId="324E0257" w14:textId="77777777" w:rsidR="007249A2" w:rsidRPr="00705918" w:rsidRDefault="007249A2" w:rsidP="0051706B">
      <w:pPr>
        <w:numPr>
          <w:ilvl w:val="0"/>
          <w:numId w:val="7"/>
        </w:numPr>
        <w:spacing w:after="0" w:line="240" w:lineRule="auto"/>
        <w:jc w:val="both"/>
        <w:rPr>
          <w:rFonts w:ascii="XDPrime" w:hAnsi="XDPrime"/>
        </w:rPr>
      </w:pPr>
      <w:r w:rsidRPr="00705918">
        <w:rPr>
          <w:rFonts w:ascii="XDPrime" w:hAnsi="XDPrime"/>
          <w:i/>
        </w:rPr>
        <w:t>Software Engineering, Aparctitioner’s Approach 5</w:t>
      </w:r>
      <w:r w:rsidRPr="00705918">
        <w:rPr>
          <w:rFonts w:ascii="XDPrime" w:hAnsi="XDPrime"/>
          <w:i/>
          <w:vertAlign w:val="superscript"/>
        </w:rPr>
        <w:t>th</w:t>
      </w:r>
      <w:r w:rsidRPr="00705918">
        <w:rPr>
          <w:rFonts w:ascii="XDPrime" w:hAnsi="XDPrime"/>
          <w:i/>
        </w:rPr>
        <w:t xml:space="preserve"> edition, Roger S Pressman, Mc Graw Hill, 2001.</w:t>
      </w:r>
    </w:p>
    <w:p w14:paraId="0592792F" w14:textId="77777777" w:rsidR="006911C2" w:rsidRPr="00705918" w:rsidRDefault="006911C2" w:rsidP="006911C2">
      <w:pPr>
        <w:rPr>
          <w:rFonts w:ascii="XDPrime" w:hAnsi="XDPrime"/>
          <w:lang w:eastAsia="en-US"/>
        </w:rPr>
      </w:pPr>
    </w:p>
    <w:p w14:paraId="7A89B78F" w14:textId="4ACFB149" w:rsidR="00C44039" w:rsidRPr="00705918" w:rsidRDefault="00C44039" w:rsidP="008C3F88">
      <w:pPr>
        <w:pStyle w:val="Heading2"/>
        <w:spacing w:before="0" w:after="0"/>
        <w:jc w:val="both"/>
        <w:rPr>
          <w:rFonts w:ascii="XDPrime" w:hAnsi="XDPrime"/>
          <w:i w:val="0"/>
        </w:rPr>
      </w:pPr>
      <w:bookmarkStart w:id="37" w:name="_Toc153279052"/>
      <w:r w:rsidRPr="00705918">
        <w:rPr>
          <w:rFonts w:ascii="XDPrime" w:hAnsi="XDPrime"/>
          <w:i w:val="0"/>
        </w:rPr>
        <w:t>Deskripsi Umum Dokumen</w:t>
      </w:r>
      <w:bookmarkEnd w:id="35"/>
      <w:bookmarkEnd w:id="37"/>
      <w:r w:rsidRPr="00705918">
        <w:rPr>
          <w:rFonts w:ascii="XDPrime" w:hAnsi="XDPrime"/>
          <w:i w:val="0"/>
        </w:rPr>
        <w:t xml:space="preserve"> </w:t>
      </w:r>
      <w:bookmarkEnd w:id="36"/>
    </w:p>
    <w:p w14:paraId="1CD10F32" w14:textId="23320007" w:rsidR="009C2B2E" w:rsidRPr="00580B74" w:rsidRDefault="009C2B2E" w:rsidP="009C2B2E">
      <w:pPr>
        <w:ind w:left="576"/>
        <w:rPr>
          <w:rFonts w:ascii="XDPrime" w:hAnsi="XDPrime"/>
          <w:lang w:val="sv-SE" w:eastAsia="en-US"/>
        </w:rPr>
      </w:pPr>
      <w:r w:rsidRPr="00705918">
        <w:rPr>
          <w:rFonts w:ascii="XDPrime" w:hAnsi="XDPrime" w:cs="Times New Roman"/>
        </w:rPr>
        <w:t>Dokumen ini terdiri dari tiga bagian dengan perincian sebagai berikut</w:t>
      </w:r>
      <w:r w:rsidRPr="00580B74">
        <w:rPr>
          <w:rFonts w:ascii="XDPrime" w:hAnsi="XDPrime" w:cs="Times New Roman"/>
          <w:lang w:val="sv-SE"/>
        </w:rPr>
        <w:t xml:space="preserve"> :</w:t>
      </w:r>
    </w:p>
    <w:p w14:paraId="2FC16375" w14:textId="77777777" w:rsidR="002C1593" w:rsidRPr="00705918" w:rsidRDefault="002C1593" w:rsidP="0051706B">
      <w:pPr>
        <w:pStyle w:val="ListParagraph"/>
        <w:numPr>
          <w:ilvl w:val="0"/>
          <w:numId w:val="9"/>
        </w:numPr>
        <w:spacing w:after="0" w:line="240" w:lineRule="auto"/>
        <w:jc w:val="both"/>
        <w:rPr>
          <w:rFonts w:ascii="XDPrime" w:hAnsi="XDPrime" w:cs="Times New Roman"/>
        </w:rPr>
      </w:pPr>
      <w:r w:rsidRPr="00705918">
        <w:rPr>
          <w:rFonts w:ascii="XDPrime" w:hAnsi="XDPrime" w:cs="Times New Roman"/>
        </w:rPr>
        <w:lastRenderedPageBreak/>
        <w:t>Pendahuluan</w:t>
      </w:r>
    </w:p>
    <w:p w14:paraId="4361E816" w14:textId="5DEC6087" w:rsidR="002C1593" w:rsidRPr="00705918" w:rsidRDefault="002C1593" w:rsidP="002C1593">
      <w:pPr>
        <w:pStyle w:val="ListParagraph"/>
        <w:spacing w:after="0" w:line="240" w:lineRule="auto"/>
        <w:jc w:val="both"/>
        <w:rPr>
          <w:rFonts w:ascii="XDPrime" w:hAnsi="XDPrime" w:cs="Times New Roman"/>
        </w:rPr>
      </w:pPr>
      <w:r w:rsidRPr="00705918">
        <w:rPr>
          <w:rFonts w:ascii="XDPrime" w:hAnsi="XDPrime" w:cs="Times New Roman"/>
        </w:rPr>
        <w:t xml:space="preserve">Bab ini </w:t>
      </w:r>
      <w:r w:rsidR="009C2B2E" w:rsidRPr="00705918">
        <w:rPr>
          <w:rFonts w:ascii="XDPrime" w:hAnsi="XDPrime" w:cs="Times New Roman"/>
        </w:rPr>
        <w:t>merupakan pengantar dokumen pengembangan perangkat lunak, berisi tujuan penulisan dokumen, lingkup masalah pengembangan perangkat lunak, definisi, istilah, dan akronim yang digunakan dalam dokumen, aturan penomoran dan referensi yang digunakan dalam pembuatan dokumen ini serta ikhtisar deskripsi umum dokumen.</w:t>
      </w:r>
    </w:p>
    <w:p w14:paraId="04C4F7BE" w14:textId="77777777" w:rsidR="002D29A7" w:rsidRPr="00705918" w:rsidRDefault="002C1593" w:rsidP="0051706B">
      <w:pPr>
        <w:pStyle w:val="ListParagraph"/>
        <w:numPr>
          <w:ilvl w:val="0"/>
          <w:numId w:val="9"/>
        </w:numPr>
        <w:spacing w:after="0" w:line="240" w:lineRule="auto"/>
        <w:jc w:val="both"/>
        <w:rPr>
          <w:rFonts w:ascii="XDPrime" w:hAnsi="XDPrime" w:cs="Times New Roman"/>
        </w:rPr>
      </w:pPr>
      <w:r w:rsidRPr="00705918">
        <w:rPr>
          <w:rFonts w:ascii="XDPrime" w:hAnsi="XDPrime" w:cs="Times New Roman"/>
        </w:rPr>
        <w:t xml:space="preserve">Deskripsi Perancangan Global </w:t>
      </w:r>
    </w:p>
    <w:p w14:paraId="064AA399" w14:textId="163B9816" w:rsidR="002D29A7" w:rsidRPr="00705918" w:rsidRDefault="002C1593" w:rsidP="0018259F">
      <w:pPr>
        <w:pStyle w:val="ListParagraph"/>
        <w:spacing w:after="0" w:line="240" w:lineRule="auto"/>
        <w:jc w:val="both"/>
        <w:rPr>
          <w:rFonts w:ascii="XDPrime" w:hAnsi="XDPrime" w:cs="Times New Roman"/>
        </w:rPr>
      </w:pPr>
      <w:r w:rsidRPr="00705918">
        <w:rPr>
          <w:rFonts w:ascii="XDPrime" w:hAnsi="XDPrime" w:cs="Times New Roman"/>
        </w:rPr>
        <w:t xml:space="preserve">Bab ini </w:t>
      </w:r>
      <w:r w:rsidR="006D602C" w:rsidRPr="00705918">
        <w:rPr>
          <w:rFonts w:ascii="XDPrime" w:hAnsi="XDPrime" w:cs="Times New Roman"/>
        </w:rPr>
        <w:t xml:space="preserve">berisi rancangan lingkungan implementasi, deskripsi data yang dimulai dari definisi domain/type, conceptual data model, physical data model, daftar tabel aplikasi serta dekomposisi fungsional modul yang digunakan dalam pengembangan </w:t>
      </w:r>
      <w:r w:rsidR="008D0846" w:rsidRPr="00580B74">
        <w:rPr>
          <w:rFonts w:ascii="XDPrime" w:hAnsi="XDPrime" w:cs="Times New Roman"/>
        </w:rPr>
        <w:t>Sistem Informasi Manajemen Keuangan Pribadi (</w:t>
      </w:r>
      <w:r w:rsidR="006D602C" w:rsidRPr="00705918">
        <w:rPr>
          <w:rFonts w:ascii="XDPrime" w:hAnsi="XDPrime" w:cs="Times New Roman"/>
        </w:rPr>
        <w:t>SIMAKDI</w:t>
      </w:r>
      <w:r w:rsidR="008D0846" w:rsidRPr="00580B74">
        <w:rPr>
          <w:rFonts w:ascii="XDPrime" w:hAnsi="XDPrime" w:cs="Times New Roman"/>
        </w:rPr>
        <w:t>)</w:t>
      </w:r>
      <w:r w:rsidR="006D602C" w:rsidRPr="00705918">
        <w:rPr>
          <w:rFonts w:ascii="XDPrime" w:hAnsi="XDPrime" w:cs="Times New Roman"/>
        </w:rPr>
        <w:t>.</w:t>
      </w:r>
    </w:p>
    <w:p w14:paraId="3DB1FAB9" w14:textId="77777777" w:rsidR="002D29A7" w:rsidRPr="00705918" w:rsidRDefault="002C1593" w:rsidP="0051706B">
      <w:pPr>
        <w:pStyle w:val="ListParagraph"/>
        <w:numPr>
          <w:ilvl w:val="0"/>
          <w:numId w:val="9"/>
        </w:numPr>
        <w:spacing w:after="0" w:line="240" w:lineRule="auto"/>
        <w:jc w:val="both"/>
        <w:rPr>
          <w:rFonts w:ascii="XDPrime" w:hAnsi="XDPrime" w:cs="Times New Roman"/>
        </w:rPr>
      </w:pPr>
      <w:r w:rsidRPr="00705918">
        <w:rPr>
          <w:rFonts w:ascii="XDPrime" w:hAnsi="XDPrime" w:cs="Times New Roman"/>
        </w:rPr>
        <w:t>Deskripsi Perancangan Rinci</w:t>
      </w:r>
    </w:p>
    <w:p w14:paraId="7D04DBD8" w14:textId="5CEFC9F8" w:rsidR="00C44039" w:rsidRPr="00705918" w:rsidRDefault="002C1593" w:rsidP="0018259F">
      <w:pPr>
        <w:pStyle w:val="ListParagraph"/>
        <w:spacing w:after="0" w:line="240" w:lineRule="auto"/>
        <w:jc w:val="both"/>
        <w:rPr>
          <w:rFonts w:ascii="XDPrime" w:hAnsi="XDPrime" w:cs="Times New Roman"/>
        </w:rPr>
      </w:pPr>
      <w:r w:rsidRPr="00705918">
        <w:rPr>
          <w:rFonts w:ascii="XDPrime" w:hAnsi="XDPrime" w:cs="Times New Roman"/>
        </w:rPr>
        <w:t xml:space="preserve">Bab ini </w:t>
      </w:r>
      <w:r w:rsidR="006D602C" w:rsidRPr="00705918">
        <w:rPr>
          <w:rFonts w:ascii="XDPrime" w:hAnsi="XDPrime" w:cs="Times New Roman"/>
        </w:rPr>
        <w:t xml:space="preserve">mendeskripsikan perancangan dengan lebih rinci dari </w:t>
      </w:r>
      <w:r w:rsidR="008D0846" w:rsidRPr="00580B74">
        <w:rPr>
          <w:rFonts w:ascii="XDPrime" w:hAnsi="XDPrime" w:cs="Times New Roman"/>
        </w:rPr>
        <w:t>Manajemen Keuangan Pribadi (</w:t>
      </w:r>
      <w:r w:rsidR="008D0846" w:rsidRPr="00705918">
        <w:rPr>
          <w:rFonts w:ascii="XDPrime" w:hAnsi="XDPrime" w:cs="Times New Roman"/>
        </w:rPr>
        <w:t>SIMAKDI</w:t>
      </w:r>
      <w:r w:rsidR="008D0846" w:rsidRPr="00580B74">
        <w:rPr>
          <w:rFonts w:ascii="XDPrime" w:hAnsi="XDPrime" w:cs="Times New Roman"/>
        </w:rPr>
        <w:t>)</w:t>
      </w:r>
      <w:r w:rsidR="006D602C" w:rsidRPr="00705918">
        <w:rPr>
          <w:rFonts w:ascii="XDPrime" w:hAnsi="XDPrime" w:cs="Times New Roman"/>
        </w:rPr>
        <w:t xml:space="preserve">, yang meliputi deskripsi rincian tabel dan deskripsi fungsional secara rinci yang berisi spesifikasi fungsi/proses yang terdapat pada  </w:t>
      </w:r>
      <w:r w:rsidR="008D0846" w:rsidRPr="00580B74">
        <w:rPr>
          <w:rFonts w:ascii="XDPrime" w:hAnsi="XDPrime" w:cs="Times New Roman"/>
        </w:rPr>
        <w:t>Manajemen Keuangan Pribadi (</w:t>
      </w:r>
      <w:r w:rsidR="008D0846" w:rsidRPr="00705918">
        <w:rPr>
          <w:rFonts w:ascii="XDPrime" w:hAnsi="XDPrime" w:cs="Times New Roman"/>
        </w:rPr>
        <w:t>SIMAKDI</w:t>
      </w:r>
      <w:r w:rsidR="008D0846" w:rsidRPr="00580B74">
        <w:rPr>
          <w:rFonts w:ascii="XDPrime" w:hAnsi="XDPrime" w:cs="Times New Roman"/>
        </w:rPr>
        <w:t>)</w:t>
      </w:r>
      <w:r w:rsidR="006D602C" w:rsidRPr="00705918">
        <w:rPr>
          <w:rFonts w:ascii="XDPrime" w:hAnsi="XDPrime" w:cs="Times New Roman"/>
        </w:rPr>
        <w:t>.</w:t>
      </w:r>
    </w:p>
    <w:p w14:paraId="3E72EA4D" w14:textId="77777777" w:rsidR="00C44039" w:rsidRPr="00580B74" w:rsidRDefault="00C44039" w:rsidP="008C3F88">
      <w:pPr>
        <w:pStyle w:val="Heading1"/>
        <w:numPr>
          <w:ilvl w:val="0"/>
          <w:numId w:val="0"/>
        </w:numPr>
        <w:ind w:left="432" w:hanging="432"/>
        <w:jc w:val="both"/>
        <w:rPr>
          <w:rFonts w:ascii="XDPrime" w:hAnsi="XDPrime"/>
          <w:lang w:val="id-ID"/>
        </w:rPr>
      </w:pPr>
    </w:p>
    <w:p w14:paraId="59935720" w14:textId="77777777" w:rsidR="00C44039" w:rsidRPr="00705918" w:rsidRDefault="00C44039" w:rsidP="008C3F88">
      <w:pPr>
        <w:pStyle w:val="Heading1"/>
        <w:jc w:val="both"/>
        <w:rPr>
          <w:rFonts w:ascii="XDPrime" w:hAnsi="XDPrime"/>
        </w:rPr>
      </w:pPr>
      <w:bookmarkStart w:id="38" w:name="_Toc153279053"/>
      <w:r w:rsidRPr="00705918">
        <w:rPr>
          <w:rFonts w:ascii="XDPrime" w:hAnsi="XDPrime"/>
        </w:rPr>
        <w:t>Deskripsi Perancangan Global</w:t>
      </w:r>
      <w:bookmarkEnd w:id="0"/>
      <w:bookmarkEnd w:id="1"/>
      <w:bookmarkEnd w:id="38"/>
    </w:p>
    <w:p w14:paraId="04824796" w14:textId="77777777" w:rsidR="00C44039" w:rsidRPr="00705918" w:rsidRDefault="00C44039" w:rsidP="008C3F88">
      <w:pPr>
        <w:spacing w:after="0" w:line="240" w:lineRule="auto"/>
        <w:jc w:val="both"/>
        <w:rPr>
          <w:rFonts w:ascii="XDPrime" w:hAnsi="XDPrime" w:cs="Times New Roman"/>
        </w:rPr>
      </w:pPr>
    </w:p>
    <w:p w14:paraId="1500FA9F" w14:textId="63CC054B" w:rsidR="00C44039" w:rsidRPr="00705918" w:rsidRDefault="006D602C" w:rsidP="008C3F88">
      <w:pPr>
        <w:spacing w:after="0" w:line="240" w:lineRule="auto"/>
        <w:ind w:firstLine="432"/>
        <w:jc w:val="both"/>
        <w:rPr>
          <w:rFonts w:ascii="XDPrime" w:hAnsi="XDPrime" w:cs="Times New Roman"/>
        </w:rPr>
      </w:pPr>
      <w:r w:rsidRPr="00705918">
        <w:rPr>
          <w:rFonts w:ascii="XDPrime" w:hAnsi="XDPrime" w:cs="Times New Roman"/>
        </w:rPr>
        <w:t>Bagian ini berisi rancangan global dari SIMAKDI, mencakup perancangan implementasi, deskripsi data, domain/tipe, deskripsi tabel aplikasi dan dekomposisi modul.</w:t>
      </w:r>
    </w:p>
    <w:p w14:paraId="3632B03F" w14:textId="77777777" w:rsidR="00D93F5C" w:rsidRPr="00705918" w:rsidRDefault="00D93F5C" w:rsidP="008C3F88">
      <w:pPr>
        <w:spacing w:after="0" w:line="240" w:lineRule="auto"/>
        <w:ind w:firstLine="432"/>
        <w:jc w:val="both"/>
        <w:rPr>
          <w:rFonts w:ascii="XDPrime" w:hAnsi="XDPrime" w:cs="Times New Roman"/>
        </w:rPr>
      </w:pPr>
    </w:p>
    <w:p w14:paraId="619B50EB" w14:textId="77777777" w:rsidR="00C44039" w:rsidRPr="00705918" w:rsidRDefault="00C44039" w:rsidP="008C3F88">
      <w:pPr>
        <w:pStyle w:val="Heading2"/>
        <w:spacing w:before="0" w:after="0"/>
        <w:jc w:val="both"/>
        <w:rPr>
          <w:rFonts w:ascii="XDPrime" w:hAnsi="XDPrime"/>
        </w:rPr>
      </w:pPr>
      <w:bookmarkStart w:id="39" w:name="_Toc506364383"/>
      <w:bookmarkStart w:id="40" w:name="_Toc58693674"/>
      <w:bookmarkStart w:id="41" w:name="_Toc153279054"/>
      <w:r w:rsidRPr="00705918">
        <w:rPr>
          <w:rFonts w:ascii="XDPrime" w:hAnsi="XDPrime"/>
        </w:rPr>
        <w:t>Rancangan Lingkungan Implementasi</w:t>
      </w:r>
      <w:bookmarkEnd w:id="39"/>
      <w:bookmarkEnd w:id="40"/>
      <w:bookmarkEnd w:id="41"/>
    </w:p>
    <w:p w14:paraId="1E7C3931" w14:textId="77777777" w:rsidR="00C44039" w:rsidRPr="00705918" w:rsidRDefault="00C44039" w:rsidP="008C3F88">
      <w:pPr>
        <w:spacing w:after="0" w:line="240" w:lineRule="auto"/>
        <w:jc w:val="both"/>
        <w:rPr>
          <w:rFonts w:ascii="XDPrime" w:hAnsi="XDPrime" w:cs="Times New Roman"/>
        </w:rPr>
      </w:pPr>
    </w:p>
    <w:p w14:paraId="171DDB4A" w14:textId="1FC57356" w:rsidR="00C44039" w:rsidRPr="00705918" w:rsidRDefault="006D602C" w:rsidP="008C3F88">
      <w:pPr>
        <w:spacing w:after="0" w:line="240" w:lineRule="auto"/>
        <w:jc w:val="both"/>
        <w:rPr>
          <w:rFonts w:ascii="XDPrime" w:hAnsi="XDPrime" w:cs="Times New Roman"/>
        </w:rPr>
      </w:pPr>
      <w:r w:rsidRPr="00705918">
        <w:rPr>
          <w:rFonts w:ascii="XDPrime" w:hAnsi="XDPrime" w:cs="Times New Roman"/>
          <w:lang w:val="sv-SE"/>
        </w:rPr>
        <w:t>SIMAKDI dikembangkan dan diimplementasikan dalam lingkungan sebagai berikut :</w:t>
      </w:r>
    </w:p>
    <w:p w14:paraId="6F72528A" w14:textId="77777777" w:rsidR="00C44039" w:rsidRPr="00705918" w:rsidRDefault="00C44039" w:rsidP="008C3F88">
      <w:pPr>
        <w:spacing w:after="0" w:line="240" w:lineRule="auto"/>
        <w:jc w:val="both"/>
        <w:rPr>
          <w:rFonts w:ascii="XDPrime" w:hAnsi="XDPrime" w:cs="Times New Roman"/>
        </w:rPr>
      </w:pPr>
      <w:r w:rsidRPr="00705918">
        <w:rPr>
          <w:rFonts w:ascii="XDPrime" w:hAnsi="XDPrime" w:cs="Times New Roman"/>
        </w:rPr>
        <w:t>Perangkat Keras :</w:t>
      </w:r>
    </w:p>
    <w:p w14:paraId="0FD55BDE" w14:textId="398B7B93" w:rsidR="00C44039" w:rsidRPr="00705918" w:rsidRDefault="00C44039" w:rsidP="008C3F88">
      <w:pPr>
        <w:spacing w:after="0" w:line="240" w:lineRule="auto"/>
        <w:ind w:left="709" w:hanging="709"/>
        <w:jc w:val="both"/>
        <w:rPr>
          <w:rFonts w:ascii="XDPrime" w:hAnsi="XDPrime" w:cs="Times New Roman"/>
        </w:rPr>
      </w:pPr>
      <w:r w:rsidRPr="00705918">
        <w:rPr>
          <w:rFonts w:ascii="XDPrime" w:hAnsi="XDPrime" w:cs="Times New Roman"/>
        </w:rPr>
        <w:tab/>
      </w:r>
      <w:r w:rsidR="006D602C" w:rsidRPr="00705918">
        <w:rPr>
          <w:rFonts w:ascii="XDPrime" w:hAnsi="XDPrime" w:cs="Times New Roman"/>
        </w:rPr>
        <w:t>Tidak diperlukan perangkat keras khusus dalam pengembangan dan implementasi SIMAKDI, yang penting kompatibel terhadap perangkat lunak yang digunakan, dalam hal ini adalah mesin IBM/PC compatible.</w:t>
      </w:r>
    </w:p>
    <w:p w14:paraId="0731FE23" w14:textId="77777777" w:rsidR="00C44039" w:rsidRPr="00705918" w:rsidRDefault="00C44039" w:rsidP="008C3F88">
      <w:pPr>
        <w:spacing w:after="0" w:line="240" w:lineRule="auto"/>
        <w:jc w:val="both"/>
        <w:rPr>
          <w:rFonts w:ascii="XDPrime" w:hAnsi="XDPrime" w:cs="Times New Roman"/>
        </w:rPr>
      </w:pPr>
    </w:p>
    <w:p w14:paraId="23EF37D1" w14:textId="77777777" w:rsidR="00C44039" w:rsidRPr="00705918" w:rsidRDefault="00C44039" w:rsidP="008C3F88">
      <w:pPr>
        <w:spacing w:after="0" w:line="240" w:lineRule="auto"/>
        <w:jc w:val="both"/>
        <w:rPr>
          <w:rFonts w:ascii="XDPrime" w:hAnsi="XDPrime" w:cs="Times New Roman"/>
        </w:rPr>
      </w:pPr>
      <w:r w:rsidRPr="00705918">
        <w:rPr>
          <w:rFonts w:ascii="XDPrime" w:hAnsi="XDPrime" w:cs="Times New Roman"/>
        </w:rPr>
        <w:t>Perangkat Lunak :</w:t>
      </w:r>
    </w:p>
    <w:p w14:paraId="2B3D221F" w14:textId="6DBC6017" w:rsidR="00C44039" w:rsidRPr="00705918" w:rsidRDefault="00C44039" w:rsidP="0051706B">
      <w:pPr>
        <w:pStyle w:val="ListParagraph"/>
        <w:numPr>
          <w:ilvl w:val="0"/>
          <w:numId w:val="8"/>
        </w:numPr>
        <w:spacing w:after="0" w:line="240" w:lineRule="auto"/>
        <w:jc w:val="both"/>
        <w:rPr>
          <w:rFonts w:ascii="XDPrime" w:hAnsi="XDPrime" w:cs="Times New Roman"/>
        </w:rPr>
      </w:pPr>
      <w:r w:rsidRPr="00705918">
        <w:rPr>
          <w:rFonts w:ascii="XDPrime" w:hAnsi="XDPrime" w:cs="Times New Roman"/>
        </w:rPr>
        <w:t>Sistem Operasi</w:t>
      </w:r>
      <w:r w:rsidR="00E8423D" w:rsidRPr="00705918">
        <w:rPr>
          <w:rFonts w:ascii="XDPrime" w:hAnsi="XDPrime" w:cs="Times New Roman"/>
        </w:rPr>
        <w:tab/>
      </w:r>
      <w:r w:rsidR="00E8423D" w:rsidRPr="00705918">
        <w:rPr>
          <w:rFonts w:ascii="XDPrime" w:hAnsi="XDPrime" w:cs="Times New Roman"/>
        </w:rPr>
        <w:tab/>
      </w:r>
      <w:r w:rsidRPr="00705918">
        <w:rPr>
          <w:rFonts w:ascii="XDPrime" w:hAnsi="XDPrime" w:cs="Times New Roman"/>
        </w:rPr>
        <w:t xml:space="preserve">: </w:t>
      </w:r>
      <w:r w:rsidR="006D602C" w:rsidRPr="00705918">
        <w:rPr>
          <w:rFonts w:ascii="XDPrime" w:hAnsi="XDPrime" w:cs="Times New Roman"/>
          <w:lang w:val="sv-SE"/>
        </w:rPr>
        <w:t>SIMAKDI merupakan perangkat lunak stand-alone yang berjalan di  lingkungan Windows.</w:t>
      </w:r>
    </w:p>
    <w:p w14:paraId="5E563BC5" w14:textId="11FADEB9" w:rsidR="006D602C" w:rsidRPr="00705918" w:rsidRDefault="00C44039" w:rsidP="0051706B">
      <w:pPr>
        <w:pStyle w:val="ListParagraph"/>
        <w:numPr>
          <w:ilvl w:val="0"/>
          <w:numId w:val="8"/>
        </w:numPr>
        <w:spacing w:after="0" w:line="240" w:lineRule="auto"/>
        <w:jc w:val="both"/>
        <w:rPr>
          <w:rFonts w:ascii="XDPrime" w:hAnsi="XDPrime" w:cs="Times New Roman"/>
        </w:rPr>
      </w:pPr>
      <w:r w:rsidRPr="00705918">
        <w:rPr>
          <w:rFonts w:ascii="XDPrime" w:hAnsi="XDPrime" w:cs="Times New Roman"/>
        </w:rPr>
        <w:t>DBM</w:t>
      </w:r>
      <w:r w:rsidR="00E8423D" w:rsidRPr="00705918">
        <w:rPr>
          <w:rFonts w:ascii="XDPrime" w:hAnsi="XDPrime" w:cs="Times New Roman"/>
          <w:lang w:val="en-US"/>
        </w:rPr>
        <w:t>S</w:t>
      </w:r>
      <w:r w:rsidR="00E8423D" w:rsidRPr="00705918">
        <w:rPr>
          <w:rFonts w:ascii="XDPrime" w:hAnsi="XDPrime" w:cs="Times New Roman"/>
          <w:lang w:val="en-US"/>
        </w:rPr>
        <w:tab/>
      </w:r>
      <w:r w:rsidR="00E8423D" w:rsidRPr="00705918">
        <w:rPr>
          <w:rFonts w:ascii="XDPrime" w:hAnsi="XDPrime" w:cs="Times New Roman"/>
          <w:lang w:val="en-US"/>
        </w:rPr>
        <w:tab/>
      </w:r>
      <w:r w:rsidR="000E0DE6" w:rsidRPr="00705918">
        <w:rPr>
          <w:rFonts w:ascii="XDPrime" w:hAnsi="XDPrime" w:cs="Times New Roman"/>
          <w:lang w:val="en-US"/>
        </w:rPr>
        <w:tab/>
      </w:r>
      <w:r w:rsidRPr="00705918">
        <w:rPr>
          <w:rFonts w:ascii="XDPrime" w:hAnsi="XDPrime" w:cs="Times New Roman"/>
        </w:rPr>
        <w:t xml:space="preserve">:  </w:t>
      </w:r>
      <w:r w:rsidR="006D602C" w:rsidRPr="00705918">
        <w:rPr>
          <w:rFonts w:ascii="XDPrime" w:hAnsi="XDPrime" w:cs="Times New Roman"/>
        </w:rPr>
        <w:t xml:space="preserve">Basis Data SIMAKDI dikelola dengan DBMS MySQL versi </w:t>
      </w:r>
      <w:r w:rsidR="00535CBA" w:rsidRPr="00535CBA">
        <w:rPr>
          <w:rFonts w:ascii="XDPrime" w:hAnsi="XDPrime" w:cs="Times New Roman"/>
        </w:rPr>
        <w:t>PHP/8.2.4</w:t>
      </w:r>
    </w:p>
    <w:p w14:paraId="7307E4E7" w14:textId="714D79E1" w:rsidR="001A3F95" w:rsidRPr="00705918" w:rsidRDefault="00C44039" w:rsidP="0051706B">
      <w:pPr>
        <w:pStyle w:val="ListParagraph"/>
        <w:numPr>
          <w:ilvl w:val="0"/>
          <w:numId w:val="8"/>
        </w:numPr>
        <w:spacing w:after="0" w:line="240" w:lineRule="auto"/>
        <w:jc w:val="both"/>
        <w:rPr>
          <w:rFonts w:ascii="XDPrime" w:hAnsi="XDPrime" w:cs="Times New Roman"/>
        </w:rPr>
      </w:pPr>
      <w:r w:rsidRPr="00705918">
        <w:rPr>
          <w:rFonts w:ascii="XDPrime" w:hAnsi="XDPrime" w:cs="Times New Roman"/>
        </w:rPr>
        <w:t>Bahasa Pemrograman</w:t>
      </w:r>
      <w:r w:rsidR="000E0DE6" w:rsidRPr="00705918">
        <w:rPr>
          <w:rFonts w:ascii="XDPrime" w:hAnsi="XDPrime" w:cs="Times New Roman"/>
        </w:rPr>
        <w:tab/>
      </w:r>
      <w:r w:rsidRPr="00705918">
        <w:rPr>
          <w:rFonts w:ascii="XDPrime" w:hAnsi="XDPrime" w:cs="Times New Roman"/>
        </w:rPr>
        <w:t xml:space="preserve">:  </w:t>
      </w:r>
      <w:r w:rsidR="006D602C" w:rsidRPr="00705918">
        <w:rPr>
          <w:rFonts w:ascii="XDPrime" w:hAnsi="XDPrime" w:cs="Times New Roman"/>
        </w:rPr>
        <w:t>Bahasa pemrograman yang digunakan adalah Borland Delphi 7</w:t>
      </w:r>
    </w:p>
    <w:p w14:paraId="08D1DC14" w14:textId="77777777" w:rsidR="00D93F5C" w:rsidRPr="00705918" w:rsidRDefault="00D93F5C" w:rsidP="00D93F5C">
      <w:pPr>
        <w:spacing w:after="0" w:line="240" w:lineRule="auto"/>
        <w:jc w:val="both"/>
        <w:rPr>
          <w:rFonts w:ascii="XDPrime" w:hAnsi="XDPrime" w:cs="Times New Roman"/>
        </w:rPr>
      </w:pPr>
    </w:p>
    <w:p w14:paraId="60537E26" w14:textId="77777777" w:rsidR="00D93F5C" w:rsidRPr="00705918" w:rsidRDefault="00D93F5C" w:rsidP="00D93F5C">
      <w:pPr>
        <w:spacing w:after="0" w:line="240" w:lineRule="auto"/>
        <w:jc w:val="both"/>
        <w:rPr>
          <w:rFonts w:ascii="XDPrime" w:hAnsi="XDPrime" w:cs="Times New Roman"/>
        </w:rPr>
      </w:pPr>
    </w:p>
    <w:p w14:paraId="5778EFD8" w14:textId="77777777" w:rsidR="00D93F5C" w:rsidRPr="00705918" w:rsidRDefault="00D93F5C" w:rsidP="00D93F5C">
      <w:pPr>
        <w:spacing w:after="0" w:line="240" w:lineRule="auto"/>
        <w:jc w:val="both"/>
        <w:rPr>
          <w:rFonts w:ascii="XDPrime" w:hAnsi="XDPrime" w:cs="Times New Roman"/>
        </w:rPr>
      </w:pPr>
    </w:p>
    <w:p w14:paraId="75957EC8" w14:textId="77777777" w:rsidR="00D93F5C" w:rsidRPr="00705918" w:rsidRDefault="00D93F5C" w:rsidP="00D93F5C">
      <w:pPr>
        <w:spacing w:after="0" w:line="240" w:lineRule="auto"/>
        <w:jc w:val="both"/>
        <w:rPr>
          <w:rFonts w:ascii="XDPrime" w:hAnsi="XDPrime" w:cs="Times New Roman"/>
        </w:rPr>
      </w:pPr>
    </w:p>
    <w:p w14:paraId="09149CE2" w14:textId="77777777" w:rsidR="00D93F5C" w:rsidRPr="00705918" w:rsidRDefault="00D93F5C" w:rsidP="00D93F5C">
      <w:pPr>
        <w:spacing w:after="0" w:line="240" w:lineRule="auto"/>
        <w:jc w:val="both"/>
        <w:rPr>
          <w:rFonts w:ascii="XDPrime" w:hAnsi="XDPrime" w:cs="Times New Roman"/>
        </w:rPr>
      </w:pPr>
    </w:p>
    <w:p w14:paraId="6028A698" w14:textId="77777777" w:rsidR="00D93F5C" w:rsidRPr="00705918" w:rsidRDefault="00D93F5C" w:rsidP="00D93F5C">
      <w:pPr>
        <w:spacing w:after="0" w:line="240" w:lineRule="auto"/>
        <w:jc w:val="both"/>
        <w:rPr>
          <w:rFonts w:ascii="XDPrime" w:hAnsi="XDPrime" w:cs="Times New Roman"/>
        </w:rPr>
      </w:pPr>
    </w:p>
    <w:p w14:paraId="28F0E3DB" w14:textId="77777777" w:rsidR="00D93F5C" w:rsidRPr="00705918" w:rsidRDefault="00D93F5C" w:rsidP="00D93F5C">
      <w:pPr>
        <w:spacing w:after="0" w:line="240" w:lineRule="auto"/>
        <w:jc w:val="both"/>
        <w:rPr>
          <w:rFonts w:ascii="XDPrime" w:hAnsi="XDPrime" w:cs="Times New Roman"/>
        </w:rPr>
      </w:pPr>
    </w:p>
    <w:p w14:paraId="5758716A" w14:textId="77777777" w:rsidR="00D93F5C" w:rsidRPr="00705918" w:rsidRDefault="00D93F5C" w:rsidP="00D93F5C">
      <w:pPr>
        <w:spacing w:after="0" w:line="240" w:lineRule="auto"/>
        <w:jc w:val="both"/>
        <w:rPr>
          <w:rFonts w:ascii="XDPrime" w:hAnsi="XDPrime" w:cs="Times New Roman"/>
        </w:rPr>
      </w:pPr>
    </w:p>
    <w:p w14:paraId="02974567" w14:textId="77777777" w:rsidR="00D93F5C" w:rsidRPr="00705918" w:rsidRDefault="00D93F5C" w:rsidP="00D93F5C">
      <w:pPr>
        <w:spacing w:after="0" w:line="240" w:lineRule="auto"/>
        <w:jc w:val="both"/>
        <w:rPr>
          <w:rFonts w:ascii="XDPrime" w:hAnsi="XDPrime" w:cs="Times New Roman"/>
        </w:rPr>
      </w:pPr>
    </w:p>
    <w:p w14:paraId="15A01A35" w14:textId="77777777" w:rsidR="00D93F5C" w:rsidRPr="00705918" w:rsidRDefault="00D93F5C" w:rsidP="00D93F5C">
      <w:pPr>
        <w:spacing w:after="0" w:line="240" w:lineRule="auto"/>
        <w:jc w:val="both"/>
        <w:rPr>
          <w:rFonts w:ascii="XDPrime" w:hAnsi="XDPrime" w:cs="Times New Roman"/>
        </w:rPr>
      </w:pPr>
    </w:p>
    <w:p w14:paraId="0765A7FD" w14:textId="33233447" w:rsidR="00C44039" w:rsidRPr="00705918" w:rsidRDefault="00C44039" w:rsidP="008C3F88">
      <w:pPr>
        <w:pStyle w:val="Heading2"/>
        <w:spacing w:before="0" w:after="0"/>
        <w:jc w:val="both"/>
        <w:rPr>
          <w:rFonts w:ascii="XDPrime" w:hAnsi="XDPrime"/>
        </w:rPr>
      </w:pPr>
      <w:bookmarkStart w:id="42" w:name="_Toc506364384"/>
      <w:bookmarkStart w:id="43" w:name="_Toc58693675"/>
      <w:bookmarkStart w:id="44" w:name="_Toc153279055"/>
      <w:r w:rsidRPr="00705918">
        <w:rPr>
          <w:rFonts w:ascii="XDPrime" w:hAnsi="XDPrime"/>
        </w:rPr>
        <w:lastRenderedPageBreak/>
        <w:t>Deskripsi Data</w:t>
      </w:r>
      <w:bookmarkEnd w:id="42"/>
      <w:bookmarkEnd w:id="43"/>
      <w:bookmarkEnd w:id="44"/>
    </w:p>
    <w:p w14:paraId="689956B1" w14:textId="77777777" w:rsidR="00A7310B" w:rsidRPr="00705918" w:rsidRDefault="00A7310B" w:rsidP="00A7310B">
      <w:pPr>
        <w:rPr>
          <w:rFonts w:ascii="XDPrime" w:hAnsi="XDPrime"/>
          <w:lang w:val="en-GB" w:eastAsia="en-US"/>
        </w:rPr>
      </w:pPr>
    </w:p>
    <w:p w14:paraId="10D76AA7" w14:textId="180F75EB" w:rsidR="00A7310B" w:rsidRPr="00705918" w:rsidRDefault="001729C3" w:rsidP="001729C3">
      <w:pPr>
        <w:pStyle w:val="Caption"/>
        <w:jc w:val="center"/>
        <w:rPr>
          <w:rFonts w:ascii="XDPrime" w:hAnsi="XDPrime"/>
          <w:b w:val="0"/>
        </w:rPr>
      </w:pPr>
      <w:bookmarkStart w:id="45" w:name="_Toc153278908"/>
      <w:bookmarkStart w:id="46" w:name="_Toc153820156"/>
      <w:r>
        <w:t>TAB-</w:t>
      </w:r>
      <w:r>
        <w:fldChar w:fldCharType="begin"/>
      </w:r>
      <w:r>
        <w:instrText xml:space="preserve"> SEQ TAB- \* ARABIC </w:instrText>
      </w:r>
      <w:r>
        <w:fldChar w:fldCharType="separate"/>
      </w:r>
      <w:r w:rsidR="00580B74">
        <w:rPr>
          <w:noProof/>
        </w:rPr>
        <w:t>2</w:t>
      </w:r>
      <w:r>
        <w:fldChar w:fldCharType="end"/>
      </w:r>
      <w:r>
        <w:t xml:space="preserve"> </w:t>
      </w:r>
      <w:r w:rsidR="00A7310B" w:rsidRPr="00705918">
        <w:rPr>
          <w:rFonts w:ascii="XDPrime" w:hAnsi="XDPrime"/>
        </w:rPr>
        <w:t>Deskripsi Data</w:t>
      </w:r>
      <w:bookmarkEnd w:id="45"/>
      <w:bookmarkEnd w:id="46"/>
    </w:p>
    <w:tbl>
      <w:tblPr>
        <w:tblW w:w="0" w:type="auto"/>
        <w:tblCellMar>
          <w:top w:w="15" w:type="dxa"/>
          <w:left w:w="15" w:type="dxa"/>
          <w:bottom w:w="15" w:type="dxa"/>
          <w:right w:w="15" w:type="dxa"/>
        </w:tblCellMar>
        <w:tblLook w:val="04A0" w:firstRow="1" w:lastRow="0" w:firstColumn="1" w:lastColumn="0" w:noHBand="0" w:noVBand="1"/>
      </w:tblPr>
      <w:tblGrid>
        <w:gridCol w:w="470"/>
        <w:gridCol w:w="1425"/>
        <w:gridCol w:w="1228"/>
        <w:gridCol w:w="938"/>
        <w:gridCol w:w="1045"/>
        <w:gridCol w:w="1338"/>
        <w:gridCol w:w="1473"/>
      </w:tblGrid>
      <w:tr w:rsidR="00A7310B" w:rsidRPr="00705918" w14:paraId="2881C704" w14:textId="77777777" w:rsidTr="00A7310B">
        <w:trPr>
          <w:trHeight w:val="60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0" w:type="dxa"/>
              <w:bottom w:w="0" w:type="dxa"/>
              <w:right w:w="100" w:type="dxa"/>
            </w:tcMar>
            <w:hideMark/>
          </w:tcPr>
          <w:p w14:paraId="6E01FE66" w14:textId="77777777" w:rsidR="00A7310B" w:rsidRPr="00705918" w:rsidRDefault="00A7310B" w:rsidP="00A7310B">
            <w:pPr>
              <w:spacing w:after="0" w:line="240" w:lineRule="auto"/>
              <w:jc w:val="center"/>
              <w:rPr>
                <w:rFonts w:ascii="XDPrime" w:hAnsi="XDPrime" w:cs="Times New Roman"/>
                <w:b/>
                <w:lang w:val="en-US"/>
              </w:rPr>
            </w:pPr>
            <w:r w:rsidRPr="00705918">
              <w:rPr>
                <w:rFonts w:ascii="XDPrime" w:hAnsi="XDPrime" w:cs="Times New Roman"/>
                <w:b/>
                <w:bCs/>
                <w:lang w:val="en-US"/>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0" w:type="dxa"/>
              <w:bottom w:w="0" w:type="dxa"/>
              <w:right w:w="100" w:type="dxa"/>
            </w:tcMar>
            <w:hideMark/>
          </w:tcPr>
          <w:p w14:paraId="5D89891D" w14:textId="77777777" w:rsidR="00A7310B" w:rsidRPr="00705918" w:rsidRDefault="00A7310B" w:rsidP="00A7310B">
            <w:pPr>
              <w:spacing w:after="0" w:line="240" w:lineRule="auto"/>
              <w:jc w:val="center"/>
              <w:rPr>
                <w:rFonts w:ascii="XDPrime" w:hAnsi="XDPrime" w:cs="Times New Roman"/>
                <w:b/>
                <w:lang w:val="en-US"/>
              </w:rPr>
            </w:pPr>
            <w:r w:rsidRPr="00705918">
              <w:rPr>
                <w:rFonts w:ascii="XDPrime" w:hAnsi="XDPrime" w:cs="Times New Roman"/>
                <w:b/>
                <w:bCs/>
                <w:lang w:val="en-US"/>
              </w:rPr>
              <w:t>Nama Tabel / Data</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0" w:type="dxa"/>
              <w:bottom w:w="0" w:type="dxa"/>
              <w:right w:w="100" w:type="dxa"/>
            </w:tcMar>
            <w:hideMark/>
          </w:tcPr>
          <w:p w14:paraId="005DF355" w14:textId="77777777" w:rsidR="00A7310B" w:rsidRPr="00705918" w:rsidRDefault="00A7310B" w:rsidP="00A7310B">
            <w:pPr>
              <w:spacing w:after="0" w:line="240" w:lineRule="auto"/>
              <w:jc w:val="center"/>
              <w:rPr>
                <w:rFonts w:ascii="XDPrime" w:hAnsi="XDPrime" w:cs="Times New Roman"/>
                <w:b/>
                <w:lang w:val="en-US"/>
              </w:rPr>
            </w:pPr>
            <w:r w:rsidRPr="00705918">
              <w:rPr>
                <w:rFonts w:ascii="XDPrime" w:hAnsi="XDPrime" w:cs="Times New Roman"/>
                <w:b/>
                <w:bCs/>
                <w:lang w:val="en-US"/>
              </w:rPr>
              <w:t>Jenis</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0" w:type="dxa"/>
              <w:bottom w:w="0" w:type="dxa"/>
              <w:right w:w="100" w:type="dxa"/>
            </w:tcMar>
            <w:hideMark/>
          </w:tcPr>
          <w:p w14:paraId="2F4CB688" w14:textId="77777777" w:rsidR="00A7310B" w:rsidRPr="00705918" w:rsidRDefault="00A7310B" w:rsidP="00A7310B">
            <w:pPr>
              <w:spacing w:after="0" w:line="240" w:lineRule="auto"/>
              <w:jc w:val="center"/>
              <w:rPr>
                <w:rFonts w:ascii="XDPrime" w:hAnsi="XDPrime" w:cs="Times New Roman"/>
                <w:b/>
                <w:lang w:val="en-US"/>
              </w:rPr>
            </w:pPr>
            <w:r w:rsidRPr="00705918">
              <w:rPr>
                <w:rFonts w:ascii="XDPrime" w:hAnsi="XDPrime" w:cs="Times New Roman"/>
                <w:b/>
                <w:bCs/>
                <w:lang w:val="en-US"/>
              </w:rPr>
              <w:t>Volume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0" w:type="dxa"/>
              <w:bottom w:w="0" w:type="dxa"/>
              <w:right w:w="100" w:type="dxa"/>
            </w:tcMar>
            <w:hideMark/>
          </w:tcPr>
          <w:p w14:paraId="2D035128" w14:textId="77777777" w:rsidR="00A7310B" w:rsidRPr="00705918" w:rsidRDefault="00A7310B" w:rsidP="00A7310B">
            <w:pPr>
              <w:spacing w:after="0" w:line="240" w:lineRule="auto"/>
              <w:jc w:val="center"/>
              <w:rPr>
                <w:rFonts w:ascii="XDPrime" w:hAnsi="XDPrime" w:cs="Times New Roman"/>
                <w:b/>
                <w:lang w:val="en-US"/>
              </w:rPr>
            </w:pPr>
            <w:r w:rsidRPr="00705918">
              <w:rPr>
                <w:rFonts w:ascii="XDPrime" w:hAnsi="XDPrime" w:cs="Times New Roman"/>
                <w:b/>
                <w:bCs/>
                <w:lang w:val="en-US"/>
              </w:rPr>
              <w:t>Laju</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0" w:type="dxa"/>
              <w:bottom w:w="0" w:type="dxa"/>
              <w:right w:w="100" w:type="dxa"/>
            </w:tcMar>
            <w:hideMark/>
          </w:tcPr>
          <w:p w14:paraId="734D33E9" w14:textId="77777777" w:rsidR="00A7310B" w:rsidRPr="00705918" w:rsidRDefault="00A7310B" w:rsidP="00A7310B">
            <w:pPr>
              <w:spacing w:after="0" w:line="240" w:lineRule="auto"/>
              <w:jc w:val="center"/>
              <w:rPr>
                <w:rFonts w:ascii="XDPrime" w:hAnsi="XDPrime" w:cs="Times New Roman"/>
                <w:b/>
                <w:lang w:val="en-US"/>
              </w:rPr>
            </w:pPr>
            <w:r w:rsidRPr="00705918">
              <w:rPr>
                <w:rFonts w:ascii="XDPrime" w:hAnsi="XDPrime" w:cs="Times New Roman"/>
                <w:b/>
                <w:bCs/>
                <w:i/>
                <w:iCs/>
                <w:lang w:val="en-US"/>
              </w:rPr>
              <w:t>Primary Key</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0" w:type="dxa"/>
              <w:bottom w:w="0" w:type="dxa"/>
              <w:right w:w="100" w:type="dxa"/>
            </w:tcMar>
            <w:hideMark/>
          </w:tcPr>
          <w:p w14:paraId="73CD5D50" w14:textId="77777777" w:rsidR="00A7310B" w:rsidRPr="00705918" w:rsidRDefault="00A7310B" w:rsidP="00A7310B">
            <w:pPr>
              <w:spacing w:after="0" w:line="240" w:lineRule="auto"/>
              <w:jc w:val="center"/>
              <w:rPr>
                <w:rFonts w:ascii="XDPrime" w:hAnsi="XDPrime" w:cs="Times New Roman"/>
                <w:b/>
                <w:lang w:val="en-US"/>
              </w:rPr>
            </w:pPr>
            <w:r w:rsidRPr="00705918">
              <w:rPr>
                <w:rFonts w:ascii="XDPrime" w:hAnsi="XDPrime" w:cs="Times New Roman"/>
                <w:b/>
                <w:bCs/>
                <w:i/>
                <w:iCs/>
                <w:lang w:val="en-US"/>
              </w:rPr>
              <w:t>Integrity Constraint</w:t>
            </w:r>
          </w:p>
        </w:tc>
      </w:tr>
      <w:tr w:rsidR="00A7310B" w:rsidRPr="00705918" w14:paraId="43CAAA57" w14:textId="77777777" w:rsidTr="00A7310B">
        <w:trPr>
          <w:trHeight w:val="11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5BCAF29"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986F0C"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TUser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CE8C6D9"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Tabel Induk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21421B"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 xml:space="preserve">0 </w:t>
            </w:r>
            <w:r w:rsidRPr="00705918">
              <w:rPr>
                <w:rFonts w:ascii="XDPrime" w:hAnsi="XDPrime" w:cs="Times New Roman"/>
                <w:i/>
                <w:iCs/>
                <w:lang w:val="en-US"/>
              </w:rPr>
              <w:t>record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F1FD66"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 xml:space="preserve">5 </w:t>
            </w:r>
            <w:proofErr w:type="gramStart"/>
            <w:r w:rsidRPr="00705918">
              <w:rPr>
                <w:rFonts w:ascii="XDPrime" w:hAnsi="XDPrime" w:cs="Times New Roman"/>
                <w:i/>
                <w:iCs/>
                <w:lang w:val="en-US"/>
              </w:rPr>
              <w:t>record</w:t>
            </w:r>
            <w:proofErr w:type="gramEnd"/>
            <w:r w:rsidRPr="00705918">
              <w:rPr>
                <w:rFonts w:ascii="XDPrime" w:hAnsi="XDPrime" w:cs="Times New Roman"/>
                <w:lang w:val="en-US"/>
              </w:rPr>
              <w:t xml:space="preserve"> per tahun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92E1A2"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IdUser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E6EACD"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Domain Constraints</w:t>
            </w:r>
          </w:p>
        </w:tc>
      </w:tr>
      <w:tr w:rsidR="00A7310B" w:rsidRPr="00705918" w14:paraId="45572209" w14:textId="77777777" w:rsidTr="00A7310B">
        <w:trPr>
          <w:trHeight w:val="11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F5ACB6"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EFAB8A"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TKeuangan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94BCC7"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Tabel Induk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1AEAA5"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 xml:space="preserve">0 </w:t>
            </w:r>
            <w:r w:rsidRPr="00705918">
              <w:rPr>
                <w:rFonts w:ascii="XDPrime" w:hAnsi="XDPrime" w:cs="Times New Roman"/>
                <w:i/>
                <w:iCs/>
                <w:lang w:val="en-US"/>
              </w:rPr>
              <w:t>record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A8994E"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 xml:space="preserve">5 </w:t>
            </w:r>
            <w:proofErr w:type="gramStart"/>
            <w:r w:rsidRPr="00705918">
              <w:rPr>
                <w:rFonts w:ascii="XDPrime" w:hAnsi="XDPrime" w:cs="Times New Roman"/>
                <w:i/>
                <w:iCs/>
                <w:lang w:val="en-US"/>
              </w:rPr>
              <w:t>record</w:t>
            </w:r>
            <w:proofErr w:type="gramEnd"/>
            <w:r w:rsidRPr="00705918">
              <w:rPr>
                <w:rFonts w:ascii="XDPrime" w:hAnsi="XDPrime" w:cs="Times New Roman"/>
                <w:lang w:val="en-US"/>
              </w:rPr>
              <w:t xml:space="preserve"> per tahun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0E053F"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IdKeuangan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EC3FC5"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Domain Constraints</w:t>
            </w:r>
          </w:p>
        </w:tc>
      </w:tr>
      <w:tr w:rsidR="00A7310B" w:rsidRPr="00705918" w14:paraId="3B57962A" w14:textId="77777777" w:rsidTr="00A7310B">
        <w:trPr>
          <w:trHeight w:val="11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AC19953"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23C7C4"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THistory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B37009"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Tabel Referensi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9DDEE32"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 xml:space="preserve">0 </w:t>
            </w:r>
            <w:r w:rsidRPr="00705918">
              <w:rPr>
                <w:rFonts w:ascii="XDPrime" w:hAnsi="XDPrime" w:cs="Times New Roman"/>
                <w:i/>
                <w:iCs/>
                <w:lang w:val="en-US"/>
              </w:rPr>
              <w:t>record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07E7B5"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 xml:space="preserve">5 </w:t>
            </w:r>
            <w:proofErr w:type="gramStart"/>
            <w:r w:rsidRPr="00705918">
              <w:rPr>
                <w:rFonts w:ascii="XDPrime" w:hAnsi="XDPrime" w:cs="Times New Roman"/>
                <w:i/>
                <w:iCs/>
                <w:lang w:val="en-US"/>
              </w:rPr>
              <w:t>record</w:t>
            </w:r>
            <w:proofErr w:type="gramEnd"/>
            <w:r w:rsidRPr="00705918">
              <w:rPr>
                <w:rFonts w:ascii="XDPrime" w:hAnsi="XDPrime" w:cs="Times New Roman"/>
                <w:lang w:val="en-US"/>
              </w:rPr>
              <w:t xml:space="preserve"> per tahun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50C1AE"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IdHistori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22E929" w14:textId="77777777" w:rsidR="00A7310B" w:rsidRPr="00705918" w:rsidRDefault="00A7310B" w:rsidP="00A7310B">
            <w:pPr>
              <w:spacing w:after="0" w:line="240" w:lineRule="auto"/>
              <w:jc w:val="center"/>
              <w:rPr>
                <w:rFonts w:ascii="XDPrime" w:hAnsi="XDPrime" w:cs="Times New Roman"/>
                <w:lang w:val="en-US"/>
              </w:rPr>
            </w:pPr>
            <w:r w:rsidRPr="00705918">
              <w:rPr>
                <w:rFonts w:ascii="XDPrime" w:hAnsi="XDPrime" w:cs="Times New Roman"/>
                <w:lang w:val="en-US"/>
              </w:rPr>
              <w:t>Entity Integrity</w:t>
            </w:r>
          </w:p>
        </w:tc>
      </w:tr>
    </w:tbl>
    <w:p w14:paraId="3F13B997" w14:textId="77777777" w:rsidR="00A7310B" w:rsidRPr="00705918" w:rsidRDefault="00A7310B" w:rsidP="00A7310B">
      <w:pPr>
        <w:spacing w:after="0" w:line="240" w:lineRule="auto"/>
        <w:jc w:val="center"/>
        <w:rPr>
          <w:rFonts w:ascii="XDPrime" w:hAnsi="XDPrime" w:cs="Times New Roman"/>
          <w:b/>
          <w:sz w:val="20"/>
        </w:rPr>
      </w:pPr>
    </w:p>
    <w:p w14:paraId="442AE977" w14:textId="77777777" w:rsidR="001A3F95" w:rsidRPr="00705918" w:rsidRDefault="001A3F95" w:rsidP="008C3F88">
      <w:pPr>
        <w:spacing w:after="0" w:line="240" w:lineRule="auto"/>
        <w:jc w:val="both"/>
        <w:rPr>
          <w:rFonts w:ascii="XDPrime" w:hAnsi="XDPrime" w:cs="Times New Roman"/>
        </w:rPr>
      </w:pPr>
    </w:p>
    <w:p w14:paraId="28FB80DB" w14:textId="77777777" w:rsidR="001A3F95" w:rsidRPr="00705918" w:rsidRDefault="001A3F95" w:rsidP="008C3F88">
      <w:pPr>
        <w:spacing w:after="0" w:line="240" w:lineRule="auto"/>
        <w:jc w:val="both"/>
        <w:rPr>
          <w:rFonts w:ascii="XDPrime" w:hAnsi="XDPrime" w:cs="Times New Roman"/>
        </w:rPr>
      </w:pPr>
    </w:p>
    <w:p w14:paraId="6628C071" w14:textId="77777777" w:rsidR="001A3F95" w:rsidRPr="00705918" w:rsidRDefault="001A3F95" w:rsidP="008C3F88">
      <w:pPr>
        <w:spacing w:after="0" w:line="240" w:lineRule="auto"/>
        <w:jc w:val="both"/>
        <w:rPr>
          <w:rFonts w:ascii="XDPrime" w:hAnsi="XDPrime" w:cs="Times New Roman"/>
        </w:rPr>
      </w:pPr>
    </w:p>
    <w:p w14:paraId="32549B72" w14:textId="77777777" w:rsidR="00C44039" w:rsidRPr="00705918" w:rsidRDefault="00C44039" w:rsidP="008C3F88">
      <w:pPr>
        <w:pStyle w:val="Heading3"/>
        <w:spacing w:before="0" w:after="0"/>
        <w:jc w:val="both"/>
        <w:rPr>
          <w:rFonts w:ascii="XDPrime" w:hAnsi="XDPrime"/>
        </w:rPr>
      </w:pPr>
      <w:bookmarkStart w:id="47" w:name="_Toc506364385"/>
      <w:bookmarkStart w:id="48" w:name="_Toc58693676"/>
      <w:bookmarkStart w:id="49" w:name="_Toc153279056"/>
      <w:bookmarkStart w:id="50" w:name="_Toc505317342"/>
      <w:r w:rsidRPr="00705918">
        <w:rPr>
          <w:rFonts w:ascii="XDPrime" w:hAnsi="XDPrime"/>
        </w:rPr>
        <w:t>Definisi Domain/Type</w:t>
      </w:r>
      <w:bookmarkEnd w:id="47"/>
      <w:bookmarkEnd w:id="48"/>
      <w:bookmarkEnd w:id="49"/>
      <w:r w:rsidRPr="00705918">
        <w:rPr>
          <w:rFonts w:ascii="XDPrime" w:hAnsi="XDPrime"/>
        </w:rPr>
        <w:t xml:space="preserve"> </w:t>
      </w:r>
      <w:bookmarkEnd w:id="50"/>
    </w:p>
    <w:p w14:paraId="6F2A6F92" w14:textId="77777777" w:rsidR="00A505E4" w:rsidRPr="00705918" w:rsidRDefault="00A505E4" w:rsidP="00A505E4">
      <w:pPr>
        <w:rPr>
          <w:rFonts w:ascii="XDPrime" w:hAnsi="XDPrime"/>
          <w:lang w:val="en-GB" w:eastAsia="en-US"/>
        </w:rPr>
      </w:pPr>
    </w:p>
    <w:p w14:paraId="760719CF" w14:textId="33B86089" w:rsidR="00A7310B" w:rsidRPr="00705918" w:rsidRDefault="001729C3" w:rsidP="001729C3">
      <w:pPr>
        <w:pStyle w:val="Caption"/>
        <w:jc w:val="center"/>
        <w:rPr>
          <w:rFonts w:ascii="XDPrime" w:hAnsi="XDPrime"/>
          <w:lang w:val="en-US"/>
        </w:rPr>
      </w:pPr>
      <w:bookmarkStart w:id="51" w:name="_Toc58696269"/>
      <w:bookmarkStart w:id="52" w:name="_Toc153278909"/>
      <w:bookmarkStart w:id="53" w:name="_Toc153820157"/>
      <w:r>
        <w:t>TAB-</w:t>
      </w:r>
      <w:r>
        <w:fldChar w:fldCharType="begin"/>
      </w:r>
      <w:r>
        <w:instrText xml:space="preserve"> SEQ TAB- \* ARABIC </w:instrText>
      </w:r>
      <w:r>
        <w:fldChar w:fldCharType="separate"/>
      </w:r>
      <w:r w:rsidR="00580B74">
        <w:rPr>
          <w:noProof/>
        </w:rPr>
        <w:t>3</w:t>
      </w:r>
      <w:r>
        <w:fldChar w:fldCharType="end"/>
      </w:r>
      <w:r>
        <w:t xml:space="preserve"> </w:t>
      </w:r>
      <w:r w:rsidR="00C44039" w:rsidRPr="00705918">
        <w:rPr>
          <w:rFonts w:ascii="XDPrime" w:hAnsi="XDPrime"/>
          <w:lang w:val="en-US"/>
        </w:rPr>
        <w:t>Definisi Domain/Type</w:t>
      </w:r>
      <w:bookmarkEnd w:id="51"/>
      <w:bookmarkEnd w:id="52"/>
      <w:bookmarkEnd w:id="53"/>
    </w:p>
    <w:tbl>
      <w:tblPr>
        <w:tblW w:w="0" w:type="auto"/>
        <w:jc w:val="center"/>
        <w:tblCellMar>
          <w:top w:w="15" w:type="dxa"/>
          <w:left w:w="15" w:type="dxa"/>
          <w:bottom w:w="15" w:type="dxa"/>
          <w:right w:w="15" w:type="dxa"/>
        </w:tblCellMar>
        <w:tblLook w:val="04A0" w:firstRow="1" w:lastRow="0" w:firstColumn="1" w:lastColumn="0" w:noHBand="0" w:noVBand="1"/>
      </w:tblPr>
      <w:tblGrid>
        <w:gridCol w:w="2705"/>
        <w:gridCol w:w="2955"/>
      </w:tblGrid>
      <w:tr w:rsidR="00A7310B" w:rsidRPr="00705918" w14:paraId="2D22FBC9" w14:textId="77777777" w:rsidTr="00A7310B">
        <w:trPr>
          <w:trHeight w:val="315"/>
          <w:jc w:val="center"/>
        </w:trPr>
        <w:tc>
          <w:tcPr>
            <w:tcW w:w="2705" w:type="dxa"/>
            <w:tcBorders>
              <w:top w:val="single" w:sz="8" w:space="0" w:color="000000"/>
              <w:left w:val="single" w:sz="8" w:space="0" w:color="000000"/>
              <w:bottom w:val="single" w:sz="8" w:space="0" w:color="000000"/>
              <w:right w:val="single" w:sz="8" w:space="0" w:color="000000"/>
            </w:tcBorders>
            <w:shd w:val="clear" w:color="auto" w:fill="C0C0C0"/>
            <w:tcMar>
              <w:top w:w="0" w:type="dxa"/>
              <w:left w:w="100" w:type="dxa"/>
              <w:bottom w:w="0" w:type="dxa"/>
              <w:right w:w="100" w:type="dxa"/>
            </w:tcMar>
            <w:hideMark/>
          </w:tcPr>
          <w:p w14:paraId="7C5F8ABA"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b/>
                <w:bCs/>
                <w:lang w:val="en-US"/>
              </w:rPr>
              <w:t>Domain Name</w:t>
            </w:r>
          </w:p>
        </w:tc>
        <w:tc>
          <w:tcPr>
            <w:tcW w:w="2955" w:type="dxa"/>
            <w:tcBorders>
              <w:top w:val="single" w:sz="8" w:space="0" w:color="000000"/>
              <w:left w:val="single" w:sz="8" w:space="0" w:color="000000"/>
              <w:bottom w:val="single" w:sz="8" w:space="0" w:color="000000"/>
              <w:right w:val="single" w:sz="8" w:space="0" w:color="000000"/>
            </w:tcBorders>
            <w:shd w:val="clear" w:color="auto" w:fill="C0C0C0"/>
            <w:tcMar>
              <w:top w:w="0" w:type="dxa"/>
              <w:left w:w="100" w:type="dxa"/>
              <w:bottom w:w="0" w:type="dxa"/>
              <w:right w:w="100" w:type="dxa"/>
            </w:tcMar>
            <w:hideMark/>
          </w:tcPr>
          <w:p w14:paraId="7859EE96"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b/>
                <w:bCs/>
                <w:lang w:val="en-US"/>
              </w:rPr>
              <w:t>Type</w:t>
            </w:r>
          </w:p>
        </w:tc>
      </w:tr>
      <w:tr w:rsidR="00A7310B" w:rsidRPr="00705918" w14:paraId="1501C6FB" w14:textId="77777777" w:rsidTr="00A7310B">
        <w:trPr>
          <w:trHeight w:val="315"/>
          <w:jc w:val="center"/>
        </w:trPr>
        <w:tc>
          <w:tcPr>
            <w:tcW w:w="27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221B46"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IdUser</w:t>
            </w:r>
          </w:p>
        </w:tc>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7D0A52"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Interger</w:t>
            </w:r>
          </w:p>
        </w:tc>
      </w:tr>
      <w:tr w:rsidR="00A7310B" w:rsidRPr="00705918" w14:paraId="4CAC8365" w14:textId="77777777" w:rsidTr="00A7310B">
        <w:trPr>
          <w:trHeight w:val="315"/>
          <w:jc w:val="center"/>
        </w:trPr>
        <w:tc>
          <w:tcPr>
            <w:tcW w:w="27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03B40D6"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UserName</w:t>
            </w:r>
          </w:p>
        </w:tc>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330750"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VarChar 20</w:t>
            </w:r>
          </w:p>
        </w:tc>
      </w:tr>
      <w:tr w:rsidR="00A7310B" w:rsidRPr="00705918" w14:paraId="7E7C12C1" w14:textId="77777777" w:rsidTr="00A7310B">
        <w:trPr>
          <w:trHeight w:val="315"/>
          <w:jc w:val="center"/>
        </w:trPr>
        <w:tc>
          <w:tcPr>
            <w:tcW w:w="27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39A12C"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Password</w:t>
            </w:r>
          </w:p>
        </w:tc>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E8C28A"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VarChar 20</w:t>
            </w:r>
          </w:p>
        </w:tc>
      </w:tr>
      <w:tr w:rsidR="00A7310B" w:rsidRPr="00705918" w14:paraId="4D6E44B8" w14:textId="77777777" w:rsidTr="00A9568F">
        <w:trPr>
          <w:trHeight w:val="234"/>
          <w:jc w:val="center"/>
        </w:trPr>
        <w:tc>
          <w:tcPr>
            <w:tcW w:w="27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E8623B"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JenisKelamin</w:t>
            </w:r>
          </w:p>
        </w:tc>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0D75D6"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Char 5</w:t>
            </w:r>
          </w:p>
        </w:tc>
      </w:tr>
      <w:tr w:rsidR="00A7310B" w:rsidRPr="00705918" w14:paraId="3E6216A4" w14:textId="77777777" w:rsidTr="00A7310B">
        <w:trPr>
          <w:trHeight w:val="315"/>
          <w:jc w:val="center"/>
        </w:trPr>
        <w:tc>
          <w:tcPr>
            <w:tcW w:w="27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4F269B"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TtlUser</w:t>
            </w:r>
          </w:p>
        </w:tc>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988C107"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VarChar 20</w:t>
            </w:r>
          </w:p>
        </w:tc>
      </w:tr>
      <w:tr w:rsidR="00A7310B" w:rsidRPr="00705918" w14:paraId="521E60A0" w14:textId="77777777" w:rsidTr="00A7310B">
        <w:trPr>
          <w:trHeight w:val="315"/>
          <w:jc w:val="center"/>
        </w:trPr>
        <w:tc>
          <w:tcPr>
            <w:tcW w:w="27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0B5709"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IdKeuangan</w:t>
            </w:r>
          </w:p>
        </w:tc>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216DCB8"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VarChar 10</w:t>
            </w:r>
          </w:p>
        </w:tc>
      </w:tr>
      <w:tr w:rsidR="00A7310B" w:rsidRPr="00705918" w14:paraId="4FE3E496" w14:textId="77777777" w:rsidTr="00A7310B">
        <w:trPr>
          <w:trHeight w:val="315"/>
          <w:jc w:val="center"/>
        </w:trPr>
        <w:tc>
          <w:tcPr>
            <w:tcW w:w="27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6DB589"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TglTransaksi</w:t>
            </w:r>
          </w:p>
        </w:tc>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DA39AF"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Date Time</w:t>
            </w:r>
          </w:p>
        </w:tc>
      </w:tr>
      <w:tr w:rsidR="00A7310B" w:rsidRPr="00705918" w14:paraId="47ED2BF3" w14:textId="77777777" w:rsidTr="00A7310B">
        <w:trPr>
          <w:trHeight w:val="315"/>
          <w:jc w:val="center"/>
        </w:trPr>
        <w:tc>
          <w:tcPr>
            <w:tcW w:w="27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C52BA0"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Pemasukan</w:t>
            </w:r>
          </w:p>
        </w:tc>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2790DC"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Integer</w:t>
            </w:r>
          </w:p>
        </w:tc>
      </w:tr>
      <w:tr w:rsidR="00A7310B" w:rsidRPr="00705918" w14:paraId="3872D810" w14:textId="77777777" w:rsidTr="00A7310B">
        <w:trPr>
          <w:trHeight w:val="315"/>
          <w:jc w:val="center"/>
        </w:trPr>
        <w:tc>
          <w:tcPr>
            <w:tcW w:w="27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BBF5EC"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Pengeluaran</w:t>
            </w:r>
          </w:p>
        </w:tc>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D6471B"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Integer</w:t>
            </w:r>
          </w:p>
        </w:tc>
      </w:tr>
      <w:tr w:rsidR="00A7310B" w:rsidRPr="00705918" w14:paraId="20519364" w14:textId="77777777" w:rsidTr="00A7310B">
        <w:trPr>
          <w:trHeight w:val="315"/>
          <w:jc w:val="center"/>
        </w:trPr>
        <w:tc>
          <w:tcPr>
            <w:tcW w:w="27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D79E07"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Deskripsi</w:t>
            </w:r>
          </w:p>
        </w:tc>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D63F91"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VarChar 20</w:t>
            </w:r>
          </w:p>
        </w:tc>
      </w:tr>
      <w:tr w:rsidR="00A7310B" w:rsidRPr="00705918" w14:paraId="081AA6A7" w14:textId="77777777" w:rsidTr="00A7310B">
        <w:trPr>
          <w:trHeight w:val="315"/>
          <w:jc w:val="center"/>
        </w:trPr>
        <w:tc>
          <w:tcPr>
            <w:tcW w:w="27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902496"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IdHistory</w:t>
            </w:r>
          </w:p>
        </w:tc>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8D896B6"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VarChar 20</w:t>
            </w:r>
          </w:p>
        </w:tc>
      </w:tr>
      <w:tr w:rsidR="00A7310B" w:rsidRPr="00705918" w14:paraId="759D10E8" w14:textId="77777777" w:rsidTr="00A7310B">
        <w:trPr>
          <w:trHeight w:val="315"/>
          <w:jc w:val="center"/>
        </w:trPr>
        <w:tc>
          <w:tcPr>
            <w:tcW w:w="27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7802AE"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Balance</w:t>
            </w:r>
          </w:p>
        </w:tc>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0B6E8D" w14:textId="77777777" w:rsidR="00A7310B" w:rsidRPr="00705918" w:rsidRDefault="00A7310B" w:rsidP="00A7310B">
            <w:pPr>
              <w:spacing w:after="0" w:line="240" w:lineRule="auto"/>
              <w:jc w:val="both"/>
              <w:rPr>
                <w:rFonts w:ascii="XDPrime" w:hAnsi="XDPrime" w:cs="Times New Roman"/>
                <w:lang w:val="en-US"/>
              </w:rPr>
            </w:pPr>
            <w:r w:rsidRPr="00705918">
              <w:rPr>
                <w:rFonts w:ascii="XDPrime" w:hAnsi="XDPrime" w:cs="Times New Roman"/>
                <w:lang w:val="en-US"/>
              </w:rPr>
              <w:t>Integer</w:t>
            </w:r>
          </w:p>
        </w:tc>
      </w:tr>
    </w:tbl>
    <w:p w14:paraId="799F5827" w14:textId="77777777" w:rsidR="00724D47" w:rsidRPr="00705918" w:rsidRDefault="00724D47" w:rsidP="008C3F88">
      <w:pPr>
        <w:spacing w:after="0" w:line="240" w:lineRule="auto"/>
        <w:jc w:val="both"/>
        <w:rPr>
          <w:rFonts w:ascii="XDPrime" w:hAnsi="XDPrime" w:cs="Times New Roman"/>
        </w:rPr>
      </w:pPr>
    </w:p>
    <w:p w14:paraId="200569E9" w14:textId="77777777" w:rsidR="00D93F5C" w:rsidRPr="00705918" w:rsidRDefault="00D93F5C" w:rsidP="008C3F88">
      <w:pPr>
        <w:spacing w:after="0" w:line="240" w:lineRule="auto"/>
        <w:jc w:val="both"/>
        <w:rPr>
          <w:rFonts w:ascii="XDPrime" w:hAnsi="XDPrime" w:cs="Times New Roman"/>
        </w:rPr>
      </w:pPr>
    </w:p>
    <w:p w14:paraId="4DF903A4" w14:textId="77777777" w:rsidR="00D93F5C" w:rsidRPr="00705918" w:rsidRDefault="00D93F5C" w:rsidP="008C3F88">
      <w:pPr>
        <w:spacing w:after="0" w:line="240" w:lineRule="auto"/>
        <w:jc w:val="both"/>
        <w:rPr>
          <w:rFonts w:ascii="XDPrime" w:hAnsi="XDPrime" w:cs="Times New Roman"/>
        </w:rPr>
      </w:pPr>
    </w:p>
    <w:p w14:paraId="5BB9474C" w14:textId="77777777" w:rsidR="00724D47" w:rsidRPr="00705918" w:rsidRDefault="00724D47" w:rsidP="008C3F88">
      <w:pPr>
        <w:spacing w:after="0" w:line="240" w:lineRule="auto"/>
        <w:jc w:val="both"/>
        <w:rPr>
          <w:rFonts w:ascii="XDPrime" w:hAnsi="XDPrime" w:cs="Times New Roman"/>
        </w:rPr>
      </w:pPr>
    </w:p>
    <w:p w14:paraId="7938D28D" w14:textId="677533E5" w:rsidR="00C44039" w:rsidRPr="00705918" w:rsidRDefault="00C44039" w:rsidP="008C3F88">
      <w:pPr>
        <w:pStyle w:val="Heading3"/>
        <w:spacing w:before="0" w:after="0"/>
        <w:jc w:val="both"/>
        <w:rPr>
          <w:rFonts w:ascii="XDPrime" w:hAnsi="XDPrime"/>
        </w:rPr>
      </w:pPr>
      <w:bookmarkStart w:id="54" w:name="_Toc505087254"/>
      <w:bookmarkStart w:id="55" w:name="_Toc505317343"/>
      <w:bookmarkStart w:id="56" w:name="_Toc506364386"/>
      <w:bookmarkStart w:id="57" w:name="_Toc58693677"/>
      <w:bookmarkStart w:id="58" w:name="_Toc153279057"/>
      <w:r w:rsidRPr="00705918">
        <w:rPr>
          <w:rFonts w:ascii="XDPrime" w:hAnsi="XDPrime"/>
        </w:rPr>
        <w:lastRenderedPageBreak/>
        <w:t>Conceptual Data Model</w:t>
      </w:r>
      <w:bookmarkEnd w:id="54"/>
      <w:bookmarkEnd w:id="55"/>
      <w:bookmarkEnd w:id="56"/>
      <w:bookmarkEnd w:id="57"/>
      <w:bookmarkEnd w:id="58"/>
    </w:p>
    <w:p w14:paraId="13F2734C" w14:textId="651ED84A" w:rsidR="00C44039" w:rsidRPr="00705918" w:rsidRDefault="00EF0B7C" w:rsidP="00EF0B7C">
      <w:pPr>
        <w:pStyle w:val="Caption"/>
        <w:jc w:val="center"/>
        <w:rPr>
          <w:rFonts w:ascii="XDPrime" w:hAnsi="XDPrime"/>
          <w:lang w:val="pt-BR"/>
        </w:rPr>
      </w:pPr>
      <w:bookmarkStart w:id="59" w:name="_Toc58696144"/>
      <w:bookmarkStart w:id="60" w:name="_Toc153278871"/>
      <w:r w:rsidRPr="00705918">
        <w:rPr>
          <w:rFonts w:ascii="XDPrime" w:hAnsi="XDPrime"/>
        </w:rPr>
        <w:t>Gambar 2-</w:t>
      </w:r>
      <w:r w:rsidRPr="00705918">
        <w:rPr>
          <w:rFonts w:ascii="XDPrime" w:hAnsi="XDPrime"/>
        </w:rPr>
        <w:fldChar w:fldCharType="begin"/>
      </w:r>
      <w:r w:rsidRPr="00705918">
        <w:rPr>
          <w:rFonts w:ascii="XDPrime" w:hAnsi="XDPrime"/>
        </w:rPr>
        <w:instrText xml:space="preserve"> SEQ Gambar_2- \* ARABIC </w:instrText>
      </w:r>
      <w:r w:rsidRPr="00705918">
        <w:rPr>
          <w:rFonts w:ascii="XDPrime" w:hAnsi="XDPrime"/>
        </w:rPr>
        <w:fldChar w:fldCharType="separate"/>
      </w:r>
      <w:r w:rsidR="00580B74">
        <w:rPr>
          <w:rFonts w:ascii="XDPrime" w:hAnsi="XDPrime"/>
          <w:noProof/>
        </w:rPr>
        <w:t>1</w:t>
      </w:r>
      <w:r w:rsidRPr="00705918">
        <w:rPr>
          <w:rFonts w:ascii="XDPrime" w:hAnsi="XDPrime"/>
        </w:rPr>
        <w:fldChar w:fldCharType="end"/>
      </w:r>
      <w:r w:rsidR="00C44039" w:rsidRPr="00705918">
        <w:rPr>
          <w:rFonts w:ascii="XDPrime" w:hAnsi="XDPrime"/>
          <w:lang w:val="pt-BR"/>
        </w:rPr>
        <w:t xml:space="preserve"> Conceptual Data Model (CDM)</w:t>
      </w:r>
      <w:bookmarkEnd w:id="59"/>
      <w:bookmarkEnd w:id="60"/>
    </w:p>
    <w:p w14:paraId="5D16935E" w14:textId="49EC57B7" w:rsidR="00A7310B" w:rsidRPr="00705918" w:rsidRDefault="003C4014" w:rsidP="00A7310B">
      <w:pPr>
        <w:rPr>
          <w:rFonts w:ascii="XDPrime" w:hAnsi="XDPrime"/>
          <w:lang w:val="pt-BR" w:eastAsia="en-US"/>
        </w:rPr>
      </w:pPr>
      <w:r w:rsidRPr="00705918">
        <w:rPr>
          <w:rFonts w:ascii="XDPrime" w:hAnsi="XDPrime"/>
          <w:noProof/>
          <w:lang w:val="en-US" w:eastAsia="en-US"/>
        </w:rPr>
        <w:drawing>
          <wp:inline distT="0" distB="0" distL="0" distR="0" wp14:anchorId="0AEDD6C2" wp14:editId="61548AB2">
            <wp:extent cx="4731385" cy="3955415"/>
            <wp:effectExtent l="0" t="0" r="0" b="6985"/>
            <wp:docPr id="1156111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85" cy="3955415"/>
                    </a:xfrm>
                    <a:prstGeom prst="rect">
                      <a:avLst/>
                    </a:prstGeom>
                    <a:noFill/>
                    <a:ln>
                      <a:noFill/>
                    </a:ln>
                  </pic:spPr>
                </pic:pic>
              </a:graphicData>
            </a:graphic>
          </wp:inline>
        </w:drawing>
      </w:r>
    </w:p>
    <w:p w14:paraId="374FB83C" w14:textId="77777777" w:rsidR="00724D47" w:rsidRPr="00705918" w:rsidRDefault="00724D47" w:rsidP="008C3F88">
      <w:pPr>
        <w:pStyle w:val="guide"/>
        <w:jc w:val="both"/>
        <w:rPr>
          <w:rFonts w:ascii="XDPrime" w:hAnsi="XDPrime"/>
          <w:lang w:val="pt-BR"/>
        </w:rPr>
      </w:pPr>
    </w:p>
    <w:p w14:paraId="552EA705" w14:textId="77777777" w:rsidR="00724D47" w:rsidRPr="00705918" w:rsidRDefault="00724D47" w:rsidP="008C3F88">
      <w:pPr>
        <w:pStyle w:val="guide"/>
        <w:jc w:val="both"/>
        <w:rPr>
          <w:rFonts w:ascii="XDPrime" w:hAnsi="XDPrime"/>
          <w:lang w:val="pt-BR"/>
        </w:rPr>
      </w:pPr>
    </w:p>
    <w:p w14:paraId="1EFA6206" w14:textId="5493307E" w:rsidR="00C44039" w:rsidRPr="00705918" w:rsidRDefault="00C44039" w:rsidP="00C5663E">
      <w:pPr>
        <w:pStyle w:val="Heading3"/>
        <w:spacing w:before="0" w:after="0"/>
        <w:jc w:val="both"/>
        <w:rPr>
          <w:rFonts w:ascii="XDPrime" w:hAnsi="XDPrime"/>
        </w:rPr>
      </w:pPr>
      <w:bookmarkStart w:id="61" w:name="_Toc505087255"/>
      <w:bookmarkStart w:id="62" w:name="_Toc505317344"/>
      <w:bookmarkStart w:id="63" w:name="_Toc506364387"/>
      <w:bookmarkStart w:id="64" w:name="_Toc58693678"/>
      <w:bookmarkStart w:id="65" w:name="_Toc153279058"/>
      <w:r w:rsidRPr="00705918">
        <w:rPr>
          <w:rFonts w:ascii="XDPrime" w:hAnsi="XDPrime"/>
        </w:rPr>
        <w:t>Physical Data Model</w:t>
      </w:r>
      <w:bookmarkEnd w:id="61"/>
      <w:bookmarkEnd w:id="62"/>
      <w:bookmarkEnd w:id="63"/>
      <w:bookmarkEnd w:id="64"/>
      <w:bookmarkEnd w:id="65"/>
    </w:p>
    <w:p w14:paraId="068F3382" w14:textId="37589F40" w:rsidR="00C44039" w:rsidRPr="00705918" w:rsidRDefault="00D93F5C" w:rsidP="00D93F5C">
      <w:pPr>
        <w:pStyle w:val="Caption"/>
        <w:jc w:val="center"/>
        <w:rPr>
          <w:rFonts w:ascii="XDPrime" w:hAnsi="XDPrime"/>
          <w:lang w:val="en-US"/>
        </w:rPr>
      </w:pPr>
      <w:bookmarkStart w:id="66" w:name="_Toc58696145"/>
      <w:bookmarkStart w:id="67" w:name="_Toc153278872"/>
      <w:r w:rsidRPr="00705918">
        <w:rPr>
          <w:rFonts w:ascii="XDPrime" w:hAnsi="XDPrime"/>
        </w:rPr>
        <w:t>Gambar 2-</w:t>
      </w:r>
      <w:r w:rsidRPr="00705918">
        <w:rPr>
          <w:rFonts w:ascii="XDPrime" w:hAnsi="XDPrime"/>
        </w:rPr>
        <w:fldChar w:fldCharType="begin"/>
      </w:r>
      <w:r w:rsidRPr="00705918">
        <w:rPr>
          <w:rFonts w:ascii="XDPrime" w:hAnsi="XDPrime"/>
        </w:rPr>
        <w:instrText xml:space="preserve"> SEQ Gambar_2- \* ARABIC </w:instrText>
      </w:r>
      <w:r w:rsidRPr="00705918">
        <w:rPr>
          <w:rFonts w:ascii="XDPrime" w:hAnsi="XDPrime"/>
        </w:rPr>
        <w:fldChar w:fldCharType="separate"/>
      </w:r>
      <w:r w:rsidR="00580B74">
        <w:rPr>
          <w:rFonts w:ascii="XDPrime" w:hAnsi="XDPrime"/>
          <w:noProof/>
        </w:rPr>
        <w:t>2</w:t>
      </w:r>
      <w:r w:rsidRPr="00705918">
        <w:rPr>
          <w:rFonts w:ascii="XDPrime" w:hAnsi="XDPrime"/>
        </w:rPr>
        <w:fldChar w:fldCharType="end"/>
      </w:r>
      <w:r w:rsidRPr="00705918">
        <w:rPr>
          <w:rFonts w:ascii="XDPrime" w:hAnsi="XDPrime"/>
        </w:rPr>
        <w:t xml:space="preserve"> </w:t>
      </w:r>
      <w:r w:rsidR="00C44039" w:rsidRPr="00705918">
        <w:rPr>
          <w:rFonts w:ascii="XDPrime" w:hAnsi="XDPrime"/>
          <w:lang w:val="en-US"/>
        </w:rPr>
        <w:t>Physical Data Model (PDM)</w:t>
      </w:r>
      <w:bookmarkEnd w:id="66"/>
      <w:bookmarkEnd w:id="67"/>
    </w:p>
    <w:p w14:paraId="6510539A" w14:textId="332E3B41" w:rsidR="00C5663E" w:rsidRPr="00705918" w:rsidRDefault="003C4014" w:rsidP="00C5663E">
      <w:pPr>
        <w:rPr>
          <w:rFonts w:ascii="XDPrime" w:hAnsi="XDPrime"/>
          <w:lang w:val="en-US" w:eastAsia="en-US"/>
        </w:rPr>
      </w:pPr>
      <w:r w:rsidRPr="00705918">
        <w:rPr>
          <w:rFonts w:ascii="XDPrime" w:hAnsi="XDPrime"/>
          <w:noProof/>
          <w:lang w:val="en-US" w:eastAsia="en-US"/>
        </w:rPr>
        <w:drawing>
          <wp:inline distT="0" distB="0" distL="0" distR="0" wp14:anchorId="3731C89E" wp14:editId="7E1223DC">
            <wp:extent cx="4518838" cy="2907611"/>
            <wp:effectExtent l="0" t="0" r="0" b="7620"/>
            <wp:docPr id="1047075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838" cy="2907611"/>
                    </a:xfrm>
                    <a:prstGeom prst="rect">
                      <a:avLst/>
                    </a:prstGeom>
                    <a:noFill/>
                    <a:ln>
                      <a:noFill/>
                    </a:ln>
                  </pic:spPr>
                </pic:pic>
              </a:graphicData>
            </a:graphic>
          </wp:inline>
        </w:drawing>
      </w:r>
    </w:p>
    <w:p w14:paraId="0B284A34" w14:textId="07CA75C8" w:rsidR="00BB161C" w:rsidRPr="00705918" w:rsidRDefault="00C44039" w:rsidP="00BB161C">
      <w:pPr>
        <w:pStyle w:val="Heading3"/>
        <w:spacing w:before="0" w:after="0"/>
        <w:jc w:val="both"/>
        <w:rPr>
          <w:rFonts w:ascii="XDPrime" w:hAnsi="XDPrime"/>
        </w:rPr>
      </w:pPr>
      <w:bookmarkStart w:id="68" w:name="_Toc506364388"/>
      <w:bookmarkStart w:id="69" w:name="_Toc58693679"/>
      <w:bookmarkStart w:id="70" w:name="_Toc153279059"/>
      <w:r w:rsidRPr="00705918">
        <w:rPr>
          <w:rFonts w:ascii="XDPrime" w:hAnsi="XDPrime"/>
        </w:rPr>
        <w:lastRenderedPageBreak/>
        <w:t>Daftar Tabel Aplikasi</w:t>
      </w:r>
      <w:bookmarkEnd w:id="68"/>
      <w:bookmarkEnd w:id="69"/>
      <w:bookmarkEnd w:id="70"/>
    </w:p>
    <w:p w14:paraId="31993DF0" w14:textId="5761DEF1" w:rsidR="00BB161C" w:rsidRPr="00705918" w:rsidRDefault="001729C3" w:rsidP="001729C3">
      <w:pPr>
        <w:pStyle w:val="Caption"/>
        <w:jc w:val="center"/>
        <w:rPr>
          <w:rFonts w:ascii="XDPrime" w:hAnsi="XDPrime"/>
          <w:lang w:val="en-US"/>
        </w:rPr>
      </w:pPr>
      <w:bookmarkStart w:id="71" w:name="_Toc58696270"/>
      <w:bookmarkStart w:id="72" w:name="_Toc153278910"/>
      <w:bookmarkStart w:id="73" w:name="_Toc153820158"/>
      <w:r>
        <w:t>TAB-</w:t>
      </w:r>
      <w:r>
        <w:fldChar w:fldCharType="begin"/>
      </w:r>
      <w:r>
        <w:instrText xml:space="preserve"> SEQ TAB- \* ARABIC </w:instrText>
      </w:r>
      <w:r>
        <w:fldChar w:fldCharType="separate"/>
      </w:r>
      <w:r w:rsidR="00580B74">
        <w:rPr>
          <w:noProof/>
        </w:rPr>
        <w:t>4</w:t>
      </w:r>
      <w:r>
        <w:fldChar w:fldCharType="end"/>
      </w:r>
      <w:r>
        <w:t xml:space="preserve"> </w:t>
      </w:r>
      <w:r w:rsidR="00C44039" w:rsidRPr="00705918">
        <w:rPr>
          <w:rFonts w:ascii="XDPrime" w:hAnsi="XDPrime"/>
          <w:lang w:val="en-US"/>
        </w:rPr>
        <w:t>Daftar Tabel Aplikasi</w:t>
      </w:r>
      <w:bookmarkEnd w:id="71"/>
      <w:bookmarkEnd w:id="72"/>
      <w:bookmarkEnd w:id="73"/>
    </w:p>
    <w:tbl>
      <w:tblPr>
        <w:tblW w:w="0" w:type="auto"/>
        <w:tblCellMar>
          <w:top w:w="15" w:type="dxa"/>
          <w:left w:w="15" w:type="dxa"/>
          <w:bottom w:w="15" w:type="dxa"/>
          <w:right w:w="15" w:type="dxa"/>
        </w:tblCellMar>
        <w:tblLook w:val="04A0" w:firstRow="1" w:lastRow="0" w:firstColumn="1" w:lastColumn="0" w:noHBand="0" w:noVBand="1"/>
      </w:tblPr>
      <w:tblGrid>
        <w:gridCol w:w="1718"/>
        <w:gridCol w:w="1356"/>
        <w:gridCol w:w="1314"/>
        <w:gridCol w:w="1159"/>
        <w:gridCol w:w="2370"/>
      </w:tblGrid>
      <w:tr w:rsidR="00BB161C" w:rsidRPr="00705918" w14:paraId="15BCD59A" w14:textId="77777777" w:rsidTr="00BB161C">
        <w:trPr>
          <w:trHeight w:val="6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7236BDBC"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b/>
                <w:bCs/>
                <w:lang w:val="en-US"/>
              </w:rPr>
              <w:t>Nama Tabel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919CCCF"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b/>
                <w:bCs/>
                <w:lang w:val="en-US"/>
              </w:rPr>
              <w:t>Primary Key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DD2F040"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b/>
                <w:bCs/>
                <w:lang w:val="en-US"/>
              </w:rPr>
              <w:t>Data Store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05792EE"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b/>
                <w:bCs/>
                <w:lang w:val="en-US"/>
              </w:rPr>
              <w:t>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AAC7979"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b/>
                <w:bCs/>
                <w:lang w:val="en-US"/>
              </w:rPr>
              <w:t>Deskripsi Isi</w:t>
            </w:r>
          </w:p>
        </w:tc>
      </w:tr>
      <w:tr w:rsidR="00BB161C" w:rsidRPr="00705918" w14:paraId="727BD419" w14:textId="77777777" w:rsidTr="00BB161C">
        <w:trPr>
          <w:trHeight w:val="17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5B22BB"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TUser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5012BD"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IDUser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EB95FB"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Data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DE5964D"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C3D2D4" w14:textId="77777777" w:rsidR="00BB161C" w:rsidRPr="00580B74" w:rsidRDefault="00BB161C" w:rsidP="00BB161C">
            <w:pPr>
              <w:spacing w:after="0" w:line="240" w:lineRule="auto"/>
              <w:jc w:val="both"/>
              <w:rPr>
                <w:rFonts w:ascii="XDPrime" w:hAnsi="XDPrime" w:cs="Times New Roman"/>
                <w:lang w:val="sv-SE"/>
              </w:rPr>
            </w:pPr>
            <w:r w:rsidRPr="00580B74">
              <w:rPr>
                <w:rFonts w:ascii="XDPrime" w:hAnsi="XDPrime" w:cs="Times New Roman"/>
                <w:lang w:val="sv-SE"/>
              </w:rPr>
              <w:t>Data User yang terdaftar di sistem aplikasi SIMAKDI</w:t>
            </w:r>
          </w:p>
        </w:tc>
      </w:tr>
      <w:tr w:rsidR="00BB161C" w:rsidRPr="00705918" w14:paraId="5E158216" w14:textId="77777777" w:rsidTr="00BB161C">
        <w:trPr>
          <w:trHeight w:val="14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384AF0F"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TDataLogin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3C7C2F"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IDLogin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74F794"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Data Login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54AE72B"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Login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9346F1"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Data login user SIMAKDI</w:t>
            </w:r>
          </w:p>
        </w:tc>
      </w:tr>
      <w:tr w:rsidR="00BB161C" w:rsidRPr="00705918" w14:paraId="3F4AAA2B" w14:textId="77777777" w:rsidTr="00BB161C">
        <w:trPr>
          <w:trHeight w:val="972"/>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2C6D77"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5706884"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IDKeuangan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665437"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Data 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B987AA"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965BC0"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Data keuangan yang dimiliki oleh user SIMAKDI</w:t>
            </w:r>
          </w:p>
        </w:tc>
      </w:tr>
      <w:tr w:rsidR="00BB161C" w:rsidRPr="00705918" w14:paraId="20E9E5C6" w14:textId="77777777" w:rsidTr="00BB161C">
        <w:trPr>
          <w:trHeight w:val="771"/>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6F1029"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TDataHistory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CBB4E1"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IDHistory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E72097"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History</w:t>
            </w:r>
            <w:r w:rsidRPr="00705918">
              <w:rPr>
                <w:rFonts w:ascii="Calibri" w:hAnsi="Calibri" w:cs="Calibri"/>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7D9F648"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History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C9EF31" w14:textId="77777777" w:rsidR="00BB161C" w:rsidRPr="00705918" w:rsidRDefault="00BB161C" w:rsidP="00BB161C">
            <w:pPr>
              <w:spacing w:after="0" w:line="240" w:lineRule="auto"/>
              <w:jc w:val="both"/>
              <w:rPr>
                <w:rFonts w:ascii="XDPrime" w:hAnsi="XDPrime" w:cs="Times New Roman"/>
                <w:lang w:val="en-US"/>
              </w:rPr>
            </w:pPr>
            <w:r w:rsidRPr="00705918">
              <w:rPr>
                <w:rFonts w:ascii="XDPrime" w:hAnsi="XDPrime" w:cs="Times New Roman"/>
                <w:lang w:val="en-US"/>
              </w:rPr>
              <w:t>Data dari history user SIMAKDI</w:t>
            </w:r>
            <w:r w:rsidRPr="00705918">
              <w:rPr>
                <w:rFonts w:ascii="Calibri" w:hAnsi="Calibri" w:cs="Calibri"/>
                <w:lang w:val="en-US"/>
              </w:rPr>
              <w:t> </w:t>
            </w:r>
          </w:p>
        </w:tc>
      </w:tr>
    </w:tbl>
    <w:p w14:paraId="13FC84D7" w14:textId="77777777" w:rsidR="00C44039" w:rsidRPr="00705918" w:rsidRDefault="00C44039" w:rsidP="008C3F88">
      <w:pPr>
        <w:spacing w:after="0" w:line="240" w:lineRule="auto"/>
        <w:jc w:val="both"/>
        <w:rPr>
          <w:rFonts w:ascii="XDPrime" w:hAnsi="XDPrime" w:cs="Times New Roman"/>
        </w:rPr>
      </w:pPr>
    </w:p>
    <w:p w14:paraId="40882391" w14:textId="77777777" w:rsidR="00A9568F" w:rsidRPr="00705918" w:rsidRDefault="00A9568F" w:rsidP="008C3F88">
      <w:pPr>
        <w:spacing w:after="0" w:line="240" w:lineRule="auto"/>
        <w:jc w:val="both"/>
        <w:rPr>
          <w:rFonts w:ascii="XDPrime" w:hAnsi="XDPrime" w:cs="Times New Roman"/>
        </w:rPr>
      </w:pPr>
    </w:p>
    <w:p w14:paraId="614EE50A" w14:textId="77777777" w:rsidR="00A9568F" w:rsidRPr="00705918" w:rsidRDefault="00A9568F" w:rsidP="008C3F88">
      <w:pPr>
        <w:spacing w:after="0" w:line="240" w:lineRule="auto"/>
        <w:jc w:val="both"/>
        <w:rPr>
          <w:rFonts w:ascii="XDPrime" w:hAnsi="XDPrime" w:cs="Times New Roman"/>
        </w:rPr>
      </w:pPr>
    </w:p>
    <w:p w14:paraId="4D77FAC3" w14:textId="0A3A6463" w:rsidR="00BB161C" w:rsidRPr="00705918" w:rsidRDefault="00C44039" w:rsidP="00BB161C">
      <w:pPr>
        <w:pStyle w:val="Heading2"/>
        <w:spacing w:before="0" w:after="0"/>
        <w:jc w:val="both"/>
        <w:rPr>
          <w:rFonts w:ascii="XDPrime" w:hAnsi="XDPrime"/>
        </w:rPr>
      </w:pPr>
      <w:bookmarkStart w:id="74" w:name="_Toc506364389"/>
      <w:bookmarkStart w:id="75" w:name="_Toc58693680"/>
      <w:bookmarkStart w:id="76" w:name="_Toc153279060"/>
      <w:r w:rsidRPr="00705918">
        <w:rPr>
          <w:rFonts w:ascii="XDPrime" w:hAnsi="XDPrime"/>
        </w:rPr>
        <w:t>Dekomposisi Fungsional Modul</w:t>
      </w:r>
      <w:bookmarkEnd w:id="74"/>
      <w:bookmarkEnd w:id="75"/>
      <w:bookmarkEnd w:id="76"/>
    </w:p>
    <w:p w14:paraId="44161A5F" w14:textId="4C97801C" w:rsidR="00C44039" w:rsidRPr="00705918" w:rsidRDefault="008A164E" w:rsidP="008A164E">
      <w:pPr>
        <w:pStyle w:val="Caption"/>
        <w:jc w:val="center"/>
        <w:rPr>
          <w:rFonts w:ascii="XDPrime" w:hAnsi="XDPrime"/>
        </w:rPr>
      </w:pPr>
      <w:bookmarkStart w:id="77" w:name="_Toc58696271"/>
      <w:bookmarkStart w:id="78" w:name="_Toc153278911"/>
      <w:bookmarkStart w:id="79" w:name="_Toc153820159"/>
      <w:r>
        <w:t>TAB-</w:t>
      </w:r>
      <w:r>
        <w:fldChar w:fldCharType="begin"/>
      </w:r>
      <w:r>
        <w:instrText xml:space="preserve"> SEQ TAB- \* ARABIC </w:instrText>
      </w:r>
      <w:r>
        <w:fldChar w:fldCharType="separate"/>
      </w:r>
      <w:r w:rsidR="00580B74">
        <w:rPr>
          <w:noProof/>
        </w:rPr>
        <w:t>5</w:t>
      </w:r>
      <w:r>
        <w:fldChar w:fldCharType="end"/>
      </w:r>
      <w:r w:rsidR="00C44039" w:rsidRPr="00705918">
        <w:rPr>
          <w:rFonts w:ascii="XDPrime" w:hAnsi="XDPrime"/>
          <w:lang w:val="en-US"/>
        </w:rPr>
        <w:t xml:space="preserve"> Dekomposisi Fungsional Modul</w:t>
      </w:r>
      <w:bookmarkEnd w:id="77"/>
      <w:bookmarkEnd w:id="78"/>
      <w:bookmarkEnd w:id="79"/>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485"/>
        <w:gridCol w:w="1593"/>
        <w:gridCol w:w="2196"/>
        <w:gridCol w:w="1705"/>
      </w:tblGrid>
      <w:tr w:rsidR="00BB161C" w:rsidRPr="00705918" w14:paraId="5F6F0C3B" w14:textId="77777777" w:rsidTr="00BB161C">
        <w:trPr>
          <w:trHeight w:val="60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3DB4430" w14:textId="77777777" w:rsidR="00BB161C" w:rsidRPr="00705918" w:rsidRDefault="00BB161C" w:rsidP="00BB161C">
            <w:pPr>
              <w:spacing w:after="0" w:line="240" w:lineRule="auto"/>
              <w:jc w:val="both"/>
              <w:rPr>
                <w:rFonts w:ascii="XDPrime" w:hAnsi="XDPrime" w:cs="Times New Roman"/>
                <w:sz w:val="24"/>
                <w:szCs w:val="24"/>
                <w:lang w:val="en-US"/>
              </w:rPr>
            </w:pPr>
            <w:r w:rsidRPr="00705918">
              <w:rPr>
                <w:rFonts w:ascii="XDPrime" w:hAnsi="XDPrime" w:cs="Times New Roman"/>
                <w:b/>
                <w:bCs/>
                <w:sz w:val="24"/>
                <w:szCs w:val="24"/>
                <w:lang w:val="en-US"/>
              </w:rPr>
              <w:t>No. Fungsi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5DD3B469"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b/>
                <w:bCs/>
                <w:sz w:val="24"/>
                <w:szCs w:val="24"/>
                <w:lang w:val="en-US"/>
              </w:rPr>
              <w:t>Fungsi / Proses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DBD0B38"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b/>
                <w:bCs/>
                <w:sz w:val="24"/>
                <w:szCs w:val="24"/>
                <w:lang w:val="en-US"/>
              </w:rPr>
              <w:t>Tabel / Data Input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78642C78"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b/>
                <w:bCs/>
                <w:sz w:val="24"/>
                <w:szCs w:val="24"/>
                <w:lang w:val="en-US"/>
              </w:rPr>
              <w:t>Tabel / Data Output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60B0296"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b/>
                <w:bCs/>
                <w:sz w:val="24"/>
                <w:szCs w:val="24"/>
                <w:lang w:val="en-US"/>
              </w:rPr>
              <w:t>Keterangan</w:t>
            </w:r>
          </w:p>
        </w:tc>
      </w:tr>
      <w:tr w:rsidR="00BB161C" w:rsidRPr="00705918" w14:paraId="71347A5E" w14:textId="77777777" w:rsidTr="00BB161C">
        <w:trPr>
          <w:trHeight w:val="1185"/>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235282C" w14:textId="77777777" w:rsidR="00BB161C" w:rsidRPr="00705918" w:rsidRDefault="00BB161C" w:rsidP="00BB161C">
            <w:pPr>
              <w:spacing w:after="0" w:line="240" w:lineRule="auto"/>
              <w:jc w:val="both"/>
              <w:rPr>
                <w:rFonts w:ascii="XDPrime" w:hAnsi="XDPrime" w:cs="Times New Roman"/>
                <w:sz w:val="24"/>
                <w:szCs w:val="24"/>
                <w:lang w:val="en-US"/>
              </w:rPr>
            </w:pPr>
            <w:r w:rsidRPr="00705918">
              <w:rPr>
                <w:rFonts w:ascii="XDPrime" w:hAnsi="XDPrime" w:cs="Times New Roman"/>
                <w:sz w:val="24"/>
                <w:szCs w:val="24"/>
                <w:lang w:val="en-US"/>
              </w:rPr>
              <w:t>(SKPL-F-01.1)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C52F9AD"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Membuat Akun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412595"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4BA6C2"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Akun dibuat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D495451" w14:textId="77777777" w:rsidR="00BB161C" w:rsidRPr="00580B74" w:rsidRDefault="00BB161C" w:rsidP="00BB161C">
            <w:pPr>
              <w:spacing w:after="0" w:line="240" w:lineRule="auto"/>
              <w:ind w:left="360"/>
              <w:jc w:val="both"/>
              <w:rPr>
                <w:rFonts w:ascii="XDPrime" w:hAnsi="XDPrime" w:cs="Times New Roman"/>
                <w:sz w:val="24"/>
                <w:szCs w:val="24"/>
                <w:lang w:val="sv-SE"/>
              </w:rPr>
            </w:pPr>
            <w:r w:rsidRPr="00580B74">
              <w:rPr>
                <w:rFonts w:ascii="XDPrime" w:hAnsi="XDPrime" w:cs="Times New Roman"/>
                <w:sz w:val="24"/>
                <w:szCs w:val="24"/>
                <w:lang w:val="sv-SE"/>
              </w:rPr>
              <w:t xml:space="preserve"> Pengguna dapat membuat akun dengan nama, alamat email, dan kata sandi.</w:t>
            </w:r>
          </w:p>
        </w:tc>
      </w:tr>
      <w:tr w:rsidR="00BB161C" w:rsidRPr="00705918" w14:paraId="744D24DE" w14:textId="77777777" w:rsidTr="00BB161C">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476B47" w14:textId="77777777" w:rsidR="00BB161C" w:rsidRPr="00705918" w:rsidRDefault="00BB161C" w:rsidP="00BB161C">
            <w:pPr>
              <w:spacing w:after="0" w:line="240" w:lineRule="auto"/>
              <w:jc w:val="both"/>
              <w:rPr>
                <w:rFonts w:ascii="XDPrime" w:hAnsi="XDPrime" w:cs="Times New Roman"/>
                <w:sz w:val="24"/>
                <w:szCs w:val="24"/>
                <w:lang w:val="en-US"/>
              </w:rPr>
            </w:pPr>
            <w:r w:rsidRPr="00705918">
              <w:rPr>
                <w:rFonts w:ascii="XDPrime" w:hAnsi="XDPrime" w:cs="Times New Roman"/>
                <w:sz w:val="24"/>
                <w:szCs w:val="24"/>
                <w:lang w:val="en-US"/>
              </w:rPr>
              <w:t>(SKPL-F-01.2)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EB317A"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Login/Logout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D5CF04"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 xml:space="preserve"> IDUser,</w:t>
            </w:r>
          </w:p>
          <w:p w14:paraId="5173A10C"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Password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BF625F8"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Keluar/Masuk aplikasi SIMAKDI</w:t>
            </w:r>
            <w:r w:rsidRPr="00705918">
              <w:rPr>
                <w:rFonts w:ascii="Calibri" w:hAnsi="Calibri" w:cs="Calibri"/>
                <w:sz w:val="24"/>
                <w:szCs w:val="24"/>
                <w:lang w:val="en-US"/>
              </w:rPr>
              <w:t> </w:t>
            </w:r>
          </w:p>
        </w:tc>
        <w:tc>
          <w:tcPr>
            <w:tcW w:w="0" w:type="auto"/>
            <w:tcBorders>
              <w:top w:val="single" w:sz="8" w:space="0" w:color="000000"/>
              <w:left w:val="single" w:sz="8" w:space="0" w:color="000000"/>
              <w:bottom w:val="single" w:sz="4" w:space="0" w:color="000000"/>
              <w:right w:val="single" w:sz="4" w:space="0" w:color="000000"/>
            </w:tcBorders>
            <w:tcMar>
              <w:top w:w="0" w:type="dxa"/>
              <w:left w:w="100" w:type="dxa"/>
              <w:bottom w:w="0" w:type="dxa"/>
              <w:right w:w="100" w:type="dxa"/>
            </w:tcMar>
            <w:hideMark/>
          </w:tcPr>
          <w:p w14:paraId="0D1B886B" w14:textId="77777777" w:rsidR="00BB161C" w:rsidRPr="00580B74" w:rsidRDefault="00BB161C" w:rsidP="00BB161C">
            <w:pPr>
              <w:spacing w:after="0" w:line="240" w:lineRule="auto"/>
              <w:ind w:left="360"/>
              <w:jc w:val="both"/>
              <w:rPr>
                <w:rFonts w:ascii="XDPrime" w:hAnsi="XDPrime" w:cs="Times New Roman"/>
                <w:sz w:val="24"/>
                <w:szCs w:val="24"/>
                <w:lang w:val="sv-SE"/>
              </w:rPr>
            </w:pPr>
            <w:r w:rsidRPr="00580B74">
              <w:rPr>
                <w:rFonts w:ascii="XDPrime" w:hAnsi="XDPrime" w:cs="Times New Roman"/>
                <w:sz w:val="24"/>
                <w:szCs w:val="24"/>
                <w:lang w:val="sv-SE"/>
              </w:rPr>
              <w:t>Pengguna dapat masuk dan keluar akun mereka.</w:t>
            </w:r>
          </w:p>
        </w:tc>
      </w:tr>
      <w:tr w:rsidR="00BB161C" w:rsidRPr="00705918" w14:paraId="1D499A47" w14:textId="77777777" w:rsidTr="00BB161C">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E8C5B19" w14:textId="77777777" w:rsidR="00BB161C" w:rsidRPr="00705918" w:rsidRDefault="00BB161C" w:rsidP="00BB161C">
            <w:pPr>
              <w:spacing w:after="0" w:line="240" w:lineRule="auto"/>
              <w:jc w:val="both"/>
              <w:rPr>
                <w:rFonts w:ascii="XDPrime" w:hAnsi="XDPrime" w:cs="Times New Roman"/>
                <w:sz w:val="24"/>
                <w:szCs w:val="24"/>
                <w:lang w:val="en-US"/>
              </w:rPr>
            </w:pPr>
            <w:r w:rsidRPr="00705918">
              <w:rPr>
                <w:rFonts w:ascii="XDPrime" w:hAnsi="XDPrime" w:cs="Times New Roman"/>
                <w:sz w:val="24"/>
                <w:szCs w:val="24"/>
                <w:lang w:val="en-US"/>
              </w:rPr>
              <w:lastRenderedPageBreak/>
              <w:t>(SKPL-F-01.3)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8FB10F"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Melakukan CRUD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888AA2"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TUser</w:t>
            </w:r>
          </w:p>
          <w:p w14:paraId="493B17D5"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TDataLogin</w:t>
            </w:r>
          </w:p>
          <w:p w14:paraId="7B0E1BF2"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TDataKeuangan</w:t>
            </w:r>
          </w:p>
          <w:p w14:paraId="6752FD63"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TDataHistory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CF9D26" w14:textId="77777777" w:rsidR="00BB161C" w:rsidRPr="00705918" w:rsidRDefault="00BB161C" w:rsidP="00BB161C">
            <w:pPr>
              <w:spacing w:after="0" w:line="240" w:lineRule="auto"/>
              <w:ind w:left="360"/>
              <w:jc w:val="both"/>
              <w:rPr>
                <w:rFonts w:ascii="XDPrime" w:hAnsi="XDPrime" w:cs="Times New Roman"/>
                <w:sz w:val="24"/>
                <w:szCs w:val="24"/>
                <w:lang w:val="en-US"/>
              </w:rPr>
            </w:pPr>
            <w:proofErr w:type="gramStart"/>
            <w:r w:rsidRPr="00705918">
              <w:rPr>
                <w:rFonts w:ascii="XDPrime" w:hAnsi="XDPrime" w:cs="Times New Roman"/>
                <w:sz w:val="24"/>
                <w:szCs w:val="24"/>
                <w:lang w:val="en-US"/>
              </w:rPr>
              <w:t>Data</w:t>
            </w:r>
            <w:r w:rsidRPr="00705918">
              <w:rPr>
                <w:rFonts w:ascii="Calibri" w:hAnsi="Calibri" w:cs="Calibri"/>
                <w:sz w:val="24"/>
                <w:szCs w:val="24"/>
                <w:lang w:val="en-US"/>
              </w:rPr>
              <w:t> </w:t>
            </w:r>
            <w:r w:rsidRPr="00705918">
              <w:rPr>
                <w:rFonts w:ascii="XDPrime" w:hAnsi="XDPrime" w:cs="Times New Roman"/>
                <w:sz w:val="24"/>
                <w:szCs w:val="24"/>
                <w:lang w:val="en-US"/>
              </w:rPr>
              <w:t xml:space="preserve"> berubah</w:t>
            </w:r>
            <w:proofErr w:type="gramEnd"/>
            <w:r w:rsidRPr="00705918">
              <w:rPr>
                <w:rFonts w:ascii="XDPrime" w:hAnsi="XDPrime" w:cs="Times New Roman"/>
                <w:sz w:val="24"/>
                <w:szCs w:val="24"/>
                <w:lang w:val="en-US"/>
              </w:rPr>
              <w:t>/terhapus</w:t>
            </w:r>
          </w:p>
        </w:tc>
        <w:tc>
          <w:tcPr>
            <w:tcW w:w="0" w:type="auto"/>
            <w:tcBorders>
              <w:top w:val="single" w:sz="4"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8CCA102" w14:textId="77777777" w:rsidR="00BB161C" w:rsidRPr="00580B74" w:rsidRDefault="00BB161C" w:rsidP="00BB161C">
            <w:pPr>
              <w:spacing w:after="0" w:line="240" w:lineRule="auto"/>
              <w:ind w:left="360"/>
              <w:jc w:val="both"/>
              <w:rPr>
                <w:rFonts w:ascii="XDPrime" w:hAnsi="XDPrime" w:cs="Times New Roman"/>
                <w:sz w:val="24"/>
                <w:szCs w:val="24"/>
                <w:lang w:val="sv-SE"/>
              </w:rPr>
            </w:pPr>
            <w:r w:rsidRPr="00580B74">
              <w:rPr>
                <w:rFonts w:ascii="XDPrime" w:hAnsi="XDPrime" w:cs="Times New Roman"/>
                <w:sz w:val="24"/>
                <w:szCs w:val="24"/>
                <w:lang w:val="sv-SE"/>
              </w:rPr>
              <w:t>Pengguna dapat menambahkan, mengedit, dan menghapus transaksi yang mencakup deskripsi, jumlah, tanggal, dan kategori.</w:t>
            </w:r>
          </w:p>
        </w:tc>
      </w:tr>
      <w:tr w:rsidR="00BB161C" w:rsidRPr="00705918" w14:paraId="1E18BBA2" w14:textId="77777777" w:rsidTr="00BB161C">
        <w:trPr>
          <w:trHeight w:val="147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B05363" w14:textId="77777777" w:rsidR="00BB161C" w:rsidRPr="00705918" w:rsidRDefault="00BB161C" w:rsidP="00BB161C">
            <w:pPr>
              <w:spacing w:after="0" w:line="240" w:lineRule="auto"/>
              <w:jc w:val="both"/>
              <w:rPr>
                <w:rFonts w:ascii="XDPrime" w:hAnsi="XDPrime" w:cs="Times New Roman"/>
                <w:sz w:val="24"/>
                <w:szCs w:val="24"/>
                <w:lang w:val="en-US"/>
              </w:rPr>
            </w:pPr>
            <w:r w:rsidRPr="00705918">
              <w:rPr>
                <w:rFonts w:ascii="XDPrime" w:hAnsi="XDPrime" w:cs="Times New Roman"/>
                <w:sz w:val="24"/>
                <w:szCs w:val="24"/>
                <w:lang w:val="en-US"/>
              </w:rPr>
              <w:t>(SKPL-F-01.4)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7BBC48"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Rekomendasi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3F2DC49"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TUser</w:t>
            </w:r>
          </w:p>
          <w:p w14:paraId="46F9DD52"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TDataKeuangan</w:t>
            </w:r>
          </w:p>
          <w:p w14:paraId="7AAC75EA" w14:textId="77777777" w:rsidR="00BB161C" w:rsidRPr="00705918" w:rsidRDefault="00BB161C" w:rsidP="00BB161C">
            <w:pPr>
              <w:spacing w:after="0" w:line="240" w:lineRule="auto"/>
              <w:ind w:left="360"/>
              <w:jc w:val="both"/>
              <w:rPr>
                <w:rFonts w:ascii="XDPrime" w:hAnsi="XDPrime"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5349E20"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TDataHistory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A2FEE1"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580B74">
              <w:rPr>
                <w:rFonts w:ascii="XDPrime" w:hAnsi="XDPrime" w:cs="Times New Roman"/>
                <w:sz w:val="24"/>
                <w:szCs w:val="24"/>
                <w:lang w:val="sv-SE"/>
              </w:rPr>
              <w:t xml:space="preserve"> Aplikasi menghitung dan menampilkan balance berdasarkan transaksi. </w:t>
            </w:r>
            <w:r w:rsidRPr="00705918">
              <w:rPr>
                <w:rFonts w:ascii="XDPrime" w:hAnsi="XDPrime" w:cs="Times New Roman"/>
                <w:sz w:val="24"/>
                <w:szCs w:val="24"/>
                <w:lang w:val="en-US"/>
              </w:rPr>
              <w:t>Pengguna dapat melihat riwayat transaksi.</w:t>
            </w:r>
          </w:p>
        </w:tc>
      </w:tr>
      <w:tr w:rsidR="00BB161C" w:rsidRPr="00705918" w14:paraId="66105C16" w14:textId="77777777" w:rsidTr="00BB161C">
        <w:trPr>
          <w:trHeight w:val="147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5E2EAAD" w14:textId="77777777" w:rsidR="00BB161C" w:rsidRPr="00705918" w:rsidRDefault="00BB161C" w:rsidP="00BB161C">
            <w:pPr>
              <w:spacing w:after="0" w:line="240" w:lineRule="auto"/>
              <w:jc w:val="both"/>
              <w:rPr>
                <w:rFonts w:ascii="XDPrime" w:hAnsi="XDPrime" w:cs="Times New Roman"/>
                <w:sz w:val="24"/>
                <w:szCs w:val="24"/>
                <w:lang w:val="en-US"/>
              </w:rPr>
            </w:pPr>
            <w:r w:rsidRPr="00705918">
              <w:rPr>
                <w:rFonts w:ascii="XDPrime" w:hAnsi="XDPrime" w:cs="Times New Roman"/>
                <w:sz w:val="24"/>
                <w:szCs w:val="24"/>
                <w:lang w:val="en-US"/>
              </w:rPr>
              <w:t>(SKPL-F-01.5)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51CADC"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Notifikasi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5E035DC"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57F0DE4"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Mengingatkan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44BCEC" w14:textId="77777777" w:rsidR="00BB161C" w:rsidRPr="00580B74" w:rsidRDefault="00BB161C" w:rsidP="00BB161C">
            <w:pPr>
              <w:spacing w:after="0" w:line="240" w:lineRule="auto"/>
              <w:ind w:left="360"/>
              <w:jc w:val="both"/>
              <w:rPr>
                <w:rFonts w:ascii="XDPrime" w:hAnsi="XDPrime" w:cs="Times New Roman"/>
                <w:sz w:val="24"/>
                <w:szCs w:val="24"/>
                <w:lang w:val="sv-SE"/>
              </w:rPr>
            </w:pPr>
            <w:r w:rsidRPr="00580B74">
              <w:rPr>
                <w:rFonts w:ascii="XDPrime" w:hAnsi="XDPrime" w:cs="Times New Roman"/>
                <w:sz w:val="24"/>
                <w:szCs w:val="24"/>
                <w:lang w:val="sv-SE"/>
              </w:rPr>
              <w:t>Pengguna dapat mengatur pengingat untuk pembayaran tagihan dan jadwal rutin transaksi berkala.</w:t>
            </w:r>
          </w:p>
        </w:tc>
      </w:tr>
      <w:tr w:rsidR="00BB161C" w:rsidRPr="00705918" w14:paraId="2DFEC047" w14:textId="77777777" w:rsidTr="00BB161C">
        <w:trPr>
          <w:trHeight w:val="147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A9943B" w14:textId="77777777" w:rsidR="00BB161C" w:rsidRPr="00705918" w:rsidRDefault="00BB161C" w:rsidP="00BB161C">
            <w:pPr>
              <w:spacing w:after="0" w:line="240" w:lineRule="auto"/>
              <w:jc w:val="both"/>
              <w:rPr>
                <w:rFonts w:ascii="XDPrime" w:hAnsi="XDPrime" w:cs="Times New Roman"/>
                <w:sz w:val="24"/>
                <w:szCs w:val="24"/>
                <w:lang w:val="en-US"/>
              </w:rPr>
            </w:pPr>
            <w:r w:rsidRPr="00705918">
              <w:rPr>
                <w:rFonts w:ascii="XDPrime" w:hAnsi="XDPrime" w:cs="Times New Roman"/>
                <w:sz w:val="24"/>
                <w:szCs w:val="24"/>
                <w:lang w:val="en-US"/>
              </w:rPr>
              <w:t>(SKPL-F-01.6)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A865EA"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Kategori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5A8A9D"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784833F"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Menampilkan kategori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ABFC67" w14:textId="77777777" w:rsidR="00BB161C" w:rsidRPr="00580B74" w:rsidRDefault="00BB161C" w:rsidP="00BB161C">
            <w:pPr>
              <w:spacing w:after="0" w:line="240" w:lineRule="auto"/>
              <w:ind w:left="360"/>
              <w:jc w:val="both"/>
              <w:rPr>
                <w:rFonts w:ascii="XDPrime" w:hAnsi="XDPrime" w:cs="Times New Roman"/>
                <w:sz w:val="24"/>
                <w:szCs w:val="24"/>
                <w:lang w:val="sv-SE"/>
              </w:rPr>
            </w:pPr>
            <w:r w:rsidRPr="00580B74">
              <w:rPr>
                <w:rFonts w:ascii="XDPrime" w:hAnsi="XDPrime" w:cs="Times New Roman"/>
                <w:sz w:val="24"/>
                <w:szCs w:val="24"/>
                <w:lang w:val="sv-SE"/>
              </w:rPr>
              <w:t xml:space="preserve">Pengguna dapat mengkategorikan transaksi ke dalam </w:t>
            </w:r>
            <w:r w:rsidRPr="00580B74">
              <w:rPr>
                <w:rFonts w:ascii="XDPrime" w:hAnsi="XDPrime" w:cs="Times New Roman"/>
                <w:sz w:val="24"/>
                <w:szCs w:val="24"/>
                <w:lang w:val="sv-SE"/>
              </w:rPr>
              <w:lastRenderedPageBreak/>
              <w:t>kategori seperti makanan, transportasi, atau hiburan.</w:t>
            </w:r>
          </w:p>
        </w:tc>
      </w:tr>
      <w:tr w:rsidR="00BB161C" w:rsidRPr="00705918" w14:paraId="0DB860F0" w14:textId="77777777" w:rsidTr="00BB161C">
        <w:trPr>
          <w:trHeight w:val="147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233ADD" w14:textId="77777777" w:rsidR="00BB161C" w:rsidRPr="00705918" w:rsidRDefault="00BB161C" w:rsidP="00BB161C">
            <w:pPr>
              <w:spacing w:after="0" w:line="240" w:lineRule="auto"/>
              <w:jc w:val="both"/>
              <w:rPr>
                <w:rFonts w:ascii="XDPrime" w:hAnsi="XDPrime" w:cs="Times New Roman"/>
                <w:sz w:val="24"/>
                <w:szCs w:val="24"/>
                <w:lang w:val="en-US"/>
              </w:rPr>
            </w:pPr>
            <w:r w:rsidRPr="00705918">
              <w:rPr>
                <w:rFonts w:ascii="XDPrime" w:hAnsi="XDPrime" w:cs="Times New Roman"/>
                <w:sz w:val="24"/>
                <w:szCs w:val="24"/>
                <w:lang w:val="en-US"/>
              </w:rPr>
              <w:lastRenderedPageBreak/>
              <w:t>(SKPL-F-01.7)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95E64F"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Import/Export data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B13D1E"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TUser</w:t>
            </w:r>
          </w:p>
          <w:p w14:paraId="6E826842"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TDataLogin</w:t>
            </w:r>
          </w:p>
          <w:p w14:paraId="1BE6AD4E"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TDataKeuangan</w:t>
            </w:r>
          </w:p>
          <w:p w14:paraId="7B935097"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TDataHistory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87A717"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Tombol Import/Export untuk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8220F79" w14:textId="77777777" w:rsidR="00BB161C" w:rsidRPr="00580B74" w:rsidRDefault="00BB161C" w:rsidP="00BB161C">
            <w:pPr>
              <w:spacing w:after="0" w:line="240" w:lineRule="auto"/>
              <w:ind w:left="360"/>
              <w:jc w:val="both"/>
              <w:rPr>
                <w:rFonts w:ascii="XDPrime" w:hAnsi="XDPrime" w:cs="Times New Roman"/>
                <w:sz w:val="24"/>
                <w:szCs w:val="24"/>
                <w:lang w:val="sv-SE"/>
              </w:rPr>
            </w:pPr>
            <w:r w:rsidRPr="00580B74">
              <w:rPr>
                <w:rFonts w:ascii="XDPrime" w:hAnsi="XDPrime" w:cs="Times New Roman"/>
                <w:sz w:val="24"/>
                <w:szCs w:val="24"/>
                <w:lang w:val="sv-SE"/>
              </w:rPr>
              <w:t>Pengguna dapat menginpor atau mengekspor data transaksi dalam format .xls</w:t>
            </w:r>
          </w:p>
        </w:tc>
      </w:tr>
      <w:tr w:rsidR="00BB161C" w:rsidRPr="00705918" w14:paraId="4A4E821F" w14:textId="77777777" w:rsidTr="00BB161C">
        <w:trPr>
          <w:trHeight w:val="147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6B91B4" w14:textId="77777777" w:rsidR="00BB161C" w:rsidRPr="00705918" w:rsidRDefault="00BB161C" w:rsidP="00BB161C">
            <w:pPr>
              <w:spacing w:after="0" w:line="240" w:lineRule="auto"/>
              <w:jc w:val="both"/>
              <w:rPr>
                <w:rFonts w:ascii="XDPrime" w:hAnsi="XDPrime" w:cs="Times New Roman"/>
                <w:sz w:val="24"/>
                <w:szCs w:val="24"/>
                <w:lang w:val="en-US"/>
              </w:rPr>
            </w:pPr>
            <w:r w:rsidRPr="00705918">
              <w:rPr>
                <w:rFonts w:ascii="XDPrime" w:hAnsi="XDPrime" w:cs="Times New Roman"/>
                <w:sz w:val="24"/>
                <w:szCs w:val="24"/>
                <w:lang w:val="en-US"/>
              </w:rPr>
              <w:t>(SKPL-F-01.8)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AC1A146"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konversi mata uang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54D013"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TUser</w:t>
            </w:r>
          </w:p>
          <w:p w14:paraId="1DBF33FC"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TDataKeuangan</w:t>
            </w:r>
          </w:p>
          <w:p w14:paraId="4B39FE2C" w14:textId="77777777" w:rsidR="00BB161C" w:rsidRPr="00705918" w:rsidRDefault="00BB161C" w:rsidP="00BB161C">
            <w:pPr>
              <w:spacing w:after="0" w:line="240" w:lineRule="auto"/>
              <w:ind w:left="360"/>
              <w:jc w:val="both"/>
              <w:rPr>
                <w:rFonts w:ascii="XDPrime" w:hAnsi="XDPrime"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D8BD99"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Tombol konversi mata uang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EE415E" w14:textId="77777777" w:rsidR="00BB161C" w:rsidRPr="00580B74" w:rsidRDefault="00BB161C" w:rsidP="00BB161C">
            <w:pPr>
              <w:spacing w:after="0" w:line="240" w:lineRule="auto"/>
              <w:ind w:left="360"/>
              <w:jc w:val="both"/>
              <w:rPr>
                <w:rFonts w:ascii="XDPrime" w:hAnsi="XDPrime" w:cs="Times New Roman"/>
                <w:sz w:val="24"/>
                <w:szCs w:val="24"/>
                <w:lang w:val="sv-SE"/>
              </w:rPr>
            </w:pPr>
            <w:r w:rsidRPr="00580B74">
              <w:rPr>
                <w:rFonts w:ascii="XDPrime" w:hAnsi="XDPrime" w:cs="Times New Roman"/>
                <w:sz w:val="24"/>
                <w:szCs w:val="24"/>
                <w:lang w:val="sv-SE"/>
              </w:rPr>
              <w:t>Jika digunakan dengan skala internasional, aplikasi dapat mengonversi mata uang asing.</w:t>
            </w:r>
          </w:p>
        </w:tc>
      </w:tr>
      <w:tr w:rsidR="00BB161C" w:rsidRPr="00705918" w14:paraId="6F9BE37A" w14:textId="77777777" w:rsidTr="00BB161C">
        <w:trPr>
          <w:trHeight w:val="147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E2CA56"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(SKPL-F-01.9)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7790E5F"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Multi Platform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A293724"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TUser</w:t>
            </w:r>
          </w:p>
          <w:p w14:paraId="7A3537BE"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TDataLogin</w:t>
            </w:r>
          </w:p>
          <w:p w14:paraId="66A861CB"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TDataKeuangan</w:t>
            </w:r>
          </w:p>
          <w:p w14:paraId="64BC86A1"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TDataHistory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85BF2F" w14:textId="77777777" w:rsidR="00BB161C" w:rsidRPr="00580B74" w:rsidRDefault="00BB161C" w:rsidP="00BB161C">
            <w:pPr>
              <w:spacing w:after="0" w:line="240" w:lineRule="auto"/>
              <w:ind w:left="360"/>
              <w:jc w:val="both"/>
              <w:rPr>
                <w:rFonts w:ascii="XDPrime" w:hAnsi="XDPrime" w:cs="Times New Roman"/>
                <w:sz w:val="24"/>
                <w:szCs w:val="24"/>
                <w:lang w:val="sv-SE"/>
              </w:rPr>
            </w:pPr>
            <w:r w:rsidRPr="00580B74">
              <w:rPr>
                <w:rFonts w:ascii="XDPrime" w:hAnsi="XDPrime" w:cs="Times New Roman"/>
                <w:sz w:val="24"/>
                <w:szCs w:val="24"/>
                <w:lang w:val="sv-SE"/>
              </w:rPr>
              <w:t>Dapat digunakan di Web, Android dan iOS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0428BE" w14:textId="77777777" w:rsidR="00BB161C" w:rsidRPr="00580B74" w:rsidRDefault="00BB161C" w:rsidP="00BB161C">
            <w:pPr>
              <w:spacing w:after="0" w:line="240" w:lineRule="auto"/>
              <w:ind w:left="360"/>
              <w:jc w:val="both"/>
              <w:rPr>
                <w:rFonts w:ascii="XDPrime" w:hAnsi="XDPrime" w:cs="Times New Roman"/>
                <w:sz w:val="24"/>
                <w:szCs w:val="24"/>
                <w:lang w:val="sv-SE"/>
              </w:rPr>
            </w:pPr>
            <w:r w:rsidRPr="00580B74">
              <w:rPr>
                <w:rFonts w:ascii="XDPrime" w:hAnsi="XDPrime" w:cs="Times New Roman"/>
                <w:sz w:val="24"/>
                <w:szCs w:val="24"/>
                <w:lang w:val="sv-SE"/>
              </w:rPr>
              <w:t xml:space="preserve">Perangkat lunak tersedia di beberapa </w:t>
            </w:r>
            <w:r w:rsidRPr="00580B74">
              <w:rPr>
                <w:rFonts w:ascii="XDPrime" w:hAnsi="XDPrime" w:cs="Times New Roman"/>
                <w:i/>
                <w:iCs/>
                <w:sz w:val="24"/>
                <w:szCs w:val="24"/>
                <w:lang w:val="sv-SE"/>
              </w:rPr>
              <w:t>platform</w:t>
            </w:r>
            <w:r w:rsidRPr="00580B74">
              <w:rPr>
                <w:rFonts w:ascii="XDPrime" w:hAnsi="XDPrime" w:cs="Times New Roman"/>
                <w:sz w:val="24"/>
                <w:szCs w:val="24"/>
                <w:lang w:val="sv-SE"/>
              </w:rPr>
              <w:t xml:space="preserve"> (Android dan iOS) menggunakan web untuk akses antar perangkat.</w:t>
            </w:r>
          </w:p>
        </w:tc>
      </w:tr>
      <w:tr w:rsidR="00BB161C" w:rsidRPr="00705918" w14:paraId="54BB2094" w14:textId="77777777" w:rsidTr="00BB161C">
        <w:trPr>
          <w:trHeight w:val="147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72B316"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(SKPL-F-01.10)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D4D1EE5"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Chart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A7111C"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TUser</w:t>
            </w:r>
          </w:p>
          <w:p w14:paraId="5E481172"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TDataKeuangan</w:t>
            </w:r>
          </w:p>
          <w:p w14:paraId="0DD23E0D" w14:textId="77777777" w:rsidR="00BB161C" w:rsidRPr="00705918" w:rsidRDefault="00BB161C" w:rsidP="00BB161C">
            <w:pPr>
              <w:spacing w:after="0" w:line="240" w:lineRule="auto"/>
              <w:ind w:left="360"/>
              <w:jc w:val="both"/>
              <w:rPr>
                <w:rFonts w:ascii="XDPrime" w:hAnsi="XDPrime" w:cs="Times New Roman"/>
                <w:sz w:val="24"/>
                <w:szCs w:val="24"/>
                <w:lang w:val="en-US"/>
              </w:rPr>
            </w:pPr>
            <w:r w:rsidRPr="00705918">
              <w:rPr>
                <w:rFonts w:ascii="XDPrime" w:hAnsi="XDPrime" w:cs="Times New Roman"/>
                <w:sz w:val="24"/>
                <w:szCs w:val="24"/>
                <w:lang w:val="en-US"/>
              </w:rPr>
              <w:t>TDataHistory</w:t>
            </w:r>
          </w:p>
          <w:p w14:paraId="55A337F6" w14:textId="77777777" w:rsidR="00BB161C" w:rsidRPr="00705918" w:rsidRDefault="00BB161C" w:rsidP="00BB161C">
            <w:pPr>
              <w:spacing w:after="0" w:line="240" w:lineRule="auto"/>
              <w:ind w:left="360"/>
              <w:jc w:val="both"/>
              <w:rPr>
                <w:rFonts w:ascii="XDPrime" w:hAnsi="XDPrime"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A6BDE4" w14:textId="77777777" w:rsidR="00BB161C" w:rsidRPr="00580B74" w:rsidRDefault="00BB161C" w:rsidP="00BB161C">
            <w:pPr>
              <w:spacing w:after="0" w:line="240" w:lineRule="auto"/>
              <w:ind w:left="360"/>
              <w:jc w:val="both"/>
              <w:rPr>
                <w:rFonts w:ascii="XDPrime" w:hAnsi="XDPrime" w:cs="Times New Roman"/>
                <w:sz w:val="24"/>
                <w:szCs w:val="24"/>
                <w:lang w:val="sv-SE"/>
              </w:rPr>
            </w:pPr>
            <w:r w:rsidRPr="00580B74">
              <w:rPr>
                <w:rFonts w:ascii="XDPrime" w:hAnsi="XDPrime" w:cs="Times New Roman"/>
                <w:sz w:val="24"/>
                <w:szCs w:val="24"/>
                <w:lang w:val="sv-SE"/>
              </w:rPr>
              <w:t>Menampilkan laporan dalam bentuk chart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CFD8C1" w14:textId="77777777" w:rsidR="00BB161C" w:rsidRPr="00580B74" w:rsidRDefault="00BB161C" w:rsidP="00BB161C">
            <w:pPr>
              <w:spacing w:after="0" w:line="240" w:lineRule="auto"/>
              <w:ind w:left="360"/>
              <w:jc w:val="both"/>
              <w:rPr>
                <w:rFonts w:ascii="XDPrime" w:hAnsi="XDPrime" w:cs="Times New Roman"/>
                <w:sz w:val="24"/>
                <w:szCs w:val="24"/>
                <w:lang w:val="sv-SE"/>
              </w:rPr>
            </w:pPr>
            <w:r w:rsidRPr="00580B74">
              <w:rPr>
                <w:rFonts w:ascii="XDPrime" w:hAnsi="XDPrime" w:cs="Times New Roman"/>
                <w:sz w:val="24"/>
                <w:szCs w:val="24"/>
                <w:lang w:val="sv-SE"/>
              </w:rPr>
              <w:t xml:space="preserve">Aplikasi menyediakan laporan analaisis keunganan, </w:t>
            </w:r>
            <w:r w:rsidRPr="00580B74">
              <w:rPr>
                <w:rFonts w:ascii="XDPrime" w:hAnsi="XDPrime" w:cs="Times New Roman"/>
                <w:sz w:val="24"/>
                <w:szCs w:val="24"/>
                <w:lang w:val="sv-SE"/>
              </w:rPr>
              <w:lastRenderedPageBreak/>
              <w:t>termasuk grafik, diagram, dan statistic.</w:t>
            </w:r>
          </w:p>
        </w:tc>
      </w:tr>
    </w:tbl>
    <w:p w14:paraId="7F62E69B" w14:textId="77777777" w:rsidR="00346387" w:rsidRPr="00705918" w:rsidRDefault="00346387" w:rsidP="008C3F88">
      <w:pPr>
        <w:spacing w:after="0" w:line="240" w:lineRule="auto"/>
        <w:ind w:left="360"/>
        <w:jc w:val="both"/>
        <w:rPr>
          <w:rFonts w:ascii="XDPrime" w:hAnsi="XDPrime" w:cs="Times New Roman"/>
          <w:sz w:val="24"/>
          <w:szCs w:val="24"/>
          <w:lang w:val="sv-SE"/>
        </w:rPr>
      </w:pPr>
    </w:p>
    <w:p w14:paraId="1035BBDA" w14:textId="77777777" w:rsidR="000739BA" w:rsidRPr="00705918" w:rsidRDefault="000739BA" w:rsidP="000739BA">
      <w:pPr>
        <w:pStyle w:val="Heading1"/>
        <w:rPr>
          <w:rFonts w:ascii="XDPrime" w:hAnsi="XDPrime"/>
        </w:rPr>
      </w:pPr>
      <w:bookmarkStart w:id="80" w:name="_Toc506364390"/>
      <w:bookmarkStart w:id="81" w:name="_Toc58693681"/>
      <w:bookmarkStart w:id="82" w:name="_Toc153279061"/>
      <w:r w:rsidRPr="00705918">
        <w:rPr>
          <w:rFonts w:ascii="XDPrime" w:hAnsi="XDPrime"/>
        </w:rPr>
        <w:t>Deskripsi Perancangan Rinci</w:t>
      </w:r>
      <w:bookmarkEnd w:id="80"/>
      <w:bookmarkEnd w:id="81"/>
      <w:bookmarkEnd w:id="82"/>
    </w:p>
    <w:p w14:paraId="78745144" w14:textId="4354A0EF" w:rsidR="000739BA" w:rsidRPr="00705918" w:rsidRDefault="000739BA" w:rsidP="000739BA">
      <w:pPr>
        <w:pStyle w:val="Heading2"/>
        <w:spacing w:before="0" w:after="0"/>
        <w:rPr>
          <w:rFonts w:ascii="XDPrime" w:hAnsi="XDPrime"/>
        </w:rPr>
      </w:pPr>
      <w:bookmarkStart w:id="83" w:name="_Toc506364391"/>
      <w:bookmarkStart w:id="84" w:name="_Toc58693682"/>
      <w:bookmarkStart w:id="85" w:name="_Toc153279062"/>
      <w:r w:rsidRPr="00705918">
        <w:rPr>
          <w:rFonts w:ascii="XDPrime" w:hAnsi="XDPrime"/>
        </w:rPr>
        <w:t>Deskripsi Rinci Tabel</w:t>
      </w:r>
      <w:bookmarkEnd w:id="83"/>
      <w:bookmarkEnd w:id="84"/>
      <w:bookmarkEnd w:id="85"/>
    </w:p>
    <w:p w14:paraId="215E8AF3" w14:textId="4A223C30" w:rsidR="000739BA" w:rsidRPr="00705918" w:rsidRDefault="000739BA" w:rsidP="000739BA">
      <w:pPr>
        <w:pStyle w:val="Heading3"/>
        <w:spacing w:before="0" w:after="0"/>
        <w:rPr>
          <w:rFonts w:ascii="XDPrime" w:hAnsi="XDPrime"/>
        </w:rPr>
      </w:pPr>
      <w:bookmarkStart w:id="86" w:name="_Toc506364392"/>
      <w:bookmarkStart w:id="87" w:name="_Toc58693683"/>
      <w:bookmarkStart w:id="88" w:name="_Toc153279063"/>
      <w:r w:rsidRPr="00705918">
        <w:rPr>
          <w:rFonts w:ascii="XDPrime" w:hAnsi="XDPrime"/>
        </w:rPr>
        <w:t>Tabel</w:t>
      </w:r>
      <w:bookmarkEnd w:id="86"/>
      <w:bookmarkEnd w:id="87"/>
      <w:r w:rsidR="00410A14" w:rsidRPr="00705918">
        <w:rPr>
          <w:rFonts w:ascii="XDPrime" w:hAnsi="XDPrime"/>
        </w:rPr>
        <w:t xml:space="preserve"> </w:t>
      </w:r>
      <w:r w:rsidR="00A0531E" w:rsidRPr="00705918">
        <w:rPr>
          <w:rFonts w:ascii="XDPrime" w:hAnsi="XDPrime"/>
        </w:rPr>
        <w:t>T</w:t>
      </w:r>
      <w:r w:rsidR="00410A14" w:rsidRPr="00705918">
        <w:rPr>
          <w:rFonts w:ascii="XDPrime" w:hAnsi="XDPrime"/>
        </w:rPr>
        <w:t>User</w:t>
      </w:r>
      <w:bookmarkEnd w:id="88"/>
    </w:p>
    <w:p w14:paraId="144F7144" w14:textId="09193BD4" w:rsidR="00A0531E" w:rsidRPr="00705918" w:rsidRDefault="008A164E" w:rsidP="008A164E">
      <w:pPr>
        <w:pStyle w:val="Caption"/>
        <w:jc w:val="center"/>
        <w:rPr>
          <w:rFonts w:ascii="XDPrime" w:hAnsi="XDPrime"/>
          <w:b w:val="0"/>
        </w:rPr>
      </w:pPr>
      <w:bookmarkStart w:id="89" w:name="_Toc153278914"/>
      <w:bookmarkStart w:id="90" w:name="_Toc153820160"/>
      <w:r>
        <w:t>TAB-</w:t>
      </w:r>
      <w:r>
        <w:fldChar w:fldCharType="begin"/>
      </w:r>
      <w:r>
        <w:instrText xml:space="preserve"> SEQ TAB- \* ARABIC </w:instrText>
      </w:r>
      <w:r>
        <w:fldChar w:fldCharType="separate"/>
      </w:r>
      <w:r w:rsidR="00580B74">
        <w:rPr>
          <w:noProof/>
        </w:rPr>
        <w:t>6</w:t>
      </w:r>
      <w:r>
        <w:fldChar w:fldCharType="end"/>
      </w:r>
      <w:r w:rsidR="00A0531E" w:rsidRPr="00705918">
        <w:rPr>
          <w:rFonts w:ascii="XDPrime" w:hAnsi="XDPrime"/>
          <w:lang w:val="en-US"/>
        </w:rPr>
        <w:t xml:space="preserve"> Tabel TUser</w:t>
      </w:r>
      <w:bookmarkEnd w:id="89"/>
      <w:bookmarkEnd w:id="90"/>
    </w:p>
    <w:tbl>
      <w:tblPr>
        <w:tblW w:w="0" w:type="auto"/>
        <w:tblCellMar>
          <w:top w:w="15" w:type="dxa"/>
          <w:left w:w="15" w:type="dxa"/>
          <w:bottom w:w="15" w:type="dxa"/>
          <w:right w:w="15" w:type="dxa"/>
        </w:tblCellMar>
        <w:tblLook w:val="04A0" w:firstRow="1" w:lastRow="0" w:firstColumn="1" w:lastColumn="0" w:noHBand="0" w:noVBand="1"/>
      </w:tblPr>
      <w:tblGrid>
        <w:gridCol w:w="1442"/>
        <w:gridCol w:w="1472"/>
        <w:gridCol w:w="1164"/>
        <w:gridCol w:w="933"/>
        <w:gridCol w:w="899"/>
        <w:gridCol w:w="2007"/>
      </w:tblGrid>
      <w:tr w:rsidR="00A0531E" w:rsidRPr="00705918" w14:paraId="5D68376C"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5E8D1002"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IdField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64AC0F5D"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Deskripsi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7D65F8B"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Type &amp;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61C1B88"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Boleh NULL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6F59078C"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Default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45836937"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Keterangan</w:t>
            </w:r>
          </w:p>
        </w:tc>
      </w:tr>
      <w:tr w:rsidR="00A0531E" w:rsidRPr="00705918" w14:paraId="115D846C" w14:textId="77777777" w:rsidTr="00A0531E">
        <w:trPr>
          <w:trHeight w:val="17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231F47"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IDUser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738FA2"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Id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59ED1B"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Int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E9F895"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F22274"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208A12" w14:textId="77777777" w:rsidR="00A0531E" w:rsidRPr="00580B74" w:rsidRDefault="00A0531E" w:rsidP="00A0531E">
            <w:pPr>
              <w:spacing w:before="240" w:after="0" w:line="240" w:lineRule="auto"/>
              <w:jc w:val="center"/>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Id user akan diisi secara otomatis</w:t>
            </w:r>
          </w:p>
        </w:tc>
      </w:tr>
      <w:tr w:rsidR="00A0531E" w:rsidRPr="00705918" w14:paraId="24EB8F51"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ADD955"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Nama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777143"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Nama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40F9F1"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VarChar 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3C19441"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614547"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AB6918"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r>
      <w:tr w:rsidR="00A0531E" w:rsidRPr="00705918" w14:paraId="096D46F8" w14:textId="77777777" w:rsidTr="00A0531E">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E5E8D8"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Negara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E229F2E"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Negara asal dari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41732A"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VarChar 50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EBE8B9"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4BF293"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A5C46D"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r>
      <w:tr w:rsidR="00A0531E" w:rsidRPr="00705918" w14:paraId="1E5436E4"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484281"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JenisKelamin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2C215C"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Jenis kelamin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089FBC"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Char 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E4DCEB"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FBF33E"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AF837E"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r>
      <w:tr w:rsidR="00A0531E" w:rsidRPr="00705918" w14:paraId="4177E3A1" w14:textId="77777777" w:rsidTr="00A0531E">
        <w:trPr>
          <w:trHeight w:val="11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CA928F"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Email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654799"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Email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7895A4"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VarChar 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11A559"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E01090B"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C4D04D"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r>
      <w:tr w:rsidR="00A0531E" w:rsidRPr="00705918" w14:paraId="1FCA7615" w14:textId="77777777" w:rsidTr="00A0531E">
        <w:trPr>
          <w:trHeight w:val="11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64602C"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TanggalLahir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8CA32CE"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Tanggal lahir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0BD2DE"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Date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0A553CF"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8CF8C8"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30B633"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r>
    </w:tbl>
    <w:p w14:paraId="6184823F" w14:textId="77777777" w:rsidR="000739BA" w:rsidRPr="00705918" w:rsidRDefault="000739BA" w:rsidP="000739BA">
      <w:pPr>
        <w:spacing w:after="0" w:line="240" w:lineRule="auto"/>
        <w:jc w:val="center"/>
        <w:rPr>
          <w:rFonts w:ascii="XDPrime" w:hAnsi="XDPrime" w:cs="Times New Roman"/>
        </w:rPr>
      </w:pPr>
    </w:p>
    <w:p w14:paraId="7CB346BD" w14:textId="77777777" w:rsidR="00D93F5C" w:rsidRPr="00705918" w:rsidRDefault="00D93F5C" w:rsidP="000739BA">
      <w:pPr>
        <w:spacing w:after="0" w:line="240" w:lineRule="auto"/>
        <w:jc w:val="center"/>
        <w:rPr>
          <w:rFonts w:ascii="XDPrime" w:hAnsi="XDPrime" w:cs="Times New Roman"/>
        </w:rPr>
      </w:pPr>
    </w:p>
    <w:p w14:paraId="163A6DBA" w14:textId="77777777" w:rsidR="00D93F5C" w:rsidRPr="00705918" w:rsidRDefault="00D93F5C" w:rsidP="000739BA">
      <w:pPr>
        <w:spacing w:after="0" w:line="240" w:lineRule="auto"/>
        <w:jc w:val="center"/>
        <w:rPr>
          <w:rFonts w:ascii="XDPrime" w:hAnsi="XDPrime" w:cs="Times New Roman"/>
        </w:rPr>
      </w:pPr>
    </w:p>
    <w:p w14:paraId="48D7A2C4" w14:textId="77777777" w:rsidR="00D93F5C" w:rsidRPr="00705918" w:rsidRDefault="00D93F5C" w:rsidP="000739BA">
      <w:pPr>
        <w:spacing w:after="0" w:line="240" w:lineRule="auto"/>
        <w:jc w:val="center"/>
        <w:rPr>
          <w:rFonts w:ascii="XDPrime" w:hAnsi="XDPrime" w:cs="Times New Roman"/>
        </w:rPr>
      </w:pPr>
    </w:p>
    <w:p w14:paraId="62D39B50" w14:textId="77777777" w:rsidR="00D93F5C" w:rsidRPr="00705918" w:rsidRDefault="00D93F5C" w:rsidP="000739BA">
      <w:pPr>
        <w:spacing w:after="0" w:line="240" w:lineRule="auto"/>
        <w:jc w:val="center"/>
        <w:rPr>
          <w:rFonts w:ascii="XDPrime" w:hAnsi="XDPrime" w:cs="Times New Roman"/>
        </w:rPr>
      </w:pPr>
    </w:p>
    <w:p w14:paraId="1D8D0407" w14:textId="77777777" w:rsidR="00D93F5C" w:rsidRPr="00705918" w:rsidRDefault="00D93F5C" w:rsidP="000739BA">
      <w:pPr>
        <w:spacing w:after="0" w:line="240" w:lineRule="auto"/>
        <w:jc w:val="center"/>
        <w:rPr>
          <w:rFonts w:ascii="XDPrime" w:hAnsi="XDPrime" w:cs="Times New Roman"/>
        </w:rPr>
      </w:pPr>
    </w:p>
    <w:p w14:paraId="72F8F71B" w14:textId="77777777" w:rsidR="00D93F5C" w:rsidRPr="00705918" w:rsidRDefault="00D93F5C" w:rsidP="000739BA">
      <w:pPr>
        <w:spacing w:after="0" w:line="240" w:lineRule="auto"/>
        <w:jc w:val="center"/>
        <w:rPr>
          <w:rFonts w:ascii="XDPrime" w:hAnsi="XDPrime" w:cs="Times New Roman"/>
        </w:rPr>
      </w:pPr>
    </w:p>
    <w:p w14:paraId="6FD72B49" w14:textId="77777777" w:rsidR="00D93F5C" w:rsidRPr="00705918" w:rsidRDefault="00D93F5C" w:rsidP="000739BA">
      <w:pPr>
        <w:spacing w:after="0" w:line="240" w:lineRule="auto"/>
        <w:jc w:val="center"/>
        <w:rPr>
          <w:rFonts w:ascii="XDPrime" w:hAnsi="XDPrime" w:cs="Times New Roman"/>
        </w:rPr>
      </w:pPr>
    </w:p>
    <w:p w14:paraId="3CD1FF02" w14:textId="77777777" w:rsidR="00D93F5C" w:rsidRPr="00705918" w:rsidRDefault="00D93F5C" w:rsidP="000739BA">
      <w:pPr>
        <w:spacing w:after="0" w:line="240" w:lineRule="auto"/>
        <w:jc w:val="center"/>
        <w:rPr>
          <w:rFonts w:ascii="XDPrime" w:hAnsi="XDPrime" w:cs="Times New Roman"/>
        </w:rPr>
      </w:pPr>
    </w:p>
    <w:p w14:paraId="33859643" w14:textId="62AD7626" w:rsidR="000739BA" w:rsidRPr="00705918" w:rsidRDefault="000739BA" w:rsidP="000739BA">
      <w:pPr>
        <w:pStyle w:val="Heading3"/>
        <w:spacing w:before="0" w:after="0"/>
        <w:rPr>
          <w:rFonts w:ascii="XDPrime" w:hAnsi="XDPrime"/>
        </w:rPr>
      </w:pPr>
      <w:bookmarkStart w:id="91" w:name="_Toc58693685"/>
      <w:bookmarkStart w:id="92" w:name="_Toc153279064"/>
      <w:r w:rsidRPr="00705918">
        <w:rPr>
          <w:rFonts w:ascii="XDPrime" w:hAnsi="XDPrime"/>
        </w:rPr>
        <w:t xml:space="preserve">Tabel </w:t>
      </w:r>
      <w:bookmarkEnd w:id="91"/>
      <w:r w:rsidR="00EF41E2" w:rsidRPr="00705918">
        <w:rPr>
          <w:rFonts w:ascii="XDPrime" w:hAnsi="XDPrime"/>
        </w:rPr>
        <w:t>T</w:t>
      </w:r>
      <w:r w:rsidR="00A0531E" w:rsidRPr="00705918">
        <w:rPr>
          <w:rFonts w:ascii="XDPrime" w:hAnsi="XDPrime"/>
        </w:rPr>
        <w:t>DataLogin</w:t>
      </w:r>
      <w:bookmarkEnd w:id="92"/>
    </w:p>
    <w:p w14:paraId="339A8571" w14:textId="49FE20A2" w:rsidR="00A0531E" w:rsidRPr="00705918" w:rsidRDefault="00A0531E" w:rsidP="00A0531E">
      <w:pPr>
        <w:rPr>
          <w:rFonts w:ascii="XDPrime" w:hAnsi="XDPrime"/>
          <w:lang w:val="en-GB" w:eastAsia="en-US"/>
        </w:rPr>
      </w:pPr>
    </w:p>
    <w:p w14:paraId="3536C5DD" w14:textId="38559F4B" w:rsidR="00A0531E" w:rsidRPr="00705918" w:rsidRDefault="008A164E" w:rsidP="008A164E">
      <w:pPr>
        <w:pStyle w:val="Caption"/>
        <w:jc w:val="center"/>
        <w:rPr>
          <w:rFonts w:ascii="XDPrime" w:hAnsi="XDPrime"/>
          <w:b w:val="0"/>
        </w:rPr>
      </w:pPr>
      <w:bookmarkStart w:id="93" w:name="_Toc153278915"/>
      <w:bookmarkStart w:id="94" w:name="_Toc153820161"/>
      <w:r>
        <w:lastRenderedPageBreak/>
        <w:t>TAB-</w:t>
      </w:r>
      <w:r>
        <w:fldChar w:fldCharType="begin"/>
      </w:r>
      <w:r>
        <w:instrText xml:space="preserve"> SEQ TAB- \* ARABIC </w:instrText>
      </w:r>
      <w:r>
        <w:fldChar w:fldCharType="separate"/>
      </w:r>
      <w:r w:rsidR="00580B74">
        <w:rPr>
          <w:noProof/>
        </w:rPr>
        <w:t>7</w:t>
      </w:r>
      <w:r>
        <w:fldChar w:fldCharType="end"/>
      </w:r>
      <w:r w:rsidR="00A0531E" w:rsidRPr="00705918">
        <w:rPr>
          <w:rFonts w:ascii="XDPrime" w:hAnsi="XDPrime"/>
          <w:lang w:val="en-US"/>
        </w:rPr>
        <w:t xml:space="preserve"> Tabel TDataLogin</w:t>
      </w:r>
      <w:bookmarkEnd w:id="93"/>
      <w:bookmarkEnd w:id="94"/>
    </w:p>
    <w:tbl>
      <w:tblPr>
        <w:tblW w:w="0" w:type="auto"/>
        <w:tblCellMar>
          <w:top w:w="15" w:type="dxa"/>
          <w:left w:w="15" w:type="dxa"/>
          <w:bottom w:w="15" w:type="dxa"/>
          <w:right w:w="15" w:type="dxa"/>
        </w:tblCellMar>
        <w:tblLook w:val="04A0" w:firstRow="1" w:lastRow="0" w:firstColumn="1" w:lastColumn="0" w:noHBand="0" w:noVBand="1"/>
      </w:tblPr>
      <w:tblGrid>
        <w:gridCol w:w="1613"/>
        <w:gridCol w:w="1561"/>
        <w:gridCol w:w="1092"/>
        <w:gridCol w:w="867"/>
        <w:gridCol w:w="899"/>
        <w:gridCol w:w="1885"/>
      </w:tblGrid>
      <w:tr w:rsidR="00A0531E" w:rsidRPr="00705918" w14:paraId="2B701000"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4D42F94D"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IdField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D62D5E4"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Deskripsi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73B45A46"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Type &amp;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68F83673"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Boleh NULL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54DBFE8"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Default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62C7F0DC"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Keterangan</w:t>
            </w:r>
          </w:p>
        </w:tc>
      </w:tr>
      <w:tr w:rsidR="00A0531E" w:rsidRPr="00705918" w14:paraId="4CCDD6CB" w14:textId="77777777" w:rsidTr="00A0531E">
        <w:trPr>
          <w:trHeight w:val="11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228EF2"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IDLogin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D27D35"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Id login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1A22EF"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Int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BB0C01"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C872C1"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2E741A3" w14:textId="77777777" w:rsidR="00A0531E" w:rsidRPr="00580B74" w:rsidRDefault="00A0531E" w:rsidP="00A0531E">
            <w:pPr>
              <w:spacing w:before="240" w:after="0" w:line="240" w:lineRule="auto"/>
              <w:jc w:val="center"/>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Id</w:t>
            </w:r>
            <w:r w:rsidRPr="00580B74">
              <w:rPr>
                <w:rFonts w:ascii="Calibri" w:eastAsia="Times New Roman" w:hAnsi="Calibri" w:cs="Calibri"/>
                <w:color w:val="000000"/>
                <w:lang w:val="sv-SE" w:eastAsia="en-US"/>
              </w:rPr>
              <w:t> </w:t>
            </w:r>
            <w:r w:rsidRPr="00580B74">
              <w:rPr>
                <w:rFonts w:ascii="XDPrime" w:eastAsia="Times New Roman" w:hAnsi="XDPrime" w:cs="Arial"/>
                <w:color w:val="000000"/>
                <w:lang w:val="sv-SE" w:eastAsia="en-US"/>
              </w:rPr>
              <w:t xml:space="preserve"> login user akan diisi secara otomatis</w:t>
            </w:r>
          </w:p>
        </w:tc>
      </w:tr>
      <w:tr w:rsidR="00A0531E" w:rsidRPr="00705918" w14:paraId="0F60850A" w14:textId="77777777" w:rsidTr="00A0531E">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FB5F5A7"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Username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29DBB38"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Username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242BFD"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VarChar 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EB837D0"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C421B87"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26D258"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r>
      <w:tr w:rsidR="00A0531E" w:rsidRPr="00705918" w14:paraId="086EB8DE"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DC88E8"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Password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7CEF92"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Password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FF6BDD"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VarChar 20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D9BD20"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39452D"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1F8CF0"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r>
      <w:tr w:rsidR="00A0531E" w:rsidRPr="00705918" w14:paraId="1D782C00"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B6E2C9"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TanggalSignUp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26ED17"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Tanggal user membuat akun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6294C5"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Date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F24EDD"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C85386"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38EA10"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r>
    </w:tbl>
    <w:p w14:paraId="60C7316D" w14:textId="77777777" w:rsidR="000739BA" w:rsidRPr="00705918" w:rsidRDefault="000739BA" w:rsidP="000739BA">
      <w:pPr>
        <w:spacing w:after="0" w:line="240" w:lineRule="auto"/>
        <w:jc w:val="center"/>
        <w:rPr>
          <w:rFonts w:ascii="XDPrime" w:hAnsi="XDPrime" w:cs="Times New Roman"/>
        </w:rPr>
      </w:pPr>
    </w:p>
    <w:p w14:paraId="54C0135D" w14:textId="0BA26741" w:rsidR="000739BA" w:rsidRPr="00705918" w:rsidRDefault="000739BA" w:rsidP="000739BA">
      <w:pPr>
        <w:pStyle w:val="Heading3"/>
        <w:spacing w:before="0" w:after="0"/>
        <w:rPr>
          <w:rFonts w:ascii="XDPrime" w:hAnsi="XDPrime"/>
        </w:rPr>
      </w:pPr>
      <w:bookmarkStart w:id="95" w:name="_Toc505317347"/>
      <w:bookmarkStart w:id="96" w:name="_Toc506364393"/>
      <w:bookmarkStart w:id="97" w:name="_Toc58693684"/>
      <w:bookmarkStart w:id="98" w:name="_Toc153279065"/>
      <w:r w:rsidRPr="00705918">
        <w:rPr>
          <w:rFonts w:ascii="XDPrime" w:hAnsi="XDPrime"/>
        </w:rPr>
        <w:t xml:space="preserve">Tabel </w:t>
      </w:r>
      <w:bookmarkEnd w:id="95"/>
      <w:bookmarkEnd w:id="96"/>
      <w:bookmarkEnd w:id="97"/>
      <w:r w:rsidR="000B586B" w:rsidRPr="00705918">
        <w:rPr>
          <w:rFonts w:ascii="XDPrime" w:hAnsi="XDPrime"/>
        </w:rPr>
        <w:t>T</w:t>
      </w:r>
      <w:r w:rsidR="00A0531E" w:rsidRPr="00705918">
        <w:rPr>
          <w:rFonts w:ascii="XDPrime" w:hAnsi="XDPrime"/>
        </w:rPr>
        <w:t>DataKeuangan</w:t>
      </w:r>
      <w:bookmarkEnd w:id="98"/>
    </w:p>
    <w:p w14:paraId="705FD7AA" w14:textId="77777777" w:rsidR="00A0531E" w:rsidRPr="00705918" w:rsidRDefault="00A0531E" w:rsidP="00A0531E">
      <w:pPr>
        <w:rPr>
          <w:rFonts w:ascii="XDPrime" w:hAnsi="XDPrime"/>
          <w:lang w:val="en-GB" w:eastAsia="en-US"/>
        </w:rPr>
      </w:pPr>
    </w:p>
    <w:p w14:paraId="424CAA52" w14:textId="1A610F36" w:rsidR="000739BA" w:rsidRPr="00705918" w:rsidRDefault="008A164E" w:rsidP="008A164E">
      <w:pPr>
        <w:pStyle w:val="Caption"/>
        <w:jc w:val="center"/>
        <w:rPr>
          <w:rFonts w:ascii="XDPrime" w:hAnsi="XDPrime"/>
          <w:b w:val="0"/>
        </w:rPr>
      </w:pPr>
      <w:bookmarkStart w:id="99" w:name="_Toc153278916"/>
      <w:bookmarkStart w:id="100" w:name="_Toc153820162"/>
      <w:r>
        <w:t>TAB-</w:t>
      </w:r>
      <w:r>
        <w:fldChar w:fldCharType="begin"/>
      </w:r>
      <w:r>
        <w:instrText xml:space="preserve"> SEQ TAB- \* ARABIC </w:instrText>
      </w:r>
      <w:r>
        <w:fldChar w:fldCharType="separate"/>
      </w:r>
      <w:r w:rsidR="00580B74">
        <w:rPr>
          <w:noProof/>
        </w:rPr>
        <w:t>8</w:t>
      </w:r>
      <w:r>
        <w:fldChar w:fldCharType="end"/>
      </w:r>
      <w:r>
        <w:t xml:space="preserve"> </w:t>
      </w:r>
      <w:r w:rsidR="00A0531E" w:rsidRPr="00705918">
        <w:rPr>
          <w:rFonts w:ascii="XDPrime" w:hAnsi="XDPrime"/>
          <w:lang w:val="en-US"/>
        </w:rPr>
        <w:t>Tabel TDataKeuangan</w:t>
      </w:r>
      <w:bookmarkEnd w:id="99"/>
      <w:bookmarkEnd w:id="100"/>
    </w:p>
    <w:tbl>
      <w:tblPr>
        <w:tblW w:w="0" w:type="auto"/>
        <w:tblCellMar>
          <w:top w:w="15" w:type="dxa"/>
          <w:left w:w="15" w:type="dxa"/>
          <w:bottom w:w="15" w:type="dxa"/>
          <w:right w:w="15" w:type="dxa"/>
        </w:tblCellMar>
        <w:tblLook w:val="04A0" w:firstRow="1" w:lastRow="0" w:firstColumn="1" w:lastColumn="0" w:noHBand="0" w:noVBand="1"/>
      </w:tblPr>
      <w:tblGrid>
        <w:gridCol w:w="2111"/>
        <w:gridCol w:w="2279"/>
        <w:gridCol w:w="844"/>
        <w:gridCol w:w="661"/>
        <w:gridCol w:w="793"/>
        <w:gridCol w:w="1229"/>
      </w:tblGrid>
      <w:tr w:rsidR="00A0531E" w:rsidRPr="00705918" w14:paraId="44FE09C9"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FEE807E" w14:textId="77777777" w:rsidR="00A0531E" w:rsidRPr="00705918" w:rsidRDefault="00A0531E" w:rsidP="00A0531E">
            <w:pPr>
              <w:jc w:val="center"/>
              <w:rPr>
                <w:rFonts w:ascii="XDPrime" w:hAnsi="XDPrime"/>
                <w:b/>
                <w:lang w:val="en-US" w:eastAsia="en-US"/>
              </w:rPr>
            </w:pPr>
            <w:r w:rsidRPr="00705918">
              <w:rPr>
                <w:rFonts w:ascii="XDPrime" w:hAnsi="XDPrime"/>
                <w:b/>
                <w:bCs/>
                <w:lang w:val="en-US" w:eastAsia="en-US"/>
              </w:rPr>
              <w:t>IdField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4BC4171F" w14:textId="77777777" w:rsidR="00A0531E" w:rsidRPr="00705918" w:rsidRDefault="00A0531E" w:rsidP="00A0531E">
            <w:pPr>
              <w:jc w:val="center"/>
              <w:rPr>
                <w:rFonts w:ascii="XDPrime" w:hAnsi="XDPrime"/>
                <w:b/>
                <w:lang w:val="en-US" w:eastAsia="en-US"/>
              </w:rPr>
            </w:pPr>
            <w:r w:rsidRPr="00705918">
              <w:rPr>
                <w:rFonts w:ascii="XDPrime" w:hAnsi="XDPrime"/>
                <w:b/>
                <w:bCs/>
                <w:lang w:val="en-US" w:eastAsia="en-US"/>
              </w:rPr>
              <w:t>Deskripsi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CB7E6B0" w14:textId="77777777" w:rsidR="00A0531E" w:rsidRPr="00705918" w:rsidRDefault="00A0531E" w:rsidP="00A0531E">
            <w:pPr>
              <w:jc w:val="center"/>
              <w:rPr>
                <w:rFonts w:ascii="XDPrime" w:hAnsi="XDPrime"/>
                <w:b/>
                <w:lang w:val="en-US" w:eastAsia="en-US"/>
              </w:rPr>
            </w:pPr>
            <w:r w:rsidRPr="00705918">
              <w:rPr>
                <w:rFonts w:ascii="XDPrime" w:hAnsi="XDPrime"/>
                <w:b/>
                <w:bCs/>
                <w:lang w:val="en-US" w:eastAsia="en-US"/>
              </w:rPr>
              <w:t>Type &amp;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7619D363" w14:textId="77777777" w:rsidR="00A0531E" w:rsidRPr="00705918" w:rsidRDefault="00A0531E" w:rsidP="00A0531E">
            <w:pPr>
              <w:jc w:val="center"/>
              <w:rPr>
                <w:rFonts w:ascii="XDPrime" w:hAnsi="XDPrime"/>
                <w:b/>
                <w:lang w:val="en-US" w:eastAsia="en-US"/>
              </w:rPr>
            </w:pPr>
            <w:r w:rsidRPr="00705918">
              <w:rPr>
                <w:rFonts w:ascii="XDPrime" w:hAnsi="XDPrime"/>
                <w:b/>
                <w:bCs/>
                <w:lang w:val="en-US" w:eastAsia="en-US"/>
              </w:rPr>
              <w:t>Boleh NULL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57CF7AEB" w14:textId="77777777" w:rsidR="00A0531E" w:rsidRPr="00705918" w:rsidRDefault="00A0531E" w:rsidP="00A0531E">
            <w:pPr>
              <w:jc w:val="center"/>
              <w:rPr>
                <w:rFonts w:ascii="XDPrime" w:hAnsi="XDPrime"/>
                <w:b/>
                <w:lang w:val="en-US" w:eastAsia="en-US"/>
              </w:rPr>
            </w:pPr>
            <w:r w:rsidRPr="00705918">
              <w:rPr>
                <w:rFonts w:ascii="XDPrime" w:hAnsi="XDPrime"/>
                <w:b/>
                <w:bCs/>
                <w:lang w:val="en-US" w:eastAsia="en-US"/>
              </w:rPr>
              <w:t>Default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4DAB703F" w14:textId="77777777" w:rsidR="00A0531E" w:rsidRPr="00705918" w:rsidRDefault="00A0531E" w:rsidP="00A0531E">
            <w:pPr>
              <w:jc w:val="center"/>
              <w:rPr>
                <w:rFonts w:ascii="XDPrime" w:hAnsi="XDPrime"/>
                <w:b/>
                <w:lang w:val="en-US" w:eastAsia="en-US"/>
              </w:rPr>
            </w:pPr>
            <w:r w:rsidRPr="00705918">
              <w:rPr>
                <w:rFonts w:ascii="XDPrime" w:hAnsi="XDPrime"/>
                <w:b/>
                <w:bCs/>
                <w:lang w:val="en-US" w:eastAsia="en-US"/>
              </w:rPr>
              <w:t>Keterangan</w:t>
            </w:r>
          </w:p>
        </w:tc>
      </w:tr>
      <w:tr w:rsidR="00A0531E" w:rsidRPr="00705918" w14:paraId="7976CA13"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CA493F"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IDKeuangan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68DEF0"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Identitas 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3D69FE"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Int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17EFB7"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D543365"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2448387" w14:textId="77777777" w:rsidR="00A0531E" w:rsidRPr="00580B74" w:rsidRDefault="00A0531E" w:rsidP="00A0531E">
            <w:pPr>
              <w:jc w:val="center"/>
              <w:rPr>
                <w:rFonts w:ascii="XDPrime" w:hAnsi="XDPrime"/>
                <w:lang w:val="sv-SE" w:eastAsia="en-US"/>
              </w:rPr>
            </w:pPr>
            <w:r w:rsidRPr="00580B74">
              <w:rPr>
                <w:rFonts w:ascii="XDPrime" w:hAnsi="XDPrime"/>
                <w:lang w:val="sv-SE" w:eastAsia="en-US"/>
              </w:rPr>
              <w:t>Id</w:t>
            </w:r>
            <w:r w:rsidRPr="00580B74">
              <w:rPr>
                <w:rFonts w:ascii="Calibri" w:hAnsi="Calibri" w:cs="Calibri"/>
                <w:lang w:val="sv-SE" w:eastAsia="en-US"/>
              </w:rPr>
              <w:t> </w:t>
            </w:r>
            <w:r w:rsidRPr="00580B74">
              <w:rPr>
                <w:rFonts w:ascii="XDPrime" w:hAnsi="XDPrime"/>
                <w:lang w:val="sv-SE" w:eastAsia="en-US"/>
              </w:rPr>
              <w:t xml:space="preserve"> keuangan user akan diisi secara otomatis</w:t>
            </w:r>
          </w:p>
        </w:tc>
      </w:tr>
      <w:tr w:rsidR="00A0531E" w:rsidRPr="00705918" w14:paraId="04CA7FDE"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333AA7"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RekomendasiKeuangan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5E0D56"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Pengingat untuk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324899"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VarChar 255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1803CE"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56B0BB"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0C6C6EF"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w:t>
            </w:r>
          </w:p>
        </w:tc>
      </w:tr>
      <w:tr w:rsidR="00A0531E" w:rsidRPr="00705918" w14:paraId="456693CE"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980E3C"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Deskripsi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67028A"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Transaksi yang dilakukan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DD953CE"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VarChar 255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70E059"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5BA05B"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239DB8"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w:t>
            </w:r>
          </w:p>
        </w:tc>
      </w:tr>
      <w:tr w:rsidR="00A0531E" w:rsidRPr="00705918" w14:paraId="66C660EC"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411843"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Pengeluaran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B4C6E52"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Pengeluaran yang dilakukan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E313188"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Int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45FDE7"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2A7C67"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0F3746E"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w:t>
            </w:r>
          </w:p>
        </w:tc>
      </w:tr>
      <w:tr w:rsidR="00A0531E" w:rsidRPr="00705918" w14:paraId="6AFA2BC0"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3812A14"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Pemasukan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383421"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Pemasukan yang dilakukan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034C14A"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Int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E7EB8E"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447EDA"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C349FB"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w:t>
            </w:r>
          </w:p>
        </w:tc>
      </w:tr>
      <w:tr w:rsidR="00A0531E" w:rsidRPr="00705918" w14:paraId="417E4944"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6D5179"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lastRenderedPageBreak/>
              <w:t>Tanggal transkasi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EDB5802"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Tanggal melakukan Pemasukan/Pengeluaran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CC48BF"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Date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0FC9B1"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7B939FA"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7F2323F"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w:t>
            </w:r>
          </w:p>
        </w:tc>
      </w:tr>
      <w:tr w:rsidR="00A0531E" w:rsidRPr="00705918" w14:paraId="56D15F43"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CDA041"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Saldo</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899C53"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Saldo dari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3F1DA1"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Int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9607E88"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E30776" w14:textId="77777777" w:rsidR="00A0531E" w:rsidRPr="00705918" w:rsidRDefault="00A0531E" w:rsidP="00A0531E">
            <w:pPr>
              <w:jc w:val="center"/>
              <w:rPr>
                <w:rFonts w:ascii="XDPrime" w:hAnsi="XDPrime"/>
                <w:lang w:val="en-US" w:eastAsia="en-US"/>
              </w:rPr>
            </w:pPr>
            <w:r w:rsidRPr="00705918">
              <w:rPr>
                <w:rFonts w:ascii="XDPrime" w:hAnsi="XDPrime"/>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A234D3" w14:textId="77777777" w:rsidR="00A0531E" w:rsidRPr="00705918" w:rsidRDefault="00A0531E" w:rsidP="00A0531E">
            <w:pPr>
              <w:jc w:val="center"/>
              <w:rPr>
                <w:rFonts w:ascii="XDPrime" w:hAnsi="XDPrime"/>
                <w:lang w:val="en-US" w:eastAsia="en-US"/>
              </w:rPr>
            </w:pPr>
          </w:p>
        </w:tc>
      </w:tr>
    </w:tbl>
    <w:p w14:paraId="1B3D0B69" w14:textId="77777777" w:rsidR="00A0531E" w:rsidRPr="00705918" w:rsidRDefault="00A0531E" w:rsidP="00A0531E">
      <w:pPr>
        <w:jc w:val="center"/>
        <w:rPr>
          <w:rFonts w:ascii="XDPrime" w:hAnsi="XDPrime"/>
          <w:b/>
          <w:lang w:val="en-GB" w:eastAsia="en-US"/>
        </w:rPr>
      </w:pPr>
    </w:p>
    <w:p w14:paraId="122ED18D" w14:textId="77777777" w:rsidR="001C6353" w:rsidRPr="00705918" w:rsidRDefault="001C6353" w:rsidP="000739BA">
      <w:pPr>
        <w:spacing w:after="0" w:line="240" w:lineRule="auto"/>
        <w:jc w:val="center"/>
        <w:rPr>
          <w:rFonts w:ascii="XDPrime" w:hAnsi="XDPrime" w:cs="Times New Roman"/>
        </w:rPr>
      </w:pPr>
    </w:p>
    <w:p w14:paraId="2929C5D2" w14:textId="57CD5609" w:rsidR="000739BA" w:rsidRPr="00705918" w:rsidRDefault="000739BA" w:rsidP="000739BA">
      <w:pPr>
        <w:pStyle w:val="Heading3"/>
        <w:spacing w:before="0" w:after="0"/>
        <w:rPr>
          <w:rFonts w:ascii="XDPrime" w:hAnsi="XDPrime"/>
        </w:rPr>
      </w:pPr>
      <w:bookmarkStart w:id="101" w:name="_Toc58693687"/>
      <w:bookmarkStart w:id="102" w:name="_Toc153279066"/>
      <w:r w:rsidRPr="00705918">
        <w:rPr>
          <w:rFonts w:ascii="XDPrime" w:hAnsi="XDPrime"/>
        </w:rPr>
        <w:t xml:space="preserve">Tabel </w:t>
      </w:r>
      <w:bookmarkEnd w:id="101"/>
      <w:r w:rsidR="00FD39FF" w:rsidRPr="00705918">
        <w:rPr>
          <w:rFonts w:ascii="XDPrime" w:hAnsi="XDPrime"/>
        </w:rPr>
        <w:t>T</w:t>
      </w:r>
      <w:r w:rsidR="00A0531E" w:rsidRPr="00705918">
        <w:rPr>
          <w:rFonts w:ascii="XDPrime" w:hAnsi="XDPrime"/>
        </w:rPr>
        <w:t>DataHistory</w:t>
      </w:r>
      <w:bookmarkEnd w:id="102"/>
    </w:p>
    <w:p w14:paraId="7B6A7DFE" w14:textId="77777777" w:rsidR="00A0531E" w:rsidRPr="00705918" w:rsidRDefault="00A0531E" w:rsidP="00A0531E">
      <w:pPr>
        <w:rPr>
          <w:rFonts w:ascii="XDPrime" w:hAnsi="XDPrime"/>
          <w:lang w:val="en-GB" w:eastAsia="en-US"/>
        </w:rPr>
      </w:pPr>
    </w:p>
    <w:p w14:paraId="3C5C9268" w14:textId="74BC2EE5" w:rsidR="00A0531E" w:rsidRPr="00705918" w:rsidRDefault="008A164E" w:rsidP="008A164E">
      <w:pPr>
        <w:pStyle w:val="Caption"/>
        <w:jc w:val="center"/>
        <w:rPr>
          <w:rFonts w:ascii="XDPrime" w:hAnsi="XDPrime"/>
          <w:b w:val="0"/>
        </w:rPr>
      </w:pPr>
      <w:bookmarkStart w:id="103" w:name="_Toc153278917"/>
      <w:bookmarkStart w:id="104" w:name="_Toc153820163"/>
      <w:r>
        <w:t>TAB-</w:t>
      </w:r>
      <w:r>
        <w:fldChar w:fldCharType="begin"/>
      </w:r>
      <w:r>
        <w:instrText xml:space="preserve"> SEQ TAB- \* ARABIC </w:instrText>
      </w:r>
      <w:r>
        <w:fldChar w:fldCharType="separate"/>
      </w:r>
      <w:r w:rsidR="00580B74">
        <w:rPr>
          <w:noProof/>
        </w:rPr>
        <w:t>9</w:t>
      </w:r>
      <w:r>
        <w:fldChar w:fldCharType="end"/>
      </w:r>
      <w:r>
        <w:t xml:space="preserve"> </w:t>
      </w:r>
      <w:r w:rsidR="00A0531E" w:rsidRPr="00705918">
        <w:rPr>
          <w:rFonts w:ascii="XDPrime" w:hAnsi="XDPrime"/>
          <w:lang w:val="en-US"/>
        </w:rPr>
        <w:t>Tabel TDataKeuangan</w:t>
      </w:r>
      <w:bookmarkEnd w:id="103"/>
      <w:bookmarkEnd w:id="104"/>
    </w:p>
    <w:tbl>
      <w:tblPr>
        <w:tblW w:w="0" w:type="auto"/>
        <w:tblCellMar>
          <w:top w:w="15" w:type="dxa"/>
          <w:left w:w="15" w:type="dxa"/>
          <w:bottom w:w="15" w:type="dxa"/>
          <w:right w:w="15" w:type="dxa"/>
        </w:tblCellMar>
        <w:tblLook w:val="04A0" w:firstRow="1" w:lastRow="0" w:firstColumn="1" w:lastColumn="0" w:noHBand="0" w:noVBand="1"/>
      </w:tblPr>
      <w:tblGrid>
        <w:gridCol w:w="1333"/>
        <w:gridCol w:w="1103"/>
        <w:gridCol w:w="1152"/>
        <w:gridCol w:w="975"/>
        <w:gridCol w:w="899"/>
        <w:gridCol w:w="2455"/>
      </w:tblGrid>
      <w:tr w:rsidR="00A0531E" w:rsidRPr="00705918" w14:paraId="106E9C0E"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5DB1492E"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IdField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755143FF"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Deskripsi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49AA891E"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Type &amp;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E5B2AED"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Boleh NULL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7A8A9691"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Default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1BF3C07" w14:textId="77777777" w:rsidR="00A0531E" w:rsidRPr="00705918" w:rsidRDefault="00A0531E" w:rsidP="00A0531E">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Keterangan</w:t>
            </w:r>
          </w:p>
        </w:tc>
      </w:tr>
      <w:tr w:rsidR="00A0531E" w:rsidRPr="00705918" w14:paraId="41FF6D83"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E6591CF"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IDHistory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97B267"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Id History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A3EB2A"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Int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818A9F"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AF99A7"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A675BC" w14:textId="18F6AE74" w:rsidR="00A0531E" w:rsidRPr="00580B74" w:rsidRDefault="00A0531E" w:rsidP="00A0531E">
            <w:pPr>
              <w:spacing w:before="240" w:after="0" w:line="240" w:lineRule="auto"/>
              <w:jc w:val="center"/>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Id history user akan diisi secara otomatis</w:t>
            </w:r>
          </w:p>
        </w:tc>
      </w:tr>
      <w:tr w:rsidR="00A0531E" w:rsidRPr="00705918" w14:paraId="0E163427" w14:textId="77777777" w:rsidTr="00A0531E">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19079D"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IdKeuangan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E4607BE" w14:textId="77777777" w:rsidR="00A0531E" w:rsidRPr="00705918" w:rsidRDefault="00A0531E" w:rsidP="00A0531E">
            <w:pPr>
              <w:spacing w:after="0" w:line="240" w:lineRule="auto"/>
              <w:rPr>
                <w:rFonts w:ascii="XDPrime" w:eastAsia="Times New Roman" w:hAnsi="XDPrime" w:cs="Times New Roman"/>
                <w:sz w:val="24"/>
                <w:szCs w:val="24"/>
                <w:lang w:val="en-US" w:eastAsia="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A41203"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Int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53DF06"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Tidak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09FAC2B"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89CAFEE" w14:textId="77777777" w:rsidR="00A0531E" w:rsidRPr="00705918" w:rsidRDefault="00A0531E" w:rsidP="00A0531E">
            <w:pPr>
              <w:spacing w:before="240" w:after="0" w:line="240" w:lineRule="auto"/>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r>
    </w:tbl>
    <w:p w14:paraId="633B0DD5" w14:textId="77777777" w:rsidR="000739BA" w:rsidRPr="00705918" w:rsidRDefault="000739BA" w:rsidP="000739BA">
      <w:pPr>
        <w:spacing w:after="0" w:line="240" w:lineRule="auto"/>
        <w:jc w:val="center"/>
        <w:rPr>
          <w:rFonts w:ascii="XDPrime" w:hAnsi="XDPrime" w:cs="Times New Roman"/>
        </w:rPr>
      </w:pPr>
    </w:p>
    <w:p w14:paraId="13282870" w14:textId="77777777" w:rsidR="00D20147" w:rsidRPr="00705918" w:rsidRDefault="00D20147" w:rsidP="000739BA">
      <w:pPr>
        <w:spacing w:after="0" w:line="240" w:lineRule="auto"/>
        <w:jc w:val="center"/>
        <w:rPr>
          <w:rFonts w:ascii="XDPrime" w:hAnsi="XDPrime" w:cs="Times New Roman"/>
        </w:rPr>
      </w:pPr>
    </w:p>
    <w:p w14:paraId="75B67A53" w14:textId="77777777" w:rsidR="00983A52" w:rsidRPr="00705918" w:rsidRDefault="00983A52" w:rsidP="001C6353">
      <w:pPr>
        <w:spacing w:after="0" w:line="240" w:lineRule="auto"/>
        <w:rPr>
          <w:rFonts w:ascii="XDPrime" w:hAnsi="XDPrime" w:cs="Times New Roman"/>
          <w:lang w:val="en-US"/>
        </w:rPr>
      </w:pPr>
    </w:p>
    <w:p w14:paraId="747FA6C7" w14:textId="77777777" w:rsidR="000739BA" w:rsidRPr="00705918" w:rsidRDefault="000739BA" w:rsidP="000739BA">
      <w:pPr>
        <w:pStyle w:val="Heading2"/>
        <w:spacing w:before="0" w:after="0"/>
        <w:rPr>
          <w:rFonts w:ascii="XDPrime" w:hAnsi="XDPrime"/>
        </w:rPr>
      </w:pPr>
      <w:bookmarkStart w:id="105" w:name="_Toc506364394"/>
      <w:bookmarkStart w:id="106" w:name="_Toc58693691"/>
      <w:bookmarkStart w:id="107" w:name="_Toc153279067"/>
      <w:r w:rsidRPr="00705918">
        <w:rPr>
          <w:rFonts w:ascii="XDPrime" w:hAnsi="XDPrime"/>
        </w:rPr>
        <w:t>Deskripsi Fungsional secara Rinci</w:t>
      </w:r>
      <w:bookmarkEnd w:id="105"/>
      <w:bookmarkEnd w:id="106"/>
      <w:bookmarkEnd w:id="107"/>
    </w:p>
    <w:p w14:paraId="602E1E65" w14:textId="77777777" w:rsidR="000739BA" w:rsidRPr="00705918" w:rsidRDefault="000739BA" w:rsidP="000739BA">
      <w:pPr>
        <w:pStyle w:val="Heading3"/>
        <w:spacing w:before="0" w:after="0"/>
        <w:rPr>
          <w:rFonts w:ascii="XDPrime" w:hAnsi="XDPrime"/>
          <w:lang w:val="pt-BR"/>
        </w:rPr>
      </w:pPr>
      <w:bookmarkStart w:id="108" w:name="_Toc506364395"/>
      <w:bookmarkStart w:id="109" w:name="_Toc58693692"/>
      <w:bookmarkStart w:id="110" w:name="_Toc153279068"/>
      <w:r w:rsidRPr="00705918">
        <w:rPr>
          <w:rFonts w:ascii="XDPrime" w:hAnsi="XDPrime"/>
          <w:lang w:val="pt-BR"/>
        </w:rPr>
        <w:t>Spesifikasi Fungsi/Proses</w:t>
      </w:r>
      <w:bookmarkEnd w:id="108"/>
      <w:r w:rsidRPr="00705918">
        <w:rPr>
          <w:rFonts w:ascii="XDPrime" w:hAnsi="XDPrime"/>
          <w:lang w:val="pt-BR"/>
        </w:rPr>
        <w:t xml:space="preserve"> FS-1.1 Validasi Pengguna</w:t>
      </w:r>
      <w:bookmarkEnd w:id="109"/>
      <w:bookmarkEnd w:id="110"/>
    </w:p>
    <w:p w14:paraId="6450FD81" w14:textId="77777777" w:rsidR="000739BA" w:rsidRPr="00705918" w:rsidRDefault="000739BA" w:rsidP="000739BA">
      <w:pPr>
        <w:tabs>
          <w:tab w:val="left" w:pos="2127"/>
          <w:tab w:val="left" w:pos="2410"/>
        </w:tabs>
        <w:spacing w:after="0" w:line="240" w:lineRule="auto"/>
        <w:rPr>
          <w:rFonts w:ascii="XDPrime" w:hAnsi="XDPrime" w:cs="Times New Roman"/>
          <w:lang w:val="pt-BR"/>
        </w:rPr>
      </w:pPr>
      <w:r w:rsidRPr="00705918">
        <w:rPr>
          <w:rFonts w:ascii="XDPrime" w:hAnsi="XDPrime" w:cs="Times New Roman"/>
          <w:lang w:val="pt-BR"/>
        </w:rPr>
        <w:t>Identifikasi/Nama</w:t>
      </w:r>
      <w:r w:rsidRPr="00705918">
        <w:rPr>
          <w:rFonts w:ascii="XDPrime" w:hAnsi="XDPrime" w:cs="Times New Roman"/>
          <w:lang w:val="pt-BR"/>
        </w:rPr>
        <w:tab/>
        <w:t>:</w:t>
      </w:r>
      <w:r w:rsidRPr="00705918">
        <w:rPr>
          <w:rFonts w:ascii="XDPrime" w:hAnsi="XDPrime" w:cs="Times New Roman"/>
          <w:lang w:val="pt-BR"/>
        </w:rPr>
        <w:tab/>
        <w:t>FS-1.1 Validasi Pengguna</w:t>
      </w:r>
    </w:p>
    <w:p w14:paraId="121A1E86" w14:textId="6088C131" w:rsidR="000739BA" w:rsidRPr="00705918" w:rsidRDefault="000739BA" w:rsidP="000739BA">
      <w:pPr>
        <w:tabs>
          <w:tab w:val="left" w:pos="2127"/>
          <w:tab w:val="left" w:pos="2410"/>
        </w:tabs>
        <w:spacing w:after="0" w:line="240" w:lineRule="auto"/>
        <w:ind w:left="2410" w:hanging="2410"/>
        <w:rPr>
          <w:rFonts w:ascii="XDPrime" w:hAnsi="XDPrime" w:cs="Times New Roman"/>
          <w:lang w:val="pt-BR"/>
        </w:rPr>
      </w:pPr>
      <w:r w:rsidRPr="00705918">
        <w:rPr>
          <w:rFonts w:ascii="XDPrime" w:hAnsi="XDPrime" w:cs="Times New Roman"/>
          <w:lang w:val="pt-BR"/>
        </w:rPr>
        <w:t>Deskripsi Isi</w:t>
      </w:r>
      <w:r w:rsidRPr="00705918">
        <w:rPr>
          <w:rFonts w:ascii="XDPrime" w:hAnsi="XDPrime" w:cs="Times New Roman"/>
          <w:lang w:val="pt-BR"/>
        </w:rPr>
        <w:tab/>
        <w:t>:</w:t>
      </w:r>
      <w:r w:rsidRPr="00705918">
        <w:rPr>
          <w:rFonts w:ascii="XDPrime" w:hAnsi="XDPrime" w:cs="Times New Roman"/>
          <w:lang w:val="pt-BR"/>
        </w:rPr>
        <w:tab/>
      </w:r>
      <w:r w:rsidR="00A0531E" w:rsidRPr="00705918">
        <w:rPr>
          <w:rFonts w:ascii="XDPrime" w:hAnsi="XDPrime" w:cs="Times New Roman"/>
          <w:lang w:val="pt-BR"/>
        </w:rPr>
        <w:t>Proses ini menerima login dan password pengguna perangkat  lunak SIMAKDI, kemudian melakukan validasi terhadap login dan password tersebut di tabel TPengguna</w:t>
      </w:r>
    </w:p>
    <w:p w14:paraId="0F11BA4C" w14:textId="6E16DA23" w:rsidR="000739BA" w:rsidRPr="00705918" w:rsidRDefault="000739BA" w:rsidP="000739BA">
      <w:pPr>
        <w:tabs>
          <w:tab w:val="left" w:pos="2127"/>
          <w:tab w:val="left" w:pos="2410"/>
        </w:tabs>
        <w:spacing w:after="0" w:line="240" w:lineRule="auto"/>
        <w:rPr>
          <w:rFonts w:ascii="XDPrime" w:hAnsi="XDPrime" w:cs="Times New Roman"/>
        </w:rPr>
      </w:pPr>
      <w:r w:rsidRPr="00705918">
        <w:rPr>
          <w:rFonts w:ascii="XDPrime" w:hAnsi="XDPrime" w:cs="Times New Roman"/>
        </w:rPr>
        <w:t>Jenis</w:t>
      </w:r>
      <w:r w:rsidRPr="00705918">
        <w:rPr>
          <w:rFonts w:ascii="XDPrime" w:hAnsi="XDPrime" w:cs="Times New Roman"/>
        </w:rPr>
        <w:tab/>
        <w:t>:</w:t>
      </w:r>
      <w:r w:rsidRPr="00705918">
        <w:rPr>
          <w:rFonts w:ascii="XDPrime" w:hAnsi="XDPrime" w:cs="Times New Roman"/>
        </w:rPr>
        <w:tab/>
        <w:t>Form Entry Columnar</w:t>
      </w:r>
    </w:p>
    <w:p w14:paraId="7DBB55F1" w14:textId="77777777" w:rsidR="007F5ED9" w:rsidRPr="00705918" w:rsidRDefault="007F5ED9" w:rsidP="000739BA">
      <w:pPr>
        <w:tabs>
          <w:tab w:val="left" w:pos="2127"/>
          <w:tab w:val="left" w:pos="2410"/>
        </w:tabs>
        <w:spacing w:after="0" w:line="240" w:lineRule="auto"/>
        <w:rPr>
          <w:rFonts w:ascii="XDPrime" w:hAnsi="XDPrime" w:cs="Times New Roman"/>
        </w:rPr>
      </w:pPr>
    </w:p>
    <w:p w14:paraId="3624B141" w14:textId="77777777" w:rsidR="000739BA" w:rsidRPr="00705918" w:rsidRDefault="000739BA" w:rsidP="000739BA">
      <w:pPr>
        <w:pStyle w:val="Heading4"/>
        <w:spacing w:before="0" w:after="0"/>
        <w:rPr>
          <w:rFonts w:ascii="XDPrime" w:hAnsi="XDPrime"/>
        </w:rPr>
      </w:pPr>
      <w:bookmarkStart w:id="111" w:name="_Toc58693693"/>
      <w:r w:rsidRPr="00705918">
        <w:rPr>
          <w:rFonts w:ascii="XDPrime" w:hAnsi="XDPrime"/>
        </w:rPr>
        <w:t>Spesifikasi Tabel Input</w:t>
      </w:r>
      <w:bookmarkEnd w:id="111"/>
    </w:p>
    <w:p w14:paraId="38B0D491" w14:textId="77777777" w:rsidR="00D31E8B" w:rsidRPr="00705918" w:rsidRDefault="00D31E8B" w:rsidP="00D31E8B">
      <w:pPr>
        <w:rPr>
          <w:rFonts w:ascii="XDPrime" w:hAnsi="XDPrime"/>
          <w:lang w:val="en-GB" w:eastAsia="en-US"/>
        </w:rPr>
      </w:pPr>
      <w:r w:rsidRPr="00705918">
        <w:rPr>
          <w:rFonts w:ascii="XDPrime" w:hAnsi="XDPrime"/>
          <w:lang w:val="en-GB" w:eastAsia="en-US"/>
        </w:rPr>
        <w:t>Tidak ada.</w:t>
      </w:r>
    </w:p>
    <w:p w14:paraId="72D7A33A" w14:textId="7CD4C1CF" w:rsidR="000739BA" w:rsidRPr="00705918" w:rsidRDefault="000739BA" w:rsidP="000739BA">
      <w:pPr>
        <w:pStyle w:val="Heading4"/>
        <w:spacing w:before="0" w:after="0"/>
        <w:rPr>
          <w:rFonts w:ascii="XDPrime" w:hAnsi="XDPrime"/>
        </w:rPr>
      </w:pPr>
      <w:bookmarkStart w:id="112" w:name="_Toc58693694"/>
      <w:r w:rsidRPr="00705918">
        <w:rPr>
          <w:rFonts w:ascii="XDPrime" w:hAnsi="XDPrime"/>
        </w:rPr>
        <w:t>Spesifikasi Tabel Output</w:t>
      </w:r>
      <w:bookmarkEnd w:id="112"/>
    </w:p>
    <w:p w14:paraId="559DDF21" w14:textId="2835CBAF" w:rsidR="00D31E8B" w:rsidRPr="00705918" w:rsidRDefault="00A0531E" w:rsidP="00D31E8B">
      <w:pPr>
        <w:spacing w:after="0" w:line="240" w:lineRule="auto"/>
        <w:rPr>
          <w:rFonts w:ascii="XDPrime" w:hAnsi="XDPrime" w:cs="Times New Roman"/>
        </w:rPr>
      </w:pPr>
      <w:r w:rsidRPr="00705918">
        <w:rPr>
          <w:rFonts w:ascii="XDPrime" w:hAnsi="XDPrime" w:cs="Times New Roman"/>
        </w:rPr>
        <w:t>Daftar Tabel Output untuk Fungsi/Proses Validasi Pengguna</w:t>
      </w:r>
    </w:p>
    <w:p w14:paraId="2A392385" w14:textId="77777777" w:rsidR="00AF2E73" w:rsidRPr="00705918" w:rsidRDefault="00AF2E73" w:rsidP="00D31E8B">
      <w:pPr>
        <w:spacing w:after="0" w:line="240" w:lineRule="auto"/>
        <w:rPr>
          <w:rFonts w:ascii="XDPrime" w:hAnsi="XDPrime" w:cs="Times New Roman"/>
        </w:rPr>
      </w:pPr>
    </w:p>
    <w:p w14:paraId="781B68BB" w14:textId="78AB9C10" w:rsidR="00AF2E73" w:rsidRPr="00705918" w:rsidRDefault="008A164E" w:rsidP="008A164E">
      <w:pPr>
        <w:pStyle w:val="Caption"/>
        <w:ind w:left="720"/>
        <w:rPr>
          <w:rFonts w:ascii="XDPrime" w:hAnsi="XDPrime"/>
          <w:b w:val="0"/>
          <w:lang w:val="en-US"/>
        </w:rPr>
      </w:pPr>
      <w:bookmarkStart w:id="113" w:name="_Toc153278918"/>
      <w:r w:rsidRPr="00580B74">
        <w:rPr>
          <w:lang w:val="sv-SE"/>
        </w:rPr>
        <w:t xml:space="preserve">     </w:t>
      </w:r>
      <w:bookmarkStart w:id="114" w:name="_Toc153820164"/>
      <w:r>
        <w:t>TAB-</w:t>
      </w:r>
      <w:r>
        <w:fldChar w:fldCharType="begin"/>
      </w:r>
      <w:r>
        <w:instrText xml:space="preserve"> SEQ TAB- \* ARABIC </w:instrText>
      </w:r>
      <w:r>
        <w:fldChar w:fldCharType="separate"/>
      </w:r>
      <w:r w:rsidR="00580B74">
        <w:rPr>
          <w:noProof/>
        </w:rPr>
        <w:t>10</w:t>
      </w:r>
      <w:r>
        <w:fldChar w:fldCharType="end"/>
      </w:r>
      <w:r>
        <w:t xml:space="preserve"> </w:t>
      </w:r>
      <w:r w:rsidR="00AF2E73" w:rsidRPr="00705918">
        <w:rPr>
          <w:rFonts w:ascii="XDPrime" w:hAnsi="XDPrime"/>
          <w:lang w:val="en-US"/>
        </w:rPr>
        <w:t>Tabel Output Login</w:t>
      </w:r>
      <w:bookmarkEnd w:id="113"/>
      <w:bookmarkEnd w:id="114"/>
    </w:p>
    <w:tbl>
      <w:tblPr>
        <w:tblW w:w="0" w:type="auto"/>
        <w:tblCellMar>
          <w:top w:w="15" w:type="dxa"/>
          <w:left w:w="15" w:type="dxa"/>
          <w:bottom w:w="15" w:type="dxa"/>
          <w:right w:w="15" w:type="dxa"/>
        </w:tblCellMar>
        <w:tblLook w:val="04A0" w:firstRow="1" w:lastRow="0" w:firstColumn="1" w:lastColumn="0" w:noHBand="0" w:noVBand="1"/>
      </w:tblPr>
      <w:tblGrid>
        <w:gridCol w:w="469"/>
        <w:gridCol w:w="1957"/>
        <w:gridCol w:w="2051"/>
        <w:gridCol w:w="36"/>
      </w:tblGrid>
      <w:tr w:rsidR="00C3312B" w:rsidRPr="00705918" w14:paraId="5AFAD6AD" w14:textId="77777777" w:rsidTr="00BF7C19">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845B7FE" w14:textId="77777777" w:rsidR="00C3312B" w:rsidRPr="00705918" w:rsidRDefault="00C3312B" w:rsidP="00BF7C19">
            <w:pPr>
              <w:spacing w:after="0" w:line="240" w:lineRule="auto"/>
              <w:rPr>
                <w:rFonts w:ascii="XDPrime" w:hAnsi="XDPrime" w:cs="Times New Roman"/>
                <w:lang w:val="en-US"/>
              </w:rPr>
            </w:pPr>
            <w:r w:rsidRPr="00705918">
              <w:rPr>
                <w:rFonts w:ascii="XDPrime" w:hAnsi="XDPrime" w:cs="Times New Roman"/>
                <w:lang w:val="en-US"/>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5B062B8" w14:textId="77777777" w:rsidR="00C3312B" w:rsidRPr="00705918" w:rsidRDefault="00C3312B" w:rsidP="00BF7C19">
            <w:pPr>
              <w:spacing w:after="0" w:line="240" w:lineRule="auto"/>
              <w:rPr>
                <w:rFonts w:ascii="XDPrime" w:hAnsi="XDPrime" w:cs="Times New Roman"/>
                <w:lang w:val="en-US"/>
              </w:rPr>
            </w:pPr>
            <w:r w:rsidRPr="00705918">
              <w:rPr>
                <w:rFonts w:ascii="XDPrime" w:hAnsi="XDPrime" w:cs="Times New Roman"/>
                <w:lang w:val="en-US"/>
              </w:rPr>
              <w:t>Kode Tabel Output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AC7DF59" w14:textId="77777777" w:rsidR="00C3312B" w:rsidRPr="00705918" w:rsidRDefault="00C3312B" w:rsidP="00BF7C19">
            <w:pPr>
              <w:spacing w:after="0" w:line="240" w:lineRule="auto"/>
              <w:rPr>
                <w:rFonts w:ascii="XDPrime" w:hAnsi="XDPrime" w:cs="Times New Roman"/>
                <w:lang w:val="en-US"/>
              </w:rPr>
            </w:pPr>
            <w:r w:rsidRPr="00705918">
              <w:rPr>
                <w:rFonts w:ascii="XDPrime" w:hAnsi="XDPrime" w:cs="Times New Roman"/>
                <w:lang w:val="en-US"/>
              </w:rPr>
              <w:t>Nama Tabel Output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Pr>
          <w:p w14:paraId="50D01D24" w14:textId="77777777" w:rsidR="00C3312B" w:rsidRPr="00705918" w:rsidRDefault="00C3312B" w:rsidP="00BF7C19">
            <w:pPr>
              <w:spacing w:after="0" w:line="240" w:lineRule="auto"/>
              <w:rPr>
                <w:rFonts w:ascii="XDPrime" w:hAnsi="XDPrime" w:cs="Times New Roman"/>
                <w:lang w:val="en-US"/>
              </w:rPr>
            </w:pPr>
          </w:p>
        </w:tc>
      </w:tr>
      <w:tr w:rsidR="00C3312B" w:rsidRPr="00705918" w14:paraId="05C31A23" w14:textId="77777777" w:rsidTr="00BF7C19">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0A9A90" w14:textId="77777777" w:rsidR="00C3312B" w:rsidRPr="00705918" w:rsidRDefault="00C3312B" w:rsidP="00BF7C19">
            <w:pPr>
              <w:spacing w:after="0" w:line="240" w:lineRule="auto"/>
              <w:rPr>
                <w:rFonts w:ascii="XDPrime" w:hAnsi="XDPrime" w:cs="Times New Roman"/>
                <w:lang w:val="en-US"/>
              </w:rPr>
            </w:pPr>
            <w:r w:rsidRPr="00705918">
              <w:rPr>
                <w:rFonts w:ascii="XDPrime" w:hAnsi="XDPrime" w:cs="Times New Roman"/>
                <w:lang w:val="en-US"/>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D87FDA" w14:textId="77777777" w:rsidR="00C3312B" w:rsidRPr="00705918" w:rsidRDefault="00C3312B" w:rsidP="00BF7C19">
            <w:pPr>
              <w:spacing w:after="0" w:line="240" w:lineRule="auto"/>
              <w:rPr>
                <w:rFonts w:ascii="XDPrime" w:hAnsi="XDPrime" w:cs="Times New Roman"/>
                <w:lang w:val="en-US"/>
              </w:rPr>
            </w:pPr>
            <w:r w:rsidRPr="00705918">
              <w:rPr>
                <w:rFonts w:ascii="XDPrime" w:hAnsi="XDPrime" w:cs="Times New Roman"/>
                <w:lang w:val="en-US"/>
              </w:rPr>
              <w:t>TAB-2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AD7322" w14:textId="77777777" w:rsidR="00C3312B" w:rsidRPr="00705918" w:rsidRDefault="00C3312B" w:rsidP="00BF7C19">
            <w:pPr>
              <w:spacing w:after="0" w:line="240" w:lineRule="auto"/>
              <w:rPr>
                <w:rFonts w:ascii="XDPrime" w:hAnsi="XDPrime" w:cs="Times New Roman"/>
                <w:lang w:val="en-US"/>
              </w:rPr>
            </w:pPr>
            <w:r w:rsidRPr="00705918">
              <w:rPr>
                <w:rFonts w:ascii="XDPrime" w:hAnsi="XDPrime" w:cs="Times New Roman"/>
                <w:lang w:val="en-US"/>
              </w:rPr>
              <w:t>TDataLogin</w:t>
            </w:r>
          </w:p>
        </w:tc>
        <w:tc>
          <w:tcPr>
            <w:tcW w:w="0" w:type="auto"/>
            <w:tcBorders>
              <w:top w:val="single" w:sz="8" w:space="0" w:color="000000"/>
              <w:left w:val="single" w:sz="8" w:space="0" w:color="000000"/>
              <w:bottom w:val="single" w:sz="8" w:space="0" w:color="000000"/>
              <w:right w:val="single" w:sz="8" w:space="0" w:color="000000"/>
            </w:tcBorders>
          </w:tcPr>
          <w:p w14:paraId="6226CE3E" w14:textId="77777777" w:rsidR="00C3312B" w:rsidRPr="00705918" w:rsidRDefault="00C3312B" w:rsidP="00BF7C19">
            <w:pPr>
              <w:spacing w:after="0" w:line="240" w:lineRule="auto"/>
              <w:rPr>
                <w:rFonts w:ascii="XDPrime" w:hAnsi="XDPrime" w:cs="Times New Roman"/>
                <w:lang w:val="en-US"/>
              </w:rPr>
            </w:pPr>
          </w:p>
        </w:tc>
      </w:tr>
    </w:tbl>
    <w:p w14:paraId="6B531F08" w14:textId="77777777" w:rsidR="00C3312B" w:rsidRPr="00705918" w:rsidRDefault="00C3312B" w:rsidP="00AF2E73">
      <w:pPr>
        <w:rPr>
          <w:rFonts w:ascii="XDPrime" w:hAnsi="XDPrime"/>
          <w:b/>
          <w:lang w:val="en-GB" w:eastAsia="en-US"/>
        </w:rPr>
      </w:pPr>
    </w:p>
    <w:p w14:paraId="57A1E929" w14:textId="157DB0E5" w:rsidR="000739BA" w:rsidRPr="00705918" w:rsidRDefault="000739BA" w:rsidP="00A0531E">
      <w:pPr>
        <w:pStyle w:val="Heading4"/>
        <w:rPr>
          <w:rFonts w:ascii="XDPrime" w:hAnsi="XDPrime"/>
          <w:sz w:val="22"/>
        </w:rPr>
      </w:pPr>
      <w:bookmarkStart w:id="115" w:name="_Toc58693695"/>
      <w:r w:rsidRPr="00705918">
        <w:rPr>
          <w:rFonts w:ascii="XDPrime" w:hAnsi="XDPrime"/>
          <w:sz w:val="22"/>
        </w:rPr>
        <w:t>Spesifikasi Layar Utama</w:t>
      </w:r>
      <w:bookmarkEnd w:id="115"/>
    </w:p>
    <w:p w14:paraId="4A45D0CC" w14:textId="024ACCF5" w:rsidR="00C3312B" w:rsidRPr="00705918" w:rsidRDefault="00D93F5C" w:rsidP="00D93F5C">
      <w:pPr>
        <w:pStyle w:val="Caption"/>
        <w:jc w:val="center"/>
        <w:rPr>
          <w:rFonts w:ascii="XDPrime" w:hAnsi="XDPrime"/>
          <w:lang w:val="en-US"/>
        </w:rPr>
      </w:pPr>
      <w:bookmarkStart w:id="116" w:name="_Toc153278850"/>
      <w:r w:rsidRPr="00705918">
        <w:rPr>
          <w:rFonts w:ascii="XDPrime" w:hAnsi="XDPrime"/>
        </w:rPr>
        <w:t>Gambar 3-</w:t>
      </w:r>
      <w:r w:rsidRPr="00705918">
        <w:rPr>
          <w:rFonts w:ascii="XDPrime" w:hAnsi="XDPrime"/>
        </w:rPr>
        <w:fldChar w:fldCharType="begin"/>
      </w:r>
      <w:r w:rsidRPr="00705918">
        <w:rPr>
          <w:rFonts w:ascii="XDPrime" w:hAnsi="XDPrime"/>
        </w:rPr>
        <w:instrText xml:space="preserve"> SEQ Gambar_3- \* ARABIC </w:instrText>
      </w:r>
      <w:r w:rsidRPr="00705918">
        <w:rPr>
          <w:rFonts w:ascii="XDPrime" w:hAnsi="XDPrime"/>
        </w:rPr>
        <w:fldChar w:fldCharType="separate"/>
      </w:r>
      <w:r w:rsidR="00580B74">
        <w:rPr>
          <w:rFonts w:ascii="XDPrime" w:hAnsi="XDPrime"/>
          <w:noProof/>
        </w:rPr>
        <w:t>1</w:t>
      </w:r>
      <w:r w:rsidRPr="00705918">
        <w:rPr>
          <w:rFonts w:ascii="XDPrime" w:hAnsi="XDPrime"/>
        </w:rPr>
        <w:fldChar w:fldCharType="end"/>
      </w:r>
      <w:r w:rsidR="00C3312B" w:rsidRPr="00705918">
        <w:rPr>
          <w:rFonts w:ascii="XDPrime" w:hAnsi="XDPrime"/>
          <w:lang w:val="en-US"/>
        </w:rPr>
        <w:t xml:space="preserve"> Layar Untuk Melakukan Login</w:t>
      </w:r>
      <w:bookmarkEnd w:id="116"/>
    </w:p>
    <w:p w14:paraId="0B7F9F7B" w14:textId="43C0ED75" w:rsidR="00A0531E" w:rsidRPr="00705918" w:rsidRDefault="00A0531E" w:rsidP="000739BA">
      <w:pPr>
        <w:spacing w:after="0" w:line="240" w:lineRule="auto"/>
        <w:rPr>
          <w:rFonts w:ascii="XDPrime" w:hAnsi="XDPrime" w:cs="Times New Roman"/>
        </w:rPr>
      </w:pPr>
      <w:r w:rsidRPr="00705918">
        <w:rPr>
          <w:rFonts w:ascii="XDPrime" w:hAnsi="XDPrime" w:cs="Arial"/>
          <w:noProof/>
          <w:color w:val="000000"/>
          <w:bdr w:val="none" w:sz="0" w:space="0" w:color="auto" w:frame="1"/>
        </w:rPr>
        <w:lastRenderedPageBreak/>
        <w:drawing>
          <wp:inline distT="0" distB="0" distL="0" distR="0" wp14:anchorId="0704126C" wp14:editId="00467982">
            <wp:extent cx="4965700" cy="2774950"/>
            <wp:effectExtent l="0" t="0" r="6350" b="6350"/>
            <wp:docPr id="39" name="Picture 39" descr="https://lh7-us.googleusercontent.com/KhO6xnGtmCL7TVI5PS31KVvIixFFuDVkSlwMhSoSFhVLuZyUwqc1tQw2LH8-gIzQUJjDsB0p-IeTqfe9zFdiO2yQQSjIj5-PduVYK_FUvAM_j2qWrw4KGntbOqwMunbwZagDp054J8UmoRXOYMIVR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KhO6xnGtmCL7TVI5PS31KVvIixFFuDVkSlwMhSoSFhVLuZyUwqc1tQw2LH8-gIzQUJjDsB0p-IeTqfe9zFdiO2yQQSjIj5-PduVYK_FUvAM_j2qWrw4KGntbOqwMunbwZagDp054J8UmoRXOYMIVR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5700" cy="2774950"/>
                    </a:xfrm>
                    <a:prstGeom prst="rect">
                      <a:avLst/>
                    </a:prstGeom>
                    <a:noFill/>
                    <a:ln>
                      <a:noFill/>
                    </a:ln>
                  </pic:spPr>
                </pic:pic>
              </a:graphicData>
            </a:graphic>
          </wp:inline>
        </w:drawing>
      </w:r>
    </w:p>
    <w:p w14:paraId="5B628861" w14:textId="77777777" w:rsidR="007F5ED9" w:rsidRPr="00705918" w:rsidRDefault="007F5ED9" w:rsidP="000739BA">
      <w:pPr>
        <w:spacing w:after="0" w:line="240" w:lineRule="auto"/>
        <w:rPr>
          <w:rFonts w:ascii="XDPrime" w:hAnsi="XDPrime" w:cs="Times New Roman"/>
        </w:rPr>
      </w:pPr>
    </w:p>
    <w:p w14:paraId="72BCBFE3" w14:textId="002F8617" w:rsidR="000739BA" w:rsidRPr="00705918" w:rsidRDefault="000739BA" w:rsidP="000739BA">
      <w:pPr>
        <w:pStyle w:val="Heading4"/>
        <w:tabs>
          <w:tab w:val="clear" w:pos="864"/>
          <w:tab w:val="num" w:pos="993"/>
        </w:tabs>
        <w:spacing w:before="0" w:after="0"/>
        <w:rPr>
          <w:rFonts w:ascii="XDPrime" w:eastAsia="SimSun" w:hAnsi="XDPrime"/>
          <w:lang w:val="en-US" w:eastAsia="zh-CN"/>
        </w:rPr>
      </w:pPr>
      <w:bookmarkStart w:id="117" w:name="_Toc58693696"/>
      <w:r w:rsidRPr="00705918">
        <w:rPr>
          <w:rFonts w:ascii="XDPrime" w:eastAsia="SimSun" w:hAnsi="XDPrime"/>
          <w:lang w:val="en-US" w:eastAsia="zh-CN"/>
        </w:rPr>
        <w:t xml:space="preserve">Spesifikasi </w:t>
      </w:r>
      <w:bookmarkEnd w:id="117"/>
      <w:r w:rsidR="00A0531E" w:rsidRPr="00705918">
        <w:rPr>
          <w:rFonts w:ascii="XDPrime" w:eastAsia="SimSun" w:hAnsi="XDPrime"/>
          <w:lang w:val="en-US" w:eastAsia="zh-CN"/>
        </w:rPr>
        <w:t>Query</w:t>
      </w:r>
    </w:p>
    <w:p w14:paraId="73A09D63" w14:textId="3CCD5520" w:rsidR="00C3312B" w:rsidRPr="00705918" w:rsidRDefault="008A164E" w:rsidP="008A164E">
      <w:pPr>
        <w:pStyle w:val="Caption"/>
        <w:jc w:val="center"/>
        <w:rPr>
          <w:rFonts w:ascii="XDPrime" w:eastAsia="SimSun" w:hAnsi="XDPrime"/>
          <w:lang w:val="en-US" w:eastAsia="id-ID"/>
        </w:rPr>
      </w:pPr>
      <w:bookmarkStart w:id="118" w:name="_Toc153278919"/>
      <w:bookmarkStart w:id="119" w:name="_Toc153820165"/>
      <w:r>
        <w:t>TAB-</w:t>
      </w:r>
      <w:r>
        <w:fldChar w:fldCharType="begin"/>
      </w:r>
      <w:r>
        <w:instrText xml:space="preserve"> SEQ TAB- \* ARABIC </w:instrText>
      </w:r>
      <w:r>
        <w:fldChar w:fldCharType="separate"/>
      </w:r>
      <w:r w:rsidR="00580B74">
        <w:rPr>
          <w:noProof/>
        </w:rPr>
        <w:t>11</w:t>
      </w:r>
      <w:r>
        <w:fldChar w:fldCharType="end"/>
      </w:r>
      <w:r>
        <w:t xml:space="preserve"> </w:t>
      </w:r>
      <w:r w:rsidR="00C3312B" w:rsidRPr="00705918">
        <w:rPr>
          <w:rFonts w:ascii="XDPrime" w:hAnsi="XDPrime"/>
          <w:lang w:val="en-US"/>
        </w:rPr>
        <w:t>Tabel Query Login</w:t>
      </w:r>
      <w:bookmarkEnd w:id="118"/>
      <w:bookmarkEnd w:id="119"/>
    </w:p>
    <w:tbl>
      <w:tblPr>
        <w:tblW w:w="0" w:type="auto"/>
        <w:tblCellMar>
          <w:top w:w="15" w:type="dxa"/>
          <w:left w:w="15" w:type="dxa"/>
          <w:bottom w:w="15" w:type="dxa"/>
          <w:right w:w="15" w:type="dxa"/>
        </w:tblCellMar>
        <w:tblLook w:val="04A0" w:firstRow="1" w:lastRow="0" w:firstColumn="1" w:lastColumn="0" w:noHBand="0" w:noVBand="1"/>
      </w:tblPr>
      <w:tblGrid>
        <w:gridCol w:w="908"/>
        <w:gridCol w:w="3121"/>
        <w:gridCol w:w="3888"/>
      </w:tblGrid>
      <w:tr w:rsidR="007F5ED9" w:rsidRPr="00705918" w14:paraId="40144F8D" w14:textId="77777777" w:rsidTr="007F5ED9">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4D98709"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ID Query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81E27B5"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Deskripsi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7E61084"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Ekspresi Query</w:t>
            </w:r>
          </w:p>
        </w:tc>
      </w:tr>
      <w:tr w:rsidR="007F5ED9" w:rsidRPr="00705918" w14:paraId="7C8D6ACB" w14:textId="77777777" w:rsidTr="007F5ED9">
        <w:trPr>
          <w:trHeight w:val="11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3CA585"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QUE-1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FA6BC3A"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Mencari data pengguna dengan menggunakan username dan password tertentu pada TDataLogin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8FDFE6"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SELECT * FROM TDataLogin WHERE username</w:t>
            </w:r>
            <w:proofErr w:type="gramStart"/>
            <w:r w:rsidRPr="00705918">
              <w:rPr>
                <w:rFonts w:ascii="XDPrime" w:eastAsia="Times New Roman" w:hAnsi="XDPrime" w:cs="Arial"/>
                <w:color w:val="000000"/>
                <w:lang w:val="en-US" w:eastAsia="en-US"/>
              </w:rPr>
              <w:t>=[</w:t>
            </w:r>
            <w:proofErr w:type="gramEnd"/>
            <w:r w:rsidRPr="00705918">
              <w:rPr>
                <w:rFonts w:ascii="XDPrime" w:eastAsia="Times New Roman" w:hAnsi="XDPrime" w:cs="Arial"/>
                <w:color w:val="000000"/>
                <w:lang w:val="en-US" w:eastAsia="en-US"/>
              </w:rPr>
              <w:t>username masukan] AND password=[password masukan];</w:t>
            </w:r>
          </w:p>
        </w:tc>
      </w:tr>
    </w:tbl>
    <w:p w14:paraId="3A37DA93" w14:textId="77777777" w:rsidR="007F5ED9" w:rsidRPr="00705918" w:rsidRDefault="007F5ED9" w:rsidP="007F5ED9">
      <w:pPr>
        <w:rPr>
          <w:rFonts w:ascii="XDPrime" w:hAnsi="XDPrime"/>
          <w:lang w:val="en-US" w:eastAsia="zh-CN"/>
        </w:rPr>
      </w:pPr>
    </w:p>
    <w:p w14:paraId="02F92FF8" w14:textId="30CF29DA" w:rsidR="000739BA" w:rsidRPr="00705918" w:rsidRDefault="000739BA" w:rsidP="000739BA">
      <w:pPr>
        <w:pStyle w:val="Heading4"/>
        <w:tabs>
          <w:tab w:val="clear" w:pos="864"/>
          <w:tab w:val="num" w:pos="993"/>
        </w:tabs>
        <w:spacing w:before="0" w:after="0"/>
        <w:rPr>
          <w:rFonts w:ascii="XDPrime" w:eastAsia="SimSun" w:hAnsi="XDPrime"/>
          <w:lang w:val="en-US" w:eastAsia="zh-CN"/>
        </w:rPr>
      </w:pPr>
      <w:bookmarkStart w:id="120" w:name="_Toc58693697"/>
      <w:r w:rsidRPr="00705918">
        <w:rPr>
          <w:rFonts w:ascii="XDPrime" w:eastAsia="SimSun" w:hAnsi="XDPrime"/>
          <w:lang w:val="en-US" w:eastAsia="zh-CN"/>
        </w:rPr>
        <w:t>Spesifikasi Field Data pada Layar</w:t>
      </w:r>
      <w:bookmarkEnd w:id="120"/>
    </w:p>
    <w:p w14:paraId="4B6EF291" w14:textId="447847D0" w:rsidR="00C3312B" w:rsidRPr="00705918" w:rsidRDefault="008A164E" w:rsidP="008A164E">
      <w:pPr>
        <w:pStyle w:val="Caption"/>
        <w:jc w:val="center"/>
        <w:rPr>
          <w:rFonts w:ascii="XDPrime" w:eastAsia="SimSun" w:hAnsi="XDPrime"/>
          <w:lang w:val="en-US" w:eastAsia="id-ID"/>
        </w:rPr>
      </w:pPr>
      <w:bookmarkStart w:id="121" w:name="_Toc153278920"/>
      <w:bookmarkStart w:id="122" w:name="_Toc153820166"/>
      <w:r>
        <w:t>TAB-</w:t>
      </w:r>
      <w:r>
        <w:fldChar w:fldCharType="begin"/>
      </w:r>
      <w:r>
        <w:instrText xml:space="preserve"> SEQ TAB- \* ARABIC </w:instrText>
      </w:r>
      <w:r>
        <w:fldChar w:fldCharType="separate"/>
      </w:r>
      <w:r w:rsidR="00580B74">
        <w:rPr>
          <w:noProof/>
        </w:rPr>
        <w:t>12</w:t>
      </w:r>
      <w:r>
        <w:fldChar w:fldCharType="end"/>
      </w:r>
      <w:r>
        <w:t xml:space="preserve"> </w:t>
      </w:r>
      <w:r w:rsidR="00C3312B" w:rsidRPr="00705918">
        <w:rPr>
          <w:rFonts w:ascii="XDPrime" w:hAnsi="XDPrime"/>
          <w:lang w:val="en-US"/>
        </w:rPr>
        <w:t>Spesifikasi Field Data Pada Layar Login</w:t>
      </w:r>
      <w:bookmarkEnd w:id="121"/>
      <w:bookmarkEnd w:id="122"/>
    </w:p>
    <w:tbl>
      <w:tblPr>
        <w:tblW w:w="0" w:type="auto"/>
        <w:tblCellMar>
          <w:top w:w="15" w:type="dxa"/>
          <w:left w:w="15" w:type="dxa"/>
          <w:bottom w:w="15" w:type="dxa"/>
          <w:right w:w="15" w:type="dxa"/>
        </w:tblCellMar>
        <w:tblLook w:val="04A0" w:firstRow="1" w:lastRow="0" w:firstColumn="1" w:lastColumn="0" w:noHBand="0" w:noVBand="1"/>
      </w:tblPr>
      <w:tblGrid>
        <w:gridCol w:w="1393"/>
        <w:gridCol w:w="1160"/>
        <w:gridCol w:w="1344"/>
        <w:gridCol w:w="884"/>
        <w:gridCol w:w="912"/>
        <w:gridCol w:w="951"/>
        <w:gridCol w:w="1273"/>
      </w:tblGrid>
      <w:tr w:rsidR="007F5ED9" w:rsidRPr="00705918" w14:paraId="7C7E9637" w14:textId="77777777" w:rsidTr="007F5ED9">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EF678C5"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Label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4083EA38"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FBD3937"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Tabel/Query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948C8C6"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84B2CF2"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Format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70811A9"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Validasi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4B9A60C0"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Keterangan</w:t>
            </w:r>
          </w:p>
        </w:tc>
      </w:tr>
      <w:tr w:rsidR="007F5ED9" w:rsidRPr="00705918" w14:paraId="57596147" w14:textId="77777777" w:rsidTr="007F5ED9">
        <w:trPr>
          <w:trHeight w:val="11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55AE79"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txtUsername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513206A"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Username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CF4EC9"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TDataLogin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0E4B69"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Output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6FE58A"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C5DCA3"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0AE3CA6"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Username pengguna perangkat lunak</w:t>
            </w:r>
          </w:p>
        </w:tc>
      </w:tr>
      <w:tr w:rsidR="007F5ED9" w:rsidRPr="00705918" w14:paraId="3527055E" w14:textId="77777777" w:rsidTr="007F5ED9">
        <w:trPr>
          <w:trHeight w:val="11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F5CABF"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txtPassword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26FAEB7"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Password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8E9E8F"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TDataLogin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65CC5D"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Output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5DBB5D"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E9C5BD"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53AD2A"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Password pengguna perangkat lunak</w:t>
            </w:r>
          </w:p>
        </w:tc>
      </w:tr>
    </w:tbl>
    <w:p w14:paraId="16856DC9" w14:textId="77777777" w:rsidR="007F5ED9" w:rsidRPr="00705918" w:rsidRDefault="007F5ED9" w:rsidP="007F5ED9">
      <w:pPr>
        <w:rPr>
          <w:rFonts w:ascii="XDPrime" w:hAnsi="XDPrime"/>
          <w:lang w:val="en-US" w:eastAsia="zh-CN"/>
        </w:rPr>
      </w:pPr>
    </w:p>
    <w:p w14:paraId="028E177E" w14:textId="355FA2E6" w:rsidR="000739BA" w:rsidRPr="00705918" w:rsidRDefault="000739BA" w:rsidP="000739BA">
      <w:pPr>
        <w:pStyle w:val="Heading4"/>
        <w:tabs>
          <w:tab w:val="clear" w:pos="864"/>
          <w:tab w:val="num" w:pos="993"/>
        </w:tabs>
        <w:spacing w:before="0" w:after="0"/>
        <w:rPr>
          <w:rFonts w:ascii="XDPrime" w:eastAsia="SimSun" w:hAnsi="XDPrime"/>
          <w:lang w:val="en-US" w:eastAsia="zh-CN"/>
        </w:rPr>
      </w:pPr>
      <w:bookmarkStart w:id="123" w:name="_Toc58693698"/>
      <w:r w:rsidRPr="00705918">
        <w:rPr>
          <w:rFonts w:ascii="XDPrime" w:eastAsia="SimSun" w:hAnsi="XDPrime"/>
          <w:lang w:val="en-US" w:eastAsia="zh-CN"/>
        </w:rPr>
        <w:lastRenderedPageBreak/>
        <w:t>Spesifikasi Function Key/Objek-Objek Pada Layar</w:t>
      </w:r>
      <w:bookmarkEnd w:id="123"/>
    </w:p>
    <w:p w14:paraId="04204983" w14:textId="3EA37D8F" w:rsidR="00C3312B" w:rsidRPr="00705918" w:rsidRDefault="008A164E" w:rsidP="008A164E">
      <w:pPr>
        <w:pStyle w:val="Caption"/>
        <w:jc w:val="center"/>
        <w:rPr>
          <w:rFonts w:ascii="XDPrime" w:eastAsia="SimSun" w:hAnsi="XDPrime"/>
          <w:lang w:val="en-US" w:eastAsia="id-ID"/>
        </w:rPr>
      </w:pPr>
      <w:bookmarkStart w:id="124" w:name="_Toc153278921"/>
      <w:bookmarkStart w:id="125" w:name="_Toc153820167"/>
      <w:r>
        <w:t>TAB-</w:t>
      </w:r>
      <w:r>
        <w:fldChar w:fldCharType="begin"/>
      </w:r>
      <w:r>
        <w:instrText xml:space="preserve"> SEQ TAB- \* ARABIC </w:instrText>
      </w:r>
      <w:r>
        <w:fldChar w:fldCharType="separate"/>
      </w:r>
      <w:r w:rsidR="00580B74">
        <w:rPr>
          <w:noProof/>
        </w:rPr>
        <w:t>13</w:t>
      </w:r>
      <w:r>
        <w:fldChar w:fldCharType="end"/>
      </w:r>
      <w:r>
        <w:t xml:space="preserve"> </w:t>
      </w:r>
      <w:r w:rsidR="00C3312B" w:rsidRPr="00705918">
        <w:rPr>
          <w:rFonts w:ascii="XDPrime" w:hAnsi="XDPrime"/>
          <w:lang w:val="en-US"/>
        </w:rPr>
        <w:t>Spesifikasi Function Key pada Layar Login</w:t>
      </w:r>
      <w:bookmarkEnd w:id="124"/>
      <w:bookmarkEnd w:id="125"/>
    </w:p>
    <w:tbl>
      <w:tblPr>
        <w:tblW w:w="0" w:type="auto"/>
        <w:tblCellMar>
          <w:top w:w="15" w:type="dxa"/>
          <w:left w:w="15" w:type="dxa"/>
          <w:bottom w:w="15" w:type="dxa"/>
          <w:right w:w="15" w:type="dxa"/>
        </w:tblCellMar>
        <w:tblLook w:val="04A0" w:firstRow="1" w:lastRow="0" w:firstColumn="1" w:lastColumn="0" w:noHBand="0" w:noVBand="1"/>
      </w:tblPr>
      <w:tblGrid>
        <w:gridCol w:w="1541"/>
        <w:gridCol w:w="1737"/>
        <w:gridCol w:w="4639"/>
      </w:tblGrid>
      <w:tr w:rsidR="007F5ED9" w:rsidRPr="00705918" w14:paraId="41967323" w14:textId="77777777" w:rsidTr="007F5ED9">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1627C4B"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Id_Objek</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A470FE8"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Jenis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6339F5C5"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Keterangan</w:t>
            </w:r>
          </w:p>
        </w:tc>
      </w:tr>
      <w:tr w:rsidR="007F5ED9" w:rsidRPr="00705918" w14:paraId="26F52DDB" w14:textId="77777777" w:rsidTr="007F5ED9">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CBE71F"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btnLogin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06E6F33"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Button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7ACB053"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Jika diklik akan menjalankan algoritma ALGO-1</w:t>
            </w:r>
          </w:p>
        </w:tc>
      </w:tr>
      <w:tr w:rsidR="007F5ED9" w:rsidRPr="00705918" w14:paraId="3017A673" w14:textId="77777777" w:rsidTr="007F5ED9">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ECF766"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txtUsername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DBD52A"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Text Field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8D8AED"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Input username dari algoritma ALGO-1</w:t>
            </w:r>
          </w:p>
        </w:tc>
      </w:tr>
      <w:tr w:rsidR="007F5ED9" w:rsidRPr="00705918" w14:paraId="203A0D94" w14:textId="77777777" w:rsidTr="007F5ED9">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596977" w14:textId="77777777" w:rsidR="007F5ED9" w:rsidRPr="00705918" w:rsidRDefault="007F5ED9" w:rsidP="007F5ED9">
            <w:pPr>
              <w:spacing w:before="240" w:after="0" w:line="240" w:lineRule="auto"/>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txtPassword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2FABFB"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Password Field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2E5AD66"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Input password dari algoritma ALGO-1</w:t>
            </w:r>
          </w:p>
        </w:tc>
      </w:tr>
    </w:tbl>
    <w:p w14:paraId="33D1E917" w14:textId="77777777" w:rsidR="00596720" w:rsidRPr="00580B74" w:rsidRDefault="00596720" w:rsidP="00596720">
      <w:pPr>
        <w:rPr>
          <w:rFonts w:ascii="XDPrime" w:hAnsi="XDPrime"/>
          <w:lang w:val="sv-SE" w:eastAsia="zh-CN"/>
        </w:rPr>
      </w:pPr>
    </w:p>
    <w:p w14:paraId="0ECA3D53" w14:textId="2CB1C885" w:rsidR="000739BA" w:rsidRPr="00705918" w:rsidRDefault="000739BA" w:rsidP="000739BA">
      <w:pPr>
        <w:pStyle w:val="Heading4"/>
        <w:tabs>
          <w:tab w:val="clear" w:pos="864"/>
          <w:tab w:val="num" w:pos="993"/>
        </w:tabs>
        <w:spacing w:before="0" w:after="0"/>
        <w:rPr>
          <w:rFonts w:ascii="XDPrime" w:eastAsia="SimSun" w:hAnsi="XDPrime"/>
          <w:lang w:val="sv-SE" w:eastAsia="zh-CN"/>
        </w:rPr>
      </w:pPr>
      <w:bookmarkStart w:id="126" w:name="_Toc58693699"/>
      <w:r w:rsidRPr="00705918">
        <w:rPr>
          <w:rFonts w:ascii="XDPrime" w:eastAsia="SimSun" w:hAnsi="XDPrime"/>
          <w:lang w:val="sv-SE" w:eastAsia="zh-CN"/>
        </w:rPr>
        <w:t>Spesifikasi Layar Pesan</w:t>
      </w:r>
      <w:bookmarkEnd w:id="126"/>
    </w:p>
    <w:p w14:paraId="0348EB9E" w14:textId="5A5420B5" w:rsidR="00C3312B" w:rsidRPr="00705918" w:rsidRDefault="008A164E" w:rsidP="008A164E">
      <w:pPr>
        <w:pStyle w:val="Caption"/>
        <w:jc w:val="center"/>
        <w:rPr>
          <w:rFonts w:ascii="XDPrime" w:eastAsia="SimSun" w:hAnsi="XDPrime"/>
          <w:lang w:val="en-US" w:eastAsia="id-ID"/>
        </w:rPr>
      </w:pPr>
      <w:bookmarkStart w:id="127" w:name="_Toc153278922"/>
      <w:bookmarkStart w:id="128" w:name="_Toc153820168"/>
      <w:r>
        <w:t>TAB-</w:t>
      </w:r>
      <w:r>
        <w:fldChar w:fldCharType="begin"/>
      </w:r>
      <w:r>
        <w:instrText xml:space="preserve"> SEQ TAB- \* ARABIC </w:instrText>
      </w:r>
      <w:r>
        <w:fldChar w:fldCharType="separate"/>
      </w:r>
      <w:r w:rsidR="00580B74">
        <w:rPr>
          <w:noProof/>
        </w:rPr>
        <w:t>14</w:t>
      </w:r>
      <w:r>
        <w:fldChar w:fldCharType="end"/>
      </w:r>
      <w:r>
        <w:t xml:space="preserve"> </w:t>
      </w:r>
      <w:r w:rsidR="00C3312B" w:rsidRPr="00705918">
        <w:rPr>
          <w:rFonts w:ascii="XDPrime" w:hAnsi="XDPrime"/>
          <w:lang w:val="en-US"/>
        </w:rPr>
        <w:t>Spesifikasi Layar Pesan Login</w:t>
      </w:r>
      <w:bookmarkEnd w:id="127"/>
      <w:bookmarkEnd w:id="128"/>
    </w:p>
    <w:tbl>
      <w:tblPr>
        <w:tblW w:w="0" w:type="auto"/>
        <w:tblCellMar>
          <w:top w:w="15" w:type="dxa"/>
          <w:left w:w="15" w:type="dxa"/>
          <w:bottom w:w="15" w:type="dxa"/>
          <w:right w:w="15" w:type="dxa"/>
        </w:tblCellMar>
        <w:tblLook w:val="04A0" w:firstRow="1" w:lastRow="0" w:firstColumn="1" w:lastColumn="0" w:noHBand="0" w:noVBand="1"/>
      </w:tblPr>
      <w:tblGrid>
        <w:gridCol w:w="1181"/>
        <w:gridCol w:w="3710"/>
        <w:gridCol w:w="3026"/>
      </w:tblGrid>
      <w:tr w:rsidR="007F5ED9" w:rsidRPr="00705918" w14:paraId="1F32FC06" w14:textId="77777777" w:rsidTr="007F5ED9">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57D94227"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Id_Pesan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44CBA830"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Waktu Kemunculan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540000FE"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Isi Pesan</w:t>
            </w:r>
          </w:p>
        </w:tc>
      </w:tr>
      <w:tr w:rsidR="007F5ED9" w:rsidRPr="00705918" w14:paraId="4F604391" w14:textId="77777777" w:rsidTr="007F5ED9">
        <w:trPr>
          <w:trHeight w:val="11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FB2D4D"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LP-1.1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05A284"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Saat btnLogin diklik tetapi txtUsername atau txtPassword masih kosong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3856A2"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Mohon masukkan username dan password Anda dengan lengkap!</w:t>
            </w:r>
          </w:p>
        </w:tc>
      </w:tr>
      <w:tr w:rsidR="007F5ED9" w:rsidRPr="00705918" w14:paraId="1B4A48C7" w14:textId="77777777" w:rsidTr="007F5ED9">
        <w:trPr>
          <w:trHeight w:val="14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0CECCA"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LP-1.2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E4D66C"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Saat btnLogin diklik tetapi tidak terdapat data pengguna dengan login dan password masukan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B02F3A8"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Login gagal! Mohon cek kembali username dan password Anda!</w:t>
            </w:r>
          </w:p>
        </w:tc>
      </w:tr>
      <w:tr w:rsidR="007F5ED9" w:rsidRPr="00705918" w14:paraId="1DF965AB" w14:textId="77777777" w:rsidTr="007F5ED9">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D6BE7B"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LP-1.3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563366"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Saat btnLogin diklik, koneksi ke basisdata tidak dapat dilakukan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DFEAB2B"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Tidak dapat melakukan login! Silakan coba lagi beberapa saat kemudian!</w:t>
            </w:r>
          </w:p>
        </w:tc>
      </w:tr>
    </w:tbl>
    <w:p w14:paraId="45BFFB68" w14:textId="77777777" w:rsidR="000739BA" w:rsidRPr="00705918" w:rsidRDefault="000739BA" w:rsidP="000739BA">
      <w:pPr>
        <w:spacing w:after="0" w:line="240" w:lineRule="auto"/>
        <w:rPr>
          <w:rFonts w:ascii="XDPrime" w:eastAsia="SimSun" w:hAnsi="XDPrime" w:cs="Times New Roman"/>
          <w:lang w:val="sv-SE" w:eastAsia="zh-CN"/>
        </w:rPr>
      </w:pPr>
    </w:p>
    <w:p w14:paraId="711CA0F1" w14:textId="2CBBF540" w:rsidR="000739BA" w:rsidRPr="00705918" w:rsidRDefault="000739BA" w:rsidP="000739BA">
      <w:pPr>
        <w:pStyle w:val="Heading4"/>
        <w:tabs>
          <w:tab w:val="clear" w:pos="864"/>
          <w:tab w:val="num" w:pos="993"/>
        </w:tabs>
        <w:spacing w:before="0" w:after="0"/>
        <w:rPr>
          <w:rFonts w:ascii="XDPrime" w:eastAsia="SimSun" w:hAnsi="XDPrime"/>
          <w:lang w:val="en-US" w:eastAsia="zh-CN"/>
        </w:rPr>
      </w:pPr>
      <w:bookmarkStart w:id="129" w:name="_Toc58693700"/>
      <w:r w:rsidRPr="00705918">
        <w:rPr>
          <w:rFonts w:ascii="XDPrime" w:eastAsia="SimSun" w:hAnsi="XDPrime"/>
          <w:lang w:val="en-US" w:eastAsia="zh-CN"/>
        </w:rPr>
        <w:t>Spesifikasi Proses/Algoritma</w:t>
      </w:r>
      <w:bookmarkEnd w:id="129"/>
    </w:p>
    <w:p w14:paraId="41BC72FD" w14:textId="77777777" w:rsidR="007F5ED9" w:rsidRPr="00705918" w:rsidRDefault="007F5ED9" w:rsidP="007F5ED9">
      <w:pPr>
        <w:rPr>
          <w:rFonts w:ascii="XDPrime" w:hAnsi="XDPrime"/>
          <w:lang w:val="en-US" w:eastAsia="zh-CN"/>
        </w:rPr>
      </w:pPr>
    </w:p>
    <w:p w14:paraId="7257276C" w14:textId="77777777" w:rsidR="000739BA" w:rsidRPr="00705918" w:rsidRDefault="00983A52" w:rsidP="00983A52">
      <w:pPr>
        <w:pStyle w:val="Header"/>
        <w:tabs>
          <w:tab w:val="left" w:pos="1418"/>
        </w:tabs>
        <w:rPr>
          <w:rFonts w:ascii="XDPrime" w:eastAsia="SimSun" w:hAnsi="XDPrime" w:cs="Times New Roman"/>
          <w:lang w:val="en-US" w:eastAsia="zh-CN"/>
        </w:rPr>
      </w:pPr>
      <w:r w:rsidRPr="00705918">
        <w:rPr>
          <w:rFonts w:ascii="XDPrime" w:eastAsia="SimSun" w:hAnsi="XDPrime" w:cs="Times New Roman"/>
          <w:lang w:val="en-US" w:eastAsia="zh-CN"/>
        </w:rPr>
        <w:t>Id Proses</w:t>
      </w:r>
      <w:r w:rsidRPr="00705918">
        <w:rPr>
          <w:rFonts w:ascii="XDPrime" w:eastAsia="SimSun" w:hAnsi="XDPrime" w:cs="Times New Roman"/>
          <w:lang w:val="en-US" w:eastAsia="zh-CN"/>
        </w:rPr>
        <w:tab/>
      </w:r>
      <w:r w:rsidR="000739BA" w:rsidRPr="00705918">
        <w:rPr>
          <w:rFonts w:ascii="XDPrime" w:eastAsia="SimSun" w:hAnsi="XDPrime" w:cs="Times New Roman"/>
          <w:lang w:val="en-US" w:eastAsia="zh-CN"/>
        </w:rPr>
        <w:t>: ALGO-1</w:t>
      </w:r>
    </w:p>
    <w:p w14:paraId="14904D67" w14:textId="64627FD6" w:rsidR="000739BA" w:rsidRPr="00705918" w:rsidRDefault="000739BA" w:rsidP="00983A52">
      <w:pPr>
        <w:tabs>
          <w:tab w:val="left" w:pos="1418"/>
        </w:tabs>
        <w:spacing w:after="0" w:line="240" w:lineRule="auto"/>
        <w:rPr>
          <w:rFonts w:ascii="XDPrime" w:eastAsia="SimSun" w:hAnsi="XDPrime" w:cs="Times New Roman"/>
          <w:lang w:val="en-US" w:eastAsia="zh-CN"/>
        </w:rPr>
      </w:pPr>
      <w:r w:rsidRPr="00705918">
        <w:rPr>
          <w:rFonts w:ascii="XDPrime" w:eastAsia="SimSun" w:hAnsi="XDPrime" w:cs="Times New Roman"/>
          <w:lang w:val="en-US" w:eastAsia="zh-CN"/>
        </w:rPr>
        <w:t>Objek terkait</w:t>
      </w:r>
      <w:r w:rsidRPr="00705918">
        <w:rPr>
          <w:rFonts w:ascii="XDPrime" w:eastAsia="SimSun" w:hAnsi="XDPrime" w:cs="Times New Roman"/>
          <w:lang w:val="en-US" w:eastAsia="zh-CN"/>
        </w:rPr>
        <w:tab/>
        <w:t xml:space="preserve">: </w:t>
      </w:r>
      <w:r w:rsidR="007F5ED9" w:rsidRPr="00705918">
        <w:rPr>
          <w:rFonts w:ascii="XDPrime" w:eastAsia="SimSun" w:hAnsi="XDPrime" w:cs="Times New Roman"/>
          <w:lang w:val="en-US" w:eastAsia="zh-CN"/>
        </w:rPr>
        <w:t>txtUsername</w:t>
      </w:r>
      <w:r w:rsidRPr="00705918">
        <w:rPr>
          <w:rFonts w:ascii="XDPrime" w:eastAsia="SimSun" w:hAnsi="XDPrime" w:cs="Times New Roman"/>
          <w:lang w:val="en-US" w:eastAsia="zh-CN"/>
        </w:rPr>
        <w:t>, txtPassword, btnLogin</w:t>
      </w:r>
    </w:p>
    <w:p w14:paraId="60129210" w14:textId="437A550A" w:rsidR="00C3312B" w:rsidRPr="00705918" w:rsidRDefault="00983A52" w:rsidP="007F5ED9">
      <w:pPr>
        <w:tabs>
          <w:tab w:val="left" w:pos="1418"/>
        </w:tabs>
        <w:spacing w:after="0" w:line="240" w:lineRule="auto"/>
        <w:rPr>
          <w:rFonts w:ascii="XDPrime" w:eastAsia="SimSun" w:hAnsi="XDPrime" w:cs="Times New Roman"/>
          <w:lang w:val="en-US" w:eastAsia="zh-CN"/>
        </w:rPr>
      </w:pPr>
      <w:r w:rsidRPr="00705918">
        <w:rPr>
          <w:rFonts w:ascii="XDPrime" w:eastAsia="SimSun" w:hAnsi="XDPrime" w:cs="Times New Roman"/>
          <w:lang w:val="en-US" w:eastAsia="zh-CN"/>
        </w:rPr>
        <w:t>Event</w:t>
      </w:r>
      <w:r w:rsidRPr="00705918">
        <w:rPr>
          <w:rFonts w:ascii="XDPrime" w:eastAsia="SimSun" w:hAnsi="XDPrime" w:cs="Times New Roman"/>
          <w:lang w:val="en-US" w:eastAsia="zh-CN"/>
        </w:rPr>
        <w:tab/>
      </w:r>
      <w:r w:rsidR="000739BA" w:rsidRPr="00705918">
        <w:rPr>
          <w:rFonts w:ascii="XDPrime" w:eastAsia="SimSun" w:hAnsi="XDPrime" w:cs="Times New Roman"/>
          <w:lang w:val="en-US" w:eastAsia="zh-CN"/>
        </w:rPr>
        <w:t>: btnLogin onClick</w:t>
      </w:r>
    </w:p>
    <w:tbl>
      <w:tblPr>
        <w:tblW w:w="0" w:type="auto"/>
        <w:tblCellMar>
          <w:top w:w="15" w:type="dxa"/>
          <w:left w:w="15" w:type="dxa"/>
          <w:bottom w:w="15" w:type="dxa"/>
          <w:right w:w="15" w:type="dxa"/>
        </w:tblCellMar>
        <w:tblLook w:val="04A0" w:firstRow="1" w:lastRow="0" w:firstColumn="1" w:lastColumn="0" w:noHBand="0" w:noVBand="1"/>
      </w:tblPr>
      <w:tblGrid>
        <w:gridCol w:w="7917"/>
      </w:tblGrid>
      <w:tr w:rsidR="007F5ED9" w:rsidRPr="00705918" w14:paraId="32E0CEE1" w14:textId="77777777" w:rsidTr="007F5ED9">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945698"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Initial State (IS</w:t>
            </w:r>
            <w:proofErr w:type="gramStart"/>
            <w:r w:rsidRPr="00705918">
              <w:rPr>
                <w:rFonts w:ascii="XDPrime" w:eastAsia="Times New Roman" w:hAnsi="XDPrime" w:cs="Arial"/>
                <w:b/>
                <w:bCs/>
                <w:color w:val="000000"/>
                <w:lang w:val="en-US" w:eastAsia="en-US"/>
              </w:rPr>
              <w:t>) :</w:t>
            </w:r>
            <w:proofErr w:type="gramEnd"/>
          </w:p>
          <w:p w14:paraId="27CB0739" w14:textId="77777777" w:rsidR="007F5ED9" w:rsidRPr="00580B74" w:rsidRDefault="007F5ED9" w:rsidP="007F5ED9">
            <w:pPr>
              <w:spacing w:after="0" w:line="240" w:lineRule="auto"/>
              <w:ind w:left="660"/>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Tabel TDataLogin sudah dibuat dan berisi data login dan password pengguna</w:t>
            </w:r>
          </w:p>
        </w:tc>
      </w:tr>
      <w:tr w:rsidR="007F5ED9" w:rsidRPr="00705918" w14:paraId="7222B100" w14:textId="77777777" w:rsidTr="007F5ED9">
        <w:trPr>
          <w:trHeight w:val="14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6D57EA" w14:textId="77777777" w:rsidR="007F5ED9" w:rsidRPr="00580B74" w:rsidRDefault="007F5ED9" w:rsidP="007F5ED9">
            <w:pPr>
              <w:spacing w:before="240" w:after="0" w:line="240" w:lineRule="auto"/>
              <w:ind w:left="100"/>
              <w:rPr>
                <w:rFonts w:ascii="XDPrime" w:eastAsia="Times New Roman" w:hAnsi="XDPrime" w:cs="Times New Roman"/>
                <w:sz w:val="24"/>
                <w:szCs w:val="24"/>
                <w:lang w:eastAsia="en-US"/>
              </w:rPr>
            </w:pPr>
            <w:r w:rsidRPr="00580B74">
              <w:rPr>
                <w:rFonts w:ascii="XDPrime" w:eastAsia="Times New Roman" w:hAnsi="XDPrime" w:cs="Arial"/>
                <w:b/>
                <w:bCs/>
                <w:color w:val="000000"/>
                <w:lang w:eastAsia="en-US"/>
              </w:rPr>
              <w:lastRenderedPageBreak/>
              <w:t>Final State (FS) :</w:t>
            </w:r>
          </w:p>
          <w:p w14:paraId="7ED2A577" w14:textId="77777777" w:rsidR="007F5ED9" w:rsidRPr="00580B74" w:rsidRDefault="007F5ED9" w:rsidP="007F5ED9">
            <w:pPr>
              <w:spacing w:after="0" w:line="240" w:lineRule="auto"/>
              <w:ind w:left="660"/>
              <w:rPr>
                <w:rFonts w:ascii="XDPrime" w:eastAsia="Times New Roman" w:hAnsi="XDPrime" w:cs="Times New Roman"/>
                <w:sz w:val="24"/>
                <w:szCs w:val="24"/>
                <w:lang w:val="sv-SE" w:eastAsia="en-US"/>
              </w:rPr>
            </w:pPr>
            <w:r w:rsidRPr="00580B74">
              <w:rPr>
                <w:rFonts w:ascii="XDPrime" w:eastAsia="Times New Roman" w:hAnsi="XDPrime" w:cs="Arial"/>
                <w:color w:val="000000"/>
                <w:lang w:eastAsia="en-US"/>
              </w:rPr>
              <w:t xml:space="preserve">Jika txtUsername atau txtPassword masih kosong, akan ditampilkan layar pesan LP-1.1. </w:t>
            </w:r>
            <w:r w:rsidRPr="00580B74">
              <w:rPr>
                <w:rFonts w:ascii="XDPrime" w:eastAsia="Times New Roman" w:hAnsi="XDPrime" w:cs="Arial"/>
                <w:color w:val="000000"/>
                <w:lang w:val="sv-SE" w:eastAsia="en-US"/>
              </w:rPr>
              <w:t>Jika login dan password masukan valid, akan ditampilkan halaman dashboard, jika gagal akan ditampilkan layar pesan LP-1.2, dan tampilkan LP-1.3 jika tidak ada koneksi</w:t>
            </w:r>
          </w:p>
        </w:tc>
      </w:tr>
      <w:tr w:rsidR="007F5ED9" w:rsidRPr="00705918" w14:paraId="439D72CE" w14:textId="77777777" w:rsidTr="007F5ED9">
        <w:trPr>
          <w:trHeight w:val="39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ED470F"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b/>
                <w:bCs/>
                <w:color w:val="000000"/>
                <w:lang w:val="en-US" w:eastAsia="en-US"/>
              </w:rPr>
              <w:t>Spesifikasi Proses/</w:t>
            </w:r>
            <w:proofErr w:type="gramStart"/>
            <w:r w:rsidRPr="00705918">
              <w:rPr>
                <w:rFonts w:ascii="XDPrime" w:eastAsia="Times New Roman" w:hAnsi="XDPrime" w:cs="Arial"/>
                <w:b/>
                <w:bCs/>
                <w:color w:val="000000"/>
                <w:lang w:val="en-US" w:eastAsia="en-US"/>
              </w:rPr>
              <w:t>Algoritma :</w:t>
            </w:r>
            <w:proofErr w:type="gramEnd"/>
          </w:p>
          <w:p w14:paraId="24CBE03E" w14:textId="77777777" w:rsidR="007F5ED9" w:rsidRPr="00705918" w:rsidRDefault="007F5ED9" w:rsidP="007F5ED9">
            <w:pPr>
              <w:spacing w:after="0" w:line="240" w:lineRule="auto"/>
              <w:ind w:left="660"/>
              <w:rPr>
                <w:rFonts w:ascii="XDPrime" w:eastAsia="Times New Roman" w:hAnsi="XDPrime" w:cs="Times New Roman"/>
                <w:sz w:val="24"/>
                <w:szCs w:val="24"/>
                <w:lang w:val="en-US" w:eastAsia="en-US"/>
              </w:rPr>
            </w:pPr>
            <w:r w:rsidRPr="00705918">
              <w:rPr>
                <w:rFonts w:ascii="XDPrime" w:eastAsia="Times New Roman" w:hAnsi="XDPrime" w:cs="Arial"/>
                <w:color w:val="000000"/>
                <w:lang w:val="en-US" w:eastAsia="en-US"/>
              </w:rPr>
              <w:t>IF (IsNotEmpty(txtUsername) AND (IsNotEmpty(txtPassword))) THEN</w:t>
            </w:r>
          </w:p>
          <w:p w14:paraId="3C66838A" w14:textId="77777777" w:rsidR="007F5ED9" w:rsidRPr="00705918" w:rsidRDefault="007F5ED9" w:rsidP="007F5ED9">
            <w:pPr>
              <w:spacing w:after="0" w:line="240" w:lineRule="auto"/>
              <w:ind w:left="660"/>
              <w:rPr>
                <w:rFonts w:ascii="XDPrime" w:eastAsia="Times New Roman" w:hAnsi="XDPrime" w:cs="Times New Roman"/>
                <w:sz w:val="24"/>
                <w:szCs w:val="24"/>
                <w:lang w:val="en-US" w:eastAsia="en-US"/>
              </w:rPr>
            </w:pPr>
            <w:r w:rsidRPr="00705918">
              <w:rPr>
                <w:rFonts w:ascii="Calibri" w:eastAsia="Times New Roman" w:hAnsi="Calibri" w:cs="Calibri"/>
                <w:color w:val="000000"/>
                <w:lang w:val="en-US" w:eastAsia="en-US"/>
              </w:rPr>
              <w:t>     </w:t>
            </w:r>
            <w:r w:rsidRPr="00705918">
              <w:rPr>
                <w:rFonts w:ascii="XDPrime" w:eastAsia="Times New Roman" w:hAnsi="XDPrime" w:cs="Arial"/>
                <w:color w:val="000000"/>
                <w:lang w:val="en-US" w:eastAsia="en-US"/>
              </w:rPr>
              <w:tab/>
              <w:t>IF (koneksi berhasil) THEN</w:t>
            </w:r>
          </w:p>
          <w:p w14:paraId="43D116E1" w14:textId="77777777" w:rsidR="007F5ED9" w:rsidRPr="00705918" w:rsidRDefault="007F5ED9" w:rsidP="007F5ED9">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lang w:val="en-US" w:eastAsia="en-US"/>
              </w:rPr>
              <w:t>      </w:t>
            </w:r>
            <w:r w:rsidRPr="00705918">
              <w:rPr>
                <w:rFonts w:ascii="XDPrime" w:eastAsia="Times New Roman" w:hAnsi="XDPrime" w:cs="Arial"/>
                <w:color w:val="000000"/>
                <w:lang w:val="en-US" w:eastAsia="en-US"/>
              </w:rPr>
              <w:tab/>
              <w:t>Jalankan query Result=QUE-1</w:t>
            </w:r>
          </w:p>
          <w:p w14:paraId="47679619" w14:textId="77777777" w:rsidR="007F5ED9" w:rsidRPr="00705918" w:rsidRDefault="007F5ED9" w:rsidP="007F5ED9">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lang w:val="en-US" w:eastAsia="en-US"/>
              </w:rPr>
              <w:t>      </w:t>
            </w:r>
            <w:r w:rsidRPr="00705918">
              <w:rPr>
                <w:rFonts w:ascii="XDPrime" w:eastAsia="Times New Roman" w:hAnsi="XDPrime" w:cs="Arial"/>
                <w:color w:val="000000"/>
                <w:lang w:val="en-US" w:eastAsia="en-US"/>
              </w:rPr>
              <w:tab/>
              <w:t>IF (</w:t>
            </w:r>
            <w:proofErr w:type="gramStart"/>
            <w:r w:rsidRPr="00705918">
              <w:rPr>
                <w:rFonts w:ascii="XDPrime" w:eastAsia="Times New Roman" w:hAnsi="XDPrime" w:cs="Arial"/>
                <w:color w:val="000000"/>
                <w:lang w:val="en-US" w:eastAsia="en-US"/>
              </w:rPr>
              <w:t>IsNotNULL(</w:t>
            </w:r>
            <w:proofErr w:type="gramEnd"/>
            <w:r w:rsidRPr="00705918">
              <w:rPr>
                <w:rFonts w:ascii="XDPrime" w:eastAsia="Times New Roman" w:hAnsi="XDPrime" w:cs="Arial"/>
                <w:color w:val="000000"/>
                <w:lang w:val="en-US" w:eastAsia="en-US"/>
              </w:rPr>
              <w:t>Result)) THEN</w:t>
            </w:r>
          </w:p>
          <w:p w14:paraId="6BF6072F" w14:textId="77777777" w:rsidR="007F5ED9" w:rsidRPr="00705918" w:rsidRDefault="007F5ED9" w:rsidP="007F5ED9">
            <w:pPr>
              <w:spacing w:after="0" w:line="240" w:lineRule="auto"/>
              <w:ind w:left="1520"/>
              <w:rPr>
                <w:rFonts w:ascii="XDPrime" w:eastAsia="Times New Roman" w:hAnsi="XDPrime" w:cs="Times New Roman"/>
                <w:sz w:val="24"/>
                <w:szCs w:val="24"/>
                <w:lang w:val="en-US" w:eastAsia="en-US"/>
              </w:rPr>
            </w:pPr>
            <w:r w:rsidRPr="00705918">
              <w:rPr>
                <w:rFonts w:ascii="Calibri" w:eastAsia="Times New Roman" w:hAnsi="Calibri" w:cs="Calibri"/>
                <w:color w:val="000000"/>
                <w:lang w:val="en-US" w:eastAsia="en-US"/>
              </w:rPr>
              <w:t>      </w:t>
            </w:r>
            <w:r w:rsidRPr="00705918">
              <w:rPr>
                <w:rFonts w:ascii="XDPrime" w:eastAsia="Times New Roman" w:hAnsi="XDPrime" w:cs="Arial"/>
                <w:color w:val="000000"/>
                <w:lang w:val="en-US" w:eastAsia="en-US"/>
              </w:rPr>
              <w:tab/>
              <w:t>Tampilkan halaman selanjutnya</w:t>
            </w:r>
          </w:p>
          <w:p w14:paraId="587E8890" w14:textId="77777777" w:rsidR="007F5ED9" w:rsidRPr="00580B74" w:rsidRDefault="007F5ED9" w:rsidP="007F5ED9">
            <w:pPr>
              <w:spacing w:after="0" w:line="240" w:lineRule="auto"/>
              <w:ind w:left="1100"/>
              <w:rPr>
                <w:rFonts w:ascii="XDPrime" w:eastAsia="Times New Roman" w:hAnsi="XDPrime" w:cs="Times New Roman"/>
                <w:sz w:val="24"/>
                <w:szCs w:val="24"/>
                <w:lang w:val="sv-SE" w:eastAsia="en-US"/>
              </w:rPr>
            </w:pPr>
            <w:r w:rsidRPr="00705918">
              <w:rPr>
                <w:rFonts w:ascii="Calibri" w:eastAsia="Times New Roman" w:hAnsi="Calibri" w:cs="Calibri"/>
                <w:color w:val="000000"/>
                <w:lang w:val="en-US" w:eastAsia="en-US"/>
              </w:rPr>
              <w:t>      </w:t>
            </w:r>
            <w:r w:rsidRPr="00705918">
              <w:rPr>
                <w:rFonts w:ascii="XDPrime" w:eastAsia="Times New Roman" w:hAnsi="XDPrime" w:cs="Arial"/>
                <w:color w:val="000000"/>
                <w:lang w:val="en-US" w:eastAsia="en-US"/>
              </w:rPr>
              <w:tab/>
            </w:r>
            <w:r w:rsidRPr="00580B74">
              <w:rPr>
                <w:rFonts w:ascii="XDPrime" w:eastAsia="Times New Roman" w:hAnsi="XDPrime" w:cs="Arial"/>
                <w:color w:val="000000"/>
                <w:lang w:val="sv-SE" w:eastAsia="en-US"/>
              </w:rPr>
              <w:t>ELSE</w:t>
            </w:r>
          </w:p>
          <w:p w14:paraId="0949EB23" w14:textId="77777777" w:rsidR="007F5ED9" w:rsidRPr="00580B74" w:rsidRDefault="007F5ED9" w:rsidP="007F5ED9">
            <w:pPr>
              <w:spacing w:after="0" w:line="240" w:lineRule="auto"/>
              <w:ind w:left="1520"/>
              <w:rPr>
                <w:rFonts w:ascii="XDPrime" w:eastAsia="Times New Roman" w:hAnsi="XDPrime" w:cs="Times New Roman"/>
                <w:sz w:val="24"/>
                <w:szCs w:val="24"/>
                <w:lang w:val="sv-SE" w:eastAsia="en-US"/>
              </w:rPr>
            </w:pPr>
            <w:r w:rsidRPr="00580B74">
              <w:rPr>
                <w:rFonts w:ascii="Calibri" w:eastAsia="Times New Roman" w:hAnsi="Calibri" w:cs="Calibri"/>
                <w:color w:val="000000"/>
                <w:lang w:val="sv-SE" w:eastAsia="en-US"/>
              </w:rPr>
              <w:t>      </w:t>
            </w:r>
            <w:r w:rsidRPr="00580B74">
              <w:rPr>
                <w:rFonts w:ascii="XDPrime" w:eastAsia="Times New Roman" w:hAnsi="XDPrime" w:cs="Arial"/>
                <w:color w:val="000000"/>
                <w:lang w:val="sv-SE" w:eastAsia="en-US"/>
              </w:rPr>
              <w:tab/>
              <w:t>Tampilkan layar pesan LP-1.2</w:t>
            </w:r>
          </w:p>
          <w:p w14:paraId="73CE43A0"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Calibri" w:eastAsia="Times New Roman" w:hAnsi="Calibri" w:cs="Calibri"/>
                <w:color w:val="000000"/>
                <w:lang w:val="sv-SE" w:eastAsia="en-US"/>
              </w:rPr>
              <w:t>               </w:t>
            </w:r>
            <w:r w:rsidRPr="00580B74">
              <w:rPr>
                <w:rFonts w:ascii="XDPrime" w:eastAsia="Times New Roman" w:hAnsi="XDPrime" w:cs="Arial"/>
                <w:color w:val="000000"/>
                <w:lang w:val="sv-SE" w:eastAsia="en-US"/>
              </w:rPr>
              <w:tab/>
              <w:t>ELSE</w:t>
            </w:r>
          </w:p>
          <w:p w14:paraId="4B054DE1"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Calibri" w:eastAsia="Times New Roman" w:hAnsi="Calibri" w:cs="Calibri"/>
                <w:color w:val="000000"/>
                <w:lang w:val="sv-SE" w:eastAsia="en-US"/>
              </w:rPr>
              <w:t>                                       </w:t>
            </w:r>
            <w:r w:rsidRPr="00580B74">
              <w:rPr>
                <w:rFonts w:ascii="XDPrime" w:eastAsia="Times New Roman" w:hAnsi="XDPrime" w:cs="Arial"/>
                <w:color w:val="000000"/>
                <w:lang w:val="sv-SE" w:eastAsia="en-US"/>
              </w:rPr>
              <w:t>Tampilkan layar pesan LP-1.3</w:t>
            </w:r>
          </w:p>
          <w:p w14:paraId="25899B37" w14:textId="77777777" w:rsidR="007F5ED9" w:rsidRPr="00580B74" w:rsidRDefault="007F5ED9" w:rsidP="007F5ED9">
            <w:pPr>
              <w:spacing w:after="0" w:line="240" w:lineRule="auto"/>
              <w:ind w:left="660"/>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ELSE</w:t>
            </w:r>
          </w:p>
          <w:p w14:paraId="2B1444BB" w14:textId="77777777" w:rsidR="007F5ED9" w:rsidRPr="00580B74" w:rsidRDefault="007F5ED9" w:rsidP="007F5ED9">
            <w:pPr>
              <w:spacing w:after="0" w:line="240" w:lineRule="auto"/>
              <w:ind w:left="1100"/>
              <w:rPr>
                <w:rFonts w:ascii="XDPrime" w:eastAsia="Times New Roman" w:hAnsi="XDPrime" w:cs="Times New Roman"/>
                <w:sz w:val="24"/>
                <w:szCs w:val="24"/>
                <w:lang w:val="sv-SE" w:eastAsia="en-US"/>
              </w:rPr>
            </w:pPr>
            <w:r w:rsidRPr="00580B74">
              <w:rPr>
                <w:rFonts w:ascii="XDPrime" w:eastAsia="Times New Roman" w:hAnsi="XDPrime" w:cs="Arial"/>
                <w:color w:val="000000"/>
                <w:lang w:val="sv-SE" w:eastAsia="en-US"/>
              </w:rPr>
              <w:t>Tampilkan layar pesan LP-1.1</w:t>
            </w:r>
          </w:p>
        </w:tc>
      </w:tr>
    </w:tbl>
    <w:p w14:paraId="2BF7A835" w14:textId="77777777" w:rsidR="000739BA" w:rsidRPr="00705918" w:rsidRDefault="000739BA" w:rsidP="000739BA">
      <w:pPr>
        <w:spacing w:after="0" w:line="240" w:lineRule="auto"/>
        <w:rPr>
          <w:rFonts w:ascii="XDPrime" w:eastAsia="SimSun" w:hAnsi="XDPrime" w:cs="Times New Roman"/>
          <w:lang w:val="sv-SE" w:eastAsia="zh-CN"/>
        </w:rPr>
      </w:pPr>
    </w:p>
    <w:p w14:paraId="56FCC7A1" w14:textId="77777777" w:rsidR="000739BA" w:rsidRPr="00705918" w:rsidRDefault="000739BA" w:rsidP="000739BA">
      <w:pPr>
        <w:pStyle w:val="Heading4"/>
        <w:tabs>
          <w:tab w:val="clear" w:pos="864"/>
          <w:tab w:val="num" w:pos="993"/>
        </w:tabs>
        <w:spacing w:before="0" w:after="0"/>
        <w:rPr>
          <w:rFonts w:ascii="XDPrime" w:eastAsia="SimSun" w:hAnsi="XDPrime"/>
          <w:lang w:val="en-US" w:eastAsia="zh-CN"/>
        </w:rPr>
      </w:pPr>
      <w:bookmarkStart w:id="130" w:name="_Toc58693701"/>
      <w:r w:rsidRPr="00705918">
        <w:rPr>
          <w:rFonts w:ascii="XDPrime" w:eastAsia="SimSun" w:hAnsi="XDPrime"/>
          <w:lang w:val="en-US" w:eastAsia="zh-CN"/>
        </w:rPr>
        <w:t>Spesifikasi Report</w:t>
      </w:r>
      <w:bookmarkEnd w:id="130"/>
    </w:p>
    <w:p w14:paraId="3A83452E" w14:textId="77777777" w:rsidR="000739BA" w:rsidRPr="00705918" w:rsidRDefault="000739BA" w:rsidP="000739BA">
      <w:pPr>
        <w:spacing w:after="0" w:line="240" w:lineRule="auto"/>
        <w:rPr>
          <w:rFonts w:ascii="XDPrime" w:eastAsia="SimSun" w:hAnsi="XDPrime" w:cs="Times New Roman"/>
          <w:lang w:val="en-US" w:eastAsia="zh-CN"/>
        </w:rPr>
      </w:pPr>
      <w:r w:rsidRPr="00705918">
        <w:rPr>
          <w:rFonts w:ascii="XDPrime" w:eastAsia="SimSun" w:hAnsi="XDPrime" w:cs="Times New Roman"/>
          <w:lang w:val="en-US" w:eastAsia="zh-CN"/>
        </w:rPr>
        <w:t>Tidak ada.</w:t>
      </w:r>
    </w:p>
    <w:p w14:paraId="5901B972" w14:textId="77777777" w:rsidR="00C44039" w:rsidRPr="00705918" w:rsidRDefault="00C44039" w:rsidP="00583AF9">
      <w:pPr>
        <w:spacing w:after="0" w:line="240" w:lineRule="auto"/>
        <w:jc w:val="both"/>
        <w:rPr>
          <w:rFonts w:ascii="XDPrime" w:hAnsi="XDPrime" w:cs="Times New Roman"/>
          <w:sz w:val="24"/>
          <w:szCs w:val="24"/>
          <w:lang w:val="en-US"/>
        </w:rPr>
      </w:pPr>
    </w:p>
    <w:p w14:paraId="32342C0C" w14:textId="69D718CB" w:rsidR="00583AF9" w:rsidRPr="00580B74" w:rsidRDefault="00583AF9" w:rsidP="00583AF9">
      <w:pPr>
        <w:pStyle w:val="Heading3"/>
        <w:spacing w:before="0" w:after="0"/>
        <w:rPr>
          <w:rFonts w:ascii="XDPrime" w:hAnsi="XDPrime"/>
          <w:szCs w:val="24"/>
          <w:lang w:val="sv-SE"/>
        </w:rPr>
      </w:pPr>
      <w:bookmarkStart w:id="131" w:name="_Toc58693702"/>
      <w:bookmarkStart w:id="132" w:name="_Toc153279069"/>
      <w:r w:rsidRPr="00580B74">
        <w:rPr>
          <w:rFonts w:ascii="XDPrime" w:hAnsi="XDPrime"/>
          <w:szCs w:val="24"/>
          <w:lang w:val="sv-SE"/>
        </w:rPr>
        <w:t xml:space="preserve">Spesifikasi Fungsi/Proses </w:t>
      </w:r>
      <w:bookmarkEnd w:id="131"/>
      <w:r w:rsidR="007F5ED9" w:rsidRPr="00580B74">
        <w:rPr>
          <w:rFonts w:ascii="XDPrime" w:hAnsi="XDPrime"/>
          <w:szCs w:val="24"/>
          <w:lang w:val="sv-SE"/>
        </w:rPr>
        <w:t>FS-1.2.1.1 Memilih halaman yang ingin dibuka</w:t>
      </w:r>
      <w:bookmarkEnd w:id="132"/>
    </w:p>
    <w:p w14:paraId="168A95D7" w14:textId="3B335812" w:rsidR="00583AF9" w:rsidRPr="00705918" w:rsidRDefault="00583AF9" w:rsidP="00583AF9">
      <w:pPr>
        <w:tabs>
          <w:tab w:val="left" w:pos="2127"/>
          <w:tab w:val="left" w:pos="2410"/>
        </w:tabs>
        <w:spacing w:after="0" w:line="240" w:lineRule="auto"/>
        <w:rPr>
          <w:rFonts w:ascii="XDPrime" w:hAnsi="XDPrime" w:cs="Times New Roman"/>
          <w:sz w:val="24"/>
          <w:szCs w:val="24"/>
        </w:rPr>
      </w:pPr>
      <w:r w:rsidRPr="00705918">
        <w:rPr>
          <w:rFonts w:ascii="XDPrime" w:hAnsi="XDPrime" w:cs="Times New Roman"/>
          <w:sz w:val="24"/>
          <w:szCs w:val="24"/>
        </w:rPr>
        <w:t>Identifikasi/Nama</w:t>
      </w:r>
      <w:r w:rsidRPr="00705918">
        <w:rPr>
          <w:rFonts w:ascii="XDPrime" w:hAnsi="XDPrime" w:cs="Times New Roman"/>
          <w:sz w:val="24"/>
          <w:szCs w:val="24"/>
        </w:rPr>
        <w:tab/>
        <w:t>:</w:t>
      </w:r>
      <w:r w:rsidRPr="00705918">
        <w:rPr>
          <w:rFonts w:ascii="XDPrime" w:hAnsi="XDPrime" w:cs="Times New Roman"/>
          <w:sz w:val="24"/>
          <w:szCs w:val="24"/>
        </w:rPr>
        <w:tab/>
        <w:t xml:space="preserve">FS-1.2.1.1 </w:t>
      </w:r>
      <w:r w:rsidR="007F5ED9" w:rsidRPr="00705918">
        <w:rPr>
          <w:rFonts w:ascii="XDPrime" w:hAnsi="XDPrime" w:cs="Times New Roman"/>
          <w:sz w:val="24"/>
          <w:szCs w:val="24"/>
        </w:rPr>
        <w:t>Memilih halaman yang ingin dibuka</w:t>
      </w:r>
    </w:p>
    <w:p w14:paraId="5DA30589" w14:textId="1B32210E" w:rsidR="00583AF9" w:rsidRPr="00705918" w:rsidRDefault="00583AF9" w:rsidP="00583AF9">
      <w:pPr>
        <w:tabs>
          <w:tab w:val="left" w:pos="2127"/>
          <w:tab w:val="left" w:pos="2410"/>
        </w:tabs>
        <w:spacing w:after="0" w:line="240" w:lineRule="auto"/>
        <w:rPr>
          <w:rFonts w:ascii="XDPrime" w:hAnsi="XDPrime" w:cs="Times New Roman"/>
          <w:sz w:val="24"/>
          <w:szCs w:val="24"/>
          <w:lang w:val="pt-BR"/>
        </w:rPr>
      </w:pPr>
      <w:r w:rsidRPr="00705918">
        <w:rPr>
          <w:rFonts w:ascii="XDPrime" w:hAnsi="XDPrime" w:cs="Times New Roman"/>
          <w:sz w:val="24"/>
          <w:szCs w:val="24"/>
          <w:lang w:val="pt-BR"/>
        </w:rPr>
        <w:t>Deskripsi Isi</w:t>
      </w:r>
      <w:r w:rsidRPr="00705918">
        <w:rPr>
          <w:rFonts w:ascii="XDPrime" w:hAnsi="XDPrime" w:cs="Times New Roman"/>
          <w:sz w:val="24"/>
          <w:szCs w:val="24"/>
          <w:lang w:val="pt-BR"/>
        </w:rPr>
        <w:tab/>
        <w:t>:</w:t>
      </w:r>
      <w:r w:rsidRPr="00705918">
        <w:rPr>
          <w:rFonts w:ascii="XDPrime" w:hAnsi="XDPrime" w:cs="Times New Roman"/>
          <w:sz w:val="24"/>
          <w:szCs w:val="24"/>
          <w:lang w:val="pt-BR"/>
        </w:rPr>
        <w:tab/>
      </w:r>
      <w:r w:rsidR="007F5ED9" w:rsidRPr="00705918">
        <w:rPr>
          <w:rFonts w:ascii="XDPrime" w:hAnsi="XDPrime" w:cs="Times New Roman"/>
          <w:sz w:val="24"/>
          <w:szCs w:val="24"/>
          <w:lang w:val="pt-BR"/>
        </w:rPr>
        <w:t>Proses ini pengguna dapat memilih halaman yang ingin dibuka oleh user</w:t>
      </w:r>
    </w:p>
    <w:p w14:paraId="52184DF5" w14:textId="52EFD766" w:rsidR="00583AF9" w:rsidRPr="00705918" w:rsidRDefault="00583AF9" w:rsidP="00583AF9">
      <w:pPr>
        <w:tabs>
          <w:tab w:val="left" w:pos="2127"/>
          <w:tab w:val="left" w:pos="2410"/>
        </w:tabs>
        <w:spacing w:after="0" w:line="240" w:lineRule="auto"/>
        <w:rPr>
          <w:rFonts w:ascii="XDPrime" w:hAnsi="XDPrime" w:cs="Times New Roman"/>
          <w:sz w:val="24"/>
          <w:szCs w:val="24"/>
          <w:lang w:val="en-US"/>
        </w:rPr>
      </w:pPr>
      <w:r w:rsidRPr="00705918">
        <w:rPr>
          <w:rFonts w:ascii="XDPrime" w:hAnsi="XDPrime" w:cs="Times New Roman"/>
          <w:sz w:val="24"/>
          <w:szCs w:val="24"/>
        </w:rPr>
        <w:t>Jenis</w:t>
      </w:r>
      <w:r w:rsidRPr="00705918">
        <w:rPr>
          <w:rFonts w:ascii="XDPrime" w:hAnsi="XDPrime" w:cs="Times New Roman"/>
          <w:sz w:val="24"/>
          <w:szCs w:val="24"/>
        </w:rPr>
        <w:tab/>
        <w:t>:</w:t>
      </w:r>
      <w:r w:rsidRPr="00705918">
        <w:rPr>
          <w:rFonts w:ascii="XDPrime" w:hAnsi="XDPrime" w:cs="Times New Roman"/>
          <w:sz w:val="24"/>
          <w:szCs w:val="24"/>
        </w:rPr>
        <w:tab/>
      </w:r>
      <w:r w:rsidR="007F5ED9" w:rsidRPr="00705918">
        <w:rPr>
          <w:rFonts w:ascii="XDPrime" w:hAnsi="XDPrime" w:cs="Times New Roman"/>
          <w:sz w:val="24"/>
          <w:szCs w:val="24"/>
          <w:lang w:val="en-US"/>
        </w:rPr>
        <w:t>Button</w:t>
      </w:r>
    </w:p>
    <w:p w14:paraId="56274623" w14:textId="77777777" w:rsidR="007F5ED9" w:rsidRPr="00705918" w:rsidRDefault="007F5ED9" w:rsidP="00583AF9">
      <w:pPr>
        <w:tabs>
          <w:tab w:val="left" w:pos="2127"/>
          <w:tab w:val="left" w:pos="2410"/>
        </w:tabs>
        <w:spacing w:after="0" w:line="240" w:lineRule="auto"/>
        <w:rPr>
          <w:rFonts w:ascii="XDPrime" w:hAnsi="XDPrime" w:cs="Times New Roman"/>
          <w:sz w:val="24"/>
          <w:szCs w:val="24"/>
          <w:lang w:val="en-US"/>
        </w:rPr>
      </w:pPr>
    </w:p>
    <w:p w14:paraId="09738D25" w14:textId="77777777" w:rsidR="00583AF9" w:rsidRPr="00705918" w:rsidRDefault="00583AF9" w:rsidP="00583AF9">
      <w:pPr>
        <w:pStyle w:val="Heading4"/>
        <w:spacing w:before="0" w:after="0"/>
        <w:rPr>
          <w:rFonts w:ascii="XDPrime" w:hAnsi="XDPrime"/>
          <w:szCs w:val="24"/>
        </w:rPr>
      </w:pPr>
      <w:bookmarkStart w:id="133" w:name="_Toc58693703"/>
      <w:r w:rsidRPr="00705918">
        <w:rPr>
          <w:rFonts w:ascii="XDPrime" w:hAnsi="XDPrime"/>
          <w:szCs w:val="24"/>
        </w:rPr>
        <w:t>Spesifikasi Tabel Input</w:t>
      </w:r>
      <w:bookmarkEnd w:id="133"/>
    </w:p>
    <w:p w14:paraId="30FA6F74" w14:textId="3BBA7DA3" w:rsidR="00BC72AA" w:rsidRPr="00705918" w:rsidRDefault="007F5ED9" w:rsidP="00BC72AA">
      <w:pPr>
        <w:spacing w:after="0" w:line="240" w:lineRule="auto"/>
        <w:rPr>
          <w:rFonts w:ascii="XDPrime" w:hAnsi="XDPrime" w:cs="Times New Roman"/>
          <w:sz w:val="24"/>
          <w:szCs w:val="24"/>
          <w:lang w:val="en-US"/>
        </w:rPr>
      </w:pPr>
      <w:bookmarkStart w:id="134" w:name="_Toc58693704"/>
      <w:r w:rsidRPr="00705918">
        <w:rPr>
          <w:rFonts w:ascii="XDPrime" w:hAnsi="XDPrime" w:cs="Times New Roman"/>
          <w:sz w:val="24"/>
          <w:szCs w:val="24"/>
          <w:lang w:val="en-US"/>
        </w:rPr>
        <w:t>Tidak ada.</w:t>
      </w:r>
    </w:p>
    <w:p w14:paraId="7C72B6A5" w14:textId="77777777" w:rsidR="007F5ED9" w:rsidRPr="00705918" w:rsidRDefault="007F5ED9" w:rsidP="00BC72AA">
      <w:pPr>
        <w:spacing w:after="0" w:line="240" w:lineRule="auto"/>
        <w:rPr>
          <w:rFonts w:ascii="XDPrime" w:hAnsi="XDPrime" w:cs="Times New Roman"/>
          <w:sz w:val="24"/>
          <w:szCs w:val="24"/>
          <w:lang w:val="en-US"/>
        </w:rPr>
      </w:pPr>
    </w:p>
    <w:p w14:paraId="693E78E7" w14:textId="77777777" w:rsidR="00583AF9" w:rsidRPr="00705918" w:rsidRDefault="00583AF9" w:rsidP="00583AF9">
      <w:pPr>
        <w:pStyle w:val="Heading4"/>
        <w:spacing w:before="0" w:after="0"/>
        <w:rPr>
          <w:rFonts w:ascii="XDPrime" w:hAnsi="XDPrime"/>
          <w:szCs w:val="24"/>
        </w:rPr>
      </w:pPr>
      <w:r w:rsidRPr="00705918">
        <w:rPr>
          <w:rFonts w:ascii="XDPrime" w:hAnsi="XDPrime"/>
          <w:szCs w:val="24"/>
        </w:rPr>
        <w:t>Spesifikasi Tabel Output</w:t>
      </w:r>
      <w:bookmarkEnd w:id="134"/>
    </w:p>
    <w:p w14:paraId="1CB118E7" w14:textId="77777777" w:rsidR="00583AF9" w:rsidRPr="00705918" w:rsidRDefault="00BC72AA" w:rsidP="00583AF9">
      <w:pPr>
        <w:spacing w:after="0" w:line="240" w:lineRule="auto"/>
        <w:rPr>
          <w:rFonts w:ascii="XDPrime" w:hAnsi="XDPrime" w:cs="Times New Roman"/>
          <w:sz w:val="24"/>
          <w:szCs w:val="24"/>
          <w:lang w:val="en-US"/>
        </w:rPr>
      </w:pPr>
      <w:r w:rsidRPr="00705918">
        <w:rPr>
          <w:rFonts w:ascii="XDPrime" w:hAnsi="XDPrime" w:cs="Times New Roman"/>
          <w:sz w:val="24"/>
          <w:szCs w:val="24"/>
          <w:lang w:val="en-US"/>
        </w:rPr>
        <w:t>Tidak ada.</w:t>
      </w:r>
    </w:p>
    <w:p w14:paraId="5115075F" w14:textId="6B0DE8CE" w:rsidR="00583AF9" w:rsidRPr="00705918" w:rsidRDefault="00583AF9" w:rsidP="00583AF9">
      <w:pPr>
        <w:pStyle w:val="Heading4"/>
        <w:spacing w:before="0" w:after="0"/>
        <w:rPr>
          <w:rFonts w:ascii="XDPrime" w:hAnsi="XDPrime"/>
          <w:szCs w:val="24"/>
        </w:rPr>
      </w:pPr>
      <w:r w:rsidRPr="00705918">
        <w:rPr>
          <w:rFonts w:ascii="XDPrime" w:hAnsi="XDPrime"/>
          <w:szCs w:val="24"/>
        </w:rPr>
        <w:br w:type="page"/>
      </w:r>
      <w:bookmarkStart w:id="135" w:name="_Toc58693705"/>
      <w:r w:rsidRPr="00705918">
        <w:rPr>
          <w:rFonts w:ascii="XDPrime" w:hAnsi="XDPrime"/>
          <w:szCs w:val="24"/>
        </w:rPr>
        <w:lastRenderedPageBreak/>
        <w:t>Spesifikasi Layar Utama</w:t>
      </w:r>
      <w:bookmarkEnd w:id="135"/>
    </w:p>
    <w:p w14:paraId="1D7DDB7C" w14:textId="7A584AF0" w:rsidR="00B04380" w:rsidRPr="00705918" w:rsidRDefault="00E61BC5" w:rsidP="00E61BC5">
      <w:pPr>
        <w:pStyle w:val="Caption"/>
        <w:jc w:val="center"/>
        <w:rPr>
          <w:rFonts w:ascii="XDPrime" w:hAnsi="XDPrime"/>
          <w:lang w:val="en-US"/>
        </w:rPr>
      </w:pPr>
      <w:bookmarkStart w:id="136" w:name="_Toc153278851"/>
      <w:r w:rsidRPr="00705918">
        <w:rPr>
          <w:rFonts w:ascii="XDPrime" w:hAnsi="XDPrime"/>
        </w:rPr>
        <w:t>Gambar 3-</w:t>
      </w:r>
      <w:r w:rsidRPr="00705918">
        <w:rPr>
          <w:rFonts w:ascii="XDPrime" w:hAnsi="XDPrime"/>
        </w:rPr>
        <w:fldChar w:fldCharType="begin"/>
      </w:r>
      <w:r w:rsidRPr="00705918">
        <w:rPr>
          <w:rFonts w:ascii="XDPrime" w:hAnsi="XDPrime"/>
        </w:rPr>
        <w:instrText xml:space="preserve"> SEQ Gambar_3- \* ARABIC </w:instrText>
      </w:r>
      <w:r w:rsidRPr="00705918">
        <w:rPr>
          <w:rFonts w:ascii="XDPrime" w:hAnsi="XDPrime"/>
        </w:rPr>
        <w:fldChar w:fldCharType="separate"/>
      </w:r>
      <w:r w:rsidR="00580B74">
        <w:rPr>
          <w:rFonts w:ascii="XDPrime" w:hAnsi="XDPrime"/>
          <w:noProof/>
        </w:rPr>
        <w:t>2</w:t>
      </w:r>
      <w:r w:rsidRPr="00705918">
        <w:rPr>
          <w:rFonts w:ascii="XDPrime" w:hAnsi="XDPrime"/>
        </w:rPr>
        <w:fldChar w:fldCharType="end"/>
      </w:r>
      <w:r w:rsidR="00B04380" w:rsidRPr="00705918">
        <w:rPr>
          <w:rFonts w:ascii="XDPrime" w:hAnsi="XDPrime"/>
        </w:rPr>
        <w:t xml:space="preserve"> Halaman Utama</w:t>
      </w:r>
      <w:bookmarkEnd w:id="136"/>
    </w:p>
    <w:p w14:paraId="0FA923D2" w14:textId="1B30FF70" w:rsidR="007F5ED9" w:rsidRPr="00705918" w:rsidRDefault="007F5ED9" w:rsidP="007F5ED9">
      <w:pPr>
        <w:ind w:left="864"/>
        <w:rPr>
          <w:rFonts w:ascii="XDPrime" w:hAnsi="XDPrime"/>
          <w:lang w:val="en-GB" w:eastAsia="en-US"/>
        </w:rPr>
      </w:pPr>
      <w:r w:rsidRPr="00705918">
        <w:rPr>
          <w:rFonts w:ascii="XDPrime" w:hAnsi="XDPrime" w:cs="Arial"/>
          <w:noProof/>
          <w:color w:val="000000"/>
          <w:bdr w:val="none" w:sz="0" w:space="0" w:color="auto" w:frame="1"/>
        </w:rPr>
        <w:drawing>
          <wp:inline distT="0" distB="0" distL="0" distR="0" wp14:anchorId="3141E826" wp14:editId="63D41DCD">
            <wp:extent cx="4081509" cy="1499191"/>
            <wp:effectExtent l="0" t="0" r="0" b="6350"/>
            <wp:docPr id="40" name="Picture 40" descr="https://lh7-us.googleusercontent.com/LMqxJ9_z-UgLwQegQwT5rfCz1h-ZcJgEJckeKro54ZC4GVGTaC44RffVw6XwwDsYdY8sDPYIO_d0Y5zo4swGPH_93tad6KRJU4rDvy-Oz9KF3gJ8Z50QYuKLKj4shKKOcm-uRGVPd-4jmKwLR9-l8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LMqxJ9_z-UgLwQegQwT5rfCz1h-ZcJgEJckeKro54ZC4GVGTaC44RffVw6XwwDsYdY8sDPYIO_d0Y5zo4swGPH_93tad6KRJU4rDvy-Oz9KF3gJ8Z50QYuKLKj4shKKOcm-uRGVPd-4jmKwLR9-l8d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6770" cy="1508470"/>
                    </a:xfrm>
                    <a:prstGeom prst="rect">
                      <a:avLst/>
                    </a:prstGeom>
                    <a:noFill/>
                    <a:ln>
                      <a:noFill/>
                    </a:ln>
                  </pic:spPr>
                </pic:pic>
              </a:graphicData>
            </a:graphic>
          </wp:inline>
        </w:drawing>
      </w:r>
    </w:p>
    <w:p w14:paraId="2EC89CDB" w14:textId="77777777" w:rsidR="00583AF9" w:rsidRPr="00705918" w:rsidRDefault="00583AF9" w:rsidP="00583AF9">
      <w:pPr>
        <w:spacing w:after="0" w:line="240" w:lineRule="auto"/>
        <w:rPr>
          <w:rFonts w:ascii="XDPrime" w:hAnsi="XDPrime" w:cs="Times New Roman"/>
          <w:sz w:val="24"/>
          <w:szCs w:val="24"/>
        </w:rPr>
      </w:pPr>
    </w:p>
    <w:p w14:paraId="61365320" w14:textId="5B8829C5" w:rsidR="00583AF9" w:rsidRPr="00705918" w:rsidRDefault="00583AF9" w:rsidP="00583AF9">
      <w:pPr>
        <w:pStyle w:val="Heading4"/>
        <w:tabs>
          <w:tab w:val="clear" w:pos="864"/>
          <w:tab w:val="num" w:pos="993"/>
        </w:tabs>
        <w:spacing w:before="0" w:after="0"/>
        <w:rPr>
          <w:rFonts w:ascii="XDPrime" w:eastAsia="SimSun" w:hAnsi="XDPrime"/>
          <w:szCs w:val="24"/>
          <w:lang w:val="en-US" w:eastAsia="zh-CN"/>
        </w:rPr>
      </w:pPr>
      <w:bookmarkStart w:id="137" w:name="_Toc58693706"/>
      <w:r w:rsidRPr="00705918">
        <w:rPr>
          <w:rFonts w:ascii="XDPrime" w:eastAsia="SimSun" w:hAnsi="XDPrime"/>
          <w:szCs w:val="24"/>
          <w:lang w:val="en-US" w:eastAsia="zh-CN"/>
        </w:rPr>
        <w:t>Spesifikasi Query</w:t>
      </w:r>
      <w:bookmarkEnd w:id="137"/>
    </w:p>
    <w:p w14:paraId="4F082917" w14:textId="071D3791" w:rsidR="007F5ED9" w:rsidRPr="00705918" w:rsidRDefault="007F5ED9" w:rsidP="007F5ED9">
      <w:pPr>
        <w:spacing w:after="0" w:line="240" w:lineRule="auto"/>
        <w:rPr>
          <w:rFonts w:ascii="XDPrime" w:hAnsi="XDPrime" w:cs="Times New Roman"/>
          <w:sz w:val="24"/>
          <w:szCs w:val="24"/>
          <w:lang w:val="en-US"/>
        </w:rPr>
      </w:pPr>
      <w:bookmarkStart w:id="138" w:name="_Toc58693707"/>
      <w:r w:rsidRPr="00705918">
        <w:rPr>
          <w:rFonts w:ascii="XDPrime" w:hAnsi="XDPrime" w:cs="Times New Roman"/>
          <w:sz w:val="24"/>
          <w:szCs w:val="24"/>
          <w:lang w:val="en-US"/>
        </w:rPr>
        <w:t>Tidak ada.</w:t>
      </w:r>
    </w:p>
    <w:p w14:paraId="06E971D9" w14:textId="77777777" w:rsidR="007F5ED9" w:rsidRPr="00705918" w:rsidRDefault="007F5ED9" w:rsidP="007F5ED9">
      <w:pPr>
        <w:spacing w:after="0" w:line="240" w:lineRule="auto"/>
        <w:rPr>
          <w:rFonts w:ascii="XDPrime" w:hAnsi="XDPrime" w:cs="Times New Roman"/>
          <w:sz w:val="24"/>
          <w:szCs w:val="24"/>
          <w:lang w:val="en-US"/>
        </w:rPr>
      </w:pPr>
    </w:p>
    <w:p w14:paraId="2829B72E" w14:textId="44C13FD7" w:rsidR="00583AF9" w:rsidRPr="00705918" w:rsidRDefault="00583AF9" w:rsidP="00583AF9">
      <w:pPr>
        <w:pStyle w:val="Heading4"/>
        <w:tabs>
          <w:tab w:val="clear" w:pos="864"/>
          <w:tab w:val="num" w:pos="993"/>
        </w:tabs>
        <w:spacing w:before="0" w:after="0"/>
        <w:rPr>
          <w:rFonts w:ascii="XDPrime" w:eastAsia="SimSun" w:hAnsi="XDPrime"/>
          <w:szCs w:val="24"/>
          <w:lang w:val="en-US" w:eastAsia="zh-CN"/>
        </w:rPr>
      </w:pPr>
      <w:r w:rsidRPr="00705918">
        <w:rPr>
          <w:rFonts w:ascii="XDPrime" w:eastAsia="SimSun" w:hAnsi="XDPrime"/>
          <w:szCs w:val="24"/>
          <w:lang w:val="en-US" w:eastAsia="zh-CN"/>
        </w:rPr>
        <w:t>Spesifikasi Field Data pada Layar</w:t>
      </w:r>
      <w:bookmarkEnd w:id="138"/>
    </w:p>
    <w:p w14:paraId="44BAE2D0" w14:textId="5A834342" w:rsidR="007F5ED9" w:rsidRPr="00705918" w:rsidRDefault="007F5ED9" w:rsidP="007F5ED9">
      <w:pPr>
        <w:spacing w:after="0" w:line="240" w:lineRule="auto"/>
        <w:rPr>
          <w:rFonts w:ascii="XDPrime" w:hAnsi="XDPrime" w:cs="Times New Roman"/>
          <w:sz w:val="24"/>
          <w:szCs w:val="24"/>
          <w:lang w:val="en-US"/>
        </w:rPr>
      </w:pPr>
      <w:r w:rsidRPr="00705918">
        <w:rPr>
          <w:rFonts w:ascii="XDPrime" w:hAnsi="XDPrime" w:cs="Times New Roman"/>
          <w:sz w:val="24"/>
          <w:szCs w:val="24"/>
          <w:lang w:val="en-US"/>
        </w:rPr>
        <w:t>Tidak ada.</w:t>
      </w:r>
    </w:p>
    <w:p w14:paraId="78B80EF8" w14:textId="77777777" w:rsidR="007F5ED9" w:rsidRPr="00705918" w:rsidRDefault="007F5ED9" w:rsidP="007F5ED9">
      <w:pPr>
        <w:spacing w:after="0" w:line="240" w:lineRule="auto"/>
        <w:rPr>
          <w:rFonts w:ascii="XDPrime" w:hAnsi="XDPrime" w:cs="Times New Roman"/>
          <w:sz w:val="24"/>
          <w:szCs w:val="24"/>
          <w:lang w:val="en-US"/>
        </w:rPr>
      </w:pPr>
    </w:p>
    <w:p w14:paraId="08EEECAA" w14:textId="482331AF" w:rsidR="00583AF9" w:rsidRPr="00705918" w:rsidRDefault="00583AF9" w:rsidP="00583AF9">
      <w:pPr>
        <w:pStyle w:val="Heading4"/>
        <w:tabs>
          <w:tab w:val="clear" w:pos="864"/>
          <w:tab w:val="num" w:pos="993"/>
        </w:tabs>
        <w:spacing w:before="0" w:after="0"/>
        <w:rPr>
          <w:rFonts w:ascii="XDPrime" w:eastAsia="SimSun" w:hAnsi="XDPrime"/>
          <w:szCs w:val="24"/>
          <w:lang w:val="en-US" w:eastAsia="zh-CN"/>
        </w:rPr>
      </w:pPr>
      <w:bookmarkStart w:id="139" w:name="_Toc58693708"/>
      <w:r w:rsidRPr="00705918">
        <w:rPr>
          <w:rFonts w:ascii="XDPrime" w:eastAsia="SimSun" w:hAnsi="XDPrime"/>
          <w:szCs w:val="24"/>
          <w:lang w:val="en-US" w:eastAsia="zh-CN"/>
        </w:rPr>
        <w:t>Spesifikasi Function Key/Objek-Objek Pada Layar</w:t>
      </w:r>
      <w:bookmarkEnd w:id="139"/>
    </w:p>
    <w:p w14:paraId="1731FFFF" w14:textId="5B66B512" w:rsidR="00B04380" w:rsidRPr="00705918" w:rsidRDefault="008A164E" w:rsidP="008A164E">
      <w:pPr>
        <w:pStyle w:val="Caption"/>
        <w:jc w:val="center"/>
        <w:rPr>
          <w:rFonts w:ascii="XDPrime" w:eastAsia="SimSun" w:hAnsi="XDPrime"/>
          <w:lang w:val="en-US" w:eastAsia="id-ID"/>
        </w:rPr>
      </w:pPr>
      <w:bookmarkStart w:id="140" w:name="_Toc153278923"/>
      <w:bookmarkStart w:id="141" w:name="_Toc153820169"/>
      <w:r>
        <w:t>TAB-</w:t>
      </w:r>
      <w:r>
        <w:fldChar w:fldCharType="begin"/>
      </w:r>
      <w:r>
        <w:instrText xml:space="preserve"> SEQ TAB- \* ARABIC </w:instrText>
      </w:r>
      <w:r>
        <w:fldChar w:fldCharType="separate"/>
      </w:r>
      <w:r w:rsidR="00580B74">
        <w:rPr>
          <w:noProof/>
        </w:rPr>
        <w:t>15</w:t>
      </w:r>
      <w:r>
        <w:fldChar w:fldCharType="end"/>
      </w:r>
      <w:r>
        <w:t xml:space="preserve"> </w:t>
      </w:r>
      <w:r w:rsidR="00B04380" w:rsidRPr="00705918">
        <w:rPr>
          <w:rFonts w:ascii="XDPrime" w:hAnsi="XDPrime"/>
          <w:lang w:val="en-US"/>
        </w:rPr>
        <w:t>Spesifikasi Function Key pada Layar</w:t>
      </w:r>
      <w:bookmarkEnd w:id="140"/>
      <w:bookmarkEnd w:id="141"/>
    </w:p>
    <w:tbl>
      <w:tblPr>
        <w:tblW w:w="0" w:type="auto"/>
        <w:tblCellMar>
          <w:top w:w="15" w:type="dxa"/>
          <w:left w:w="15" w:type="dxa"/>
          <w:bottom w:w="15" w:type="dxa"/>
          <w:right w:w="15" w:type="dxa"/>
        </w:tblCellMar>
        <w:tblLook w:val="04A0" w:firstRow="1" w:lastRow="0" w:firstColumn="1" w:lastColumn="0" w:noHBand="0" w:noVBand="1"/>
      </w:tblPr>
      <w:tblGrid>
        <w:gridCol w:w="1991"/>
        <w:gridCol w:w="1020"/>
        <w:gridCol w:w="4906"/>
      </w:tblGrid>
      <w:tr w:rsidR="007F5ED9" w:rsidRPr="00705918" w14:paraId="5B8E8AE4" w14:textId="77777777" w:rsidTr="007F5ED9">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63B9EAB2"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Id_Objek</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6E6DADBD"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Jenis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0AF2E44" w14:textId="77777777" w:rsidR="007F5ED9" w:rsidRPr="00705918" w:rsidRDefault="007F5ED9" w:rsidP="007F5ED9">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Keterangan</w:t>
            </w:r>
          </w:p>
        </w:tc>
      </w:tr>
      <w:tr w:rsidR="007F5ED9" w:rsidRPr="00705918" w14:paraId="0C725A41" w14:textId="77777777" w:rsidTr="007F5ED9">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7342C5"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btnKeuangan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D53AC3"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Button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53C1159"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Jika diklik akan menjalankan algoritma ALGO-2</w:t>
            </w:r>
          </w:p>
        </w:tc>
      </w:tr>
      <w:tr w:rsidR="007F5ED9" w:rsidRPr="00705918" w14:paraId="262E443B" w14:textId="77777777" w:rsidTr="007F5ED9">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FD17B4"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btnHistory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D830EB0"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Button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D7358D"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Jika diklik akan menjalankan algoritma ALGO-2</w:t>
            </w:r>
          </w:p>
        </w:tc>
      </w:tr>
      <w:tr w:rsidR="007F5ED9" w:rsidRPr="00705918" w14:paraId="42B97AFB" w14:textId="77777777" w:rsidTr="007F5ED9">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7FC5563"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btnUserSettings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649B86"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Button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CAF0E03" w14:textId="77777777" w:rsidR="007F5ED9" w:rsidRPr="00580B74" w:rsidRDefault="007F5ED9" w:rsidP="007F5ED9">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Jika diklik akan menjalankan algoritma ALGO-2</w:t>
            </w:r>
          </w:p>
        </w:tc>
      </w:tr>
    </w:tbl>
    <w:p w14:paraId="0935EE81" w14:textId="77777777" w:rsidR="007F5ED9" w:rsidRPr="00580B74" w:rsidRDefault="007F5ED9" w:rsidP="007F5ED9">
      <w:pPr>
        <w:rPr>
          <w:rFonts w:ascii="XDPrime" w:hAnsi="XDPrime"/>
          <w:lang w:val="sv-SE" w:eastAsia="zh-CN"/>
        </w:rPr>
      </w:pPr>
    </w:p>
    <w:p w14:paraId="7D57AFAA" w14:textId="5349B6A5" w:rsidR="00583AF9" w:rsidRPr="00705918" w:rsidRDefault="00583AF9" w:rsidP="00583AF9">
      <w:pPr>
        <w:pStyle w:val="Heading4"/>
        <w:tabs>
          <w:tab w:val="clear" w:pos="864"/>
          <w:tab w:val="num" w:pos="993"/>
        </w:tabs>
        <w:spacing w:before="0" w:after="0"/>
        <w:rPr>
          <w:rFonts w:ascii="XDPrime" w:eastAsia="SimSun" w:hAnsi="XDPrime"/>
          <w:szCs w:val="24"/>
          <w:lang w:val="en-US" w:eastAsia="zh-CN"/>
        </w:rPr>
      </w:pPr>
      <w:bookmarkStart w:id="142" w:name="_Toc58693709"/>
      <w:r w:rsidRPr="00705918">
        <w:rPr>
          <w:rFonts w:ascii="XDPrime" w:eastAsia="SimSun" w:hAnsi="XDPrime"/>
          <w:szCs w:val="24"/>
          <w:lang w:val="en-US" w:eastAsia="zh-CN"/>
        </w:rPr>
        <w:t>Spesifikasi Layar Pesan</w:t>
      </w:r>
      <w:bookmarkEnd w:id="142"/>
    </w:p>
    <w:p w14:paraId="4DF0AB56" w14:textId="32FA0312" w:rsidR="007F5ED9" w:rsidRPr="00705918" w:rsidRDefault="007F5ED9" w:rsidP="007F5ED9">
      <w:pPr>
        <w:spacing w:after="0" w:line="240" w:lineRule="auto"/>
        <w:rPr>
          <w:rFonts w:ascii="XDPrime" w:hAnsi="XDPrime" w:cs="Times New Roman"/>
          <w:sz w:val="24"/>
          <w:szCs w:val="24"/>
          <w:lang w:val="en-US"/>
        </w:rPr>
      </w:pPr>
      <w:r w:rsidRPr="00705918">
        <w:rPr>
          <w:rFonts w:ascii="XDPrime" w:hAnsi="XDPrime" w:cs="Times New Roman"/>
          <w:sz w:val="24"/>
          <w:szCs w:val="24"/>
          <w:lang w:val="en-US"/>
        </w:rPr>
        <w:t>Tidak ada.</w:t>
      </w:r>
    </w:p>
    <w:p w14:paraId="3C54913F" w14:textId="77777777" w:rsidR="007F5ED9" w:rsidRPr="00705918" w:rsidRDefault="007F5ED9" w:rsidP="007F5ED9">
      <w:pPr>
        <w:spacing w:after="0" w:line="240" w:lineRule="auto"/>
        <w:rPr>
          <w:rFonts w:ascii="XDPrime" w:hAnsi="XDPrime" w:cs="Times New Roman"/>
          <w:sz w:val="24"/>
          <w:szCs w:val="24"/>
          <w:lang w:val="en-US"/>
        </w:rPr>
      </w:pPr>
    </w:p>
    <w:p w14:paraId="5E0A0588" w14:textId="77777777" w:rsidR="00583AF9" w:rsidRPr="00705918" w:rsidRDefault="00583AF9" w:rsidP="00583AF9">
      <w:pPr>
        <w:pStyle w:val="Heading4"/>
        <w:tabs>
          <w:tab w:val="clear" w:pos="864"/>
          <w:tab w:val="num" w:pos="993"/>
        </w:tabs>
        <w:spacing w:before="0" w:after="0"/>
        <w:rPr>
          <w:rFonts w:ascii="XDPrime" w:eastAsia="SimSun" w:hAnsi="XDPrime"/>
          <w:szCs w:val="24"/>
          <w:lang w:val="en-US" w:eastAsia="zh-CN"/>
        </w:rPr>
      </w:pPr>
      <w:bookmarkStart w:id="143" w:name="_Toc58693710"/>
      <w:r w:rsidRPr="00705918">
        <w:rPr>
          <w:rFonts w:ascii="XDPrime" w:eastAsia="SimSun" w:hAnsi="XDPrime"/>
          <w:szCs w:val="24"/>
          <w:lang w:val="en-US" w:eastAsia="zh-CN"/>
        </w:rPr>
        <w:t>Spesifikasi Proses/Algoritma</w:t>
      </w:r>
      <w:bookmarkEnd w:id="143"/>
    </w:p>
    <w:p w14:paraId="41831397" w14:textId="77777777" w:rsidR="00583AF9" w:rsidRPr="00705918" w:rsidRDefault="00583AF9" w:rsidP="00583AF9">
      <w:pPr>
        <w:pStyle w:val="Header"/>
        <w:tabs>
          <w:tab w:val="left" w:pos="1418"/>
        </w:tabs>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Id Proses</w:t>
      </w:r>
      <w:r w:rsidRPr="00705918">
        <w:rPr>
          <w:rFonts w:ascii="XDPrime" w:eastAsia="SimSun" w:hAnsi="XDPrime" w:cs="Times New Roman"/>
          <w:sz w:val="24"/>
          <w:szCs w:val="24"/>
          <w:lang w:val="en-US" w:eastAsia="zh-CN"/>
        </w:rPr>
        <w:tab/>
        <w:t>: ALGO-2</w:t>
      </w:r>
    </w:p>
    <w:p w14:paraId="5C9351E2" w14:textId="72F92E16" w:rsidR="00583AF9" w:rsidRPr="00705918" w:rsidRDefault="00583AF9" w:rsidP="00583AF9">
      <w:pPr>
        <w:pStyle w:val="BodyTextIndent"/>
        <w:tabs>
          <w:tab w:val="left" w:pos="1418"/>
        </w:tabs>
        <w:rPr>
          <w:rFonts w:ascii="XDPrime" w:hAnsi="XDPrime"/>
          <w:sz w:val="24"/>
          <w:szCs w:val="24"/>
        </w:rPr>
      </w:pPr>
      <w:r w:rsidRPr="00705918">
        <w:rPr>
          <w:rFonts w:ascii="XDPrime" w:hAnsi="XDPrime"/>
          <w:sz w:val="24"/>
          <w:szCs w:val="24"/>
        </w:rPr>
        <w:t>Objek terkait</w:t>
      </w:r>
      <w:r w:rsidRPr="00705918">
        <w:rPr>
          <w:rFonts w:ascii="XDPrime" w:hAnsi="XDPrime"/>
          <w:sz w:val="24"/>
          <w:szCs w:val="24"/>
        </w:rPr>
        <w:tab/>
        <w:t xml:space="preserve">: </w:t>
      </w:r>
      <w:r w:rsidR="007F5ED9" w:rsidRPr="00705918">
        <w:rPr>
          <w:rFonts w:ascii="XDPrime" w:hAnsi="XDPrime"/>
          <w:sz w:val="24"/>
          <w:szCs w:val="24"/>
        </w:rPr>
        <w:t>btnKeuangan, btnHistory, btnUserSettings</w:t>
      </w:r>
    </w:p>
    <w:p w14:paraId="1AB936A0" w14:textId="486E23AA" w:rsidR="00583AF9" w:rsidRPr="00705918" w:rsidRDefault="00583AF9" w:rsidP="00583AF9">
      <w:pPr>
        <w:tabs>
          <w:tab w:val="left" w:pos="1418"/>
        </w:tabs>
        <w:spacing w:after="0" w:line="240" w:lineRule="auto"/>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Event</w:t>
      </w:r>
      <w:r w:rsidRPr="00705918">
        <w:rPr>
          <w:rFonts w:ascii="XDPrime" w:eastAsia="SimSun" w:hAnsi="XDPrime" w:cs="Times New Roman"/>
          <w:sz w:val="24"/>
          <w:szCs w:val="24"/>
          <w:lang w:val="en-US" w:eastAsia="zh-CN"/>
        </w:rPr>
        <w:tab/>
        <w:t>: onClick</w:t>
      </w:r>
    </w:p>
    <w:p w14:paraId="445B1948" w14:textId="77777777" w:rsidR="007F5ED9" w:rsidRPr="00705918" w:rsidRDefault="007F5ED9" w:rsidP="00583AF9">
      <w:pPr>
        <w:tabs>
          <w:tab w:val="left" w:pos="1418"/>
        </w:tabs>
        <w:spacing w:after="0" w:line="240" w:lineRule="auto"/>
        <w:rPr>
          <w:rFonts w:ascii="XDPrime" w:eastAsia="SimSun" w:hAnsi="XDPrime" w:cs="Times New Roman"/>
          <w:sz w:val="24"/>
          <w:szCs w:val="24"/>
          <w:lang w:val="en-US" w:eastAsia="zh-CN"/>
        </w:rPr>
      </w:pPr>
    </w:p>
    <w:tbl>
      <w:tblPr>
        <w:tblW w:w="0" w:type="auto"/>
        <w:tblCellMar>
          <w:top w:w="15" w:type="dxa"/>
          <w:left w:w="15" w:type="dxa"/>
          <w:bottom w:w="15" w:type="dxa"/>
          <w:right w:w="15" w:type="dxa"/>
        </w:tblCellMar>
        <w:tblLook w:val="04A0" w:firstRow="1" w:lastRow="0" w:firstColumn="1" w:lastColumn="0" w:noHBand="0" w:noVBand="1"/>
      </w:tblPr>
      <w:tblGrid>
        <w:gridCol w:w="6753"/>
      </w:tblGrid>
      <w:tr w:rsidR="007F5ED9" w:rsidRPr="00705918" w14:paraId="0B459376" w14:textId="77777777" w:rsidTr="007F5ED9">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1F8CF4"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b/>
                <w:bCs/>
                <w:color w:val="000000"/>
                <w:sz w:val="24"/>
                <w:szCs w:val="24"/>
                <w:lang w:val="en-US" w:eastAsia="en-US"/>
              </w:rPr>
              <w:t>Initial State (IS</w:t>
            </w:r>
            <w:proofErr w:type="gramStart"/>
            <w:r w:rsidRPr="00705918">
              <w:rPr>
                <w:rFonts w:ascii="XDPrime" w:eastAsia="Times New Roman" w:hAnsi="XDPrime" w:cs="Arial"/>
                <w:b/>
                <w:bCs/>
                <w:color w:val="000000"/>
                <w:sz w:val="24"/>
                <w:szCs w:val="24"/>
                <w:lang w:val="en-US" w:eastAsia="en-US"/>
              </w:rPr>
              <w:t>) :</w:t>
            </w:r>
            <w:proofErr w:type="gramEnd"/>
          </w:p>
          <w:p w14:paraId="356F5611" w14:textId="77777777" w:rsidR="007F5ED9" w:rsidRPr="00580B74" w:rsidRDefault="007F5ED9" w:rsidP="007F5ED9">
            <w:pPr>
              <w:spacing w:after="0" w:line="240" w:lineRule="auto"/>
              <w:ind w:left="66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Tabel TDataKeuangan, TDataHistory, TUser</w:t>
            </w:r>
            <w:r w:rsidRPr="00580B74">
              <w:rPr>
                <w:rFonts w:ascii="Calibri" w:eastAsia="Times New Roman" w:hAnsi="Calibri" w:cs="Calibri"/>
                <w:color w:val="000000"/>
                <w:sz w:val="24"/>
                <w:szCs w:val="24"/>
                <w:lang w:val="sv-SE" w:eastAsia="en-US"/>
              </w:rPr>
              <w:t> </w:t>
            </w:r>
            <w:r w:rsidRPr="00580B74">
              <w:rPr>
                <w:rFonts w:ascii="XDPrime" w:eastAsia="Times New Roman" w:hAnsi="XDPrime" w:cs="Arial"/>
                <w:color w:val="000000"/>
                <w:sz w:val="24"/>
                <w:szCs w:val="24"/>
                <w:lang w:val="sv-SE" w:eastAsia="en-US"/>
              </w:rPr>
              <w:t xml:space="preserve"> sudah dibuat</w:t>
            </w:r>
          </w:p>
        </w:tc>
      </w:tr>
      <w:tr w:rsidR="007F5ED9" w:rsidRPr="00705918" w14:paraId="7D1752DD" w14:textId="77777777" w:rsidTr="007F5ED9">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36BBB6"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b/>
                <w:bCs/>
                <w:color w:val="000000"/>
                <w:sz w:val="24"/>
                <w:szCs w:val="24"/>
                <w:lang w:val="en-US" w:eastAsia="en-US"/>
              </w:rPr>
              <w:lastRenderedPageBreak/>
              <w:t>Final State (FS</w:t>
            </w:r>
            <w:proofErr w:type="gramStart"/>
            <w:r w:rsidRPr="00705918">
              <w:rPr>
                <w:rFonts w:ascii="XDPrime" w:eastAsia="Times New Roman" w:hAnsi="XDPrime" w:cs="Arial"/>
                <w:b/>
                <w:bCs/>
                <w:color w:val="000000"/>
                <w:sz w:val="24"/>
                <w:szCs w:val="24"/>
                <w:lang w:val="en-US" w:eastAsia="en-US"/>
              </w:rPr>
              <w:t>) :</w:t>
            </w:r>
            <w:proofErr w:type="gramEnd"/>
          </w:p>
          <w:p w14:paraId="59CBDE2D" w14:textId="77777777" w:rsidR="007F5ED9" w:rsidRPr="00705918" w:rsidRDefault="007F5ED9" w:rsidP="007F5ED9">
            <w:pPr>
              <w:spacing w:after="0" w:line="240" w:lineRule="auto"/>
              <w:ind w:left="66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Akan masuk ke halaman yang dipilih pengguna</w:t>
            </w:r>
          </w:p>
        </w:tc>
      </w:tr>
      <w:tr w:rsidR="007F5ED9" w:rsidRPr="00705918" w14:paraId="1B41DAA8" w14:textId="77777777" w:rsidTr="007F5ED9">
        <w:trPr>
          <w:trHeight w:val="26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D2E56B" w14:textId="77777777" w:rsidR="007F5ED9" w:rsidRPr="00705918" w:rsidRDefault="007F5ED9" w:rsidP="007F5ED9">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b/>
                <w:bCs/>
                <w:color w:val="000000"/>
                <w:sz w:val="24"/>
                <w:szCs w:val="24"/>
                <w:lang w:val="en-US" w:eastAsia="en-US"/>
              </w:rPr>
              <w:t>Spesifikasi Proses/</w:t>
            </w:r>
            <w:proofErr w:type="gramStart"/>
            <w:r w:rsidRPr="00705918">
              <w:rPr>
                <w:rFonts w:ascii="XDPrime" w:eastAsia="Times New Roman" w:hAnsi="XDPrime" w:cs="Arial"/>
                <w:b/>
                <w:bCs/>
                <w:color w:val="000000"/>
                <w:sz w:val="24"/>
                <w:szCs w:val="24"/>
                <w:lang w:val="en-US" w:eastAsia="en-US"/>
              </w:rPr>
              <w:t>Algoritma :</w:t>
            </w:r>
            <w:proofErr w:type="gramEnd"/>
          </w:p>
          <w:p w14:paraId="6FB7FA88" w14:textId="77777777" w:rsidR="007F5ED9" w:rsidRPr="00705918" w:rsidRDefault="007F5ED9" w:rsidP="007F5ED9">
            <w:pPr>
              <w:spacing w:after="0" w:line="240" w:lineRule="auto"/>
              <w:ind w:left="66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IF (pilihan == keuangan) THEN</w:t>
            </w:r>
          </w:p>
          <w:p w14:paraId="00132A40" w14:textId="77777777" w:rsidR="007F5ED9" w:rsidRPr="00705918" w:rsidRDefault="007F5ED9" w:rsidP="007F5ED9">
            <w:pPr>
              <w:spacing w:after="0" w:line="240" w:lineRule="auto"/>
              <w:ind w:left="66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Masuk ke halaman Keuangan</w:t>
            </w:r>
          </w:p>
          <w:p w14:paraId="7A488096" w14:textId="77777777" w:rsidR="007F5ED9" w:rsidRPr="00705918" w:rsidRDefault="007F5ED9" w:rsidP="007F5ED9">
            <w:pPr>
              <w:spacing w:after="0" w:line="240" w:lineRule="auto"/>
              <w:ind w:left="66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IF (pilihan == History) THEN</w:t>
            </w:r>
          </w:p>
          <w:p w14:paraId="4A79E232" w14:textId="77777777" w:rsidR="007F5ED9" w:rsidRPr="00705918" w:rsidRDefault="007F5ED9" w:rsidP="007F5ED9">
            <w:pPr>
              <w:spacing w:after="0" w:line="240" w:lineRule="auto"/>
              <w:ind w:left="66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Masuk ke halaman History</w:t>
            </w:r>
          </w:p>
          <w:p w14:paraId="40E7686A" w14:textId="77777777" w:rsidR="007F5ED9" w:rsidRPr="00705918" w:rsidRDefault="007F5ED9" w:rsidP="007F5ED9">
            <w:pPr>
              <w:spacing w:after="0" w:line="240" w:lineRule="auto"/>
              <w:ind w:left="66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IF (pilihan == User Settings) THEN</w:t>
            </w:r>
          </w:p>
          <w:p w14:paraId="089D7298" w14:textId="77777777" w:rsidR="007F5ED9" w:rsidRPr="00705918" w:rsidRDefault="007F5ED9" w:rsidP="007F5ED9">
            <w:pPr>
              <w:spacing w:after="0" w:line="240" w:lineRule="auto"/>
              <w:ind w:left="66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Masuk ke halaman UserSettings</w:t>
            </w:r>
          </w:p>
        </w:tc>
      </w:tr>
    </w:tbl>
    <w:p w14:paraId="4E7164B3" w14:textId="77777777" w:rsidR="00583AF9" w:rsidRPr="00705918" w:rsidRDefault="00583AF9" w:rsidP="00583AF9">
      <w:pPr>
        <w:spacing w:after="0" w:line="240" w:lineRule="auto"/>
        <w:rPr>
          <w:rFonts w:ascii="XDPrime" w:eastAsia="SimSun" w:hAnsi="XDPrime" w:cs="Times New Roman"/>
          <w:sz w:val="24"/>
          <w:szCs w:val="24"/>
          <w:lang w:val="en-US" w:eastAsia="zh-CN"/>
        </w:rPr>
      </w:pPr>
    </w:p>
    <w:p w14:paraId="029AE4DE" w14:textId="77777777" w:rsidR="00583AF9" w:rsidRPr="00705918" w:rsidRDefault="00583AF9" w:rsidP="00583AF9">
      <w:pPr>
        <w:pStyle w:val="Heading4"/>
        <w:tabs>
          <w:tab w:val="clear" w:pos="864"/>
          <w:tab w:val="num" w:pos="993"/>
        </w:tabs>
        <w:spacing w:before="0" w:after="0"/>
        <w:rPr>
          <w:rFonts w:ascii="XDPrime" w:eastAsia="SimSun" w:hAnsi="XDPrime"/>
          <w:szCs w:val="24"/>
          <w:lang w:val="en-US" w:eastAsia="zh-CN"/>
        </w:rPr>
      </w:pPr>
      <w:bookmarkStart w:id="144" w:name="_Toc58693711"/>
      <w:r w:rsidRPr="00705918">
        <w:rPr>
          <w:rFonts w:ascii="XDPrime" w:eastAsia="SimSun" w:hAnsi="XDPrime"/>
          <w:szCs w:val="24"/>
          <w:lang w:val="en-US" w:eastAsia="zh-CN"/>
        </w:rPr>
        <w:t>Spesifikasi Report</w:t>
      </w:r>
      <w:bookmarkEnd w:id="144"/>
    </w:p>
    <w:p w14:paraId="0B4ACBC1" w14:textId="0B32E694" w:rsidR="00583AF9" w:rsidRPr="00705918" w:rsidRDefault="00583AF9" w:rsidP="00583AF9">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Tidak ada.</w:t>
      </w:r>
    </w:p>
    <w:p w14:paraId="3AC46068" w14:textId="1AB348CE" w:rsidR="007F5ED9" w:rsidRPr="00705918" w:rsidRDefault="007F5ED9" w:rsidP="00583AF9">
      <w:pPr>
        <w:spacing w:after="0" w:line="240" w:lineRule="auto"/>
        <w:jc w:val="both"/>
        <w:rPr>
          <w:rFonts w:ascii="XDPrime" w:hAnsi="XDPrime" w:cs="Times New Roman"/>
          <w:sz w:val="24"/>
          <w:szCs w:val="24"/>
          <w:lang w:val="en-US"/>
        </w:rPr>
      </w:pPr>
    </w:p>
    <w:p w14:paraId="6AFCC433" w14:textId="582643F6" w:rsidR="007F5ED9" w:rsidRPr="00580B74" w:rsidRDefault="007F5ED9" w:rsidP="007F5ED9">
      <w:pPr>
        <w:pStyle w:val="Heading3"/>
        <w:rPr>
          <w:rFonts w:ascii="XDPrime" w:hAnsi="XDPrime"/>
          <w:lang w:val="sv-SE"/>
        </w:rPr>
      </w:pPr>
      <w:bookmarkStart w:id="145" w:name="_Toc153279070"/>
      <w:r w:rsidRPr="00580B74">
        <w:rPr>
          <w:rFonts w:ascii="XDPrime" w:hAnsi="XDPrime"/>
          <w:lang w:val="sv-SE"/>
        </w:rPr>
        <w:t>Spesifikasi Fungsi/Proses FS-1.2.1.1 Menampilkan dan</w:t>
      </w:r>
      <w:r w:rsidR="00E42ECD" w:rsidRPr="00580B74">
        <w:rPr>
          <w:rFonts w:ascii="XDPrime" w:hAnsi="XDPrime"/>
          <w:lang w:val="sv-SE"/>
        </w:rPr>
        <w:t xml:space="preserve"> </w:t>
      </w:r>
      <w:r w:rsidRPr="00580B74">
        <w:rPr>
          <w:rFonts w:ascii="XDPrime" w:hAnsi="XDPrime"/>
          <w:lang w:val="sv-SE"/>
        </w:rPr>
        <w:t>menambahan Data Keuangan</w:t>
      </w:r>
      <w:bookmarkEnd w:id="145"/>
    </w:p>
    <w:p w14:paraId="4043481F" w14:textId="77777777" w:rsidR="000E36A3" w:rsidRPr="00705918" w:rsidRDefault="000E36A3" w:rsidP="000E36A3">
      <w:pPr>
        <w:tabs>
          <w:tab w:val="left" w:pos="2127"/>
          <w:tab w:val="left" w:pos="2410"/>
        </w:tabs>
        <w:spacing w:after="0" w:line="240" w:lineRule="auto"/>
        <w:rPr>
          <w:rFonts w:ascii="XDPrime" w:hAnsi="XDPrime" w:cs="Times New Roman"/>
          <w:sz w:val="24"/>
          <w:szCs w:val="24"/>
        </w:rPr>
      </w:pPr>
      <w:r w:rsidRPr="00705918">
        <w:rPr>
          <w:rFonts w:ascii="XDPrime" w:hAnsi="XDPrime" w:cs="Times New Roman"/>
          <w:sz w:val="24"/>
          <w:szCs w:val="24"/>
        </w:rPr>
        <w:t>Identifikasi/Nama</w:t>
      </w:r>
      <w:r w:rsidRPr="00705918">
        <w:rPr>
          <w:rFonts w:ascii="XDPrime" w:hAnsi="XDPrime" w:cs="Times New Roman"/>
          <w:sz w:val="24"/>
          <w:szCs w:val="24"/>
        </w:rPr>
        <w:tab/>
        <w:t>:</w:t>
      </w:r>
      <w:r w:rsidRPr="00705918">
        <w:rPr>
          <w:rFonts w:ascii="XDPrime" w:hAnsi="XDPrime" w:cs="Times New Roman"/>
          <w:sz w:val="24"/>
          <w:szCs w:val="24"/>
        </w:rPr>
        <w:tab/>
        <w:t>FS-1.2.1.1 Penambahan Data Keuangan</w:t>
      </w:r>
    </w:p>
    <w:p w14:paraId="7032A7B3" w14:textId="77777777" w:rsidR="000E36A3" w:rsidRPr="00705918" w:rsidRDefault="000E36A3" w:rsidP="000E36A3">
      <w:pPr>
        <w:tabs>
          <w:tab w:val="left" w:pos="2127"/>
          <w:tab w:val="left" w:pos="2410"/>
        </w:tabs>
        <w:spacing w:after="0" w:line="240" w:lineRule="auto"/>
        <w:rPr>
          <w:rFonts w:ascii="XDPrime" w:hAnsi="XDPrime" w:cs="Times New Roman"/>
          <w:sz w:val="24"/>
          <w:szCs w:val="24"/>
          <w:lang w:val="pt-BR"/>
        </w:rPr>
      </w:pPr>
      <w:r w:rsidRPr="00705918">
        <w:rPr>
          <w:rFonts w:ascii="XDPrime" w:hAnsi="XDPrime" w:cs="Times New Roman"/>
          <w:sz w:val="24"/>
          <w:szCs w:val="24"/>
          <w:lang w:val="pt-BR"/>
        </w:rPr>
        <w:t>Deskripsi Isi</w:t>
      </w:r>
      <w:r w:rsidRPr="00705918">
        <w:rPr>
          <w:rFonts w:ascii="XDPrime" w:hAnsi="XDPrime" w:cs="Times New Roman"/>
          <w:sz w:val="24"/>
          <w:szCs w:val="24"/>
          <w:lang w:val="pt-BR"/>
        </w:rPr>
        <w:tab/>
        <w:t>:</w:t>
      </w:r>
      <w:r w:rsidRPr="00705918">
        <w:rPr>
          <w:rFonts w:ascii="XDPrime" w:hAnsi="XDPrime" w:cs="Times New Roman"/>
          <w:sz w:val="24"/>
          <w:szCs w:val="24"/>
          <w:lang w:val="pt-BR"/>
        </w:rPr>
        <w:tab/>
        <w:t>Proses ini menerima data keuangan baru yang akan ditambahkan pada tabel TDataKeuangan</w:t>
      </w:r>
    </w:p>
    <w:p w14:paraId="62586115" w14:textId="77777777" w:rsidR="000E36A3" w:rsidRPr="00705918" w:rsidRDefault="000E36A3" w:rsidP="000E36A3">
      <w:pPr>
        <w:rPr>
          <w:rFonts w:ascii="XDPrime" w:hAnsi="XDPrime" w:cs="Times New Roman"/>
          <w:sz w:val="24"/>
          <w:szCs w:val="24"/>
          <w:lang w:val="en-US"/>
        </w:rPr>
      </w:pPr>
      <w:r w:rsidRPr="00705918">
        <w:rPr>
          <w:rFonts w:ascii="XDPrime" w:hAnsi="XDPrime" w:cs="Times New Roman"/>
          <w:sz w:val="24"/>
          <w:szCs w:val="24"/>
        </w:rPr>
        <w:t>Jenis</w:t>
      </w:r>
      <w:r w:rsidRPr="00705918">
        <w:rPr>
          <w:rFonts w:ascii="XDPrime" w:hAnsi="XDPrime" w:cs="Times New Roman"/>
          <w:sz w:val="24"/>
          <w:szCs w:val="24"/>
        </w:rPr>
        <w:tab/>
      </w:r>
      <w:r w:rsidRPr="00705918">
        <w:rPr>
          <w:rFonts w:ascii="XDPrime" w:hAnsi="XDPrime" w:cs="Times New Roman"/>
          <w:sz w:val="24"/>
          <w:szCs w:val="24"/>
        </w:rPr>
        <w:tab/>
      </w:r>
      <w:r w:rsidRPr="00705918">
        <w:rPr>
          <w:rFonts w:ascii="XDPrime" w:hAnsi="XDPrime" w:cs="Times New Roman"/>
          <w:sz w:val="24"/>
          <w:szCs w:val="24"/>
        </w:rPr>
        <w:tab/>
        <w:t>:</w:t>
      </w:r>
      <w:r w:rsidRPr="00705918">
        <w:rPr>
          <w:rFonts w:ascii="XDPrime" w:hAnsi="XDPrime" w:cs="Times New Roman"/>
          <w:sz w:val="24"/>
          <w:szCs w:val="24"/>
          <w:lang w:val="en-US"/>
        </w:rPr>
        <w:t xml:space="preserve">   Tampilan yang berisi Table, Button dan Textfield</w:t>
      </w:r>
    </w:p>
    <w:p w14:paraId="7391418F" w14:textId="77777777" w:rsidR="000E36A3" w:rsidRPr="00705918" w:rsidRDefault="000E36A3" w:rsidP="000E36A3">
      <w:pPr>
        <w:pStyle w:val="Heading4"/>
        <w:rPr>
          <w:rFonts w:ascii="XDPrime" w:hAnsi="XDPrime"/>
        </w:rPr>
      </w:pPr>
      <w:r w:rsidRPr="00705918">
        <w:rPr>
          <w:rFonts w:ascii="XDPrime" w:hAnsi="XDPrime"/>
        </w:rPr>
        <w:t>Spesifkasi Tabel Input</w:t>
      </w:r>
    </w:p>
    <w:p w14:paraId="268D1079" w14:textId="77777777" w:rsidR="000E36A3" w:rsidRPr="00705918" w:rsidRDefault="000E36A3" w:rsidP="000E36A3">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Tidak ada.</w:t>
      </w:r>
    </w:p>
    <w:p w14:paraId="0CBDBFD0" w14:textId="77777777" w:rsidR="000E36A3" w:rsidRPr="00705918" w:rsidRDefault="000E36A3" w:rsidP="000E36A3">
      <w:pPr>
        <w:spacing w:after="0" w:line="240" w:lineRule="auto"/>
        <w:jc w:val="both"/>
        <w:rPr>
          <w:rFonts w:ascii="XDPrime" w:eastAsia="SimSun" w:hAnsi="XDPrime" w:cs="Times New Roman"/>
          <w:sz w:val="24"/>
          <w:szCs w:val="24"/>
          <w:lang w:val="en-US" w:eastAsia="zh-CN"/>
        </w:rPr>
      </w:pPr>
    </w:p>
    <w:p w14:paraId="66743779" w14:textId="77777777" w:rsidR="000E36A3" w:rsidRPr="00705918" w:rsidRDefault="000E36A3" w:rsidP="000E36A3">
      <w:pPr>
        <w:pStyle w:val="Heading4"/>
        <w:rPr>
          <w:rFonts w:ascii="XDPrime" w:eastAsia="SimSun" w:hAnsi="XDPrime"/>
        </w:rPr>
      </w:pPr>
      <w:r w:rsidRPr="00705918">
        <w:rPr>
          <w:rFonts w:ascii="XDPrime" w:eastAsia="SimSun" w:hAnsi="XDPrime"/>
        </w:rPr>
        <w:t>Spesifikasi Tabel Output</w:t>
      </w:r>
    </w:p>
    <w:p w14:paraId="1380FD8B" w14:textId="77777777" w:rsidR="000E36A3" w:rsidRPr="00705918" w:rsidRDefault="000E36A3" w:rsidP="000E36A3">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 xml:space="preserve">Daftar Tabel output untuk Fungsi/Proses Penambahan Data </w:t>
      </w:r>
      <w:proofErr w:type="gramStart"/>
      <w:r w:rsidRPr="00705918">
        <w:rPr>
          <w:rFonts w:ascii="XDPrime" w:eastAsia="SimSun" w:hAnsi="XDPrime" w:cs="Times New Roman"/>
          <w:sz w:val="24"/>
          <w:szCs w:val="24"/>
          <w:lang w:val="en-US" w:eastAsia="zh-CN"/>
        </w:rPr>
        <w:t>Keuangan :</w:t>
      </w:r>
      <w:proofErr w:type="gramEnd"/>
    </w:p>
    <w:p w14:paraId="2A8922E2" w14:textId="175D0276" w:rsidR="00B04380" w:rsidRPr="00580B74" w:rsidRDefault="008A164E" w:rsidP="008A164E">
      <w:pPr>
        <w:pStyle w:val="Caption"/>
        <w:rPr>
          <w:rFonts w:ascii="XDPrime" w:eastAsiaTheme="minorEastAsia" w:hAnsi="XDPrime" w:cstheme="minorBidi"/>
          <w:sz w:val="22"/>
          <w:szCs w:val="22"/>
          <w:lang w:val="sv-SE" w:eastAsia="id-ID"/>
        </w:rPr>
      </w:pPr>
      <w:bookmarkStart w:id="146" w:name="_Toc153278924"/>
      <w:bookmarkStart w:id="147" w:name="_Toc153820170"/>
      <w:r w:rsidRPr="00580B74">
        <w:rPr>
          <w:lang w:val="sv-SE"/>
        </w:rPr>
        <w:t>TAB-</w:t>
      </w:r>
      <w:r>
        <w:fldChar w:fldCharType="begin"/>
      </w:r>
      <w:r w:rsidRPr="00580B74">
        <w:rPr>
          <w:lang w:val="sv-SE"/>
        </w:rPr>
        <w:instrText xml:space="preserve"> SEQ TAB- \* ARABIC </w:instrText>
      </w:r>
      <w:r>
        <w:fldChar w:fldCharType="separate"/>
      </w:r>
      <w:r w:rsidR="00580B74" w:rsidRPr="00580B74">
        <w:rPr>
          <w:noProof/>
          <w:lang w:val="sv-SE"/>
        </w:rPr>
        <w:t>16</w:t>
      </w:r>
      <w:r>
        <w:fldChar w:fldCharType="end"/>
      </w:r>
      <w:r w:rsidRPr="00580B74">
        <w:rPr>
          <w:lang w:val="sv-SE"/>
        </w:rPr>
        <w:t xml:space="preserve"> </w:t>
      </w:r>
      <w:r w:rsidR="00B04380" w:rsidRPr="00580B74">
        <w:rPr>
          <w:rFonts w:ascii="XDPrime" w:hAnsi="XDPrime"/>
          <w:lang w:val="sv-SE"/>
        </w:rPr>
        <w:t>Tabel Output Menampikan Data Keuangan</w:t>
      </w:r>
      <w:bookmarkEnd w:id="146"/>
      <w:bookmarkEnd w:id="147"/>
    </w:p>
    <w:tbl>
      <w:tblPr>
        <w:tblW w:w="0" w:type="auto"/>
        <w:tblCellMar>
          <w:top w:w="15" w:type="dxa"/>
          <w:left w:w="15" w:type="dxa"/>
          <w:bottom w:w="15" w:type="dxa"/>
          <w:right w:w="15" w:type="dxa"/>
        </w:tblCellMar>
        <w:tblLook w:val="04A0" w:firstRow="1" w:lastRow="0" w:firstColumn="1" w:lastColumn="0" w:noHBand="0" w:noVBand="1"/>
      </w:tblPr>
      <w:tblGrid>
        <w:gridCol w:w="494"/>
        <w:gridCol w:w="2087"/>
        <w:gridCol w:w="2190"/>
      </w:tblGrid>
      <w:tr w:rsidR="000E36A3" w:rsidRPr="00705918" w14:paraId="23F59675" w14:textId="77777777" w:rsidTr="008E196F">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568B7624" w14:textId="77777777" w:rsidR="000E36A3" w:rsidRPr="00705918" w:rsidRDefault="000E36A3" w:rsidP="008E196F">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F402935" w14:textId="77777777" w:rsidR="000E36A3" w:rsidRPr="00705918" w:rsidRDefault="000E36A3" w:rsidP="008E196F">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Kode Tabel output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B799FD6" w14:textId="77777777" w:rsidR="000E36A3" w:rsidRPr="00705918" w:rsidRDefault="000E36A3" w:rsidP="008E196F">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Nama Tabel output</w:t>
            </w:r>
          </w:p>
        </w:tc>
      </w:tr>
      <w:tr w:rsidR="000E36A3" w:rsidRPr="00705918" w14:paraId="13F6E487" w14:textId="77777777" w:rsidTr="008E196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99C572" w14:textId="77777777" w:rsidR="000E36A3" w:rsidRPr="00705918" w:rsidRDefault="000E36A3" w:rsidP="008E196F">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9387011" w14:textId="77777777" w:rsidR="000E36A3" w:rsidRPr="00705918" w:rsidRDefault="000E36A3" w:rsidP="008E196F">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TAB-3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5302B38" w14:textId="77777777" w:rsidR="000E36A3" w:rsidRPr="00705918" w:rsidRDefault="000E36A3" w:rsidP="008E196F">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TDataKeuangan</w:t>
            </w:r>
          </w:p>
        </w:tc>
      </w:tr>
    </w:tbl>
    <w:p w14:paraId="01A9D914" w14:textId="77777777" w:rsidR="000E36A3" w:rsidRPr="00705918" w:rsidRDefault="000E36A3" w:rsidP="000E36A3">
      <w:pPr>
        <w:spacing w:after="0" w:line="240" w:lineRule="auto"/>
        <w:jc w:val="both"/>
        <w:rPr>
          <w:rFonts w:ascii="XDPrime" w:eastAsia="SimSun" w:hAnsi="XDPrime" w:cs="Times New Roman"/>
          <w:sz w:val="24"/>
          <w:szCs w:val="24"/>
          <w:lang w:val="en-US" w:eastAsia="zh-CN"/>
        </w:rPr>
      </w:pPr>
    </w:p>
    <w:p w14:paraId="4AB5AE42" w14:textId="77777777" w:rsidR="00B04380" w:rsidRPr="00705918" w:rsidRDefault="00B04380" w:rsidP="000E36A3">
      <w:pPr>
        <w:spacing w:after="0" w:line="240" w:lineRule="auto"/>
        <w:jc w:val="both"/>
        <w:rPr>
          <w:rFonts w:ascii="XDPrime" w:eastAsia="SimSun" w:hAnsi="XDPrime" w:cs="Times New Roman"/>
          <w:sz w:val="24"/>
          <w:szCs w:val="24"/>
          <w:lang w:val="en-US" w:eastAsia="zh-CN"/>
        </w:rPr>
      </w:pPr>
    </w:p>
    <w:p w14:paraId="703657F9" w14:textId="77777777" w:rsidR="00B04380" w:rsidRPr="00705918" w:rsidRDefault="00B04380" w:rsidP="000E36A3">
      <w:pPr>
        <w:spacing w:after="0" w:line="240" w:lineRule="auto"/>
        <w:jc w:val="both"/>
        <w:rPr>
          <w:rFonts w:ascii="XDPrime" w:eastAsia="SimSun" w:hAnsi="XDPrime" w:cs="Times New Roman"/>
          <w:sz w:val="24"/>
          <w:szCs w:val="24"/>
          <w:lang w:val="en-US" w:eastAsia="zh-CN"/>
        </w:rPr>
      </w:pPr>
    </w:p>
    <w:p w14:paraId="136F63F5" w14:textId="77777777" w:rsidR="00B04380" w:rsidRPr="00705918" w:rsidRDefault="00B04380" w:rsidP="000E36A3">
      <w:pPr>
        <w:spacing w:after="0" w:line="240" w:lineRule="auto"/>
        <w:jc w:val="both"/>
        <w:rPr>
          <w:rFonts w:ascii="XDPrime" w:eastAsia="SimSun" w:hAnsi="XDPrime" w:cs="Times New Roman"/>
          <w:sz w:val="24"/>
          <w:szCs w:val="24"/>
          <w:lang w:val="en-US" w:eastAsia="zh-CN"/>
        </w:rPr>
      </w:pPr>
    </w:p>
    <w:p w14:paraId="30CA15C8" w14:textId="77777777" w:rsidR="00B04380" w:rsidRPr="00705918" w:rsidRDefault="00B04380" w:rsidP="000E36A3">
      <w:pPr>
        <w:spacing w:after="0" w:line="240" w:lineRule="auto"/>
        <w:jc w:val="both"/>
        <w:rPr>
          <w:rFonts w:ascii="XDPrime" w:eastAsia="SimSun" w:hAnsi="XDPrime" w:cs="Times New Roman"/>
          <w:sz w:val="24"/>
          <w:szCs w:val="24"/>
          <w:lang w:val="en-US" w:eastAsia="zh-CN"/>
        </w:rPr>
      </w:pPr>
    </w:p>
    <w:p w14:paraId="00B2190E" w14:textId="77777777" w:rsidR="00B04380" w:rsidRPr="00705918" w:rsidRDefault="00B04380" w:rsidP="000E36A3">
      <w:pPr>
        <w:spacing w:after="0" w:line="240" w:lineRule="auto"/>
        <w:jc w:val="both"/>
        <w:rPr>
          <w:rFonts w:ascii="XDPrime" w:eastAsia="SimSun" w:hAnsi="XDPrime" w:cs="Times New Roman"/>
          <w:sz w:val="24"/>
          <w:szCs w:val="24"/>
          <w:lang w:val="en-US" w:eastAsia="zh-CN"/>
        </w:rPr>
      </w:pPr>
    </w:p>
    <w:p w14:paraId="4E74813F" w14:textId="77777777" w:rsidR="00B04380" w:rsidRPr="00705918" w:rsidRDefault="00B04380" w:rsidP="000E36A3">
      <w:pPr>
        <w:spacing w:after="0" w:line="240" w:lineRule="auto"/>
        <w:jc w:val="both"/>
        <w:rPr>
          <w:rFonts w:ascii="XDPrime" w:eastAsia="SimSun" w:hAnsi="XDPrime" w:cs="Times New Roman"/>
          <w:sz w:val="24"/>
          <w:szCs w:val="24"/>
          <w:lang w:val="en-US" w:eastAsia="zh-CN"/>
        </w:rPr>
      </w:pPr>
    </w:p>
    <w:p w14:paraId="1F63A02E" w14:textId="77777777" w:rsidR="00B04380" w:rsidRPr="00705918" w:rsidRDefault="00B04380" w:rsidP="000E36A3">
      <w:pPr>
        <w:spacing w:after="0" w:line="240" w:lineRule="auto"/>
        <w:jc w:val="both"/>
        <w:rPr>
          <w:rFonts w:ascii="XDPrime" w:eastAsia="SimSun" w:hAnsi="XDPrime" w:cs="Times New Roman"/>
          <w:sz w:val="24"/>
          <w:szCs w:val="24"/>
          <w:lang w:val="en-US" w:eastAsia="zh-CN"/>
        </w:rPr>
      </w:pPr>
    </w:p>
    <w:p w14:paraId="70004E3B" w14:textId="77777777" w:rsidR="00B04380" w:rsidRPr="00705918" w:rsidRDefault="00B04380" w:rsidP="000E36A3">
      <w:pPr>
        <w:spacing w:after="0" w:line="240" w:lineRule="auto"/>
        <w:jc w:val="both"/>
        <w:rPr>
          <w:rFonts w:ascii="XDPrime" w:eastAsia="SimSun" w:hAnsi="XDPrime" w:cs="Times New Roman"/>
          <w:sz w:val="24"/>
          <w:szCs w:val="24"/>
          <w:lang w:val="en-US" w:eastAsia="zh-CN"/>
        </w:rPr>
      </w:pPr>
    </w:p>
    <w:p w14:paraId="0A2B0AE7" w14:textId="77777777" w:rsidR="00B04380" w:rsidRPr="00705918" w:rsidRDefault="00B04380" w:rsidP="000E36A3">
      <w:pPr>
        <w:spacing w:after="0" w:line="240" w:lineRule="auto"/>
        <w:jc w:val="both"/>
        <w:rPr>
          <w:rFonts w:ascii="XDPrime" w:eastAsia="SimSun" w:hAnsi="XDPrime" w:cs="Times New Roman"/>
          <w:sz w:val="24"/>
          <w:szCs w:val="24"/>
          <w:lang w:val="en-US" w:eastAsia="zh-CN"/>
        </w:rPr>
      </w:pPr>
    </w:p>
    <w:p w14:paraId="6BF9730F" w14:textId="77777777" w:rsidR="000E36A3" w:rsidRPr="00705918" w:rsidRDefault="000E36A3" w:rsidP="000E36A3">
      <w:pPr>
        <w:pStyle w:val="Heading4"/>
        <w:rPr>
          <w:rFonts w:ascii="XDPrime" w:eastAsia="SimSun" w:hAnsi="XDPrime"/>
        </w:rPr>
      </w:pPr>
      <w:r w:rsidRPr="00705918">
        <w:rPr>
          <w:rFonts w:ascii="XDPrime" w:eastAsia="SimSun" w:hAnsi="XDPrime"/>
        </w:rPr>
        <w:lastRenderedPageBreak/>
        <w:t>Spesifikasi Layar Utama</w:t>
      </w:r>
    </w:p>
    <w:p w14:paraId="16871625" w14:textId="75F54FD3" w:rsidR="00B04380" w:rsidRPr="00705918" w:rsidRDefault="00E61BC5" w:rsidP="00E61BC5">
      <w:pPr>
        <w:pStyle w:val="Caption"/>
        <w:jc w:val="center"/>
        <w:rPr>
          <w:rFonts w:ascii="XDPrime" w:hAnsi="XDPrime"/>
          <w:lang w:val="en-US"/>
        </w:rPr>
      </w:pPr>
      <w:bookmarkStart w:id="148" w:name="_Toc153278852"/>
      <w:r w:rsidRPr="00705918">
        <w:rPr>
          <w:rFonts w:ascii="XDPrime" w:hAnsi="XDPrime"/>
        </w:rPr>
        <w:t>Gambar 3-</w:t>
      </w:r>
      <w:r w:rsidRPr="00705918">
        <w:rPr>
          <w:rFonts w:ascii="XDPrime" w:hAnsi="XDPrime"/>
        </w:rPr>
        <w:fldChar w:fldCharType="begin"/>
      </w:r>
      <w:r w:rsidRPr="00705918">
        <w:rPr>
          <w:rFonts w:ascii="XDPrime" w:hAnsi="XDPrime"/>
        </w:rPr>
        <w:instrText xml:space="preserve"> SEQ Gambar_3- \* ARABIC </w:instrText>
      </w:r>
      <w:r w:rsidRPr="00705918">
        <w:rPr>
          <w:rFonts w:ascii="XDPrime" w:hAnsi="XDPrime"/>
        </w:rPr>
        <w:fldChar w:fldCharType="separate"/>
      </w:r>
      <w:r w:rsidR="00580B74">
        <w:rPr>
          <w:rFonts w:ascii="XDPrime" w:hAnsi="XDPrime"/>
          <w:noProof/>
        </w:rPr>
        <w:t>3</w:t>
      </w:r>
      <w:r w:rsidRPr="00705918">
        <w:rPr>
          <w:rFonts w:ascii="XDPrime" w:hAnsi="XDPrime"/>
        </w:rPr>
        <w:fldChar w:fldCharType="end"/>
      </w:r>
      <w:r w:rsidRPr="00705918">
        <w:rPr>
          <w:rFonts w:ascii="XDPrime" w:hAnsi="XDPrime"/>
        </w:rPr>
        <w:t xml:space="preserve"> </w:t>
      </w:r>
      <w:r w:rsidR="00B04380" w:rsidRPr="00705918">
        <w:rPr>
          <w:rFonts w:ascii="XDPrime" w:hAnsi="XDPrime"/>
        </w:rPr>
        <w:t>Layar Menampilkan Data Keuangan</w:t>
      </w:r>
      <w:bookmarkEnd w:id="148"/>
    </w:p>
    <w:p w14:paraId="5BBFF964" w14:textId="77777777" w:rsidR="000E36A3" w:rsidRPr="00705918" w:rsidRDefault="000E36A3" w:rsidP="000E36A3">
      <w:pPr>
        <w:rPr>
          <w:rFonts w:ascii="XDPrime" w:hAnsi="XDPrime"/>
          <w:lang w:val="en-GB" w:eastAsia="en-US"/>
        </w:rPr>
      </w:pPr>
      <w:r w:rsidRPr="00705918">
        <w:rPr>
          <w:rFonts w:ascii="XDPrime" w:hAnsi="XDPrime" w:cs="Arial"/>
          <w:noProof/>
          <w:color w:val="000000"/>
          <w:bdr w:val="none" w:sz="0" w:space="0" w:color="auto" w:frame="1"/>
        </w:rPr>
        <w:drawing>
          <wp:inline distT="0" distB="0" distL="0" distR="0" wp14:anchorId="4312F2C3" wp14:editId="48F7F2AD">
            <wp:extent cx="5039995" cy="3207168"/>
            <wp:effectExtent l="0" t="0" r="8255" b="0"/>
            <wp:docPr id="47" name="Picture 47" descr="https://lh7-us.googleusercontent.com/9JhQ8Fsl8IWWDaYOfZRNNIzrCtSc_aFO5dpU1m8JQEseek-ekKcwrZX7fCV7H-4oH11afEQNqtL9hh1FeTB3sigzE4UvecKM1_PB1KXPZFZrDDyyx9Pb2JaedP1ihB-KFna146y9csG1hPITgyHJd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9JhQ8Fsl8IWWDaYOfZRNNIzrCtSc_aFO5dpU1m8JQEseek-ekKcwrZX7fCV7H-4oH11afEQNqtL9hh1FeTB3sigzE4UvecKM1_PB1KXPZFZrDDyyx9Pb2JaedP1ihB-KFna146y9csG1hPITgyHJdX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3207168"/>
                    </a:xfrm>
                    <a:prstGeom prst="rect">
                      <a:avLst/>
                    </a:prstGeom>
                    <a:noFill/>
                    <a:ln>
                      <a:noFill/>
                    </a:ln>
                  </pic:spPr>
                </pic:pic>
              </a:graphicData>
            </a:graphic>
          </wp:inline>
        </w:drawing>
      </w:r>
    </w:p>
    <w:p w14:paraId="6ECF48C4" w14:textId="77777777" w:rsidR="000E36A3" w:rsidRPr="00705918" w:rsidRDefault="000E36A3" w:rsidP="000E36A3">
      <w:pPr>
        <w:rPr>
          <w:rFonts w:ascii="XDPrime" w:hAnsi="XDPrime"/>
          <w:lang w:val="en-GB" w:eastAsia="en-US"/>
        </w:rPr>
      </w:pPr>
    </w:p>
    <w:p w14:paraId="2127866F" w14:textId="77777777" w:rsidR="000E36A3" w:rsidRPr="00705918" w:rsidRDefault="000E36A3" w:rsidP="000E36A3">
      <w:pPr>
        <w:pStyle w:val="Heading4"/>
        <w:rPr>
          <w:rFonts w:ascii="XDPrime" w:eastAsia="SimSun" w:hAnsi="XDPrime"/>
        </w:rPr>
      </w:pPr>
      <w:r w:rsidRPr="00705918">
        <w:rPr>
          <w:rFonts w:ascii="XDPrime" w:eastAsia="SimSun" w:hAnsi="XDPrime"/>
        </w:rPr>
        <w:t>Spesifikasi Query</w:t>
      </w:r>
    </w:p>
    <w:p w14:paraId="0F134D69" w14:textId="7D4E76DE" w:rsidR="00B04380" w:rsidRPr="00705918" w:rsidRDefault="008A164E" w:rsidP="008A164E">
      <w:pPr>
        <w:pStyle w:val="Caption"/>
        <w:jc w:val="center"/>
        <w:rPr>
          <w:rFonts w:ascii="XDPrime" w:eastAsia="SimSun" w:hAnsi="XDPrime"/>
          <w:lang w:val="en-US" w:eastAsia="id-ID"/>
        </w:rPr>
      </w:pPr>
      <w:bookmarkStart w:id="149" w:name="_Toc153278925"/>
      <w:bookmarkStart w:id="150" w:name="_Toc153820171"/>
      <w:r>
        <w:t>TAB-</w:t>
      </w:r>
      <w:r>
        <w:fldChar w:fldCharType="begin"/>
      </w:r>
      <w:r>
        <w:instrText xml:space="preserve"> SEQ TAB- \* ARABIC </w:instrText>
      </w:r>
      <w:r>
        <w:fldChar w:fldCharType="separate"/>
      </w:r>
      <w:r w:rsidR="00580B74">
        <w:rPr>
          <w:noProof/>
        </w:rPr>
        <w:t>17</w:t>
      </w:r>
      <w:r>
        <w:fldChar w:fldCharType="end"/>
      </w:r>
      <w:r>
        <w:t xml:space="preserve"> </w:t>
      </w:r>
      <w:r w:rsidR="00B04380" w:rsidRPr="00705918">
        <w:rPr>
          <w:rFonts w:ascii="XDPrime" w:hAnsi="XDPrime"/>
          <w:lang w:val="en-US"/>
        </w:rPr>
        <w:t>Spesifikasi Menampilkan Data Keuangan</w:t>
      </w:r>
      <w:bookmarkEnd w:id="149"/>
      <w:bookmarkEnd w:id="150"/>
    </w:p>
    <w:tbl>
      <w:tblPr>
        <w:tblW w:w="0" w:type="auto"/>
        <w:tblCellMar>
          <w:top w:w="15" w:type="dxa"/>
          <w:left w:w="15" w:type="dxa"/>
          <w:bottom w:w="15" w:type="dxa"/>
          <w:right w:w="15" w:type="dxa"/>
        </w:tblCellMar>
        <w:tblLook w:val="04A0" w:firstRow="1" w:lastRow="0" w:firstColumn="1" w:lastColumn="0" w:noHBand="0" w:noVBand="1"/>
      </w:tblPr>
      <w:tblGrid>
        <w:gridCol w:w="977"/>
        <w:gridCol w:w="2677"/>
        <w:gridCol w:w="4263"/>
      </w:tblGrid>
      <w:tr w:rsidR="000E36A3" w:rsidRPr="00705918" w14:paraId="2A826337" w14:textId="77777777" w:rsidTr="008E196F">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45D144A"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ID Query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1E004B2"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Deskripsi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A20E1C8"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Ekspresi Query</w:t>
            </w:r>
          </w:p>
        </w:tc>
      </w:tr>
      <w:tr w:rsidR="000E36A3" w:rsidRPr="00705918" w14:paraId="58985CD4" w14:textId="77777777" w:rsidTr="008E196F">
        <w:trPr>
          <w:trHeight w:val="14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25103B"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QUE-1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3ECA188"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Menampilkan data 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7FDA463"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SELECT * FROM TDataKeuangan</w:t>
            </w:r>
          </w:p>
        </w:tc>
      </w:tr>
      <w:tr w:rsidR="000E36A3" w:rsidRPr="00705918" w14:paraId="11D0D954" w14:textId="77777777" w:rsidTr="008E196F">
        <w:trPr>
          <w:trHeight w:val="14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82E1C63"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QUE-2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03E6F8" w14:textId="77777777" w:rsidR="000E36A3" w:rsidRPr="00580B74" w:rsidRDefault="000E36A3" w:rsidP="008E196F">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Menambah data keuangan di 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C08C3D" w14:textId="77777777" w:rsidR="000E36A3" w:rsidRPr="00580B74" w:rsidRDefault="000E36A3" w:rsidP="008E196F">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INSERT INTO TKeuangan VALUES (tglTransaksi, deskripsi, pengeluaran, pemasukan, saldo, rekomendasi)</w:t>
            </w:r>
          </w:p>
        </w:tc>
      </w:tr>
      <w:tr w:rsidR="000E36A3" w:rsidRPr="00705918" w14:paraId="796C93C7" w14:textId="77777777" w:rsidTr="008E196F">
        <w:trPr>
          <w:trHeight w:val="14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2E24D7"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QUE-3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47FDDC"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Mengedit data 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9E2ABC6" w14:textId="77777777" w:rsidR="000E36A3" w:rsidRPr="00580B74" w:rsidRDefault="000E36A3" w:rsidP="008E196F">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UPDATE TData Keuangan SET</w:t>
            </w:r>
            <w:r w:rsidRPr="00580B74">
              <w:rPr>
                <w:rFonts w:ascii="Calibri" w:eastAsia="Times New Roman" w:hAnsi="Calibri" w:cs="Calibri"/>
                <w:color w:val="000000"/>
                <w:sz w:val="24"/>
                <w:szCs w:val="24"/>
                <w:lang w:val="sv-SE" w:eastAsia="en-US"/>
              </w:rPr>
              <w:t> </w:t>
            </w:r>
          </w:p>
          <w:p w14:paraId="37E4B661" w14:textId="77777777" w:rsidR="000E36A3" w:rsidRPr="00580B74" w:rsidRDefault="000E36A3" w:rsidP="008E196F">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rekomendasi= value,</w:t>
            </w:r>
          </w:p>
          <w:p w14:paraId="5C356CD8"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deskripsi= value,</w:t>
            </w:r>
          </w:p>
          <w:p w14:paraId="089D90DC"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pemasukan= value,</w:t>
            </w:r>
          </w:p>
          <w:p w14:paraId="1FCAFB1A"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lastRenderedPageBreak/>
              <w:t>pengeluaran= value,</w:t>
            </w:r>
          </w:p>
          <w:p w14:paraId="490FCA3E"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tanggalTransaksi= value,</w:t>
            </w:r>
          </w:p>
          <w:p w14:paraId="7DCE9665"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WHERE idKeuangan= value</w:t>
            </w:r>
          </w:p>
        </w:tc>
      </w:tr>
      <w:tr w:rsidR="000E36A3" w:rsidRPr="00705918" w14:paraId="6432FCF8" w14:textId="77777777" w:rsidTr="008E196F">
        <w:trPr>
          <w:trHeight w:val="14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6E397F"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lastRenderedPageBreak/>
              <w:t>QUE-4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0A08EE3"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Menghapus data dari 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965476"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DELETE FROM TDataKeuangan WHERE idKeuangan = value</w:t>
            </w:r>
          </w:p>
        </w:tc>
      </w:tr>
    </w:tbl>
    <w:p w14:paraId="131FB417" w14:textId="77777777" w:rsidR="000E36A3" w:rsidRPr="00705918" w:rsidRDefault="000E36A3" w:rsidP="000E36A3">
      <w:pPr>
        <w:rPr>
          <w:rFonts w:ascii="XDPrime" w:hAnsi="XDPrime"/>
          <w:lang w:val="en-GB" w:eastAsia="en-US"/>
        </w:rPr>
      </w:pPr>
    </w:p>
    <w:p w14:paraId="424C870F" w14:textId="77777777" w:rsidR="000E36A3" w:rsidRPr="00705918" w:rsidRDefault="000E36A3" w:rsidP="000E36A3">
      <w:pPr>
        <w:pStyle w:val="Heading4"/>
        <w:rPr>
          <w:rFonts w:ascii="XDPrime" w:eastAsia="SimSun" w:hAnsi="XDPrime"/>
        </w:rPr>
      </w:pPr>
      <w:r w:rsidRPr="00705918">
        <w:rPr>
          <w:rFonts w:ascii="XDPrime" w:eastAsia="SimSun" w:hAnsi="XDPrime"/>
        </w:rPr>
        <w:t>Spesifikasi Field Data pada Layar</w:t>
      </w:r>
    </w:p>
    <w:p w14:paraId="35F99E07" w14:textId="60C37698" w:rsidR="00B04380" w:rsidRPr="00580B74" w:rsidRDefault="008A164E" w:rsidP="008A164E">
      <w:pPr>
        <w:pStyle w:val="Caption"/>
        <w:jc w:val="center"/>
        <w:rPr>
          <w:rFonts w:ascii="XDPrime" w:eastAsia="SimSun" w:hAnsi="XDPrime"/>
          <w:lang w:val="sv-SE" w:eastAsia="id-ID"/>
        </w:rPr>
      </w:pPr>
      <w:bookmarkStart w:id="151" w:name="_Toc153278926"/>
      <w:bookmarkStart w:id="152" w:name="_Toc153820172"/>
      <w:r w:rsidRPr="00580B74">
        <w:rPr>
          <w:lang w:val="sv-SE"/>
        </w:rPr>
        <w:t>TAB-</w:t>
      </w:r>
      <w:r>
        <w:fldChar w:fldCharType="begin"/>
      </w:r>
      <w:r w:rsidRPr="00580B74">
        <w:rPr>
          <w:lang w:val="sv-SE"/>
        </w:rPr>
        <w:instrText xml:space="preserve"> SEQ TAB- \* ARABIC </w:instrText>
      </w:r>
      <w:r>
        <w:fldChar w:fldCharType="separate"/>
      </w:r>
      <w:r w:rsidR="00580B74" w:rsidRPr="00580B74">
        <w:rPr>
          <w:noProof/>
          <w:lang w:val="sv-SE"/>
        </w:rPr>
        <w:t>18</w:t>
      </w:r>
      <w:r>
        <w:fldChar w:fldCharType="end"/>
      </w:r>
      <w:r w:rsidRPr="00580B74">
        <w:rPr>
          <w:lang w:val="sv-SE"/>
        </w:rPr>
        <w:t xml:space="preserve"> </w:t>
      </w:r>
      <w:r w:rsidR="00B04380" w:rsidRPr="00580B74">
        <w:rPr>
          <w:rFonts w:ascii="XDPrime" w:hAnsi="XDPrime"/>
          <w:lang w:val="sv-SE"/>
        </w:rPr>
        <w:t>Tabel Spesifikasi Field Data Pada Layar Keuangan</w:t>
      </w:r>
      <w:bookmarkEnd w:id="151"/>
      <w:bookmarkEnd w:id="152"/>
    </w:p>
    <w:tbl>
      <w:tblPr>
        <w:tblW w:w="0" w:type="auto"/>
        <w:tblCellMar>
          <w:top w:w="15" w:type="dxa"/>
          <w:left w:w="15" w:type="dxa"/>
          <w:bottom w:w="15" w:type="dxa"/>
          <w:right w:w="15" w:type="dxa"/>
        </w:tblCellMar>
        <w:tblLook w:val="04A0" w:firstRow="1" w:lastRow="0" w:firstColumn="1" w:lastColumn="0" w:noHBand="0" w:noVBand="1"/>
      </w:tblPr>
      <w:tblGrid>
        <w:gridCol w:w="1568"/>
        <w:gridCol w:w="1281"/>
        <w:gridCol w:w="1455"/>
        <w:gridCol w:w="662"/>
        <w:gridCol w:w="818"/>
        <w:gridCol w:w="852"/>
        <w:gridCol w:w="1281"/>
      </w:tblGrid>
      <w:tr w:rsidR="000E36A3" w:rsidRPr="00705918" w14:paraId="6BB9CC3A" w14:textId="77777777" w:rsidTr="008E196F">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CE626D7"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Label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746CB828"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9E1BD43"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Tabel/Query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4266804"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40712F87"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Format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51393239"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Validasi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A4888EE"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Keterangan</w:t>
            </w:r>
          </w:p>
        </w:tc>
      </w:tr>
      <w:tr w:rsidR="000E36A3" w:rsidRPr="00705918" w14:paraId="41F7A7B0" w14:textId="77777777" w:rsidTr="008E196F">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DCCEFF"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TanggalTransaksi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EFDE547"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shd w:val="clear" w:color="auto" w:fill="FBFBFB"/>
                <w:lang w:val="en-US" w:eastAsia="en-US"/>
              </w:rPr>
              <w:t>Tanggal transaksi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D51AA11"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0F5F66A"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FB08BD"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78B1866"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E33BD73"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Tanggal transaksi dilakukan</w:t>
            </w:r>
            <w:r w:rsidRPr="00705918">
              <w:rPr>
                <w:rFonts w:ascii="Calibri" w:eastAsia="Times New Roman" w:hAnsi="Calibri" w:cs="Calibri"/>
                <w:color w:val="000000"/>
                <w:sz w:val="24"/>
                <w:szCs w:val="24"/>
                <w:lang w:val="en-US" w:eastAsia="en-US"/>
              </w:rPr>
              <w:t> </w:t>
            </w:r>
          </w:p>
        </w:tc>
      </w:tr>
      <w:tr w:rsidR="000E36A3" w:rsidRPr="00705918" w14:paraId="3B925EA9"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E8ECA5"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txtDeskripsi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CB4A64"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Deskripsi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FF186A4"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C710C7"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DB7BE9"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2D566A"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58DFE7" w14:textId="77777777" w:rsidR="000E36A3" w:rsidRPr="00580B74" w:rsidRDefault="000E36A3" w:rsidP="008E196F">
            <w:pPr>
              <w:spacing w:before="240" w:after="0" w:line="240" w:lineRule="auto"/>
              <w:ind w:left="100"/>
              <w:jc w:val="center"/>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Deskripsi sesuatu yang akan dibayar</w:t>
            </w:r>
          </w:p>
        </w:tc>
      </w:tr>
      <w:tr w:rsidR="000E36A3" w:rsidRPr="00705918" w14:paraId="08E79010" w14:textId="77777777" w:rsidTr="008E196F">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4646A4"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Pengeluaran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110C33"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Pengeluaran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0DB580"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F8D972"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BAE47A"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DBCBAD"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217DE4"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Pengeluaran</w:t>
            </w:r>
          </w:p>
        </w:tc>
      </w:tr>
      <w:tr w:rsidR="000E36A3" w:rsidRPr="00705918" w14:paraId="5487CDE8"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8E6F95"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Pemasukan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5B82B2"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Pemasukan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EB198CA"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E3F6B13"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FBB51B"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05FBABB"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8B5D51"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Pemasukan</w:t>
            </w:r>
          </w:p>
        </w:tc>
      </w:tr>
      <w:tr w:rsidR="000E36A3" w:rsidRPr="00705918" w14:paraId="545E47F4"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F3232E"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999D1D"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Saldo</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2D2FAF"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8B37B9"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E58475"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174495"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0AEFE4C"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Saldo</w:t>
            </w:r>
          </w:p>
        </w:tc>
      </w:tr>
      <w:tr w:rsidR="000E36A3" w:rsidRPr="00705918" w14:paraId="5BA593E7"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FFB4B23"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7E4772"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Rekomendasi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87B010"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7A32DF"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7FE85C7"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A5F0B4B"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411A96"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Rekomendasi</w:t>
            </w:r>
          </w:p>
        </w:tc>
      </w:tr>
    </w:tbl>
    <w:p w14:paraId="7A27F395" w14:textId="77777777" w:rsidR="000E36A3" w:rsidRPr="00705918" w:rsidRDefault="000E36A3" w:rsidP="000E36A3">
      <w:pPr>
        <w:rPr>
          <w:rFonts w:ascii="XDPrime" w:hAnsi="XDPrime"/>
          <w:lang w:val="en-GB" w:eastAsia="en-US"/>
        </w:rPr>
      </w:pPr>
    </w:p>
    <w:p w14:paraId="69B8A632" w14:textId="77777777" w:rsidR="000E36A3" w:rsidRPr="00705918" w:rsidRDefault="000E36A3" w:rsidP="000E36A3">
      <w:pPr>
        <w:pStyle w:val="Heading4"/>
        <w:rPr>
          <w:rFonts w:ascii="XDPrime" w:eastAsia="SimSun" w:hAnsi="XDPrime"/>
        </w:rPr>
      </w:pPr>
      <w:r w:rsidRPr="00705918">
        <w:rPr>
          <w:rFonts w:ascii="XDPrime" w:eastAsia="SimSun" w:hAnsi="XDPrime"/>
        </w:rPr>
        <w:lastRenderedPageBreak/>
        <w:t>Spesifikasi Function Key/Objek-Objek Pada Layar</w:t>
      </w:r>
    </w:p>
    <w:p w14:paraId="6A28C6F6" w14:textId="60122398" w:rsidR="00B04380" w:rsidRPr="00705918" w:rsidRDefault="008A164E" w:rsidP="008A164E">
      <w:pPr>
        <w:pStyle w:val="Caption"/>
        <w:jc w:val="center"/>
        <w:rPr>
          <w:rFonts w:ascii="XDPrime" w:eastAsia="SimSun" w:hAnsi="XDPrime"/>
          <w:lang w:val="en-US" w:eastAsia="id-ID"/>
        </w:rPr>
      </w:pPr>
      <w:bookmarkStart w:id="153" w:name="_Toc153278927"/>
      <w:bookmarkStart w:id="154" w:name="_Toc153820173"/>
      <w:r>
        <w:t>TAB-</w:t>
      </w:r>
      <w:r>
        <w:fldChar w:fldCharType="begin"/>
      </w:r>
      <w:r>
        <w:instrText xml:space="preserve"> SEQ TAB- \* ARABIC </w:instrText>
      </w:r>
      <w:r>
        <w:fldChar w:fldCharType="separate"/>
      </w:r>
      <w:r w:rsidR="00580B74">
        <w:rPr>
          <w:noProof/>
        </w:rPr>
        <w:t>19</w:t>
      </w:r>
      <w:r>
        <w:fldChar w:fldCharType="end"/>
      </w:r>
      <w:r>
        <w:t xml:space="preserve"> </w:t>
      </w:r>
      <w:r w:rsidR="00B04380" w:rsidRPr="00705918">
        <w:rPr>
          <w:rFonts w:ascii="XDPrime" w:hAnsi="XDPrime"/>
          <w:lang w:val="en-US"/>
        </w:rPr>
        <w:t>Tabel Spesifikasi Function Key Pada Layar</w:t>
      </w:r>
      <w:bookmarkEnd w:id="153"/>
      <w:bookmarkEnd w:id="154"/>
    </w:p>
    <w:tbl>
      <w:tblPr>
        <w:tblW w:w="0" w:type="auto"/>
        <w:tblCellMar>
          <w:top w:w="15" w:type="dxa"/>
          <w:left w:w="15" w:type="dxa"/>
          <w:bottom w:w="15" w:type="dxa"/>
          <w:right w:w="15" w:type="dxa"/>
        </w:tblCellMar>
        <w:tblLook w:val="04A0" w:firstRow="1" w:lastRow="0" w:firstColumn="1" w:lastColumn="0" w:noHBand="0" w:noVBand="1"/>
      </w:tblPr>
      <w:tblGrid>
        <w:gridCol w:w="1495"/>
        <w:gridCol w:w="1020"/>
        <w:gridCol w:w="5154"/>
      </w:tblGrid>
      <w:tr w:rsidR="000E36A3" w:rsidRPr="00705918" w14:paraId="04CA0E58" w14:textId="77777777" w:rsidTr="008E196F">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6BCCAACC"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Id_Objek</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5C13DC3"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Jenis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16B19D1"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Keterangan</w:t>
            </w:r>
          </w:p>
        </w:tc>
      </w:tr>
      <w:tr w:rsidR="000E36A3" w:rsidRPr="00705918" w14:paraId="6F80D8EF"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94E7E9"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btnTambah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91C5D9"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Button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85FD525" w14:textId="77777777" w:rsidR="000E36A3" w:rsidRPr="00580B74" w:rsidRDefault="000E36A3" w:rsidP="008E196F">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Jika diklik akan menjalankan algoritma ALGO-3</w:t>
            </w:r>
          </w:p>
        </w:tc>
      </w:tr>
      <w:tr w:rsidR="000E36A3" w:rsidRPr="00705918" w14:paraId="05F50C41"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D0F49A0"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btnHapus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886242"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Button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2E3D5E" w14:textId="77777777" w:rsidR="000E36A3" w:rsidRPr="00580B74" w:rsidRDefault="000E36A3" w:rsidP="008E196F">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Jika diklik akan menjalankan algoritma ALGO-3</w:t>
            </w:r>
          </w:p>
        </w:tc>
      </w:tr>
      <w:tr w:rsidR="000E36A3" w:rsidRPr="00705918" w14:paraId="09CC7B86"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E3C992"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btnEdit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B8A31B"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Button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561E13" w14:textId="77777777" w:rsidR="000E36A3" w:rsidRPr="00580B74" w:rsidRDefault="000E36A3" w:rsidP="008E196F">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Jika diklik akan menjalankan algoritma ALGO-3</w:t>
            </w:r>
          </w:p>
        </w:tc>
      </w:tr>
    </w:tbl>
    <w:p w14:paraId="04AB7523" w14:textId="77777777" w:rsidR="000E36A3" w:rsidRPr="00580B74" w:rsidRDefault="000E36A3" w:rsidP="000E36A3">
      <w:pPr>
        <w:rPr>
          <w:rFonts w:ascii="XDPrime" w:hAnsi="XDPrime"/>
          <w:lang w:val="sv-SE" w:eastAsia="en-US"/>
        </w:rPr>
      </w:pPr>
    </w:p>
    <w:p w14:paraId="40B96EB2" w14:textId="77777777" w:rsidR="000E36A3" w:rsidRPr="00705918" w:rsidRDefault="000E36A3" w:rsidP="000E36A3">
      <w:pPr>
        <w:pStyle w:val="Heading4"/>
        <w:rPr>
          <w:rFonts w:ascii="XDPrime" w:eastAsia="SimSun" w:hAnsi="XDPrime"/>
        </w:rPr>
      </w:pPr>
      <w:r w:rsidRPr="00705918">
        <w:rPr>
          <w:rFonts w:ascii="XDPrime" w:eastAsia="SimSun" w:hAnsi="XDPrime"/>
        </w:rPr>
        <w:t>Spesifikasi Layar Pesan</w:t>
      </w:r>
    </w:p>
    <w:p w14:paraId="17B89316" w14:textId="5FA27DB7" w:rsidR="00E71AA7" w:rsidRPr="00705918" w:rsidRDefault="008A164E" w:rsidP="008A164E">
      <w:pPr>
        <w:pStyle w:val="Caption"/>
        <w:jc w:val="center"/>
        <w:rPr>
          <w:rFonts w:ascii="XDPrime" w:eastAsia="SimSun" w:hAnsi="XDPrime"/>
          <w:lang w:val="en-US" w:eastAsia="id-ID"/>
        </w:rPr>
      </w:pPr>
      <w:bookmarkStart w:id="155" w:name="_Toc153278928"/>
      <w:bookmarkStart w:id="156" w:name="_Toc153820174"/>
      <w:r>
        <w:t>TAB-</w:t>
      </w:r>
      <w:r>
        <w:fldChar w:fldCharType="begin"/>
      </w:r>
      <w:r>
        <w:instrText xml:space="preserve"> SEQ TAB- \* ARABIC </w:instrText>
      </w:r>
      <w:r>
        <w:fldChar w:fldCharType="separate"/>
      </w:r>
      <w:r w:rsidR="00580B74">
        <w:rPr>
          <w:noProof/>
        </w:rPr>
        <w:t>20</w:t>
      </w:r>
      <w:r>
        <w:fldChar w:fldCharType="end"/>
      </w:r>
      <w:r>
        <w:t xml:space="preserve"> </w:t>
      </w:r>
      <w:r w:rsidR="00E71AA7" w:rsidRPr="00705918">
        <w:rPr>
          <w:rFonts w:ascii="XDPrime" w:hAnsi="XDPrime"/>
          <w:lang w:val="en-US"/>
        </w:rPr>
        <w:t>Tabel Spesifikasi Layar Pesan</w:t>
      </w:r>
      <w:bookmarkEnd w:id="155"/>
      <w:bookmarkEnd w:id="156"/>
    </w:p>
    <w:tbl>
      <w:tblPr>
        <w:tblW w:w="0" w:type="auto"/>
        <w:tblCellMar>
          <w:top w:w="15" w:type="dxa"/>
          <w:left w:w="15" w:type="dxa"/>
          <w:bottom w:w="15" w:type="dxa"/>
          <w:right w:w="15" w:type="dxa"/>
        </w:tblCellMar>
        <w:tblLook w:val="04A0" w:firstRow="1" w:lastRow="0" w:firstColumn="1" w:lastColumn="0" w:noHBand="0" w:noVBand="1"/>
      </w:tblPr>
      <w:tblGrid>
        <w:gridCol w:w="1261"/>
        <w:gridCol w:w="3622"/>
        <w:gridCol w:w="3034"/>
      </w:tblGrid>
      <w:tr w:rsidR="000E36A3" w:rsidRPr="00705918" w14:paraId="1E019690" w14:textId="77777777" w:rsidTr="008E196F">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4D8783C"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Id_Pesan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F8959E9"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Waktu Kemunculan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734AF763" w14:textId="77777777" w:rsidR="000E36A3" w:rsidRPr="00705918" w:rsidRDefault="000E36A3"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Isi Pesan</w:t>
            </w:r>
          </w:p>
        </w:tc>
      </w:tr>
      <w:tr w:rsidR="000E36A3" w:rsidRPr="00705918" w14:paraId="646D0292" w14:textId="77777777" w:rsidTr="008E196F">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DF9E70F"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LP-1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21EEA3"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Saat btnTambah atau btnHapus atau btnEdit diklik, koneksi ke basis data terputus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CCA1EE" w14:textId="77777777" w:rsidR="000E36A3" w:rsidRPr="00580B74" w:rsidRDefault="000E36A3" w:rsidP="008E196F">
            <w:pPr>
              <w:spacing w:before="240" w:after="0" w:line="240" w:lineRule="auto"/>
              <w:ind w:left="100"/>
              <w:rPr>
                <w:rFonts w:ascii="XDPrime" w:eastAsia="Times New Roman" w:hAnsi="XDPrime" w:cs="Times New Roman"/>
                <w:sz w:val="24"/>
                <w:szCs w:val="24"/>
                <w:lang w:val="sv-SE" w:eastAsia="en-US"/>
              </w:rPr>
            </w:pPr>
            <w:r w:rsidRPr="00705918">
              <w:rPr>
                <w:rFonts w:ascii="XDPrime" w:eastAsia="Times New Roman" w:hAnsi="XDPrime" w:cs="Arial"/>
                <w:color w:val="000000"/>
                <w:sz w:val="24"/>
                <w:szCs w:val="24"/>
                <w:lang w:val="en-US" w:eastAsia="en-US"/>
              </w:rPr>
              <w:t xml:space="preserve">Koneksi ke basis data terputus! </w:t>
            </w:r>
            <w:r w:rsidRPr="00580B74">
              <w:rPr>
                <w:rFonts w:ascii="XDPrime" w:eastAsia="Times New Roman" w:hAnsi="XDPrime" w:cs="Arial"/>
                <w:color w:val="000000"/>
                <w:sz w:val="24"/>
                <w:szCs w:val="24"/>
                <w:lang w:val="sv-SE" w:eastAsia="en-US"/>
              </w:rPr>
              <w:t>Silakan coba beberapa saat lagi!</w:t>
            </w:r>
          </w:p>
        </w:tc>
      </w:tr>
      <w:tr w:rsidR="000E36A3" w:rsidRPr="00705918" w14:paraId="71A6A6E8"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5089672"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LP-2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807378"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Saat penambahan data keuangan berhasil dilakukan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BDABD8D"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Data telah berhasil ditambah!</w:t>
            </w:r>
          </w:p>
        </w:tc>
      </w:tr>
      <w:tr w:rsidR="000E36A3" w:rsidRPr="00705918" w14:paraId="7B42A7C7"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5E0692"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LP-3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2EE548"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Saat edit data keuangan berhasil dilakukan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51ED79E"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Data berhasil diedit!</w:t>
            </w:r>
          </w:p>
        </w:tc>
      </w:tr>
      <w:tr w:rsidR="000E36A3" w:rsidRPr="00705918" w14:paraId="199F8EF5"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2B8643"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LP-4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CA93AD"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Saat hapus data keuangan berhasil dilakukan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903DCC"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Data berhasil dihapus!</w:t>
            </w:r>
          </w:p>
        </w:tc>
      </w:tr>
      <w:tr w:rsidR="0086746C" w:rsidRPr="00705918" w14:paraId="0BDB6006"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736B156" w14:textId="66347310" w:rsidR="0086746C" w:rsidRPr="00705918" w:rsidRDefault="0086746C" w:rsidP="008E196F">
            <w:pPr>
              <w:spacing w:before="240" w:after="0" w:line="240" w:lineRule="auto"/>
              <w:ind w:left="100"/>
              <w:rPr>
                <w:rFonts w:ascii="XDPrime" w:eastAsia="Times New Roman" w:hAnsi="XDPrime" w:cs="Arial"/>
                <w:color w:val="000000"/>
                <w:sz w:val="24"/>
                <w:szCs w:val="24"/>
                <w:lang w:val="en-US" w:eastAsia="en-US"/>
              </w:rPr>
            </w:pPr>
            <w:r>
              <w:rPr>
                <w:rFonts w:ascii="XDPrime" w:eastAsia="Times New Roman" w:hAnsi="XDPrime" w:cs="Arial"/>
                <w:color w:val="000000"/>
                <w:sz w:val="24"/>
                <w:szCs w:val="24"/>
                <w:lang w:val="en-US" w:eastAsia="en-US"/>
              </w:rPr>
              <w:t>LP-5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83DED89" w14:textId="238FB3DD" w:rsidR="0086746C" w:rsidRPr="00705918" w:rsidRDefault="0086746C" w:rsidP="008E196F">
            <w:pPr>
              <w:spacing w:before="240" w:after="0" w:line="240" w:lineRule="auto"/>
              <w:ind w:left="100"/>
              <w:rPr>
                <w:rFonts w:ascii="XDPrime" w:eastAsia="Times New Roman" w:hAnsi="XDPrime" w:cs="Arial"/>
                <w:color w:val="000000"/>
                <w:sz w:val="24"/>
                <w:szCs w:val="24"/>
                <w:lang w:val="en-US" w:eastAsia="en-US"/>
              </w:rPr>
            </w:pPr>
            <w:r>
              <w:rPr>
                <w:rFonts w:ascii="XDPrime" w:eastAsia="Times New Roman" w:hAnsi="XDPrime" w:cs="Arial"/>
                <w:color w:val="000000"/>
                <w:sz w:val="24"/>
                <w:szCs w:val="24"/>
                <w:lang w:val="en-US" w:eastAsia="en-US"/>
              </w:rPr>
              <w:t>Saat mengklik tanda hapus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ACE6A92" w14:textId="0F820E6E" w:rsidR="0086746C" w:rsidRPr="00705918" w:rsidRDefault="0086746C" w:rsidP="008E196F">
            <w:pPr>
              <w:spacing w:before="240" w:after="0" w:line="240" w:lineRule="auto"/>
              <w:ind w:left="100"/>
              <w:rPr>
                <w:rFonts w:ascii="XDPrime" w:eastAsia="Times New Roman" w:hAnsi="XDPrime" w:cs="Arial"/>
                <w:color w:val="000000"/>
                <w:sz w:val="24"/>
                <w:szCs w:val="24"/>
                <w:lang w:val="en-US" w:eastAsia="en-US"/>
              </w:rPr>
            </w:pPr>
            <w:r>
              <w:rPr>
                <w:rFonts w:ascii="XDPrime" w:eastAsia="Times New Roman" w:hAnsi="XDPrime" w:cs="Arial"/>
                <w:color w:val="000000"/>
                <w:sz w:val="24"/>
                <w:szCs w:val="24"/>
                <w:lang w:val="en-US" w:eastAsia="en-US"/>
              </w:rPr>
              <w:t>Apakah Anda yakin menghapus data ini?</w:t>
            </w:r>
          </w:p>
        </w:tc>
      </w:tr>
    </w:tbl>
    <w:p w14:paraId="193C0A4C" w14:textId="77777777" w:rsidR="000E36A3" w:rsidRPr="00705918" w:rsidRDefault="000E36A3" w:rsidP="000E36A3">
      <w:pPr>
        <w:rPr>
          <w:rFonts w:ascii="XDPrime" w:hAnsi="XDPrime"/>
          <w:lang w:val="en-GB" w:eastAsia="en-US"/>
        </w:rPr>
      </w:pPr>
    </w:p>
    <w:p w14:paraId="2F63CF6A" w14:textId="77777777" w:rsidR="000E36A3" w:rsidRPr="00705918" w:rsidRDefault="000E36A3" w:rsidP="000E36A3">
      <w:pPr>
        <w:pStyle w:val="Heading4"/>
        <w:rPr>
          <w:rFonts w:ascii="XDPrime" w:eastAsia="SimSun" w:hAnsi="XDPrime"/>
        </w:rPr>
      </w:pPr>
      <w:r w:rsidRPr="00705918">
        <w:rPr>
          <w:rFonts w:ascii="XDPrime" w:eastAsia="SimSun" w:hAnsi="XDPrime"/>
        </w:rPr>
        <w:t>Spesifikasi Proses/Algoritma</w:t>
      </w:r>
    </w:p>
    <w:p w14:paraId="2318EC21" w14:textId="77777777" w:rsidR="000E36A3" w:rsidRPr="00705918" w:rsidRDefault="000E36A3" w:rsidP="000E36A3">
      <w:pPr>
        <w:pStyle w:val="Header"/>
        <w:tabs>
          <w:tab w:val="left" w:pos="1418"/>
        </w:tabs>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Id Proses</w:t>
      </w:r>
      <w:r w:rsidRPr="00705918">
        <w:rPr>
          <w:rFonts w:ascii="XDPrime" w:eastAsia="SimSun" w:hAnsi="XDPrime" w:cs="Times New Roman"/>
          <w:sz w:val="24"/>
          <w:szCs w:val="24"/>
          <w:lang w:val="en-US" w:eastAsia="zh-CN"/>
        </w:rPr>
        <w:tab/>
        <w:t>: ALGO-3</w:t>
      </w:r>
    </w:p>
    <w:p w14:paraId="0E276091" w14:textId="77777777" w:rsidR="000E36A3" w:rsidRPr="00705918" w:rsidRDefault="000E36A3" w:rsidP="000E36A3">
      <w:pPr>
        <w:pStyle w:val="BodyTextIndent"/>
        <w:tabs>
          <w:tab w:val="left" w:pos="1418"/>
        </w:tabs>
        <w:rPr>
          <w:rFonts w:ascii="XDPrime" w:hAnsi="XDPrime"/>
          <w:sz w:val="24"/>
          <w:szCs w:val="24"/>
        </w:rPr>
      </w:pPr>
      <w:r w:rsidRPr="00705918">
        <w:rPr>
          <w:rFonts w:ascii="XDPrime" w:hAnsi="XDPrime"/>
          <w:sz w:val="24"/>
          <w:szCs w:val="24"/>
        </w:rPr>
        <w:t>Objek terkait</w:t>
      </w:r>
      <w:r w:rsidRPr="00705918">
        <w:rPr>
          <w:rFonts w:ascii="XDPrime" w:hAnsi="XDPrime"/>
          <w:sz w:val="24"/>
          <w:szCs w:val="24"/>
        </w:rPr>
        <w:tab/>
        <w:t>: txtNIP, txtNama, txtNoSeriKarpeg, txtJenisKelamin, txtTTL, txtJmlKreditTerakhir, txtMasaKerja, txtUnitKerja, btnTambah</w:t>
      </w:r>
    </w:p>
    <w:p w14:paraId="17B06575" w14:textId="77777777" w:rsidR="000E36A3" w:rsidRPr="00705918" w:rsidRDefault="000E36A3" w:rsidP="000E36A3">
      <w:pPr>
        <w:tabs>
          <w:tab w:val="left" w:pos="1418"/>
        </w:tabs>
        <w:spacing w:after="0" w:line="240" w:lineRule="auto"/>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Event</w:t>
      </w:r>
      <w:r w:rsidRPr="00705918">
        <w:rPr>
          <w:rFonts w:ascii="XDPrime" w:eastAsia="SimSun" w:hAnsi="XDPrime" w:cs="Times New Roman"/>
          <w:sz w:val="24"/>
          <w:szCs w:val="24"/>
          <w:lang w:val="en-US" w:eastAsia="zh-CN"/>
        </w:rPr>
        <w:tab/>
        <w:t>: btnTambah onClick</w:t>
      </w:r>
    </w:p>
    <w:p w14:paraId="6530F79E" w14:textId="77777777" w:rsidR="000E36A3" w:rsidRPr="00705918" w:rsidRDefault="000E36A3" w:rsidP="000E36A3">
      <w:pPr>
        <w:tabs>
          <w:tab w:val="left" w:pos="1418"/>
        </w:tabs>
        <w:spacing w:after="0" w:line="240" w:lineRule="auto"/>
        <w:rPr>
          <w:rFonts w:ascii="XDPrime" w:hAnsi="XDPrime"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917"/>
      </w:tblGrid>
      <w:tr w:rsidR="000E36A3" w:rsidRPr="00705918" w14:paraId="747B714B"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98587E"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b/>
                <w:bCs/>
                <w:color w:val="000000"/>
                <w:sz w:val="24"/>
                <w:szCs w:val="24"/>
                <w:lang w:val="en-US" w:eastAsia="en-US"/>
              </w:rPr>
              <w:t>Initial State (IS</w:t>
            </w:r>
            <w:proofErr w:type="gramStart"/>
            <w:r w:rsidRPr="00705918">
              <w:rPr>
                <w:rFonts w:ascii="XDPrime" w:eastAsia="Times New Roman" w:hAnsi="XDPrime" w:cs="Arial"/>
                <w:b/>
                <w:bCs/>
                <w:color w:val="000000"/>
                <w:sz w:val="24"/>
                <w:szCs w:val="24"/>
                <w:lang w:val="en-US" w:eastAsia="en-US"/>
              </w:rPr>
              <w:t>) :</w:t>
            </w:r>
            <w:proofErr w:type="gramEnd"/>
          </w:p>
          <w:p w14:paraId="4987A96C" w14:textId="77777777" w:rsidR="000E36A3" w:rsidRPr="00705918" w:rsidRDefault="000E36A3" w:rsidP="008E196F">
            <w:pPr>
              <w:spacing w:after="0" w:line="240" w:lineRule="auto"/>
              <w:ind w:left="66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Tabel TDataKeuangan sudah dibuat</w:t>
            </w:r>
          </w:p>
        </w:tc>
      </w:tr>
      <w:tr w:rsidR="000E36A3" w:rsidRPr="00705918" w14:paraId="36129290" w14:textId="77777777" w:rsidTr="008E196F">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EB63B03" w14:textId="77777777" w:rsidR="000E36A3" w:rsidRPr="00580B74" w:rsidRDefault="000E36A3" w:rsidP="008E196F">
            <w:pPr>
              <w:spacing w:before="240" w:after="0" w:line="240" w:lineRule="auto"/>
              <w:ind w:left="100"/>
              <w:rPr>
                <w:rFonts w:ascii="XDPrime" w:eastAsia="Times New Roman" w:hAnsi="XDPrime" w:cs="Times New Roman"/>
                <w:sz w:val="24"/>
                <w:szCs w:val="24"/>
                <w:lang w:eastAsia="en-US"/>
              </w:rPr>
            </w:pPr>
            <w:r w:rsidRPr="00580B74">
              <w:rPr>
                <w:rFonts w:ascii="XDPrime" w:eastAsia="Times New Roman" w:hAnsi="XDPrime" w:cs="Arial"/>
                <w:b/>
                <w:bCs/>
                <w:color w:val="000000"/>
                <w:sz w:val="24"/>
                <w:szCs w:val="24"/>
                <w:lang w:eastAsia="en-US"/>
              </w:rPr>
              <w:lastRenderedPageBreak/>
              <w:t>Final State (FS) :</w:t>
            </w:r>
          </w:p>
          <w:p w14:paraId="7002CA2A" w14:textId="77777777" w:rsidR="000E36A3" w:rsidRPr="00580B74" w:rsidRDefault="000E36A3" w:rsidP="008E196F">
            <w:pPr>
              <w:spacing w:after="0" w:line="240" w:lineRule="auto"/>
              <w:ind w:left="660"/>
              <w:rPr>
                <w:rFonts w:ascii="XDPrime" w:eastAsia="Times New Roman" w:hAnsi="XDPrime" w:cs="Times New Roman"/>
                <w:sz w:val="24"/>
                <w:szCs w:val="24"/>
                <w:lang w:eastAsia="en-US"/>
              </w:rPr>
            </w:pPr>
            <w:r w:rsidRPr="00580B74">
              <w:rPr>
                <w:rFonts w:ascii="XDPrime" w:eastAsia="Times New Roman" w:hAnsi="XDPrime" w:cs="Arial"/>
                <w:color w:val="000000"/>
                <w:sz w:val="24"/>
                <w:szCs w:val="24"/>
                <w:lang w:eastAsia="en-US"/>
              </w:rPr>
              <w:t>Jika terdapat koneksi ke database terputus maka akan ditampilkan layar pesan LP-1 Jika berhasil menambah data user maka akan ditampilkan layar pesan LP-2 Jika berhasil mengedit data user maka akan ditampilkan layar pesan LP-3 Jika berhasil menghapus data user maka akan ditampilkan layar pesan LP-4</w:t>
            </w:r>
          </w:p>
        </w:tc>
      </w:tr>
      <w:tr w:rsidR="000E36A3" w:rsidRPr="00705918" w14:paraId="4627D4BA" w14:textId="77777777" w:rsidTr="008E196F">
        <w:trPr>
          <w:trHeight w:val="32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8D67F9" w14:textId="77777777" w:rsidR="000E36A3" w:rsidRPr="00705918" w:rsidRDefault="000E36A3"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b/>
                <w:bCs/>
                <w:color w:val="000000"/>
                <w:sz w:val="24"/>
                <w:szCs w:val="24"/>
                <w:lang w:val="en-US" w:eastAsia="en-US"/>
              </w:rPr>
              <w:t>Spesifikasi Proses/</w:t>
            </w:r>
            <w:proofErr w:type="gramStart"/>
            <w:r w:rsidRPr="00705918">
              <w:rPr>
                <w:rFonts w:ascii="XDPrime" w:eastAsia="Times New Roman" w:hAnsi="XDPrime" w:cs="Arial"/>
                <w:b/>
                <w:bCs/>
                <w:color w:val="000000"/>
                <w:sz w:val="24"/>
                <w:szCs w:val="24"/>
                <w:lang w:val="en-US" w:eastAsia="en-US"/>
              </w:rPr>
              <w:t>Algoritma :</w:t>
            </w:r>
            <w:proofErr w:type="gramEnd"/>
          </w:p>
          <w:p w14:paraId="28DA5DC7" w14:textId="77777777" w:rsidR="000E36A3" w:rsidRPr="00705918" w:rsidRDefault="000E36A3" w:rsidP="008E196F">
            <w:pPr>
              <w:spacing w:after="0" w:line="240" w:lineRule="auto"/>
              <w:rPr>
                <w:rFonts w:ascii="XDPrime" w:eastAsia="Times New Roman" w:hAnsi="XDPrime" w:cs="Times New Roman"/>
                <w:sz w:val="24"/>
                <w:szCs w:val="24"/>
                <w:lang w:val="en-US" w:eastAsia="en-US"/>
              </w:rPr>
            </w:pPr>
          </w:p>
          <w:p w14:paraId="5C4C561D" w14:textId="77777777" w:rsidR="000E36A3" w:rsidRPr="00705918" w:rsidRDefault="000E36A3" w:rsidP="008E196F">
            <w:pPr>
              <w:spacing w:after="0" w:line="240" w:lineRule="auto"/>
              <w:ind w:left="66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IF (koneksi putus) THEN</w:t>
            </w:r>
          </w:p>
          <w:p w14:paraId="77906C10" w14:textId="77777777" w:rsidR="000E36A3" w:rsidRPr="00705918" w:rsidRDefault="000E36A3" w:rsidP="008E196F">
            <w:pPr>
              <w:spacing w:after="0" w:line="240" w:lineRule="auto"/>
              <w:ind w:left="66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Tampilkan layar pesan LP-1</w:t>
            </w:r>
          </w:p>
          <w:p w14:paraId="7A8E9BF1" w14:textId="77777777" w:rsidR="000E36A3" w:rsidRPr="00705918" w:rsidRDefault="000E36A3" w:rsidP="008E196F">
            <w:pPr>
              <w:spacing w:after="0" w:line="240" w:lineRule="auto"/>
              <w:ind w:left="66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 xml:space="preserve">ELSE </w:t>
            </w:r>
            <w:proofErr w:type="gramStart"/>
            <w:r w:rsidRPr="00705918">
              <w:rPr>
                <w:rFonts w:ascii="XDPrime" w:eastAsia="Times New Roman" w:hAnsi="XDPrime" w:cs="Arial"/>
                <w:color w:val="000000"/>
                <w:sz w:val="24"/>
                <w:szCs w:val="24"/>
                <w:lang w:val="en-US" w:eastAsia="en-US"/>
              </w:rPr>
              <w:t>IF(</w:t>
            </w:r>
            <w:proofErr w:type="gramEnd"/>
            <w:r w:rsidRPr="00705918">
              <w:rPr>
                <w:rFonts w:ascii="XDPrime" w:eastAsia="Times New Roman" w:hAnsi="XDPrime" w:cs="Arial"/>
                <w:color w:val="000000"/>
                <w:sz w:val="24"/>
                <w:szCs w:val="24"/>
                <w:lang w:val="en-US" w:eastAsia="en-US"/>
              </w:rPr>
              <w:t>action == tambah)</w:t>
            </w:r>
          </w:p>
          <w:p w14:paraId="4C016FC0" w14:textId="77777777" w:rsidR="000E36A3" w:rsidRPr="00705918" w:rsidRDefault="000E36A3"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Jalankan query QUE-2</w:t>
            </w:r>
          </w:p>
          <w:p w14:paraId="6E28F4AF" w14:textId="77777777" w:rsidR="000E36A3" w:rsidRPr="00705918" w:rsidRDefault="000E36A3"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Jalankan query QUE-1</w:t>
            </w:r>
          </w:p>
          <w:p w14:paraId="343FD8E8" w14:textId="77777777" w:rsidR="000E36A3" w:rsidRPr="00705918" w:rsidRDefault="000E36A3"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IF (berhasil) THEN</w:t>
            </w:r>
          </w:p>
          <w:p w14:paraId="10711586" w14:textId="77777777" w:rsidR="000E36A3" w:rsidRPr="00705918" w:rsidRDefault="000E36A3"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Tampilkan layar pesan LP-2</w:t>
            </w:r>
          </w:p>
          <w:p w14:paraId="5D5375F7" w14:textId="77777777" w:rsidR="000E36A3" w:rsidRPr="00705918" w:rsidRDefault="000E36A3" w:rsidP="008E196F">
            <w:pPr>
              <w:spacing w:after="0" w:line="240" w:lineRule="auto"/>
              <w:ind w:left="66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 xml:space="preserve">ELSE </w:t>
            </w:r>
            <w:proofErr w:type="gramStart"/>
            <w:r w:rsidRPr="00705918">
              <w:rPr>
                <w:rFonts w:ascii="XDPrime" w:eastAsia="Times New Roman" w:hAnsi="XDPrime" w:cs="Arial"/>
                <w:color w:val="000000"/>
                <w:sz w:val="24"/>
                <w:szCs w:val="24"/>
                <w:lang w:val="en-US" w:eastAsia="en-US"/>
              </w:rPr>
              <w:t>IF(</w:t>
            </w:r>
            <w:proofErr w:type="gramEnd"/>
            <w:r w:rsidRPr="00705918">
              <w:rPr>
                <w:rFonts w:ascii="XDPrime" w:eastAsia="Times New Roman" w:hAnsi="XDPrime" w:cs="Arial"/>
                <w:color w:val="000000"/>
                <w:sz w:val="24"/>
                <w:szCs w:val="24"/>
                <w:lang w:val="en-US" w:eastAsia="en-US"/>
              </w:rPr>
              <w:t>action == edit)</w:t>
            </w:r>
          </w:p>
          <w:p w14:paraId="65E17F16" w14:textId="77777777" w:rsidR="000E36A3" w:rsidRPr="00705918" w:rsidRDefault="000E36A3"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Jalankan query QUE-3</w:t>
            </w:r>
          </w:p>
          <w:p w14:paraId="16D56096" w14:textId="77777777" w:rsidR="000E36A3" w:rsidRPr="00705918" w:rsidRDefault="000E36A3"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Jalankan query QUE-1</w:t>
            </w:r>
          </w:p>
          <w:p w14:paraId="12E71C0F" w14:textId="77777777" w:rsidR="000E36A3" w:rsidRPr="00705918" w:rsidRDefault="000E36A3"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IF (berhasil) THEN</w:t>
            </w:r>
          </w:p>
          <w:p w14:paraId="472C1C74" w14:textId="77777777" w:rsidR="000E36A3" w:rsidRPr="00705918" w:rsidRDefault="000E36A3"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Tampilkan layar pesan LP-3</w:t>
            </w:r>
          </w:p>
          <w:p w14:paraId="024C600B" w14:textId="77777777" w:rsidR="000E36A3" w:rsidRPr="00705918" w:rsidRDefault="000E36A3" w:rsidP="008E196F">
            <w:pPr>
              <w:spacing w:after="0" w:line="240" w:lineRule="auto"/>
              <w:ind w:left="66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 xml:space="preserve">ELSE </w:t>
            </w:r>
            <w:proofErr w:type="gramStart"/>
            <w:r w:rsidRPr="00705918">
              <w:rPr>
                <w:rFonts w:ascii="XDPrime" w:eastAsia="Times New Roman" w:hAnsi="XDPrime" w:cs="Arial"/>
                <w:color w:val="000000"/>
                <w:sz w:val="24"/>
                <w:szCs w:val="24"/>
                <w:lang w:val="en-US" w:eastAsia="en-US"/>
              </w:rPr>
              <w:t>IF(</w:t>
            </w:r>
            <w:proofErr w:type="gramEnd"/>
            <w:r w:rsidRPr="00705918">
              <w:rPr>
                <w:rFonts w:ascii="XDPrime" w:eastAsia="Times New Roman" w:hAnsi="XDPrime" w:cs="Arial"/>
                <w:color w:val="000000"/>
                <w:sz w:val="24"/>
                <w:szCs w:val="24"/>
                <w:lang w:val="en-US" w:eastAsia="en-US"/>
              </w:rPr>
              <w:t>action == hapus)</w:t>
            </w:r>
          </w:p>
          <w:p w14:paraId="470D2790" w14:textId="77777777" w:rsidR="000E36A3" w:rsidRPr="00705918" w:rsidRDefault="000E36A3"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Jalankan query QUE-4</w:t>
            </w:r>
          </w:p>
          <w:p w14:paraId="5EB3A78A" w14:textId="77777777" w:rsidR="000E36A3" w:rsidRPr="00705918" w:rsidRDefault="000E36A3"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Jalankan query QUE-1</w:t>
            </w:r>
          </w:p>
          <w:p w14:paraId="2D2F3D04" w14:textId="77777777" w:rsidR="000E36A3" w:rsidRPr="00705918" w:rsidRDefault="000E36A3"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IF (berhasil) THEN</w:t>
            </w:r>
          </w:p>
          <w:p w14:paraId="08447ACE" w14:textId="77777777" w:rsidR="000E36A3" w:rsidRPr="00705918" w:rsidRDefault="000E36A3"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Tampilkan layar pesan LP-4</w:t>
            </w:r>
          </w:p>
        </w:tc>
      </w:tr>
    </w:tbl>
    <w:p w14:paraId="0118BDA3" w14:textId="77777777" w:rsidR="000E36A3" w:rsidRPr="00705918" w:rsidRDefault="000E36A3" w:rsidP="000E36A3">
      <w:pPr>
        <w:rPr>
          <w:rFonts w:ascii="XDPrime" w:hAnsi="XDPrime"/>
          <w:lang w:val="en-GB" w:eastAsia="en-US"/>
        </w:rPr>
      </w:pPr>
    </w:p>
    <w:p w14:paraId="2D2FD66E" w14:textId="77777777" w:rsidR="000E36A3" w:rsidRPr="00705918" w:rsidRDefault="000E36A3" w:rsidP="000E36A3">
      <w:pPr>
        <w:pStyle w:val="Heading4"/>
        <w:rPr>
          <w:rFonts w:ascii="XDPrime" w:eastAsia="SimSun" w:hAnsi="XDPrime"/>
        </w:rPr>
      </w:pPr>
      <w:r w:rsidRPr="00705918">
        <w:rPr>
          <w:rFonts w:ascii="XDPrime" w:eastAsia="SimSun" w:hAnsi="XDPrime"/>
        </w:rPr>
        <w:t>Spesifikasi Report</w:t>
      </w:r>
    </w:p>
    <w:p w14:paraId="4F0A0EBB" w14:textId="1F4206FE" w:rsidR="000E36A3" w:rsidRPr="00705918" w:rsidRDefault="000E36A3" w:rsidP="000E36A3">
      <w:pPr>
        <w:rPr>
          <w:rFonts w:ascii="XDPrime" w:hAnsi="XDPrime"/>
          <w:lang w:val="en-GB" w:eastAsia="en-US"/>
        </w:rPr>
      </w:pPr>
      <w:r w:rsidRPr="00705918">
        <w:rPr>
          <w:rFonts w:ascii="XDPrime" w:eastAsia="SimSun" w:hAnsi="XDPrime" w:cs="Times New Roman"/>
          <w:sz w:val="24"/>
          <w:szCs w:val="24"/>
          <w:lang w:val="en-US" w:eastAsia="zh-CN"/>
        </w:rPr>
        <w:t>Tidak ada.</w:t>
      </w:r>
    </w:p>
    <w:p w14:paraId="3DE905A3" w14:textId="4CCB5C00" w:rsidR="000E36A3" w:rsidRPr="00580B74" w:rsidRDefault="000E36A3" w:rsidP="000E36A3">
      <w:pPr>
        <w:pStyle w:val="Heading3"/>
        <w:rPr>
          <w:rFonts w:ascii="XDPrime" w:hAnsi="XDPrime"/>
          <w:lang w:val="sv-SE"/>
        </w:rPr>
      </w:pPr>
      <w:bookmarkStart w:id="157" w:name="_Toc153279071"/>
      <w:r w:rsidRPr="00580B74">
        <w:rPr>
          <w:rFonts w:ascii="XDPrime" w:hAnsi="XDPrime"/>
          <w:lang w:val="sv-SE"/>
        </w:rPr>
        <w:t>Spesifikasi Fungsi/Proses FS-1.2.1.1 Menampilkan Histori</w:t>
      </w:r>
      <w:bookmarkEnd w:id="157"/>
    </w:p>
    <w:p w14:paraId="6B8DC4CA" w14:textId="71DD5C01" w:rsidR="00070211" w:rsidRPr="00580B74" w:rsidRDefault="00070211" w:rsidP="00070211">
      <w:pPr>
        <w:tabs>
          <w:tab w:val="left" w:pos="2127"/>
          <w:tab w:val="left" w:pos="2410"/>
        </w:tabs>
        <w:spacing w:after="0" w:line="240" w:lineRule="auto"/>
        <w:rPr>
          <w:rFonts w:ascii="XDPrime" w:hAnsi="XDPrime" w:cs="Times New Roman"/>
          <w:sz w:val="24"/>
          <w:szCs w:val="24"/>
          <w:lang w:val="sv-SE"/>
        </w:rPr>
      </w:pPr>
      <w:r w:rsidRPr="00705918">
        <w:rPr>
          <w:rFonts w:ascii="XDPrime" w:hAnsi="XDPrime" w:cs="Times New Roman"/>
          <w:sz w:val="24"/>
          <w:szCs w:val="24"/>
        </w:rPr>
        <w:t>Identifikasi/Nama</w:t>
      </w:r>
      <w:r w:rsidRPr="00705918">
        <w:rPr>
          <w:rFonts w:ascii="XDPrime" w:hAnsi="XDPrime" w:cs="Times New Roman"/>
          <w:sz w:val="24"/>
          <w:szCs w:val="24"/>
        </w:rPr>
        <w:tab/>
        <w:t>:</w:t>
      </w:r>
      <w:r w:rsidRPr="00705918">
        <w:rPr>
          <w:rFonts w:ascii="XDPrime" w:hAnsi="XDPrime" w:cs="Times New Roman"/>
          <w:sz w:val="24"/>
          <w:szCs w:val="24"/>
        </w:rPr>
        <w:tab/>
        <w:t xml:space="preserve">FS-1.2.1.1 </w:t>
      </w:r>
      <w:r w:rsidRPr="00580B74">
        <w:rPr>
          <w:rFonts w:ascii="XDPrime" w:hAnsi="XDPrime" w:cs="Times New Roman"/>
          <w:sz w:val="24"/>
          <w:szCs w:val="24"/>
          <w:lang w:val="sv-SE"/>
        </w:rPr>
        <w:t xml:space="preserve">Menampilkan Histori </w:t>
      </w:r>
    </w:p>
    <w:p w14:paraId="38C36F19" w14:textId="420DB425" w:rsidR="00070211" w:rsidRPr="00705918" w:rsidRDefault="00070211" w:rsidP="00070211">
      <w:pPr>
        <w:tabs>
          <w:tab w:val="left" w:pos="2127"/>
          <w:tab w:val="left" w:pos="2410"/>
        </w:tabs>
        <w:spacing w:after="0" w:line="240" w:lineRule="auto"/>
        <w:rPr>
          <w:rFonts w:ascii="XDPrime" w:hAnsi="XDPrime" w:cs="Times New Roman"/>
          <w:sz w:val="24"/>
          <w:szCs w:val="24"/>
          <w:lang w:val="pt-BR"/>
        </w:rPr>
      </w:pPr>
      <w:r w:rsidRPr="00705918">
        <w:rPr>
          <w:rFonts w:ascii="XDPrime" w:hAnsi="XDPrime" w:cs="Times New Roman"/>
          <w:sz w:val="24"/>
          <w:szCs w:val="24"/>
          <w:lang w:val="pt-BR"/>
        </w:rPr>
        <w:t>Deskripsi Isi</w:t>
      </w:r>
      <w:r w:rsidRPr="00705918">
        <w:rPr>
          <w:rFonts w:ascii="XDPrime" w:hAnsi="XDPrime" w:cs="Times New Roman"/>
          <w:sz w:val="24"/>
          <w:szCs w:val="24"/>
          <w:lang w:val="pt-BR"/>
        </w:rPr>
        <w:tab/>
        <w:t>:</w:t>
      </w:r>
      <w:r w:rsidRPr="00705918">
        <w:rPr>
          <w:rFonts w:ascii="XDPrime" w:hAnsi="XDPrime" w:cs="Times New Roman"/>
          <w:sz w:val="24"/>
          <w:szCs w:val="24"/>
          <w:lang w:val="pt-BR"/>
        </w:rPr>
        <w:tab/>
        <w:t>Proses ini menerima data keuangan baru yang akan ditambahkan pada tabel TDataHistori</w:t>
      </w:r>
    </w:p>
    <w:p w14:paraId="75A97E7B" w14:textId="02663663" w:rsidR="00070211" w:rsidRPr="00705918" w:rsidRDefault="00070211" w:rsidP="00070211">
      <w:pPr>
        <w:rPr>
          <w:rFonts w:ascii="XDPrime" w:hAnsi="XDPrime" w:cs="Times New Roman"/>
          <w:sz w:val="24"/>
          <w:szCs w:val="24"/>
          <w:lang w:val="en-US"/>
        </w:rPr>
      </w:pPr>
      <w:r w:rsidRPr="00705918">
        <w:rPr>
          <w:rFonts w:ascii="XDPrime" w:hAnsi="XDPrime" w:cs="Times New Roman"/>
          <w:sz w:val="24"/>
          <w:szCs w:val="24"/>
        </w:rPr>
        <w:t>Jenis</w:t>
      </w:r>
      <w:r w:rsidRPr="00705918">
        <w:rPr>
          <w:rFonts w:ascii="XDPrime" w:hAnsi="XDPrime" w:cs="Times New Roman"/>
          <w:sz w:val="24"/>
          <w:szCs w:val="24"/>
        </w:rPr>
        <w:tab/>
      </w:r>
      <w:r w:rsidRPr="00705918">
        <w:rPr>
          <w:rFonts w:ascii="XDPrime" w:hAnsi="XDPrime" w:cs="Times New Roman"/>
          <w:sz w:val="24"/>
          <w:szCs w:val="24"/>
        </w:rPr>
        <w:tab/>
      </w:r>
      <w:r w:rsidRPr="00705918">
        <w:rPr>
          <w:rFonts w:ascii="XDPrime" w:hAnsi="XDPrime" w:cs="Times New Roman"/>
          <w:sz w:val="24"/>
          <w:szCs w:val="24"/>
        </w:rPr>
        <w:tab/>
        <w:t>:</w:t>
      </w:r>
      <w:r w:rsidRPr="00705918">
        <w:rPr>
          <w:rFonts w:ascii="XDPrime" w:hAnsi="XDPrime" w:cs="Times New Roman"/>
          <w:sz w:val="24"/>
          <w:szCs w:val="24"/>
          <w:lang w:val="en-US"/>
        </w:rPr>
        <w:t xml:space="preserve">   Table</w:t>
      </w:r>
    </w:p>
    <w:p w14:paraId="2877254C" w14:textId="376E6A33" w:rsidR="00070211" w:rsidRPr="00705918" w:rsidRDefault="00070211" w:rsidP="00070211">
      <w:pPr>
        <w:pStyle w:val="Heading4"/>
        <w:rPr>
          <w:rFonts w:ascii="XDPrime" w:hAnsi="XDPrime"/>
        </w:rPr>
      </w:pPr>
      <w:r w:rsidRPr="00705918">
        <w:rPr>
          <w:rFonts w:ascii="XDPrime" w:hAnsi="XDPrime"/>
        </w:rPr>
        <w:t>Spesifikasi Tabel Input</w:t>
      </w:r>
    </w:p>
    <w:p w14:paraId="7497FDD9" w14:textId="088FFBD2" w:rsidR="00E71AA7" w:rsidRPr="00705918" w:rsidRDefault="00E61BC5" w:rsidP="00F370B5">
      <w:pPr>
        <w:pStyle w:val="Caption"/>
        <w:rPr>
          <w:rFonts w:ascii="XDPrime" w:hAnsi="XDPrime"/>
          <w:lang w:val="en-US" w:eastAsia="id-ID"/>
        </w:rPr>
      </w:pPr>
      <w:r w:rsidRPr="00705918">
        <w:rPr>
          <w:rFonts w:ascii="XDPrime" w:hAnsi="XDPrime"/>
        </w:rPr>
        <w:t xml:space="preserve">   </w:t>
      </w:r>
      <w:bookmarkStart w:id="158" w:name="_Toc153278929"/>
      <w:bookmarkStart w:id="159" w:name="_Toc153820175"/>
      <w:r w:rsidR="00F370B5">
        <w:t>TAB-</w:t>
      </w:r>
      <w:r w:rsidR="00F370B5">
        <w:fldChar w:fldCharType="begin"/>
      </w:r>
      <w:r w:rsidR="00F370B5">
        <w:instrText xml:space="preserve"> SEQ TAB- \* ARABIC </w:instrText>
      </w:r>
      <w:r w:rsidR="00F370B5">
        <w:fldChar w:fldCharType="separate"/>
      </w:r>
      <w:r w:rsidR="00580B74">
        <w:rPr>
          <w:noProof/>
        </w:rPr>
        <w:t>21</w:t>
      </w:r>
      <w:r w:rsidR="00F370B5">
        <w:fldChar w:fldCharType="end"/>
      </w:r>
      <w:r w:rsidR="00F370B5">
        <w:t xml:space="preserve"> </w:t>
      </w:r>
      <w:r w:rsidR="00E71AA7" w:rsidRPr="00705918">
        <w:rPr>
          <w:rFonts w:ascii="XDPrime" w:hAnsi="XDPrime"/>
          <w:lang w:val="en-US"/>
        </w:rPr>
        <w:t>Tabel Input Penambahan Data Keuangan</w:t>
      </w:r>
      <w:bookmarkEnd w:id="158"/>
      <w:bookmarkEnd w:id="159"/>
    </w:p>
    <w:tbl>
      <w:tblPr>
        <w:tblW w:w="0" w:type="auto"/>
        <w:tblCellMar>
          <w:top w:w="15" w:type="dxa"/>
          <w:left w:w="15" w:type="dxa"/>
          <w:bottom w:w="15" w:type="dxa"/>
          <w:right w:w="15" w:type="dxa"/>
        </w:tblCellMar>
        <w:tblLook w:val="04A0" w:firstRow="1" w:lastRow="0" w:firstColumn="1" w:lastColumn="0" w:noHBand="0" w:noVBand="1"/>
      </w:tblPr>
      <w:tblGrid>
        <w:gridCol w:w="594"/>
        <w:gridCol w:w="2035"/>
        <w:gridCol w:w="2137"/>
      </w:tblGrid>
      <w:tr w:rsidR="00070211" w:rsidRPr="00705918" w14:paraId="4AF93EC5" w14:textId="77777777" w:rsidTr="0007021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65B3999A"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6188628"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Kode Tabel Input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65DF84DF"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Nama Tabel Input</w:t>
            </w:r>
          </w:p>
        </w:tc>
      </w:tr>
      <w:tr w:rsidR="00070211" w:rsidRPr="00705918" w14:paraId="1F8DE4D4" w14:textId="77777777" w:rsidTr="00070211">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E9EAA6"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DBCF66"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TAB-3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B067E1"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r>
    </w:tbl>
    <w:p w14:paraId="21ECFF8B" w14:textId="77777777" w:rsidR="00070211" w:rsidRPr="00705918" w:rsidRDefault="00070211" w:rsidP="00070211">
      <w:pPr>
        <w:rPr>
          <w:rFonts w:ascii="XDPrime" w:hAnsi="XDPrime"/>
          <w:lang w:val="en-GB" w:eastAsia="en-US"/>
        </w:rPr>
      </w:pPr>
    </w:p>
    <w:p w14:paraId="75A83C2E" w14:textId="77777777" w:rsidR="00E71AA7" w:rsidRPr="00705918" w:rsidRDefault="00E71AA7" w:rsidP="00070211">
      <w:pPr>
        <w:rPr>
          <w:rFonts w:ascii="XDPrime" w:hAnsi="XDPrime"/>
          <w:lang w:val="en-GB" w:eastAsia="en-US"/>
        </w:rPr>
      </w:pPr>
    </w:p>
    <w:p w14:paraId="3D1DE458" w14:textId="77777777" w:rsidR="00E71AA7" w:rsidRPr="00705918" w:rsidRDefault="00E71AA7" w:rsidP="00070211">
      <w:pPr>
        <w:rPr>
          <w:rFonts w:ascii="XDPrime" w:hAnsi="XDPrime"/>
          <w:lang w:val="en-GB" w:eastAsia="en-US"/>
        </w:rPr>
      </w:pPr>
    </w:p>
    <w:p w14:paraId="60DA7A57" w14:textId="3CDBBCA2" w:rsidR="00070211" w:rsidRPr="00705918" w:rsidRDefault="00070211" w:rsidP="00070211">
      <w:pPr>
        <w:pStyle w:val="Heading4"/>
        <w:rPr>
          <w:rFonts w:ascii="XDPrime" w:hAnsi="XDPrime"/>
        </w:rPr>
      </w:pPr>
      <w:r w:rsidRPr="00705918">
        <w:rPr>
          <w:rFonts w:ascii="XDPrime" w:hAnsi="XDPrime"/>
        </w:rPr>
        <w:t>Spesifikasi Tabel Output</w:t>
      </w:r>
    </w:p>
    <w:p w14:paraId="700D5F23" w14:textId="614A1947" w:rsidR="00E71AA7" w:rsidRPr="00705918" w:rsidRDefault="00F370B5" w:rsidP="00F370B5">
      <w:pPr>
        <w:pStyle w:val="Caption"/>
        <w:ind w:left="720" w:firstLine="144"/>
        <w:rPr>
          <w:rFonts w:ascii="XDPrime" w:hAnsi="XDPrime"/>
          <w:lang w:val="en-US" w:eastAsia="id-ID"/>
        </w:rPr>
      </w:pPr>
      <w:bookmarkStart w:id="160" w:name="_Toc153278930"/>
      <w:r>
        <w:t xml:space="preserve">      </w:t>
      </w:r>
      <w:bookmarkStart w:id="161" w:name="_Toc153820176"/>
      <w:r>
        <w:t>TAB-</w:t>
      </w:r>
      <w:r>
        <w:fldChar w:fldCharType="begin"/>
      </w:r>
      <w:r>
        <w:instrText xml:space="preserve"> SEQ TAB- \* ARABIC </w:instrText>
      </w:r>
      <w:r>
        <w:fldChar w:fldCharType="separate"/>
      </w:r>
      <w:r w:rsidR="00580B74">
        <w:rPr>
          <w:noProof/>
        </w:rPr>
        <w:t>22</w:t>
      </w:r>
      <w:r>
        <w:fldChar w:fldCharType="end"/>
      </w:r>
      <w:r>
        <w:t xml:space="preserve"> </w:t>
      </w:r>
      <w:r w:rsidR="00E71AA7" w:rsidRPr="00705918">
        <w:rPr>
          <w:rFonts w:ascii="XDPrime" w:hAnsi="XDPrime"/>
          <w:lang w:val="en-US"/>
        </w:rPr>
        <w:t xml:space="preserve">Tabel Output Data </w:t>
      </w:r>
      <w:bookmarkEnd w:id="160"/>
      <w:r w:rsidR="002A16C6">
        <w:rPr>
          <w:rFonts w:ascii="XDPrime" w:hAnsi="XDPrime"/>
          <w:lang w:val="en-US"/>
        </w:rPr>
        <w:t>Histori</w:t>
      </w:r>
      <w:bookmarkEnd w:id="161"/>
    </w:p>
    <w:tbl>
      <w:tblPr>
        <w:tblW w:w="0" w:type="auto"/>
        <w:tblCellMar>
          <w:top w:w="15" w:type="dxa"/>
          <w:left w:w="15" w:type="dxa"/>
          <w:bottom w:w="15" w:type="dxa"/>
          <w:right w:w="15" w:type="dxa"/>
        </w:tblCellMar>
        <w:tblLook w:val="04A0" w:firstRow="1" w:lastRow="0" w:firstColumn="1" w:lastColumn="0" w:noHBand="0" w:noVBand="1"/>
      </w:tblPr>
      <w:tblGrid>
        <w:gridCol w:w="594"/>
        <w:gridCol w:w="2241"/>
        <w:gridCol w:w="2344"/>
      </w:tblGrid>
      <w:tr w:rsidR="00070211" w:rsidRPr="00705918" w14:paraId="77C10AA3" w14:textId="77777777" w:rsidTr="0007021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63C79049"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79F725BF"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Kode Tabel output</w:t>
            </w:r>
            <w:r w:rsidRPr="00705918">
              <w:rPr>
                <w:rFonts w:ascii="Calibri" w:eastAsia="Times New Roman" w:hAnsi="Calibri" w:cs="Calibri"/>
                <w:color w:val="000000"/>
                <w:sz w:val="24"/>
                <w:szCs w:val="24"/>
                <w:lang w:val="en-US" w:eastAsia="en-US"/>
              </w:rPr>
              <w:t> </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96FF970"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Nama Tabel output</w:t>
            </w:r>
            <w:r w:rsidRPr="00705918">
              <w:rPr>
                <w:rFonts w:ascii="Calibri" w:eastAsia="Times New Roman" w:hAnsi="Calibri" w:cs="Calibri"/>
                <w:color w:val="000000"/>
                <w:sz w:val="24"/>
                <w:szCs w:val="24"/>
                <w:lang w:val="en-US" w:eastAsia="en-US"/>
              </w:rPr>
              <w:t> </w:t>
            </w:r>
          </w:p>
        </w:tc>
      </w:tr>
      <w:tr w:rsidR="00070211" w:rsidRPr="00705918" w14:paraId="5A4BF53A" w14:textId="77777777" w:rsidTr="00070211">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C1FDF5"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388BD4"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TAB-4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59061B"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TDataHistori</w:t>
            </w:r>
          </w:p>
        </w:tc>
      </w:tr>
    </w:tbl>
    <w:p w14:paraId="54E0546A" w14:textId="77777777" w:rsidR="00070211" w:rsidRPr="00705918" w:rsidRDefault="00070211" w:rsidP="00070211">
      <w:pPr>
        <w:rPr>
          <w:rFonts w:ascii="XDPrime" w:hAnsi="XDPrime"/>
          <w:lang w:val="en-GB" w:eastAsia="en-US"/>
        </w:rPr>
      </w:pPr>
    </w:p>
    <w:p w14:paraId="28D8E7D4" w14:textId="157C1999" w:rsidR="00070211" w:rsidRPr="00705918" w:rsidRDefault="00070211" w:rsidP="00070211">
      <w:pPr>
        <w:pStyle w:val="Heading4"/>
        <w:rPr>
          <w:rFonts w:ascii="XDPrime" w:hAnsi="XDPrime"/>
        </w:rPr>
      </w:pPr>
      <w:r w:rsidRPr="00705918">
        <w:rPr>
          <w:rFonts w:ascii="XDPrime" w:hAnsi="XDPrime"/>
        </w:rPr>
        <w:t>Spesifikasi Layar Utama</w:t>
      </w:r>
    </w:p>
    <w:p w14:paraId="7D95C9C1" w14:textId="775E85D9" w:rsidR="00E71AA7" w:rsidRPr="00705918" w:rsidRDefault="00E61BC5" w:rsidP="00E61BC5">
      <w:pPr>
        <w:pStyle w:val="Caption"/>
        <w:jc w:val="center"/>
        <w:rPr>
          <w:rFonts w:ascii="XDPrime" w:hAnsi="XDPrime"/>
          <w:lang w:val="en-US"/>
        </w:rPr>
      </w:pPr>
      <w:bookmarkStart w:id="162" w:name="_Toc153278853"/>
      <w:r w:rsidRPr="00705918">
        <w:rPr>
          <w:rFonts w:ascii="XDPrime" w:hAnsi="XDPrime"/>
        </w:rPr>
        <w:t>Gambar 3-</w:t>
      </w:r>
      <w:r w:rsidRPr="00705918">
        <w:rPr>
          <w:rFonts w:ascii="XDPrime" w:hAnsi="XDPrime"/>
        </w:rPr>
        <w:fldChar w:fldCharType="begin"/>
      </w:r>
      <w:r w:rsidRPr="00705918">
        <w:rPr>
          <w:rFonts w:ascii="XDPrime" w:hAnsi="XDPrime"/>
        </w:rPr>
        <w:instrText xml:space="preserve"> SEQ Gambar_3- \* ARABIC </w:instrText>
      </w:r>
      <w:r w:rsidRPr="00705918">
        <w:rPr>
          <w:rFonts w:ascii="XDPrime" w:hAnsi="XDPrime"/>
        </w:rPr>
        <w:fldChar w:fldCharType="separate"/>
      </w:r>
      <w:r w:rsidR="00580B74">
        <w:rPr>
          <w:rFonts w:ascii="XDPrime" w:hAnsi="XDPrime"/>
          <w:noProof/>
        </w:rPr>
        <w:t>4</w:t>
      </w:r>
      <w:r w:rsidRPr="00705918">
        <w:rPr>
          <w:rFonts w:ascii="XDPrime" w:hAnsi="XDPrime"/>
        </w:rPr>
        <w:fldChar w:fldCharType="end"/>
      </w:r>
      <w:r w:rsidR="00E71AA7" w:rsidRPr="00705918">
        <w:rPr>
          <w:rFonts w:ascii="XDPrime" w:hAnsi="XDPrime"/>
        </w:rPr>
        <w:t xml:space="preserve"> Layar Menambahkan Data Histori</w:t>
      </w:r>
      <w:bookmarkEnd w:id="162"/>
    </w:p>
    <w:p w14:paraId="54EEC81D" w14:textId="55EB4B22" w:rsidR="00070211" w:rsidRPr="00705918" w:rsidRDefault="00070211" w:rsidP="00070211">
      <w:pPr>
        <w:rPr>
          <w:rFonts w:ascii="XDPrime" w:hAnsi="XDPrime"/>
          <w:lang w:val="en-GB" w:eastAsia="en-US"/>
        </w:rPr>
      </w:pPr>
      <w:r w:rsidRPr="00705918">
        <w:rPr>
          <w:rFonts w:ascii="XDPrime" w:hAnsi="XDPrime" w:cs="Arial"/>
          <w:noProof/>
          <w:color w:val="000000"/>
          <w:bdr w:val="none" w:sz="0" w:space="0" w:color="auto" w:frame="1"/>
        </w:rPr>
        <w:drawing>
          <wp:inline distT="0" distB="0" distL="0" distR="0" wp14:anchorId="3BB9B67D" wp14:editId="43DF68E5">
            <wp:extent cx="5039995" cy="2524744"/>
            <wp:effectExtent l="0" t="0" r="8255" b="9525"/>
            <wp:docPr id="48" name="Picture 48" descr="https://lh7-us.googleusercontent.com/N9YyFTHSSXCaV3YEfC_tOr5DAMT23yQlGYnzKKGuYiX0G1JvPluEFC8Fe87Cq-pUu5S7bfapyvahQQzz5KGO09RktgoFwTBB2RPE35NVXoRC5g3JCnNj0tZ3Td0L-yTO_FSpPsRpxycTyx5B-9rSE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N9YyFTHSSXCaV3YEfC_tOr5DAMT23yQlGYnzKKGuYiX0G1JvPluEFC8Fe87Cq-pUu5S7bfapyvahQQzz5KGO09RktgoFwTBB2RPE35NVXoRC5g3JCnNj0tZ3Td0L-yTO_FSpPsRpxycTyx5B-9rSEx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2524744"/>
                    </a:xfrm>
                    <a:prstGeom prst="rect">
                      <a:avLst/>
                    </a:prstGeom>
                    <a:noFill/>
                    <a:ln>
                      <a:noFill/>
                    </a:ln>
                  </pic:spPr>
                </pic:pic>
              </a:graphicData>
            </a:graphic>
          </wp:inline>
        </w:drawing>
      </w:r>
    </w:p>
    <w:p w14:paraId="6C19AD5B" w14:textId="3B574543" w:rsidR="00070211" w:rsidRPr="00705918" w:rsidRDefault="00070211" w:rsidP="00070211">
      <w:pPr>
        <w:pStyle w:val="Heading4"/>
        <w:rPr>
          <w:rFonts w:ascii="XDPrime" w:hAnsi="XDPrime"/>
        </w:rPr>
      </w:pPr>
      <w:r w:rsidRPr="00705918">
        <w:rPr>
          <w:rFonts w:ascii="XDPrime" w:hAnsi="XDPrime"/>
        </w:rPr>
        <w:t>Spesifikasi Query</w:t>
      </w:r>
    </w:p>
    <w:p w14:paraId="1A160393" w14:textId="24C16BAD" w:rsidR="00E71AA7" w:rsidRPr="00705918" w:rsidRDefault="00F370B5" w:rsidP="00F370B5">
      <w:pPr>
        <w:pStyle w:val="Caption"/>
        <w:jc w:val="center"/>
        <w:rPr>
          <w:rFonts w:ascii="XDPrime" w:hAnsi="XDPrime"/>
          <w:lang w:val="en-US" w:eastAsia="id-ID"/>
        </w:rPr>
      </w:pPr>
      <w:bookmarkStart w:id="163" w:name="_Toc153278931"/>
      <w:bookmarkStart w:id="164" w:name="_Toc153820177"/>
      <w:r>
        <w:t>TAB-</w:t>
      </w:r>
      <w:r>
        <w:fldChar w:fldCharType="begin"/>
      </w:r>
      <w:r>
        <w:instrText xml:space="preserve"> SEQ TAB- \* ARABIC </w:instrText>
      </w:r>
      <w:r>
        <w:fldChar w:fldCharType="separate"/>
      </w:r>
      <w:r w:rsidR="00580B74">
        <w:rPr>
          <w:noProof/>
        </w:rPr>
        <w:t>23</w:t>
      </w:r>
      <w:r>
        <w:fldChar w:fldCharType="end"/>
      </w:r>
      <w:r w:rsidR="00E71AA7" w:rsidRPr="00705918">
        <w:rPr>
          <w:rFonts w:ascii="XDPrime" w:hAnsi="XDPrime"/>
          <w:lang w:val="en-US"/>
        </w:rPr>
        <w:t xml:space="preserve"> Tabel Spesifikasi Que</w:t>
      </w:r>
      <w:r w:rsidR="00800F91" w:rsidRPr="00705918">
        <w:rPr>
          <w:rFonts w:ascii="XDPrime" w:hAnsi="XDPrime"/>
          <w:lang w:val="en-US"/>
        </w:rPr>
        <w:t>ry Menampilkan Data History</w:t>
      </w:r>
      <w:bookmarkEnd w:id="163"/>
      <w:bookmarkEnd w:id="164"/>
    </w:p>
    <w:tbl>
      <w:tblPr>
        <w:tblW w:w="0" w:type="auto"/>
        <w:tblCellMar>
          <w:top w:w="15" w:type="dxa"/>
          <w:left w:w="15" w:type="dxa"/>
          <w:bottom w:w="15" w:type="dxa"/>
          <w:right w:w="15" w:type="dxa"/>
        </w:tblCellMar>
        <w:tblLook w:val="04A0" w:firstRow="1" w:lastRow="0" w:firstColumn="1" w:lastColumn="0" w:noHBand="0" w:noVBand="1"/>
      </w:tblPr>
      <w:tblGrid>
        <w:gridCol w:w="983"/>
        <w:gridCol w:w="2039"/>
        <w:gridCol w:w="4895"/>
      </w:tblGrid>
      <w:tr w:rsidR="00070211" w:rsidRPr="00705918" w14:paraId="58C7AE47" w14:textId="77777777" w:rsidTr="0007021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5A717361"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ID Query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4D6442F4"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Deskripsi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A696801"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Ekspresi Query</w:t>
            </w:r>
          </w:p>
        </w:tc>
      </w:tr>
      <w:tr w:rsidR="00070211" w:rsidRPr="00705918" w14:paraId="4A8CC5A5" w14:textId="77777777" w:rsidTr="00070211">
        <w:trPr>
          <w:trHeight w:val="14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75B14E"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QUE-1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200388"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Menampilkan data histori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345E89"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SELECT TDK.tanggalTransaksi, TDK.deskripsi, TDK.pengeluaran, TDK.pemasukan, TDK.saldo, TDK.rekomendasi</w:t>
            </w:r>
          </w:p>
          <w:p w14:paraId="081B775A"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FROM TDataKeuangan AS TDK</w:t>
            </w:r>
          </w:p>
          <w:p w14:paraId="20BE7969"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INNER JOIN TDataHistori AS TDH</w:t>
            </w:r>
          </w:p>
          <w:p w14:paraId="46447016" w14:textId="77777777" w:rsidR="00070211" w:rsidRPr="00580B74" w:rsidRDefault="00070211" w:rsidP="00070211">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ON TDK.idKeuangan = TDH.idKeuangan</w:t>
            </w:r>
          </w:p>
        </w:tc>
      </w:tr>
    </w:tbl>
    <w:p w14:paraId="1E08E299" w14:textId="77777777" w:rsidR="00070211" w:rsidRPr="00580B74" w:rsidRDefault="00070211" w:rsidP="00070211">
      <w:pPr>
        <w:rPr>
          <w:rFonts w:ascii="XDPrime" w:hAnsi="XDPrime"/>
          <w:lang w:val="sv-SE" w:eastAsia="en-US"/>
        </w:rPr>
      </w:pPr>
    </w:p>
    <w:p w14:paraId="394A83C4" w14:textId="77777777" w:rsidR="00800F91" w:rsidRPr="00580B74" w:rsidRDefault="00800F91" w:rsidP="00070211">
      <w:pPr>
        <w:rPr>
          <w:rFonts w:ascii="XDPrime" w:hAnsi="XDPrime"/>
          <w:lang w:val="sv-SE" w:eastAsia="en-US"/>
        </w:rPr>
      </w:pPr>
    </w:p>
    <w:p w14:paraId="4BB617AE" w14:textId="79A8D93B" w:rsidR="00070211" w:rsidRPr="00705918" w:rsidRDefault="00070211" w:rsidP="00070211">
      <w:pPr>
        <w:pStyle w:val="Heading4"/>
        <w:rPr>
          <w:rFonts w:ascii="XDPrime" w:hAnsi="XDPrime"/>
        </w:rPr>
      </w:pPr>
      <w:r w:rsidRPr="00705918">
        <w:rPr>
          <w:rFonts w:ascii="XDPrime" w:hAnsi="XDPrime"/>
        </w:rPr>
        <w:t>Spesifikasi Field Data pada Layar</w:t>
      </w:r>
    </w:p>
    <w:p w14:paraId="72CA8E78" w14:textId="756381BB" w:rsidR="00800F91" w:rsidRPr="00705918" w:rsidRDefault="00F370B5" w:rsidP="00F370B5">
      <w:pPr>
        <w:pStyle w:val="Caption"/>
        <w:jc w:val="center"/>
        <w:rPr>
          <w:rFonts w:ascii="XDPrime" w:hAnsi="XDPrime"/>
          <w:lang w:val="en-US" w:eastAsia="id-ID"/>
        </w:rPr>
      </w:pPr>
      <w:bookmarkStart w:id="165" w:name="_Toc153278932"/>
      <w:bookmarkStart w:id="166" w:name="_Toc153820178"/>
      <w:r>
        <w:t>TAB-</w:t>
      </w:r>
      <w:r>
        <w:fldChar w:fldCharType="begin"/>
      </w:r>
      <w:r>
        <w:instrText xml:space="preserve"> SEQ TAB- \* ARABIC </w:instrText>
      </w:r>
      <w:r>
        <w:fldChar w:fldCharType="separate"/>
      </w:r>
      <w:r w:rsidR="00580B74">
        <w:rPr>
          <w:noProof/>
        </w:rPr>
        <w:t>24</w:t>
      </w:r>
      <w:r>
        <w:fldChar w:fldCharType="end"/>
      </w:r>
      <w:r>
        <w:t xml:space="preserve"> </w:t>
      </w:r>
      <w:r w:rsidR="00800F91" w:rsidRPr="00705918">
        <w:rPr>
          <w:rFonts w:ascii="XDPrime" w:hAnsi="XDPrime"/>
          <w:lang w:val="en-US"/>
        </w:rPr>
        <w:t xml:space="preserve">Tabel Spesifikasi Field Data Pada </w:t>
      </w:r>
      <w:proofErr w:type="gramStart"/>
      <w:r w:rsidR="00800F91" w:rsidRPr="00705918">
        <w:rPr>
          <w:rFonts w:ascii="XDPrime" w:hAnsi="XDPrime"/>
          <w:lang w:val="en-US"/>
        </w:rPr>
        <w:t>Layar  Penambahan</w:t>
      </w:r>
      <w:proofErr w:type="gramEnd"/>
      <w:r w:rsidR="00800F91" w:rsidRPr="00705918">
        <w:rPr>
          <w:rFonts w:ascii="XDPrime" w:hAnsi="XDPrime"/>
          <w:lang w:val="en-US"/>
        </w:rPr>
        <w:t xml:space="preserve"> Data Keuangan</w:t>
      </w:r>
      <w:bookmarkEnd w:id="165"/>
      <w:bookmarkEnd w:id="166"/>
    </w:p>
    <w:tbl>
      <w:tblPr>
        <w:tblW w:w="0" w:type="auto"/>
        <w:tblCellMar>
          <w:top w:w="15" w:type="dxa"/>
          <w:left w:w="15" w:type="dxa"/>
          <w:bottom w:w="15" w:type="dxa"/>
          <w:right w:w="15" w:type="dxa"/>
        </w:tblCellMar>
        <w:tblLook w:val="04A0" w:firstRow="1" w:lastRow="0" w:firstColumn="1" w:lastColumn="0" w:noHBand="0" w:noVBand="1"/>
      </w:tblPr>
      <w:tblGrid>
        <w:gridCol w:w="745"/>
        <w:gridCol w:w="1454"/>
        <w:gridCol w:w="1655"/>
        <w:gridCol w:w="736"/>
        <w:gridCol w:w="917"/>
        <w:gridCol w:w="956"/>
        <w:gridCol w:w="1454"/>
      </w:tblGrid>
      <w:tr w:rsidR="00070211" w:rsidRPr="00705918" w14:paraId="290AE892" w14:textId="77777777" w:rsidTr="0007021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7D8A3A9A"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Label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AF727F2"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6C44E73"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Tabel/Query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4025BF5"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98E991A"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Format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E943EC8"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Validasi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58394B4F"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Keterangan</w:t>
            </w:r>
          </w:p>
        </w:tc>
      </w:tr>
      <w:tr w:rsidR="00070211" w:rsidRPr="00705918" w14:paraId="21E61642" w14:textId="77777777" w:rsidTr="00070211">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88FED6"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A50A64"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shd w:val="clear" w:color="auto" w:fill="FBFBFB"/>
                <w:lang w:val="en-US" w:eastAsia="en-US"/>
              </w:rPr>
              <w:t>Tanggal transaksi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28C9670"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74271F"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0DA155"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F32840"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55BE828"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Tanggal transaksi dilakukan</w:t>
            </w:r>
            <w:r w:rsidRPr="00705918">
              <w:rPr>
                <w:rFonts w:ascii="Calibri" w:eastAsia="Times New Roman" w:hAnsi="Calibri" w:cs="Calibri"/>
                <w:color w:val="000000"/>
                <w:sz w:val="24"/>
                <w:szCs w:val="24"/>
                <w:lang w:val="en-US" w:eastAsia="en-US"/>
              </w:rPr>
              <w:t> </w:t>
            </w:r>
          </w:p>
        </w:tc>
      </w:tr>
      <w:tr w:rsidR="00070211" w:rsidRPr="00705918" w14:paraId="541F1976" w14:textId="77777777" w:rsidTr="00070211">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2F09FA5"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29433A"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Deskripsi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04CA15"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C96272"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D26896"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3030CAD"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709F594" w14:textId="77777777" w:rsidR="00070211" w:rsidRPr="00580B74" w:rsidRDefault="00070211" w:rsidP="00070211">
            <w:pPr>
              <w:spacing w:before="240" w:after="0" w:line="240" w:lineRule="auto"/>
              <w:ind w:left="100"/>
              <w:jc w:val="center"/>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Deskripsi sesuatu yang akan dibayar</w:t>
            </w:r>
          </w:p>
        </w:tc>
      </w:tr>
      <w:tr w:rsidR="00070211" w:rsidRPr="00705918" w14:paraId="315AEE6B" w14:textId="77777777" w:rsidTr="00070211">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20B6E2"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14CEF9"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Pengeluaran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54FC3F"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5DFC45"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A38E73"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9CB223"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6AB2D1"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Pengeluaran</w:t>
            </w:r>
          </w:p>
        </w:tc>
      </w:tr>
      <w:tr w:rsidR="00070211" w:rsidRPr="00705918" w14:paraId="67565210" w14:textId="77777777" w:rsidTr="00070211">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794755"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B22DCB"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Pemasukan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939B23"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B3781C"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13C7AD"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E01B47"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834E0F"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Pemasukan</w:t>
            </w:r>
          </w:p>
        </w:tc>
      </w:tr>
      <w:tr w:rsidR="00070211" w:rsidRPr="00705918" w14:paraId="2AE75FB8" w14:textId="77777777" w:rsidTr="00070211">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972DFD"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CC3E9E"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Saldo</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D8B090B"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E6B613"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2E3D0E5"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D19A70"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C1E8BD6"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Saldo</w:t>
            </w:r>
          </w:p>
        </w:tc>
      </w:tr>
      <w:tr w:rsidR="00070211" w:rsidRPr="00705918" w14:paraId="7E49FBD9" w14:textId="77777777" w:rsidTr="00070211">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94FDA8F"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78042B7"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Rekomendasi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E8C4B1B"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TDataKeuangan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72A48D7"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3927A9" w14:textId="77777777" w:rsidR="00070211" w:rsidRPr="00705918" w:rsidRDefault="00070211" w:rsidP="00070211">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B36A24"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FBC88F" w14:textId="77777777" w:rsidR="00070211" w:rsidRPr="00705918" w:rsidRDefault="00070211" w:rsidP="00070211">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Rekomendasi</w:t>
            </w:r>
          </w:p>
        </w:tc>
      </w:tr>
    </w:tbl>
    <w:p w14:paraId="5DA2A405" w14:textId="77777777" w:rsidR="00070211" w:rsidRPr="00705918" w:rsidRDefault="00070211" w:rsidP="00070211">
      <w:pPr>
        <w:rPr>
          <w:rFonts w:ascii="XDPrime" w:hAnsi="XDPrime"/>
          <w:lang w:val="en-GB" w:eastAsia="en-US"/>
        </w:rPr>
      </w:pPr>
    </w:p>
    <w:p w14:paraId="479C202E" w14:textId="2E0D6A87" w:rsidR="00070211" w:rsidRPr="00705918" w:rsidRDefault="00070211" w:rsidP="00070211">
      <w:pPr>
        <w:pStyle w:val="Heading4"/>
        <w:rPr>
          <w:rFonts w:ascii="XDPrime" w:hAnsi="XDPrime"/>
        </w:rPr>
      </w:pPr>
      <w:r w:rsidRPr="00705918">
        <w:rPr>
          <w:rFonts w:ascii="XDPrime" w:hAnsi="XDPrime"/>
        </w:rPr>
        <w:t>Spesifikasi Function Key/Objek-Objek Pada Layar</w:t>
      </w:r>
    </w:p>
    <w:p w14:paraId="150193D8" w14:textId="77777777" w:rsidR="00070211" w:rsidRPr="00705918" w:rsidRDefault="00070211" w:rsidP="00070211">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Tidak ada.</w:t>
      </w:r>
    </w:p>
    <w:p w14:paraId="53BC874C" w14:textId="77777777" w:rsidR="00070211" w:rsidRPr="00705918" w:rsidRDefault="00070211" w:rsidP="00070211">
      <w:pPr>
        <w:rPr>
          <w:rFonts w:ascii="XDPrime" w:hAnsi="XDPrime"/>
          <w:lang w:val="en-GB" w:eastAsia="en-US"/>
        </w:rPr>
      </w:pPr>
    </w:p>
    <w:p w14:paraId="3F26DCD5" w14:textId="74A4C2E3" w:rsidR="00070211" w:rsidRPr="00705918" w:rsidRDefault="00070211" w:rsidP="00070211">
      <w:pPr>
        <w:pStyle w:val="Heading4"/>
        <w:rPr>
          <w:rFonts w:ascii="XDPrime" w:hAnsi="XDPrime"/>
        </w:rPr>
      </w:pPr>
      <w:r w:rsidRPr="00705918">
        <w:rPr>
          <w:rFonts w:ascii="XDPrime" w:hAnsi="XDPrime"/>
        </w:rPr>
        <w:t>Spesifikasi Layar Pesan</w:t>
      </w:r>
    </w:p>
    <w:p w14:paraId="4CD440B2" w14:textId="77777777" w:rsidR="00070211" w:rsidRPr="00705918" w:rsidRDefault="00070211" w:rsidP="00070211">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Tidak ada.</w:t>
      </w:r>
    </w:p>
    <w:p w14:paraId="01B9B7FE" w14:textId="77777777" w:rsidR="00070211" w:rsidRPr="00705918" w:rsidRDefault="00070211" w:rsidP="00070211">
      <w:pPr>
        <w:rPr>
          <w:rFonts w:ascii="XDPrime" w:hAnsi="XDPrime"/>
          <w:lang w:val="en-GB" w:eastAsia="en-US"/>
        </w:rPr>
      </w:pPr>
    </w:p>
    <w:p w14:paraId="07AB385C" w14:textId="015C6C1A" w:rsidR="00070211" w:rsidRPr="00705918" w:rsidRDefault="00070211" w:rsidP="00070211">
      <w:pPr>
        <w:pStyle w:val="Heading4"/>
        <w:rPr>
          <w:rFonts w:ascii="XDPrime" w:hAnsi="XDPrime"/>
        </w:rPr>
      </w:pPr>
      <w:r w:rsidRPr="00705918">
        <w:rPr>
          <w:rFonts w:ascii="XDPrime" w:hAnsi="XDPrime"/>
        </w:rPr>
        <w:t>Spesifikasi Proses/Algoritma</w:t>
      </w:r>
    </w:p>
    <w:p w14:paraId="38CB12EB" w14:textId="77777777" w:rsidR="00070211" w:rsidRPr="00705918" w:rsidRDefault="00070211" w:rsidP="00070211">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Tidak ada.</w:t>
      </w:r>
    </w:p>
    <w:p w14:paraId="1F3469C9" w14:textId="77777777" w:rsidR="00070211" w:rsidRPr="00705918" w:rsidRDefault="00070211" w:rsidP="00070211">
      <w:pPr>
        <w:rPr>
          <w:rFonts w:ascii="XDPrime" w:hAnsi="XDPrime"/>
          <w:lang w:val="en-GB" w:eastAsia="en-US"/>
        </w:rPr>
      </w:pPr>
    </w:p>
    <w:p w14:paraId="1656C03E" w14:textId="317FFA06" w:rsidR="00070211" w:rsidRPr="00705918" w:rsidRDefault="00070211" w:rsidP="00070211">
      <w:pPr>
        <w:pStyle w:val="Heading4"/>
        <w:rPr>
          <w:rFonts w:ascii="XDPrime" w:hAnsi="XDPrime"/>
        </w:rPr>
      </w:pPr>
      <w:r w:rsidRPr="00705918">
        <w:rPr>
          <w:rFonts w:ascii="XDPrime" w:hAnsi="XDPrime"/>
        </w:rPr>
        <w:t>Spesifikasi Report</w:t>
      </w:r>
    </w:p>
    <w:p w14:paraId="2C46F34B" w14:textId="77777777" w:rsidR="00070211" w:rsidRPr="00705918" w:rsidRDefault="00070211" w:rsidP="00070211">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Tidak ada.</w:t>
      </w:r>
    </w:p>
    <w:p w14:paraId="11560693" w14:textId="15A77AF2" w:rsidR="00070211" w:rsidRPr="00705918" w:rsidRDefault="00070211" w:rsidP="00070211">
      <w:pPr>
        <w:rPr>
          <w:rFonts w:ascii="XDPrime" w:hAnsi="XDPrime"/>
          <w:lang w:val="en-GB" w:eastAsia="en-US"/>
        </w:rPr>
      </w:pPr>
    </w:p>
    <w:p w14:paraId="55244352" w14:textId="23155F4A" w:rsidR="00070211" w:rsidRPr="00580B74" w:rsidRDefault="008E196F" w:rsidP="00070211">
      <w:pPr>
        <w:pStyle w:val="Heading3"/>
        <w:rPr>
          <w:rFonts w:ascii="XDPrime" w:hAnsi="XDPrime"/>
          <w:lang w:val="sv-SE"/>
        </w:rPr>
      </w:pPr>
      <w:bookmarkStart w:id="167" w:name="_Toc153279072"/>
      <w:r w:rsidRPr="00580B74">
        <w:rPr>
          <w:rFonts w:ascii="XDPrime" w:hAnsi="XDPrime"/>
          <w:lang w:val="sv-SE"/>
        </w:rPr>
        <w:lastRenderedPageBreak/>
        <w:t>Spesifikasi Fungsi/Proses FS-1.2.1.1 Mengedit dan Menampilkan Profile User</w:t>
      </w:r>
      <w:bookmarkEnd w:id="167"/>
    </w:p>
    <w:p w14:paraId="2E71D66C" w14:textId="669C868E" w:rsidR="008E196F" w:rsidRPr="00580B74" w:rsidRDefault="008E196F" w:rsidP="008E196F">
      <w:pPr>
        <w:tabs>
          <w:tab w:val="left" w:pos="2127"/>
          <w:tab w:val="left" w:pos="2410"/>
        </w:tabs>
        <w:spacing w:after="0" w:line="240" w:lineRule="auto"/>
        <w:rPr>
          <w:rFonts w:ascii="XDPrime" w:hAnsi="XDPrime" w:cs="Times New Roman"/>
          <w:sz w:val="24"/>
          <w:szCs w:val="24"/>
          <w:lang w:val="sv-SE"/>
        </w:rPr>
      </w:pPr>
      <w:r w:rsidRPr="00705918">
        <w:rPr>
          <w:rFonts w:ascii="XDPrime" w:hAnsi="XDPrime" w:cs="Times New Roman"/>
          <w:sz w:val="24"/>
          <w:szCs w:val="24"/>
        </w:rPr>
        <w:t>Identifikasi/Nama</w:t>
      </w:r>
      <w:r w:rsidRPr="00705918">
        <w:rPr>
          <w:rFonts w:ascii="XDPrime" w:hAnsi="XDPrime" w:cs="Times New Roman"/>
          <w:sz w:val="24"/>
          <w:szCs w:val="24"/>
        </w:rPr>
        <w:tab/>
        <w:t>:</w:t>
      </w:r>
      <w:r w:rsidRPr="00705918">
        <w:rPr>
          <w:rFonts w:ascii="XDPrime" w:hAnsi="XDPrime" w:cs="Times New Roman"/>
          <w:sz w:val="24"/>
          <w:szCs w:val="24"/>
        </w:rPr>
        <w:tab/>
        <w:t>FS-1.2.1.1 Mengedit dan Menampilkan Profile User</w:t>
      </w:r>
    </w:p>
    <w:p w14:paraId="603BC413" w14:textId="01AE68FC" w:rsidR="008E196F" w:rsidRPr="00705918" w:rsidRDefault="008E196F" w:rsidP="008E196F">
      <w:pPr>
        <w:tabs>
          <w:tab w:val="left" w:pos="2127"/>
          <w:tab w:val="left" w:pos="2410"/>
        </w:tabs>
        <w:spacing w:after="0" w:line="240" w:lineRule="auto"/>
        <w:rPr>
          <w:rFonts w:ascii="XDPrime" w:hAnsi="XDPrime" w:cs="Times New Roman"/>
          <w:sz w:val="24"/>
          <w:szCs w:val="24"/>
          <w:lang w:val="pt-BR"/>
        </w:rPr>
      </w:pPr>
      <w:r w:rsidRPr="00705918">
        <w:rPr>
          <w:rFonts w:ascii="XDPrime" w:hAnsi="XDPrime" w:cs="Times New Roman"/>
          <w:sz w:val="24"/>
          <w:szCs w:val="24"/>
          <w:lang w:val="pt-BR"/>
        </w:rPr>
        <w:t>Deskripsi Isi</w:t>
      </w:r>
      <w:r w:rsidRPr="00705918">
        <w:rPr>
          <w:rFonts w:ascii="XDPrime" w:hAnsi="XDPrime" w:cs="Times New Roman"/>
          <w:sz w:val="24"/>
          <w:szCs w:val="24"/>
          <w:lang w:val="pt-BR"/>
        </w:rPr>
        <w:tab/>
        <w:t>:</w:t>
      </w:r>
      <w:r w:rsidRPr="00705918">
        <w:rPr>
          <w:rFonts w:ascii="XDPrime" w:hAnsi="XDPrime" w:cs="Times New Roman"/>
          <w:sz w:val="24"/>
          <w:szCs w:val="24"/>
          <w:lang w:val="pt-BR"/>
        </w:rPr>
        <w:tab/>
        <w:t>Proses ini menerima data user yang akan ditambahkan pada tabel TUser</w:t>
      </w:r>
    </w:p>
    <w:p w14:paraId="6FDDFABF" w14:textId="70F702DD" w:rsidR="008E196F" w:rsidRPr="00705918" w:rsidRDefault="008E196F" w:rsidP="008E196F">
      <w:pPr>
        <w:rPr>
          <w:rFonts w:ascii="XDPrime" w:hAnsi="XDPrime" w:cs="Times New Roman"/>
          <w:sz w:val="24"/>
          <w:szCs w:val="24"/>
          <w:lang w:val="en-US"/>
        </w:rPr>
      </w:pPr>
      <w:r w:rsidRPr="00705918">
        <w:rPr>
          <w:rFonts w:ascii="XDPrime" w:hAnsi="XDPrime" w:cs="Times New Roman"/>
          <w:sz w:val="24"/>
          <w:szCs w:val="24"/>
        </w:rPr>
        <w:t>Jenis</w:t>
      </w:r>
      <w:r w:rsidRPr="00705918">
        <w:rPr>
          <w:rFonts w:ascii="XDPrime" w:hAnsi="XDPrime" w:cs="Times New Roman"/>
          <w:sz w:val="24"/>
          <w:szCs w:val="24"/>
        </w:rPr>
        <w:tab/>
      </w:r>
      <w:r w:rsidRPr="00705918">
        <w:rPr>
          <w:rFonts w:ascii="XDPrime" w:hAnsi="XDPrime" w:cs="Times New Roman"/>
          <w:sz w:val="24"/>
          <w:szCs w:val="24"/>
        </w:rPr>
        <w:tab/>
      </w:r>
      <w:r w:rsidRPr="00705918">
        <w:rPr>
          <w:rFonts w:ascii="XDPrime" w:hAnsi="XDPrime" w:cs="Times New Roman"/>
          <w:sz w:val="24"/>
          <w:szCs w:val="24"/>
        </w:rPr>
        <w:tab/>
        <w:t>:</w:t>
      </w:r>
      <w:r w:rsidRPr="00705918">
        <w:rPr>
          <w:rFonts w:ascii="XDPrime" w:hAnsi="XDPrime" w:cs="Times New Roman"/>
          <w:sz w:val="24"/>
          <w:szCs w:val="24"/>
          <w:lang w:val="en-US"/>
        </w:rPr>
        <w:t xml:space="preserve">   Layar dengan table dan textfield</w:t>
      </w:r>
    </w:p>
    <w:p w14:paraId="05F54C04" w14:textId="77777777" w:rsidR="008E196F" w:rsidRPr="00705918" w:rsidRDefault="008E196F" w:rsidP="008E196F">
      <w:pPr>
        <w:rPr>
          <w:rFonts w:ascii="XDPrime" w:hAnsi="XDPrime"/>
          <w:lang w:val="en-GB" w:eastAsia="en-US"/>
        </w:rPr>
      </w:pPr>
    </w:p>
    <w:p w14:paraId="53D8530C" w14:textId="3C5345C0" w:rsidR="008E196F" w:rsidRPr="00705918" w:rsidRDefault="008E196F" w:rsidP="008E196F">
      <w:pPr>
        <w:pStyle w:val="Heading4"/>
        <w:rPr>
          <w:rFonts w:ascii="XDPrime" w:hAnsi="XDPrime"/>
        </w:rPr>
      </w:pPr>
      <w:r w:rsidRPr="00705918">
        <w:rPr>
          <w:rFonts w:ascii="XDPrime" w:hAnsi="XDPrime"/>
        </w:rPr>
        <w:t>Spesifikasi Tabel Input</w:t>
      </w:r>
    </w:p>
    <w:p w14:paraId="271B5A5D" w14:textId="43E53131" w:rsidR="00800F91" w:rsidRPr="00705918" w:rsidRDefault="00E61BC5" w:rsidP="00F370B5">
      <w:pPr>
        <w:pStyle w:val="Caption"/>
        <w:rPr>
          <w:rFonts w:ascii="XDPrime" w:hAnsi="XDPrime"/>
          <w:lang w:val="en-US" w:eastAsia="id-ID"/>
        </w:rPr>
      </w:pPr>
      <w:r w:rsidRPr="00705918">
        <w:rPr>
          <w:rFonts w:ascii="XDPrime" w:hAnsi="XDPrime"/>
        </w:rPr>
        <w:t xml:space="preserve">          </w:t>
      </w:r>
      <w:bookmarkStart w:id="168" w:name="_Toc153278933"/>
      <w:bookmarkStart w:id="169" w:name="_Toc153820179"/>
      <w:r w:rsidR="00F370B5">
        <w:t>TAB-</w:t>
      </w:r>
      <w:r w:rsidR="00F370B5">
        <w:fldChar w:fldCharType="begin"/>
      </w:r>
      <w:r w:rsidR="00F370B5">
        <w:instrText xml:space="preserve"> SEQ TAB- \* ARABIC </w:instrText>
      </w:r>
      <w:r w:rsidR="00F370B5">
        <w:fldChar w:fldCharType="separate"/>
      </w:r>
      <w:r w:rsidR="00580B74">
        <w:rPr>
          <w:noProof/>
        </w:rPr>
        <w:t>25</w:t>
      </w:r>
      <w:r w:rsidR="00F370B5">
        <w:fldChar w:fldCharType="end"/>
      </w:r>
      <w:r w:rsidR="00F370B5">
        <w:t xml:space="preserve"> </w:t>
      </w:r>
      <w:r w:rsidR="00800F91" w:rsidRPr="00705918">
        <w:rPr>
          <w:rFonts w:ascii="XDPrime" w:hAnsi="XDPrime"/>
          <w:lang w:val="en-US"/>
        </w:rPr>
        <w:t>Tabel Input Menambah Data User</w:t>
      </w:r>
      <w:bookmarkEnd w:id="168"/>
      <w:bookmarkEnd w:id="169"/>
    </w:p>
    <w:tbl>
      <w:tblPr>
        <w:tblW w:w="0" w:type="auto"/>
        <w:tblCellMar>
          <w:top w:w="15" w:type="dxa"/>
          <w:left w:w="15" w:type="dxa"/>
          <w:bottom w:w="15" w:type="dxa"/>
          <w:right w:w="15" w:type="dxa"/>
        </w:tblCellMar>
        <w:tblLook w:val="04A0" w:firstRow="1" w:lastRow="0" w:firstColumn="1" w:lastColumn="0" w:noHBand="0" w:noVBand="1"/>
      </w:tblPr>
      <w:tblGrid>
        <w:gridCol w:w="594"/>
        <w:gridCol w:w="2035"/>
        <w:gridCol w:w="2137"/>
      </w:tblGrid>
      <w:tr w:rsidR="008E196F" w:rsidRPr="00705918" w14:paraId="5DDDFDD7" w14:textId="77777777" w:rsidTr="008E196F">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CE297D4"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BE7633A"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Kode Tabel Input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6D67F4A"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Nama Tabel Input</w:t>
            </w:r>
          </w:p>
        </w:tc>
      </w:tr>
      <w:tr w:rsidR="008E196F" w:rsidRPr="00705918" w14:paraId="38BC2FFD" w14:textId="77777777" w:rsidTr="008E196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6017A5"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977D60F"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TAB-1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5BAB01"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TUser</w:t>
            </w:r>
          </w:p>
        </w:tc>
      </w:tr>
    </w:tbl>
    <w:p w14:paraId="61A7B53C" w14:textId="77777777" w:rsidR="008E196F" w:rsidRPr="00705918" w:rsidRDefault="008E196F" w:rsidP="008E196F">
      <w:pPr>
        <w:rPr>
          <w:rFonts w:ascii="XDPrime" w:hAnsi="XDPrime"/>
          <w:lang w:val="en-GB" w:eastAsia="en-US"/>
        </w:rPr>
      </w:pPr>
    </w:p>
    <w:p w14:paraId="1694C7E3" w14:textId="77D3FCEE" w:rsidR="008E196F" w:rsidRPr="00705918" w:rsidRDefault="008E196F" w:rsidP="008E196F">
      <w:pPr>
        <w:pStyle w:val="Heading4"/>
        <w:rPr>
          <w:rFonts w:ascii="XDPrime" w:hAnsi="XDPrime"/>
        </w:rPr>
      </w:pPr>
      <w:r w:rsidRPr="00705918">
        <w:rPr>
          <w:rFonts w:ascii="XDPrime" w:hAnsi="XDPrime"/>
        </w:rPr>
        <w:t>Spesifikasi Tabel Output</w:t>
      </w:r>
    </w:p>
    <w:p w14:paraId="4EB27355" w14:textId="77777777" w:rsidR="008E196F" w:rsidRPr="00705918" w:rsidRDefault="008E196F" w:rsidP="008E196F">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Tidak ada.</w:t>
      </w:r>
    </w:p>
    <w:p w14:paraId="1A9B30F9" w14:textId="77777777" w:rsidR="008E196F" w:rsidRPr="00705918" w:rsidRDefault="008E196F" w:rsidP="008E196F">
      <w:pPr>
        <w:rPr>
          <w:rFonts w:ascii="XDPrime" w:hAnsi="XDPrime"/>
          <w:lang w:val="en-GB" w:eastAsia="en-US"/>
        </w:rPr>
      </w:pPr>
    </w:p>
    <w:p w14:paraId="21A2D4DB" w14:textId="7DF2763F" w:rsidR="008E196F" w:rsidRPr="00705918" w:rsidRDefault="008E196F" w:rsidP="008E196F">
      <w:pPr>
        <w:pStyle w:val="Heading4"/>
        <w:rPr>
          <w:rFonts w:ascii="XDPrime" w:hAnsi="XDPrime"/>
        </w:rPr>
      </w:pPr>
      <w:r w:rsidRPr="00705918">
        <w:rPr>
          <w:rFonts w:ascii="XDPrime" w:hAnsi="XDPrime"/>
        </w:rPr>
        <w:t>Spesifikasi Layar Utama</w:t>
      </w:r>
    </w:p>
    <w:p w14:paraId="63E6C513" w14:textId="0FC0250C" w:rsidR="00800F91" w:rsidRPr="00705918" w:rsidRDefault="00E61BC5" w:rsidP="00567595">
      <w:pPr>
        <w:pStyle w:val="Caption"/>
        <w:jc w:val="center"/>
        <w:rPr>
          <w:rFonts w:ascii="XDPrime" w:hAnsi="XDPrime"/>
          <w:lang w:val="en-US"/>
        </w:rPr>
      </w:pPr>
      <w:bookmarkStart w:id="170" w:name="_Toc153278854"/>
      <w:r w:rsidRPr="00705918">
        <w:rPr>
          <w:rFonts w:ascii="XDPrime" w:hAnsi="XDPrime"/>
        </w:rPr>
        <w:t>Gambar 3-</w:t>
      </w:r>
      <w:r w:rsidRPr="00705918">
        <w:rPr>
          <w:rFonts w:ascii="XDPrime" w:hAnsi="XDPrime"/>
        </w:rPr>
        <w:fldChar w:fldCharType="begin"/>
      </w:r>
      <w:r w:rsidRPr="00705918">
        <w:rPr>
          <w:rFonts w:ascii="XDPrime" w:hAnsi="XDPrime"/>
        </w:rPr>
        <w:instrText xml:space="preserve"> SEQ Gambar_3- \* ARABIC </w:instrText>
      </w:r>
      <w:r w:rsidRPr="00705918">
        <w:rPr>
          <w:rFonts w:ascii="XDPrime" w:hAnsi="XDPrime"/>
        </w:rPr>
        <w:fldChar w:fldCharType="separate"/>
      </w:r>
      <w:r w:rsidR="00580B74">
        <w:rPr>
          <w:rFonts w:ascii="XDPrime" w:hAnsi="XDPrime"/>
          <w:noProof/>
        </w:rPr>
        <w:t>5</w:t>
      </w:r>
      <w:r w:rsidRPr="00705918">
        <w:rPr>
          <w:rFonts w:ascii="XDPrime" w:hAnsi="XDPrime"/>
        </w:rPr>
        <w:fldChar w:fldCharType="end"/>
      </w:r>
      <w:r w:rsidR="00800F91" w:rsidRPr="00705918">
        <w:rPr>
          <w:rFonts w:ascii="XDPrime" w:hAnsi="XDPrime"/>
        </w:rPr>
        <w:t xml:space="preserve"> Layar Menambahkan Data User</w:t>
      </w:r>
      <w:bookmarkEnd w:id="170"/>
    </w:p>
    <w:p w14:paraId="59AF4A4B" w14:textId="65F9C833" w:rsidR="008E196F" w:rsidRPr="00705918" w:rsidRDefault="008E196F" w:rsidP="008E196F">
      <w:pPr>
        <w:rPr>
          <w:rFonts w:ascii="XDPrime" w:hAnsi="XDPrime"/>
          <w:lang w:val="en-GB" w:eastAsia="en-US"/>
        </w:rPr>
      </w:pPr>
      <w:r w:rsidRPr="00705918">
        <w:rPr>
          <w:rFonts w:ascii="XDPrime" w:hAnsi="XDPrime" w:cs="Arial"/>
          <w:noProof/>
          <w:color w:val="000000"/>
          <w:bdr w:val="none" w:sz="0" w:space="0" w:color="auto" w:frame="1"/>
        </w:rPr>
        <w:drawing>
          <wp:inline distT="0" distB="0" distL="0" distR="0" wp14:anchorId="3BDC23C0" wp14:editId="7863DE91">
            <wp:extent cx="5039995" cy="3712005"/>
            <wp:effectExtent l="0" t="0" r="8255" b="3175"/>
            <wp:docPr id="49" name="Picture 49" descr="https://lh7-us.googleusercontent.com/ratgB3ECwac20KRDKLwvKgsohoSSZi0nuYQs__7tXb3lx1_bvQZY4aAY7mXAmZ5yQXIdDcxzElPwed_z28dQ75cCMptzLZsbRkFnd45kWW2GtE8AdzOPLWQnjQdJJnbpJN71KcXXcm5UHqTkz7Kj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ratgB3ECwac20KRDKLwvKgsohoSSZi0nuYQs__7tXb3lx1_bvQZY4aAY7mXAmZ5yQXIdDcxzElPwed_z28dQ75cCMptzLZsbRkFnd45kWW2GtE8AdzOPLWQnjQdJJnbpJN71KcXXcm5UHqTkz7Kj_j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3712005"/>
                    </a:xfrm>
                    <a:prstGeom prst="rect">
                      <a:avLst/>
                    </a:prstGeom>
                    <a:noFill/>
                    <a:ln>
                      <a:noFill/>
                    </a:ln>
                  </pic:spPr>
                </pic:pic>
              </a:graphicData>
            </a:graphic>
          </wp:inline>
        </w:drawing>
      </w:r>
    </w:p>
    <w:p w14:paraId="5A8E5657" w14:textId="32E5B6BD" w:rsidR="008E196F" w:rsidRPr="00705918" w:rsidRDefault="008E196F" w:rsidP="008E196F">
      <w:pPr>
        <w:pStyle w:val="Heading4"/>
        <w:rPr>
          <w:rFonts w:ascii="XDPrime" w:hAnsi="XDPrime"/>
        </w:rPr>
      </w:pPr>
      <w:r w:rsidRPr="00705918">
        <w:rPr>
          <w:rFonts w:ascii="XDPrime" w:hAnsi="XDPrime"/>
        </w:rPr>
        <w:lastRenderedPageBreak/>
        <w:t>Spesifikasi Query</w:t>
      </w:r>
    </w:p>
    <w:p w14:paraId="7B9C740C" w14:textId="3F5C01C9" w:rsidR="00800F91" w:rsidRPr="00705918" w:rsidRDefault="00F370B5" w:rsidP="00F370B5">
      <w:pPr>
        <w:pStyle w:val="Caption"/>
        <w:ind w:firstLine="720"/>
        <w:rPr>
          <w:rFonts w:ascii="XDPrime" w:hAnsi="XDPrime"/>
          <w:lang w:val="en-US" w:eastAsia="id-ID"/>
        </w:rPr>
      </w:pPr>
      <w:bookmarkStart w:id="171" w:name="_Toc153278934"/>
      <w:bookmarkStart w:id="172" w:name="_Toc153820180"/>
      <w:r>
        <w:t>TAB-</w:t>
      </w:r>
      <w:r>
        <w:fldChar w:fldCharType="begin"/>
      </w:r>
      <w:r>
        <w:instrText xml:space="preserve"> SEQ TAB- \* ARABIC </w:instrText>
      </w:r>
      <w:r>
        <w:fldChar w:fldCharType="separate"/>
      </w:r>
      <w:r w:rsidR="00580B74">
        <w:rPr>
          <w:noProof/>
        </w:rPr>
        <w:t>26</w:t>
      </w:r>
      <w:r>
        <w:fldChar w:fldCharType="end"/>
      </w:r>
      <w:r>
        <w:t xml:space="preserve"> </w:t>
      </w:r>
      <w:r w:rsidR="00800F91" w:rsidRPr="00705918">
        <w:rPr>
          <w:rFonts w:ascii="XDPrime" w:hAnsi="XDPrime"/>
          <w:lang w:val="en-US"/>
        </w:rPr>
        <w:t>Tabel Spesifikasi Query Men</w:t>
      </w:r>
      <w:r w:rsidR="002B5C12" w:rsidRPr="00705918">
        <w:rPr>
          <w:rFonts w:ascii="XDPrime" w:hAnsi="XDPrime"/>
          <w:lang w:val="en-US"/>
        </w:rPr>
        <w:t>ampilkan Data User</w:t>
      </w:r>
      <w:bookmarkEnd w:id="171"/>
      <w:bookmarkEnd w:id="172"/>
    </w:p>
    <w:tbl>
      <w:tblPr>
        <w:tblW w:w="0" w:type="auto"/>
        <w:tblCellMar>
          <w:top w:w="15" w:type="dxa"/>
          <w:left w:w="15" w:type="dxa"/>
          <w:bottom w:w="15" w:type="dxa"/>
          <w:right w:w="15" w:type="dxa"/>
        </w:tblCellMar>
        <w:tblLook w:val="04A0" w:firstRow="1" w:lastRow="0" w:firstColumn="1" w:lastColumn="0" w:noHBand="0" w:noVBand="1"/>
      </w:tblPr>
      <w:tblGrid>
        <w:gridCol w:w="1183"/>
        <w:gridCol w:w="2780"/>
        <w:gridCol w:w="2618"/>
      </w:tblGrid>
      <w:tr w:rsidR="008E196F" w:rsidRPr="00705918" w14:paraId="24C43BF6" w14:textId="77777777" w:rsidTr="008E196F">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8DC706F"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ID Query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BD20B32"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Deskripsi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40451D6"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Ekspresi Query</w:t>
            </w:r>
          </w:p>
        </w:tc>
      </w:tr>
      <w:tr w:rsidR="008E196F" w:rsidRPr="00705918" w14:paraId="15633464" w14:textId="77777777" w:rsidTr="008E196F">
        <w:trPr>
          <w:trHeight w:val="14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73D0F35"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QUE-5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7D18A2"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Menampilkan data 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26B10F"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SELECT * FROM TUser</w:t>
            </w:r>
          </w:p>
        </w:tc>
      </w:tr>
      <w:tr w:rsidR="008E196F" w:rsidRPr="00705918" w14:paraId="7F6AA2BF" w14:textId="77777777" w:rsidTr="008E196F">
        <w:trPr>
          <w:trHeight w:val="14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DD8CB0"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QUE-6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36B03CB" w14:textId="77777777" w:rsidR="008E196F" w:rsidRPr="00705918" w:rsidRDefault="008E196F" w:rsidP="008E196F">
            <w:pPr>
              <w:spacing w:after="0" w:line="240" w:lineRule="auto"/>
              <w:rPr>
                <w:rFonts w:ascii="XDPrime" w:eastAsia="Times New Roman" w:hAnsi="XDPrime" w:cs="Times New Roman"/>
                <w:sz w:val="24"/>
                <w:szCs w:val="24"/>
                <w:lang w:val="en-US" w:eastAsia="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7D6401"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UPDATE TUser SET</w:t>
            </w:r>
            <w:r w:rsidRPr="00705918">
              <w:rPr>
                <w:rFonts w:ascii="Calibri" w:eastAsia="Times New Roman" w:hAnsi="Calibri" w:cs="Calibri"/>
                <w:color w:val="000000"/>
                <w:sz w:val="24"/>
                <w:szCs w:val="24"/>
                <w:lang w:val="en-US" w:eastAsia="en-US"/>
              </w:rPr>
              <w:t> </w:t>
            </w:r>
          </w:p>
          <w:p w14:paraId="34724B5D"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nama = value,</w:t>
            </w:r>
          </w:p>
          <w:p w14:paraId="1FC1EFD3"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negara= value,</w:t>
            </w:r>
          </w:p>
          <w:p w14:paraId="6E1A3E9A"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jenisKelamin= value,</w:t>
            </w:r>
          </w:p>
          <w:p w14:paraId="7FE088B0"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email= value,</w:t>
            </w:r>
          </w:p>
          <w:p w14:paraId="63E8B3C2"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tanggalLahir= value,</w:t>
            </w:r>
          </w:p>
          <w:p w14:paraId="71450200"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WHERE idUser = value</w:t>
            </w:r>
          </w:p>
        </w:tc>
      </w:tr>
    </w:tbl>
    <w:p w14:paraId="31A038F8" w14:textId="77777777" w:rsidR="008E196F" w:rsidRPr="00705918" w:rsidRDefault="008E196F" w:rsidP="008E196F">
      <w:pPr>
        <w:rPr>
          <w:rFonts w:ascii="XDPrime" w:hAnsi="XDPrime"/>
          <w:lang w:val="en-GB" w:eastAsia="en-US"/>
        </w:rPr>
      </w:pPr>
    </w:p>
    <w:p w14:paraId="2881B588" w14:textId="508CDC6F" w:rsidR="008E196F" w:rsidRPr="00705918" w:rsidRDefault="008E196F" w:rsidP="008E196F">
      <w:pPr>
        <w:pStyle w:val="Heading4"/>
        <w:rPr>
          <w:rFonts w:ascii="XDPrime" w:hAnsi="XDPrime"/>
        </w:rPr>
      </w:pPr>
      <w:r w:rsidRPr="00705918">
        <w:rPr>
          <w:rFonts w:ascii="XDPrime" w:hAnsi="XDPrime"/>
        </w:rPr>
        <w:t>Spesifikasi Field Data pada Layar</w:t>
      </w:r>
    </w:p>
    <w:p w14:paraId="7442E378" w14:textId="273D77DE" w:rsidR="002B5C12" w:rsidRPr="00705918" w:rsidRDefault="00F370B5" w:rsidP="00F370B5">
      <w:pPr>
        <w:pStyle w:val="Caption"/>
        <w:jc w:val="center"/>
        <w:rPr>
          <w:rFonts w:ascii="XDPrime" w:hAnsi="XDPrime"/>
          <w:lang w:val="en-US" w:eastAsia="id-ID"/>
        </w:rPr>
      </w:pPr>
      <w:bookmarkStart w:id="173" w:name="_Toc153278935"/>
      <w:bookmarkStart w:id="174" w:name="_Toc153820181"/>
      <w:r>
        <w:t>TAB-</w:t>
      </w:r>
      <w:r>
        <w:fldChar w:fldCharType="begin"/>
      </w:r>
      <w:r>
        <w:instrText xml:space="preserve"> SEQ TAB- \* ARABIC </w:instrText>
      </w:r>
      <w:r>
        <w:fldChar w:fldCharType="separate"/>
      </w:r>
      <w:r w:rsidR="00580B74">
        <w:rPr>
          <w:noProof/>
        </w:rPr>
        <w:t>27</w:t>
      </w:r>
      <w:r>
        <w:fldChar w:fldCharType="end"/>
      </w:r>
      <w:r>
        <w:t xml:space="preserve"> </w:t>
      </w:r>
      <w:r w:rsidR="002B5C12" w:rsidRPr="00705918">
        <w:rPr>
          <w:rFonts w:ascii="XDPrime" w:hAnsi="XDPrime"/>
          <w:lang w:val="en-US"/>
        </w:rPr>
        <w:t>Tabel Spesifikasi Field Data Pada Layar Menambah Data User</w:t>
      </w:r>
      <w:bookmarkEnd w:id="173"/>
      <w:bookmarkEnd w:id="174"/>
    </w:p>
    <w:tbl>
      <w:tblPr>
        <w:tblW w:w="0" w:type="auto"/>
        <w:tblCellMar>
          <w:top w:w="15" w:type="dxa"/>
          <w:left w:w="15" w:type="dxa"/>
          <w:bottom w:w="15" w:type="dxa"/>
          <w:right w:w="15" w:type="dxa"/>
        </w:tblCellMar>
        <w:tblLook w:val="04A0" w:firstRow="1" w:lastRow="0" w:firstColumn="1" w:lastColumn="0" w:noHBand="0" w:noVBand="1"/>
      </w:tblPr>
      <w:tblGrid>
        <w:gridCol w:w="1562"/>
        <w:gridCol w:w="1340"/>
        <w:gridCol w:w="1292"/>
        <w:gridCol w:w="707"/>
        <w:gridCol w:w="878"/>
        <w:gridCol w:w="914"/>
        <w:gridCol w:w="1224"/>
      </w:tblGrid>
      <w:tr w:rsidR="008E196F" w:rsidRPr="00705918" w14:paraId="01F0E458" w14:textId="77777777" w:rsidTr="008E196F">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BAD8890"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Label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3B5CC78B"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715FE10E"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Tabel/Query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649D3D2"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594FCAF9"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Format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652A8853"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Validasi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2BBCB823"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Keterangan</w:t>
            </w:r>
          </w:p>
        </w:tc>
      </w:tr>
      <w:tr w:rsidR="008E196F" w:rsidRPr="00705918" w14:paraId="17B0192A"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74BE57"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txtNama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B6D631"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Nama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43E453"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9B2BC8"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DEB5339"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7E49B0E"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1D50C2"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Nama user</w:t>
            </w:r>
          </w:p>
        </w:tc>
      </w:tr>
      <w:tr w:rsidR="008E196F" w:rsidRPr="00705918" w14:paraId="2C255EA6" w14:textId="77777777" w:rsidTr="008E196F">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9C22F4E"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txtNegara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99DB561"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Negara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440F40"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09C8E5"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6CA6F9"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54E8E9E"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C20ACF"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Negara User</w:t>
            </w:r>
          </w:p>
        </w:tc>
      </w:tr>
      <w:tr w:rsidR="008E196F" w:rsidRPr="00705918" w14:paraId="410C2DE1"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ACC9AB"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txtJenisKelamin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C163E9"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JenisKelamin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922C3B9"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BB8791"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4CAD14"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98A538"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071DBA"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Jenis Kelamin User</w:t>
            </w:r>
          </w:p>
        </w:tc>
      </w:tr>
      <w:tr w:rsidR="008E196F" w:rsidRPr="00705918" w14:paraId="68DC2C01"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48EB41"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txtEmail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75E047"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Email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29B818"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884250"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64EFD8"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522A2D"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728F217"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Email User</w:t>
            </w:r>
          </w:p>
        </w:tc>
      </w:tr>
      <w:tr w:rsidR="008E196F" w:rsidRPr="00705918" w14:paraId="224AF55E"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90FF6C"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lastRenderedPageBreak/>
              <w:t>txtTanggalLahir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2A3C301"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Tanggal Lahir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7CBF00"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TUser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B84155"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Input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AAF4E05"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50DE1F"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NOT NULL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662FF8"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Tanggal Lahir User</w:t>
            </w:r>
          </w:p>
        </w:tc>
      </w:tr>
    </w:tbl>
    <w:p w14:paraId="46F1635E" w14:textId="77777777" w:rsidR="008E196F" w:rsidRPr="00705918" w:rsidRDefault="008E196F" w:rsidP="008E196F">
      <w:pPr>
        <w:rPr>
          <w:rFonts w:ascii="XDPrime" w:hAnsi="XDPrime"/>
          <w:lang w:val="en-GB" w:eastAsia="en-US"/>
        </w:rPr>
      </w:pPr>
    </w:p>
    <w:p w14:paraId="7C74BBD2" w14:textId="09BB7B3B" w:rsidR="008E196F" w:rsidRPr="00705918" w:rsidRDefault="008E196F" w:rsidP="008E196F">
      <w:pPr>
        <w:pStyle w:val="Heading4"/>
        <w:rPr>
          <w:rFonts w:ascii="XDPrime" w:hAnsi="XDPrime"/>
        </w:rPr>
      </w:pPr>
      <w:r w:rsidRPr="00705918">
        <w:rPr>
          <w:rFonts w:ascii="XDPrime" w:hAnsi="XDPrime"/>
        </w:rPr>
        <w:t>Spesifikasi Function Key/Objek-Objek Pada Layar</w:t>
      </w:r>
    </w:p>
    <w:p w14:paraId="0DD9B147" w14:textId="32D81EA8" w:rsidR="002B5C12" w:rsidRPr="00705918" w:rsidRDefault="00F370B5" w:rsidP="00F370B5">
      <w:pPr>
        <w:pStyle w:val="Caption"/>
        <w:ind w:firstLine="720"/>
        <w:rPr>
          <w:rFonts w:ascii="XDPrime" w:hAnsi="XDPrime"/>
          <w:lang w:val="en-US" w:eastAsia="id-ID"/>
        </w:rPr>
      </w:pPr>
      <w:bookmarkStart w:id="175" w:name="_Toc153278936"/>
      <w:r>
        <w:t xml:space="preserve">  </w:t>
      </w:r>
      <w:bookmarkStart w:id="176" w:name="_Toc153820182"/>
      <w:r>
        <w:t>TAB-</w:t>
      </w:r>
      <w:r>
        <w:fldChar w:fldCharType="begin"/>
      </w:r>
      <w:r>
        <w:instrText xml:space="preserve"> SEQ TAB- \* ARABIC </w:instrText>
      </w:r>
      <w:r>
        <w:fldChar w:fldCharType="separate"/>
      </w:r>
      <w:r w:rsidR="00580B74">
        <w:rPr>
          <w:noProof/>
        </w:rPr>
        <w:t>28</w:t>
      </w:r>
      <w:r>
        <w:fldChar w:fldCharType="end"/>
      </w:r>
      <w:r>
        <w:t xml:space="preserve"> </w:t>
      </w:r>
      <w:r w:rsidR="002B5C12" w:rsidRPr="00705918">
        <w:rPr>
          <w:rFonts w:ascii="XDPrime" w:hAnsi="XDPrime"/>
          <w:lang w:val="en-US"/>
        </w:rPr>
        <w:t>Tabel Spesifikasi Function Key Mengedit data pada</w:t>
      </w:r>
      <w:r w:rsidR="00567595" w:rsidRPr="00705918">
        <w:rPr>
          <w:rFonts w:ascii="XDPrime" w:hAnsi="XDPrime"/>
          <w:lang w:val="en-US"/>
        </w:rPr>
        <w:t xml:space="preserve"> </w:t>
      </w:r>
      <w:r w:rsidR="002B5C12" w:rsidRPr="00705918">
        <w:rPr>
          <w:rFonts w:ascii="XDPrime" w:hAnsi="XDPrime"/>
          <w:lang w:val="en-US"/>
        </w:rPr>
        <w:t>Layar</w:t>
      </w:r>
      <w:bookmarkEnd w:id="175"/>
      <w:bookmarkEnd w:id="176"/>
    </w:p>
    <w:tbl>
      <w:tblPr>
        <w:tblW w:w="0" w:type="auto"/>
        <w:tblCellMar>
          <w:top w:w="15" w:type="dxa"/>
          <w:left w:w="15" w:type="dxa"/>
          <w:bottom w:w="15" w:type="dxa"/>
          <w:right w:w="15" w:type="dxa"/>
        </w:tblCellMar>
        <w:tblLook w:val="04A0" w:firstRow="1" w:lastRow="0" w:firstColumn="1" w:lastColumn="0" w:noHBand="0" w:noVBand="1"/>
      </w:tblPr>
      <w:tblGrid>
        <w:gridCol w:w="1251"/>
        <w:gridCol w:w="1020"/>
        <w:gridCol w:w="5154"/>
      </w:tblGrid>
      <w:tr w:rsidR="008E196F" w:rsidRPr="00705918" w14:paraId="530807A0" w14:textId="77777777" w:rsidTr="008E196F">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466AB0C1"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Id_Objek</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60BB894"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Jenis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AB4BECA"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Keterangan</w:t>
            </w:r>
          </w:p>
        </w:tc>
      </w:tr>
      <w:tr w:rsidR="008E196F" w:rsidRPr="00705918" w14:paraId="126E1239"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196076"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btnEdit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9678D1"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Button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5A5BDC6" w14:textId="77777777" w:rsidR="008E196F" w:rsidRPr="00580B74" w:rsidRDefault="008E196F" w:rsidP="008E196F">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Jika diklik akan menjalankan algoritma ALGO-5</w:t>
            </w:r>
          </w:p>
        </w:tc>
      </w:tr>
      <w:tr w:rsidR="008E196F" w:rsidRPr="00705918" w14:paraId="56D938F1"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BDDE83"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btnReset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0E1E35"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Button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A9B032" w14:textId="77777777" w:rsidR="008E196F" w:rsidRPr="00580B74" w:rsidRDefault="008E196F" w:rsidP="008E196F">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Jika diklik akan menjalankan algoritma ALGO-5</w:t>
            </w:r>
          </w:p>
        </w:tc>
      </w:tr>
    </w:tbl>
    <w:p w14:paraId="78734658" w14:textId="77777777" w:rsidR="008E196F" w:rsidRPr="00580B74" w:rsidRDefault="008E196F" w:rsidP="008E196F">
      <w:pPr>
        <w:rPr>
          <w:rFonts w:ascii="XDPrime" w:hAnsi="XDPrime"/>
          <w:lang w:val="sv-SE" w:eastAsia="en-US"/>
        </w:rPr>
      </w:pPr>
    </w:p>
    <w:p w14:paraId="7C6BB9EF" w14:textId="7B776875" w:rsidR="008E196F" w:rsidRPr="00705918" w:rsidRDefault="008E196F" w:rsidP="008E196F">
      <w:pPr>
        <w:pStyle w:val="Heading4"/>
        <w:rPr>
          <w:rFonts w:ascii="XDPrime" w:hAnsi="XDPrime"/>
        </w:rPr>
      </w:pPr>
      <w:r w:rsidRPr="00705918">
        <w:rPr>
          <w:rFonts w:ascii="XDPrime" w:hAnsi="XDPrime"/>
        </w:rPr>
        <w:t>Spesifikasi Layar Pesan</w:t>
      </w:r>
    </w:p>
    <w:p w14:paraId="2825CE02" w14:textId="08EAA763" w:rsidR="002B5C12" w:rsidRPr="00580B74" w:rsidRDefault="00F370B5" w:rsidP="00F370B5">
      <w:pPr>
        <w:pStyle w:val="Caption"/>
        <w:jc w:val="center"/>
        <w:rPr>
          <w:rFonts w:ascii="XDPrime" w:hAnsi="XDPrime"/>
          <w:lang w:val="sv-SE" w:eastAsia="id-ID"/>
        </w:rPr>
      </w:pPr>
      <w:bookmarkStart w:id="177" w:name="_Toc153278937"/>
      <w:bookmarkStart w:id="178" w:name="_Toc153820183"/>
      <w:r w:rsidRPr="00580B74">
        <w:rPr>
          <w:lang w:val="sv-SE"/>
        </w:rPr>
        <w:t>TAB-</w:t>
      </w:r>
      <w:r>
        <w:fldChar w:fldCharType="begin"/>
      </w:r>
      <w:r w:rsidRPr="00580B74">
        <w:rPr>
          <w:lang w:val="sv-SE"/>
        </w:rPr>
        <w:instrText xml:space="preserve"> SEQ TAB- \* ARABIC </w:instrText>
      </w:r>
      <w:r>
        <w:fldChar w:fldCharType="separate"/>
      </w:r>
      <w:r w:rsidR="00580B74" w:rsidRPr="00580B74">
        <w:rPr>
          <w:noProof/>
          <w:lang w:val="sv-SE"/>
        </w:rPr>
        <w:t>29</w:t>
      </w:r>
      <w:r>
        <w:fldChar w:fldCharType="end"/>
      </w:r>
      <w:r w:rsidRPr="00580B74">
        <w:rPr>
          <w:lang w:val="sv-SE"/>
        </w:rPr>
        <w:t xml:space="preserve"> </w:t>
      </w:r>
      <w:r w:rsidR="002B5C12" w:rsidRPr="00580B74">
        <w:rPr>
          <w:rFonts w:ascii="XDPrime" w:hAnsi="XDPrime"/>
          <w:lang w:val="sv-SE"/>
        </w:rPr>
        <w:t>Tabel Spesifikasi Layar Pesan Mengedit</w:t>
      </w:r>
      <w:bookmarkEnd w:id="177"/>
      <w:bookmarkEnd w:id="178"/>
    </w:p>
    <w:tbl>
      <w:tblPr>
        <w:tblW w:w="0" w:type="auto"/>
        <w:tblCellMar>
          <w:top w:w="15" w:type="dxa"/>
          <w:left w:w="15" w:type="dxa"/>
          <w:bottom w:w="15" w:type="dxa"/>
          <w:right w:w="15" w:type="dxa"/>
        </w:tblCellMar>
        <w:tblLook w:val="04A0" w:firstRow="1" w:lastRow="0" w:firstColumn="1" w:lastColumn="0" w:noHBand="0" w:noVBand="1"/>
      </w:tblPr>
      <w:tblGrid>
        <w:gridCol w:w="1261"/>
        <w:gridCol w:w="3096"/>
        <w:gridCol w:w="3560"/>
      </w:tblGrid>
      <w:tr w:rsidR="008E196F" w:rsidRPr="00705918" w14:paraId="39BCEA1B" w14:textId="77777777" w:rsidTr="008E196F">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05228ADF"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Id_Pesan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1936315B"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Waktu Kemunculan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hideMark/>
          </w:tcPr>
          <w:p w14:paraId="4F102735" w14:textId="77777777" w:rsidR="008E196F" w:rsidRPr="00705918" w:rsidRDefault="008E196F" w:rsidP="008E196F">
            <w:pPr>
              <w:spacing w:before="240" w:after="0" w:line="240" w:lineRule="auto"/>
              <w:ind w:left="100"/>
              <w:jc w:val="center"/>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Isi Pesan</w:t>
            </w:r>
          </w:p>
        </w:tc>
      </w:tr>
      <w:tr w:rsidR="008E196F" w:rsidRPr="00705918" w14:paraId="35164541" w14:textId="77777777" w:rsidTr="008E196F">
        <w:trPr>
          <w:trHeight w:val="20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6DDD16"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LP-4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C74F36"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Saat btnEdit diklik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36A99F"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Edit berhasil!</w:t>
            </w:r>
          </w:p>
        </w:tc>
      </w:tr>
      <w:tr w:rsidR="008E196F" w:rsidRPr="00705918" w14:paraId="6D1A7A11" w14:textId="77777777" w:rsidTr="008E196F">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6B9845"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LP-5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BD57BF" w14:textId="77777777" w:rsidR="008E196F" w:rsidRPr="00580B74" w:rsidRDefault="008E196F" w:rsidP="008E196F">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Saat btnEdit diklik, koneksi ke basisdata terputus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EDC1B91" w14:textId="77777777" w:rsidR="008E196F" w:rsidRPr="00580B74" w:rsidRDefault="008E196F" w:rsidP="008E196F">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t>Koneksi ke basisdata terputus! Silakan coba beberapa saat lagi!</w:t>
            </w:r>
          </w:p>
        </w:tc>
      </w:tr>
    </w:tbl>
    <w:p w14:paraId="1620F3FF" w14:textId="77777777" w:rsidR="008E196F" w:rsidRPr="00580B74" w:rsidRDefault="008E196F" w:rsidP="008E196F">
      <w:pPr>
        <w:rPr>
          <w:rFonts w:ascii="XDPrime" w:hAnsi="XDPrime"/>
          <w:lang w:val="sv-SE" w:eastAsia="en-US"/>
        </w:rPr>
      </w:pPr>
    </w:p>
    <w:p w14:paraId="79A5B01D" w14:textId="2332D6B2" w:rsidR="008E196F" w:rsidRPr="00705918" w:rsidRDefault="008E196F" w:rsidP="008E196F">
      <w:pPr>
        <w:pStyle w:val="Heading4"/>
        <w:rPr>
          <w:rFonts w:ascii="XDPrime" w:hAnsi="XDPrime"/>
        </w:rPr>
      </w:pPr>
      <w:r w:rsidRPr="00705918">
        <w:rPr>
          <w:rFonts w:ascii="XDPrime" w:hAnsi="XDPrime"/>
        </w:rPr>
        <w:t>Spesifikasi Proses/Algoritma</w:t>
      </w:r>
    </w:p>
    <w:p w14:paraId="6FAA0C0A" w14:textId="7CAB3705" w:rsidR="008E196F" w:rsidRPr="00705918" w:rsidRDefault="008E196F" w:rsidP="008E196F">
      <w:pPr>
        <w:pStyle w:val="Header"/>
        <w:tabs>
          <w:tab w:val="left" w:pos="1418"/>
        </w:tabs>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Id Proses</w:t>
      </w:r>
      <w:r w:rsidRPr="00705918">
        <w:rPr>
          <w:rFonts w:ascii="XDPrime" w:eastAsia="SimSun" w:hAnsi="XDPrime" w:cs="Times New Roman"/>
          <w:sz w:val="24"/>
          <w:szCs w:val="24"/>
          <w:lang w:val="en-US" w:eastAsia="zh-CN"/>
        </w:rPr>
        <w:tab/>
        <w:t>: ALGO-4</w:t>
      </w:r>
    </w:p>
    <w:p w14:paraId="699CCAC0" w14:textId="3D85DE93" w:rsidR="008E196F" w:rsidRPr="00705918" w:rsidRDefault="008E196F" w:rsidP="008E196F">
      <w:pPr>
        <w:pStyle w:val="BodyTextIndent"/>
        <w:tabs>
          <w:tab w:val="left" w:pos="1418"/>
        </w:tabs>
        <w:rPr>
          <w:rFonts w:ascii="XDPrime" w:hAnsi="XDPrime"/>
          <w:sz w:val="24"/>
          <w:szCs w:val="24"/>
        </w:rPr>
      </w:pPr>
      <w:r w:rsidRPr="00705918">
        <w:rPr>
          <w:rFonts w:ascii="XDPrime" w:hAnsi="XDPrime"/>
          <w:sz w:val="24"/>
          <w:szCs w:val="24"/>
        </w:rPr>
        <w:t>Objek terkait</w:t>
      </w:r>
      <w:r w:rsidRPr="00705918">
        <w:rPr>
          <w:rFonts w:ascii="XDPrime" w:hAnsi="XDPrime"/>
          <w:sz w:val="24"/>
          <w:szCs w:val="24"/>
        </w:rPr>
        <w:tab/>
        <w:t>: txtNIP, txtNama, txtNoSeriKarpeg, txtJenisKelamin, txtTTL, txtJmlKreditTerakhir, txtMasaKerja, txtUnitKerja, btnTambah</w:t>
      </w:r>
    </w:p>
    <w:p w14:paraId="3F1B0FFA" w14:textId="49261D4B" w:rsidR="008E196F" w:rsidRPr="00705918" w:rsidRDefault="008E196F" w:rsidP="008E196F">
      <w:pPr>
        <w:tabs>
          <w:tab w:val="left" w:pos="1418"/>
        </w:tabs>
        <w:spacing w:after="0" w:line="240" w:lineRule="auto"/>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Event</w:t>
      </w:r>
      <w:r w:rsidRPr="00705918">
        <w:rPr>
          <w:rFonts w:ascii="XDPrime" w:eastAsia="SimSun" w:hAnsi="XDPrime" w:cs="Times New Roman"/>
          <w:sz w:val="24"/>
          <w:szCs w:val="24"/>
          <w:lang w:val="en-US" w:eastAsia="zh-CN"/>
        </w:rPr>
        <w:tab/>
        <w:t>: btnTambah onClick</w:t>
      </w:r>
    </w:p>
    <w:p w14:paraId="563E94B2" w14:textId="39DB5152" w:rsidR="008E196F" w:rsidRPr="00705918" w:rsidRDefault="008E196F" w:rsidP="008E196F">
      <w:pPr>
        <w:tabs>
          <w:tab w:val="left" w:pos="1418"/>
        </w:tabs>
        <w:spacing w:after="0" w:line="240" w:lineRule="auto"/>
        <w:rPr>
          <w:rFonts w:ascii="XDPrime" w:eastAsia="SimSun" w:hAnsi="XDPrime" w:cs="Times New Roman"/>
          <w:sz w:val="24"/>
          <w:szCs w:val="24"/>
          <w:lang w:val="en-US" w:eastAsia="zh-CN"/>
        </w:rPr>
      </w:pPr>
    </w:p>
    <w:tbl>
      <w:tblPr>
        <w:tblW w:w="0" w:type="auto"/>
        <w:tblCellMar>
          <w:top w:w="15" w:type="dxa"/>
          <w:left w:w="15" w:type="dxa"/>
          <w:bottom w:w="15" w:type="dxa"/>
          <w:right w:w="15" w:type="dxa"/>
        </w:tblCellMar>
        <w:tblLook w:val="04A0" w:firstRow="1" w:lastRow="0" w:firstColumn="1" w:lastColumn="0" w:noHBand="0" w:noVBand="1"/>
      </w:tblPr>
      <w:tblGrid>
        <w:gridCol w:w="7917"/>
      </w:tblGrid>
      <w:tr w:rsidR="008E196F" w:rsidRPr="00705918" w14:paraId="1E01E6F9" w14:textId="77777777" w:rsidTr="008E196F">
        <w:trPr>
          <w:trHeight w:val="60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7B7DB3"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b/>
                <w:bCs/>
                <w:color w:val="000000"/>
                <w:sz w:val="24"/>
                <w:szCs w:val="24"/>
                <w:lang w:val="en-US" w:eastAsia="en-US"/>
              </w:rPr>
              <w:t>Initial State (IS</w:t>
            </w:r>
            <w:proofErr w:type="gramStart"/>
            <w:r w:rsidRPr="00705918">
              <w:rPr>
                <w:rFonts w:ascii="XDPrime" w:eastAsia="Times New Roman" w:hAnsi="XDPrime" w:cs="Arial"/>
                <w:b/>
                <w:bCs/>
                <w:color w:val="000000"/>
                <w:sz w:val="24"/>
                <w:szCs w:val="24"/>
                <w:lang w:val="en-US" w:eastAsia="en-US"/>
              </w:rPr>
              <w:t>) :</w:t>
            </w:r>
            <w:proofErr w:type="gramEnd"/>
          </w:p>
          <w:p w14:paraId="20920CCD" w14:textId="77777777" w:rsidR="008E196F" w:rsidRPr="00705918" w:rsidRDefault="008E196F" w:rsidP="008E196F">
            <w:pPr>
              <w:spacing w:after="0" w:line="240" w:lineRule="auto"/>
              <w:ind w:left="660"/>
              <w:rPr>
                <w:rFonts w:ascii="XDPrime" w:eastAsia="Times New Roman" w:hAnsi="XDPrime" w:cs="Times New Roman"/>
                <w:sz w:val="24"/>
                <w:szCs w:val="24"/>
                <w:lang w:val="en-US" w:eastAsia="en-US"/>
              </w:rPr>
            </w:pPr>
            <w:r w:rsidRPr="00705918">
              <w:rPr>
                <w:rFonts w:ascii="XDPrime" w:eastAsia="Times New Roman" w:hAnsi="XDPrime" w:cs="Arial"/>
                <w:color w:val="000000"/>
                <w:sz w:val="24"/>
                <w:szCs w:val="24"/>
                <w:lang w:val="en-US" w:eastAsia="en-US"/>
              </w:rPr>
              <w:t>Tabel TUser sudah dibuat</w:t>
            </w:r>
          </w:p>
        </w:tc>
      </w:tr>
      <w:tr w:rsidR="008E196F" w:rsidRPr="00705918" w14:paraId="571EAF4A" w14:textId="77777777" w:rsidTr="008E196F">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069168" w14:textId="77777777" w:rsidR="008E196F" w:rsidRPr="00580B74" w:rsidRDefault="008E196F" w:rsidP="008E196F">
            <w:pPr>
              <w:spacing w:before="240" w:after="0" w:line="240" w:lineRule="auto"/>
              <w:ind w:left="100"/>
              <w:rPr>
                <w:rFonts w:ascii="XDPrime" w:eastAsia="Times New Roman" w:hAnsi="XDPrime" w:cs="Times New Roman"/>
                <w:sz w:val="24"/>
                <w:szCs w:val="24"/>
                <w:lang w:val="sv-SE" w:eastAsia="en-US"/>
              </w:rPr>
            </w:pPr>
            <w:r w:rsidRPr="00580B74">
              <w:rPr>
                <w:rFonts w:ascii="XDPrime" w:eastAsia="Times New Roman" w:hAnsi="XDPrime" w:cs="Arial"/>
                <w:b/>
                <w:bCs/>
                <w:color w:val="000000"/>
                <w:sz w:val="24"/>
                <w:szCs w:val="24"/>
                <w:lang w:val="sv-SE" w:eastAsia="en-US"/>
              </w:rPr>
              <w:t>Final State (FS) :</w:t>
            </w:r>
          </w:p>
          <w:p w14:paraId="79053066" w14:textId="77777777" w:rsidR="008E196F" w:rsidRPr="00580B74" w:rsidRDefault="008E196F" w:rsidP="008E196F">
            <w:pPr>
              <w:spacing w:after="0" w:line="240" w:lineRule="auto"/>
              <w:ind w:left="660"/>
              <w:rPr>
                <w:rFonts w:ascii="XDPrime" w:eastAsia="Times New Roman" w:hAnsi="XDPrime" w:cs="Times New Roman"/>
                <w:sz w:val="24"/>
                <w:szCs w:val="24"/>
                <w:lang w:val="sv-SE" w:eastAsia="en-US"/>
              </w:rPr>
            </w:pPr>
            <w:r w:rsidRPr="00580B74">
              <w:rPr>
                <w:rFonts w:ascii="XDPrime" w:eastAsia="Times New Roman" w:hAnsi="XDPrime" w:cs="Arial"/>
                <w:color w:val="000000"/>
                <w:sz w:val="24"/>
                <w:szCs w:val="24"/>
                <w:lang w:val="sv-SE" w:eastAsia="en-US"/>
              </w:rPr>
              <w:lastRenderedPageBreak/>
              <w:t>Jika terdapat koneksi ke database terputus maka akan ditampilkan layar pesan LP-5 Jika berhasil mengedit data user maka akan ditampilkan layar pesan LP-4</w:t>
            </w:r>
          </w:p>
        </w:tc>
      </w:tr>
      <w:tr w:rsidR="008E196F" w:rsidRPr="00705918" w14:paraId="5951481D" w14:textId="77777777" w:rsidTr="008E196F">
        <w:trPr>
          <w:trHeight w:val="32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379BFF" w14:textId="77777777" w:rsidR="008E196F" w:rsidRPr="00705918" w:rsidRDefault="008E196F" w:rsidP="008E196F">
            <w:pPr>
              <w:spacing w:before="240" w:after="0" w:line="240" w:lineRule="auto"/>
              <w:ind w:left="100"/>
              <w:rPr>
                <w:rFonts w:ascii="XDPrime" w:eastAsia="Times New Roman" w:hAnsi="XDPrime" w:cs="Times New Roman"/>
                <w:sz w:val="24"/>
                <w:szCs w:val="24"/>
                <w:lang w:val="en-US" w:eastAsia="en-US"/>
              </w:rPr>
            </w:pPr>
            <w:r w:rsidRPr="00705918">
              <w:rPr>
                <w:rFonts w:ascii="XDPrime" w:eastAsia="Times New Roman" w:hAnsi="XDPrime" w:cs="Arial"/>
                <w:b/>
                <w:bCs/>
                <w:color w:val="000000"/>
                <w:sz w:val="24"/>
                <w:szCs w:val="24"/>
                <w:lang w:val="en-US" w:eastAsia="en-US"/>
              </w:rPr>
              <w:lastRenderedPageBreak/>
              <w:t>Spesifikasi Proses/</w:t>
            </w:r>
            <w:proofErr w:type="gramStart"/>
            <w:r w:rsidRPr="00705918">
              <w:rPr>
                <w:rFonts w:ascii="XDPrime" w:eastAsia="Times New Roman" w:hAnsi="XDPrime" w:cs="Arial"/>
                <w:b/>
                <w:bCs/>
                <w:color w:val="000000"/>
                <w:sz w:val="24"/>
                <w:szCs w:val="24"/>
                <w:lang w:val="en-US" w:eastAsia="en-US"/>
              </w:rPr>
              <w:t>Algoritma :</w:t>
            </w:r>
            <w:proofErr w:type="gramEnd"/>
          </w:p>
          <w:p w14:paraId="236877FB" w14:textId="77777777" w:rsidR="008E196F" w:rsidRPr="00705918" w:rsidRDefault="008E196F" w:rsidP="008E196F">
            <w:pPr>
              <w:spacing w:after="0" w:line="240" w:lineRule="auto"/>
              <w:ind w:left="66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IF (koneksi putus) THEN</w:t>
            </w:r>
          </w:p>
          <w:p w14:paraId="79CF92B3" w14:textId="77777777" w:rsidR="008E196F" w:rsidRPr="00580B74" w:rsidRDefault="008E196F" w:rsidP="008E196F">
            <w:pPr>
              <w:spacing w:after="0" w:line="240" w:lineRule="auto"/>
              <w:ind w:left="660"/>
              <w:rPr>
                <w:rFonts w:ascii="XDPrime" w:eastAsia="Times New Roman" w:hAnsi="XDPrime" w:cs="Times New Roman"/>
                <w:sz w:val="24"/>
                <w:szCs w:val="24"/>
                <w:lang w:val="sv-SE" w:eastAsia="en-US"/>
              </w:rPr>
            </w:pPr>
            <w:r w:rsidRPr="00705918">
              <w:rPr>
                <w:rFonts w:ascii="Calibri" w:eastAsia="Times New Roman" w:hAnsi="Calibri" w:cs="Calibri"/>
                <w:color w:val="000000"/>
                <w:sz w:val="24"/>
                <w:szCs w:val="24"/>
                <w:lang w:val="en-US" w:eastAsia="en-US"/>
              </w:rPr>
              <w:t>        </w:t>
            </w:r>
            <w:r w:rsidRPr="00580B74">
              <w:rPr>
                <w:rFonts w:ascii="XDPrime" w:eastAsia="Times New Roman" w:hAnsi="XDPrime" w:cs="Arial"/>
                <w:color w:val="000000"/>
                <w:sz w:val="24"/>
                <w:szCs w:val="24"/>
                <w:lang w:val="sv-SE" w:eastAsia="en-US"/>
              </w:rPr>
              <w:t>Tampilkan layar pesan LP-5</w:t>
            </w:r>
          </w:p>
          <w:p w14:paraId="2B3BD7E9" w14:textId="77777777" w:rsidR="008E196F" w:rsidRPr="00580B74" w:rsidRDefault="008E196F" w:rsidP="008E196F">
            <w:pPr>
              <w:spacing w:after="0" w:line="240" w:lineRule="auto"/>
              <w:ind w:left="660"/>
              <w:rPr>
                <w:rFonts w:ascii="XDPrime" w:eastAsia="Times New Roman" w:hAnsi="XDPrime" w:cs="Times New Roman"/>
                <w:sz w:val="24"/>
                <w:szCs w:val="24"/>
                <w:lang w:val="sv-SE" w:eastAsia="en-US"/>
              </w:rPr>
            </w:pPr>
            <w:r w:rsidRPr="00580B74">
              <w:rPr>
                <w:rFonts w:ascii="Calibri" w:eastAsia="Times New Roman" w:hAnsi="Calibri" w:cs="Calibri"/>
                <w:color w:val="000000"/>
                <w:sz w:val="24"/>
                <w:szCs w:val="24"/>
                <w:lang w:val="sv-SE" w:eastAsia="en-US"/>
              </w:rPr>
              <w:t> </w:t>
            </w:r>
            <w:r w:rsidRPr="00580B74">
              <w:rPr>
                <w:rFonts w:ascii="XDPrime" w:eastAsia="Times New Roman" w:hAnsi="XDPrime" w:cs="Arial"/>
                <w:color w:val="000000"/>
                <w:sz w:val="24"/>
                <w:szCs w:val="24"/>
                <w:lang w:val="sv-SE" w:eastAsia="en-US"/>
              </w:rPr>
              <w:t>ELSE</w:t>
            </w:r>
          </w:p>
          <w:p w14:paraId="31D6DB4A" w14:textId="77777777" w:rsidR="008E196F" w:rsidRPr="00580B74" w:rsidRDefault="008E196F" w:rsidP="008E196F">
            <w:pPr>
              <w:spacing w:after="0" w:line="240" w:lineRule="auto"/>
              <w:ind w:left="1100"/>
              <w:rPr>
                <w:rFonts w:ascii="XDPrime" w:eastAsia="Times New Roman" w:hAnsi="XDPrime" w:cs="Times New Roman"/>
                <w:sz w:val="24"/>
                <w:szCs w:val="24"/>
                <w:lang w:val="sv-SE" w:eastAsia="en-US"/>
              </w:rPr>
            </w:pPr>
            <w:r w:rsidRPr="00580B74">
              <w:rPr>
                <w:rFonts w:ascii="Calibri" w:eastAsia="Times New Roman" w:hAnsi="Calibri" w:cs="Calibri"/>
                <w:color w:val="000000"/>
                <w:sz w:val="24"/>
                <w:szCs w:val="24"/>
                <w:lang w:val="sv-SE" w:eastAsia="en-US"/>
              </w:rPr>
              <w:t>  </w:t>
            </w:r>
            <w:r w:rsidRPr="00580B74">
              <w:rPr>
                <w:rFonts w:ascii="XDPrime" w:eastAsia="Times New Roman" w:hAnsi="XDPrime" w:cs="Arial"/>
                <w:color w:val="000000"/>
                <w:sz w:val="24"/>
                <w:szCs w:val="24"/>
                <w:lang w:val="sv-SE" w:eastAsia="en-US"/>
              </w:rPr>
              <w:t>Jalankan query QUE-5</w:t>
            </w:r>
          </w:p>
          <w:p w14:paraId="1AA770F7" w14:textId="77777777" w:rsidR="008E196F" w:rsidRPr="00705918" w:rsidRDefault="008E196F" w:rsidP="008E196F">
            <w:pPr>
              <w:spacing w:after="0" w:line="240" w:lineRule="auto"/>
              <w:ind w:left="1100"/>
              <w:rPr>
                <w:rFonts w:ascii="XDPrime" w:eastAsia="Times New Roman" w:hAnsi="XDPrime" w:cs="Times New Roman"/>
                <w:sz w:val="24"/>
                <w:szCs w:val="24"/>
                <w:lang w:val="en-US" w:eastAsia="en-US"/>
              </w:rPr>
            </w:pPr>
            <w:r w:rsidRPr="00580B74">
              <w:rPr>
                <w:rFonts w:ascii="Calibri" w:eastAsia="Times New Roman" w:hAnsi="Calibri" w:cs="Calibri"/>
                <w:color w:val="000000"/>
                <w:sz w:val="24"/>
                <w:szCs w:val="24"/>
                <w:lang w:val="sv-SE" w:eastAsia="en-US"/>
              </w:rPr>
              <w:t>  </w:t>
            </w:r>
            <w:r w:rsidRPr="00705918">
              <w:rPr>
                <w:rFonts w:ascii="XDPrime" w:eastAsia="Times New Roman" w:hAnsi="XDPrime" w:cs="Arial"/>
                <w:color w:val="000000"/>
                <w:sz w:val="24"/>
                <w:szCs w:val="24"/>
                <w:lang w:val="en-US" w:eastAsia="en-US"/>
              </w:rPr>
              <w:t>IF (berhasil) THEN</w:t>
            </w:r>
          </w:p>
          <w:p w14:paraId="24A5675C" w14:textId="77777777" w:rsidR="008E196F" w:rsidRPr="00705918" w:rsidRDefault="008E196F" w:rsidP="008E196F">
            <w:pPr>
              <w:spacing w:after="0" w:line="240" w:lineRule="auto"/>
              <w:ind w:left="1100"/>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Jalankan query QUE-6</w:t>
            </w:r>
          </w:p>
          <w:p w14:paraId="787AEDAA" w14:textId="77777777" w:rsidR="008E196F" w:rsidRPr="00705918" w:rsidRDefault="008E196F" w:rsidP="008E196F">
            <w:pPr>
              <w:spacing w:after="0" w:line="240" w:lineRule="auto"/>
              <w:rPr>
                <w:rFonts w:ascii="XDPrime" w:eastAsia="Times New Roman" w:hAnsi="XDPrime" w:cs="Times New Roman"/>
                <w:sz w:val="24"/>
                <w:szCs w:val="24"/>
                <w:lang w:val="en-US" w:eastAsia="en-US"/>
              </w:rPr>
            </w:pPr>
            <w:r w:rsidRPr="00705918">
              <w:rPr>
                <w:rFonts w:ascii="Calibri" w:eastAsia="Times New Roman" w:hAnsi="Calibri" w:cs="Calibri"/>
                <w:color w:val="000000"/>
                <w:sz w:val="24"/>
                <w:szCs w:val="24"/>
                <w:lang w:val="en-US" w:eastAsia="en-US"/>
              </w:rPr>
              <w:t>                  </w:t>
            </w:r>
            <w:r w:rsidRPr="00705918">
              <w:rPr>
                <w:rFonts w:ascii="XDPrime" w:eastAsia="Times New Roman" w:hAnsi="XDPrime" w:cs="Arial"/>
                <w:color w:val="000000"/>
                <w:sz w:val="24"/>
                <w:szCs w:val="24"/>
                <w:lang w:val="en-US" w:eastAsia="en-US"/>
              </w:rPr>
              <w:t>Tampilkan layar pesan LP-4</w:t>
            </w:r>
          </w:p>
          <w:p w14:paraId="1EFC8A45" w14:textId="77777777" w:rsidR="008E196F" w:rsidRPr="00705918" w:rsidRDefault="008E196F" w:rsidP="008E196F">
            <w:pPr>
              <w:spacing w:after="0" w:line="240" w:lineRule="auto"/>
              <w:rPr>
                <w:rFonts w:ascii="XDPrime" w:eastAsia="Times New Roman" w:hAnsi="XDPrime" w:cs="Times New Roman"/>
                <w:sz w:val="24"/>
                <w:szCs w:val="24"/>
                <w:lang w:val="en-US" w:eastAsia="en-US"/>
              </w:rPr>
            </w:pPr>
          </w:p>
        </w:tc>
      </w:tr>
    </w:tbl>
    <w:p w14:paraId="2DCB9CC5" w14:textId="77777777" w:rsidR="008E196F" w:rsidRPr="00705918" w:rsidRDefault="008E196F" w:rsidP="008E196F">
      <w:pPr>
        <w:tabs>
          <w:tab w:val="left" w:pos="1418"/>
        </w:tabs>
        <w:spacing w:after="0" w:line="240" w:lineRule="auto"/>
        <w:rPr>
          <w:rFonts w:ascii="XDPrime" w:eastAsia="SimSun" w:hAnsi="XDPrime" w:cs="Times New Roman"/>
          <w:sz w:val="24"/>
          <w:szCs w:val="24"/>
          <w:lang w:val="en-US" w:eastAsia="zh-CN"/>
        </w:rPr>
      </w:pPr>
    </w:p>
    <w:p w14:paraId="70632661" w14:textId="77777777" w:rsidR="008E196F" w:rsidRPr="00705918" w:rsidRDefault="008E196F" w:rsidP="008E196F">
      <w:pPr>
        <w:rPr>
          <w:rFonts w:ascii="XDPrime" w:hAnsi="XDPrime"/>
          <w:lang w:val="en-GB" w:eastAsia="en-US"/>
        </w:rPr>
      </w:pPr>
    </w:p>
    <w:p w14:paraId="267C8FCA" w14:textId="7583243B" w:rsidR="008E196F" w:rsidRPr="00705918" w:rsidRDefault="008E196F" w:rsidP="008E196F">
      <w:pPr>
        <w:pStyle w:val="Heading4"/>
        <w:rPr>
          <w:rFonts w:ascii="XDPrime" w:hAnsi="XDPrime"/>
        </w:rPr>
      </w:pPr>
      <w:r w:rsidRPr="00705918">
        <w:rPr>
          <w:rFonts w:ascii="XDPrime" w:hAnsi="XDPrime"/>
        </w:rPr>
        <w:t>Spesifikasi Report</w:t>
      </w:r>
    </w:p>
    <w:p w14:paraId="5C605CC6" w14:textId="77777777" w:rsidR="008E196F" w:rsidRPr="00705918" w:rsidRDefault="008E196F" w:rsidP="008E196F">
      <w:pPr>
        <w:spacing w:after="0" w:line="240" w:lineRule="auto"/>
        <w:jc w:val="both"/>
        <w:rPr>
          <w:rFonts w:ascii="XDPrime" w:eastAsia="SimSun" w:hAnsi="XDPrime" w:cs="Times New Roman"/>
          <w:sz w:val="24"/>
          <w:szCs w:val="24"/>
          <w:lang w:val="en-US" w:eastAsia="zh-CN"/>
        </w:rPr>
      </w:pPr>
      <w:r w:rsidRPr="00705918">
        <w:rPr>
          <w:rFonts w:ascii="XDPrime" w:eastAsia="SimSun" w:hAnsi="XDPrime" w:cs="Times New Roman"/>
          <w:sz w:val="24"/>
          <w:szCs w:val="24"/>
          <w:lang w:val="en-US" w:eastAsia="zh-CN"/>
        </w:rPr>
        <w:t>Tidak ada.</w:t>
      </w:r>
    </w:p>
    <w:p w14:paraId="6A5139DF" w14:textId="77777777" w:rsidR="008E196F" w:rsidRPr="00705918" w:rsidRDefault="008E196F" w:rsidP="008E196F">
      <w:pPr>
        <w:rPr>
          <w:rFonts w:ascii="XDPrime" w:hAnsi="XDPrime"/>
          <w:lang w:val="en-GB" w:eastAsia="en-US"/>
        </w:rPr>
      </w:pPr>
    </w:p>
    <w:p w14:paraId="7009658D" w14:textId="77777777" w:rsidR="00070211" w:rsidRPr="00705918" w:rsidRDefault="00070211" w:rsidP="00583AF9">
      <w:pPr>
        <w:spacing w:after="0" w:line="240" w:lineRule="auto"/>
        <w:jc w:val="both"/>
        <w:rPr>
          <w:rFonts w:ascii="XDPrime" w:eastAsia="SimSun" w:hAnsi="XDPrime" w:cs="Times New Roman"/>
          <w:sz w:val="24"/>
          <w:szCs w:val="24"/>
          <w:lang w:val="en-US" w:eastAsia="zh-CN"/>
        </w:rPr>
      </w:pPr>
    </w:p>
    <w:p w14:paraId="49C772E3" w14:textId="77777777" w:rsidR="00070211" w:rsidRPr="00705918" w:rsidRDefault="00070211" w:rsidP="00583AF9">
      <w:pPr>
        <w:spacing w:after="0" w:line="240" w:lineRule="auto"/>
        <w:jc w:val="both"/>
        <w:rPr>
          <w:rFonts w:ascii="XDPrime" w:hAnsi="XDPrime" w:cs="Times New Roman"/>
          <w:b/>
          <w:sz w:val="24"/>
          <w:szCs w:val="24"/>
          <w:lang w:val="en-US"/>
        </w:rPr>
      </w:pPr>
    </w:p>
    <w:p w14:paraId="30C2778A" w14:textId="3389D544" w:rsidR="00583AF9" w:rsidRPr="00705918" w:rsidRDefault="00583AF9" w:rsidP="003A612F">
      <w:pPr>
        <w:pStyle w:val="Heading2"/>
        <w:numPr>
          <w:ilvl w:val="0"/>
          <w:numId w:val="0"/>
        </w:numPr>
        <w:ind w:left="576" w:hanging="576"/>
        <w:rPr>
          <w:rFonts w:ascii="XDPrime" w:hAnsi="XDPrime"/>
          <w:b w:val="0"/>
          <w:szCs w:val="24"/>
          <w:lang w:val="en-US"/>
        </w:rPr>
      </w:pPr>
      <w:bookmarkStart w:id="179" w:name="_Toc153279073"/>
      <w:r w:rsidRPr="00705918">
        <w:rPr>
          <w:rFonts w:ascii="XDPrime" w:hAnsi="XDPrime"/>
          <w:szCs w:val="24"/>
          <w:lang w:val="en-US"/>
        </w:rPr>
        <w:t>Lampiran</w:t>
      </w:r>
      <w:bookmarkEnd w:id="179"/>
    </w:p>
    <w:p w14:paraId="29F041A2" w14:textId="6CB03F56" w:rsidR="00EF0B7C" w:rsidRPr="00705918" w:rsidRDefault="00EF0B7C" w:rsidP="00EF0B7C">
      <w:pPr>
        <w:pStyle w:val="Caption"/>
        <w:spacing w:line="276" w:lineRule="auto"/>
        <w:outlineLvl w:val="2"/>
        <w:rPr>
          <w:rFonts w:ascii="XDPrime" w:hAnsi="XDPrime"/>
        </w:rPr>
      </w:pPr>
      <w:bookmarkStart w:id="180" w:name="_Toc473958286"/>
      <w:bookmarkStart w:id="181" w:name="_Toc258397650"/>
      <w:bookmarkStart w:id="182" w:name="_Toc148572359"/>
      <w:bookmarkStart w:id="183" w:name="_Toc149034271"/>
      <w:bookmarkStart w:id="184" w:name="_Toc151668055"/>
      <w:bookmarkStart w:id="185" w:name="_Toc153278938"/>
      <w:bookmarkStart w:id="186" w:name="_Toc153279074"/>
      <w:r w:rsidRPr="00705918">
        <w:rPr>
          <w:rFonts w:ascii="XDPrime" w:hAnsi="XDPrime"/>
        </w:rPr>
        <w:t xml:space="preserve">Lampiran </w:t>
      </w:r>
      <w:r w:rsidRPr="00705918">
        <w:rPr>
          <w:rFonts w:ascii="XDPrime" w:hAnsi="XDPrime"/>
        </w:rPr>
        <w:fldChar w:fldCharType="begin"/>
      </w:r>
      <w:r w:rsidRPr="00705918">
        <w:rPr>
          <w:rFonts w:ascii="XDPrime" w:hAnsi="XDPrime"/>
        </w:rPr>
        <w:instrText xml:space="preserve"> SEQ Lampiran \* ARABIC </w:instrText>
      </w:r>
      <w:r w:rsidRPr="00705918">
        <w:rPr>
          <w:rFonts w:ascii="XDPrime" w:hAnsi="XDPrime"/>
        </w:rPr>
        <w:fldChar w:fldCharType="separate"/>
      </w:r>
      <w:r w:rsidR="00580B74">
        <w:rPr>
          <w:rFonts w:ascii="XDPrime" w:hAnsi="XDPrime"/>
          <w:noProof/>
        </w:rPr>
        <w:t>1</w:t>
      </w:r>
      <w:r w:rsidRPr="00705918">
        <w:rPr>
          <w:rFonts w:ascii="XDPrime" w:hAnsi="XDPrime"/>
        </w:rPr>
        <w:fldChar w:fldCharType="end"/>
      </w:r>
      <w:bookmarkEnd w:id="180"/>
      <w:bookmarkEnd w:id="181"/>
      <w:r w:rsidRPr="00705918">
        <w:rPr>
          <w:rFonts w:ascii="XDPrime" w:hAnsi="XDPrime"/>
        </w:rPr>
        <w:t>. Pembagian Tugas Anggota Kelompok</w:t>
      </w:r>
      <w:bookmarkEnd w:id="182"/>
      <w:bookmarkEnd w:id="183"/>
      <w:bookmarkEnd w:id="184"/>
      <w:bookmarkEnd w:id="185"/>
      <w:bookmarkEnd w:id="186"/>
    </w:p>
    <w:tbl>
      <w:tblPr>
        <w:tblStyle w:val="TableGrid"/>
        <w:tblW w:w="8046" w:type="dxa"/>
        <w:tblLook w:val="04A0" w:firstRow="1" w:lastRow="0" w:firstColumn="1" w:lastColumn="0" w:noHBand="0" w:noVBand="1"/>
      </w:tblPr>
      <w:tblGrid>
        <w:gridCol w:w="1668"/>
        <w:gridCol w:w="2409"/>
        <w:gridCol w:w="3969"/>
      </w:tblGrid>
      <w:tr w:rsidR="008E196F" w:rsidRPr="00705918" w14:paraId="5204C3E2" w14:textId="77777777" w:rsidTr="004C3EB6">
        <w:tc>
          <w:tcPr>
            <w:tcW w:w="1668" w:type="dxa"/>
          </w:tcPr>
          <w:p w14:paraId="2F70C37F" w14:textId="0143E058" w:rsidR="008E196F" w:rsidRPr="00705918" w:rsidRDefault="008E196F" w:rsidP="008E196F">
            <w:pPr>
              <w:jc w:val="both"/>
              <w:rPr>
                <w:rFonts w:ascii="XDPrime" w:hAnsi="XDPrime" w:cs="Times New Roman"/>
                <w:b/>
                <w:sz w:val="24"/>
                <w:szCs w:val="24"/>
                <w:lang w:val="en-US"/>
              </w:rPr>
            </w:pPr>
            <w:r w:rsidRPr="00705918">
              <w:rPr>
                <w:rFonts w:ascii="XDPrime" w:hAnsi="XDPrime" w:cs="Arial"/>
                <w:b/>
                <w:bCs/>
                <w:color w:val="000000"/>
              </w:rPr>
              <w:t>NIM</w:t>
            </w:r>
          </w:p>
        </w:tc>
        <w:tc>
          <w:tcPr>
            <w:tcW w:w="2409" w:type="dxa"/>
          </w:tcPr>
          <w:p w14:paraId="1408BB3A" w14:textId="05A8C0AD" w:rsidR="008E196F" w:rsidRPr="00705918" w:rsidRDefault="008E196F" w:rsidP="008E196F">
            <w:pPr>
              <w:jc w:val="both"/>
              <w:rPr>
                <w:rFonts w:ascii="XDPrime" w:hAnsi="XDPrime" w:cs="Times New Roman"/>
                <w:b/>
                <w:sz w:val="24"/>
                <w:szCs w:val="24"/>
                <w:lang w:val="en-US"/>
              </w:rPr>
            </w:pPr>
            <w:r w:rsidRPr="00705918">
              <w:rPr>
                <w:rFonts w:ascii="XDPrime" w:hAnsi="XDPrime" w:cs="Arial"/>
                <w:b/>
                <w:bCs/>
                <w:color w:val="000000"/>
              </w:rPr>
              <w:t>Nama</w:t>
            </w:r>
          </w:p>
        </w:tc>
        <w:tc>
          <w:tcPr>
            <w:tcW w:w="3969" w:type="dxa"/>
          </w:tcPr>
          <w:p w14:paraId="2E035C9D" w14:textId="7DA294EB" w:rsidR="008E196F" w:rsidRPr="00705918" w:rsidRDefault="008E196F" w:rsidP="008E196F">
            <w:pPr>
              <w:jc w:val="both"/>
              <w:rPr>
                <w:rFonts w:ascii="XDPrime" w:hAnsi="XDPrime" w:cs="Times New Roman"/>
                <w:b/>
                <w:sz w:val="24"/>
                <w:szCs w:val="24"/>
                <w:lang w:val="en-US"/>
              </w:rPr>
            </w:pPr>
            <w:r w:rsidRPr="00705918">
              <w:rPr>
                <w:rFonts w:ascii="XDPrime" w:hAnsi="XDPrime" w:cs="Arial"/>
                <w:b/>
                <w:bCs/>
                <w:color w:val="000000"/>
              </w:rPr>
              <w:t>Pembagian Tugas</w:t>
            </w:r>
          </w:p>
        </w:tc>
      </w:tr>
      <w:tr w:rsidR="00E37A8C" w:rsidRPr="00705918" w14:paraId="549CAFB9" w14:textId="77777777" w:rsidTr="004C3EB6">
        <w:tc>
          <w:tcPr>
            <w:tcW w:w="1668" w:type="dxa"/>
          </w:tcPr>
          <w:p w14:paraId="1BDB8E92" w14:textId="6137E791" w:rsidR="00E37A8C" w:rsidRPr="00705918" w:rsidRDefault="00E37A8C" w:rsidP="00E37A8C">
            <w:pPr>
              <w:jc w:val="both"/>
              <w:rPr>
                <w:rFonts w:ascii="XDPrime" w:hAnsi="XDPrime" w:cs="Times New Roman"/>
                <w:sz w:val="24"/>
                <w:szCs w:val="24"/>
                <w:lang w:val="en-US"/>
              </w:rPr>
            </w:pPr>
            <w:r w:rsidRPr="00705918">
              <w:rPr>
                <w:rFonts w:ascii="Calibri" w:hAnsi="Calibri" w:cs="Calibri"/>
                <w:color w:val="000000"/>
              </w:rPr>
              <w:t> </w:t>
            </w:r>
          </w:p>
        </w:tc>
        <w:tc>
          <w:tcPr>
            <w:tcW w:w="2409" w:type="dxa"/>
          </w:tcPr>
          <w:p w14:paraId="50F925DE" w14:textId="38BB8A9B" w:rsidR="00E37A8C" w:rsidRPr="00705918" w:rsidRDefault="00E37A8C" w:rsidP="00E37A8C">
            <w:pPr>
              <w:jc w:val="both"/>
              <w:rPr>
                <w:rFonts w:ascii="XDPrime" w:hAnsi="XDPrime" w:cs="Times New Roman"/>
                <w:sz w:val="24"/>
                <w:szCs w:val="24"/>
                <w:lang w:val="en-US"/>
              </w:rPr>
            </w:pPr>
            <w:r w:rsidRPr="00705918">
              <w:rPr>
                <w:rFonts w:ascii="XDPrime" w:hAnsi="XDPrime" w:cs="Arial"/>
                <w:color w:val="000000"/>
              </w:rPr>
              <w:t xml:space="preserve"> puspita</w:t>
            </w:r>
          </w:p>
        </w:tc>
        <w:tc>
          <w:tcPr>
            <w:tcW w:w="3969" w:type="dxa"/>
          </w:tcPr>
          <w:p w14:paraId="3EAF37D8" w14:textId="77777777" w:rsidR="00E37A8C" w:rsidRPr="00E37A8C" w:rsidRDefault="00E37A8C" w:rsidP="00E37A8C">
            <w:pPr>
              <w:pStyle w:val="NormalWeb"/>
              <w:spacing w:before="0" w:beforeAutospacing="0" w:after="0" w:afterAutospacing="0"/>
              <w:ind w:left="440" w:hanging="360"/>
              <w:jc w:val="both"/>
              <w:rPr>
                <w:rFonts w:ascii="XDPrime" w:hAnsi="XDPrime"/>
                <w:sz w:val="22"/>
                <w:szCs w:val="22"/>
              </w:rPr>
            </w:pPr>
            <w:r w:rsidRPr="00E37A8C">
              <w:rPr>
                <w:rFonts w:ascii="XDPrime" w:hAnsi="XDPrime" w:cs="Arial"/>
                <w:color w:val="000000"/>
                <w:sz w:val="22"/>
                <w:szCs w:val="22"/>
              </w:rPr>
              <w:t>1)</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XDPrime" w:hAnsi="XDPrime" w:cs="Arial"/>
                <w:color w:val="000000"/>
                <w:sz w:val="22"/>
                <w:szCs w:val="22"/>
              </w:rPr>
              <w:t>Bagian 1 Pendahuluan</w:t>
            </w:r>
          </w:p>
          <w:p w14:paraId="62FE1FD3" w14:textId="77777777" w:rsidR="00E37A8C" w:rsidRPr="00E37A8C" w:rsidRDefault="00E37A8C" w:rsidP="00E37A8C">
            <w:pPr>
              <w:pStyle w:val="NormalWeb"/>
              <w:spacing w:before="0" w:beforeAutospacing="0" w:after="0" w:afterAutospacing="0"/>
              <w:ind w:left="440" w:hanging="360"/>
              <w:jc w:val="both"/>
              <w:rPr>
                <w:rFonts w:ascii="XDPrime" w:hAnsi="XDPrime"/>
                <w:sz w:val="22"/>
                <w:szCs w:val="22"/>
              </w:rPr>
            </w:pPr>
            <w:r w:rsidRPr="00E37A8C">
              <w:rPr>
                <w:rFonts w:ascii="XDPrime" w:hAnsi="XDPrime" w:cs="Arial"/>
                <w:color w:val="000000"/>
                <w:sz w:val="22"/>
                <w:szCs w:val="22"/>
              </w:rPr>
              <w:t>2)</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XDPrime" w:hAnsi="XDPrime" w:cs="Arial"/>
                <w:color w:val="000000"/>
                <w:sz w:val="22"/>
                <w:szCs w:val="22"/>
              </w:rPr>
              <w:t>Bagian 2.2.2 Conceptual Data Model</w:t>
            </w:r>
          </w:p>
          <w:p w14:paraId="4A17D0FF" w14:textId="77777777" w:rsidR="00E37A8C" w:rsidRDefault="00E37A8C" w:rsidP="00E37A8C">
            <w:pPr>
              <w:pStyle w:val="NormalWeb"/>
              <w:spacing w:before="0" w:beforeAutospacing="0" w:after="0" w:afterAutospacing="0"/>
              <w:ind w:left="460" w:hanging="360"/>
              <w:jc w:val="both"/>
              <w:rPr>
                <w:rFonts w:ascii="XDPrime" w:hAnsi="XDPrime" w:cs="Arial"/>
                <w:color w:val="000000"/>
                <w:sz w:val="22"/>
                <w:szCs w:val="22"/>
              </w:rPr>
            </w:pPr>
            <w:r w:rsidRPr="00E37A8C">
              <w:rPr>
                <w:rFonts w:ascii="XDPrime" w:hAnsi="XDPrime" w:cs="Arial"/>
                <w:color w:val="000000"/>
                <w:sz w:val="22"/>
                <w:szCs w:val="22"/>
              </w:rPr>
              <w:t>3)</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XDPrime" w:hAnsi="XDPrime" w:cs="Arial"/>
                <w:color w:val="000000"/>
                <w:sz w:val="22"/>
                <w:szCs w:val="22"/>
              </w:rPr>
              <w:t>Bagian 2.2.3 Physical Data Model</w:t>
            </w:r>
          </w:p>
          <w:p w14:paraId="31EFB919" w14:textId="3D49F1A8" w:rsidR="00E37A8C" w:rsidRPr="00E37A8C" w:rsidRDefault="00E37A8C" w:rsidP="00E37A8C">
            <w:pPr>
              <w:pStyle w:val="NormalWeb"/>
              <w:spacing w:before="0" w:beforeAutospacing="0" w:after="0" w:afterAutospacing="0"/>
              <w:ind w:left="460" w:hanging="360"/>
              <w:jc w:val="both"/>
              <w:rPr>
                <w:rFonts w:ascii="XDPrime" w:hAnsi="XDPrime"/>
                <w:sz w:val="22"/>
                <w:szCs w:val="22"/>
              </w:rPr>
            </w:pPr>
            <w:r w:rsidRPr="00E37A8C">
              <w:rPr>
                <w:rFonts w:ascii="XDPrime" w:hAnsi="XDPrime" w:cs="Arial"/>
                <w:color w:val="000000"/>
                <w:sz w:val="22"/>
                <w:szCs w:val="22"/>
              </w:rPr>
              <w:t>4)</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XDPrime" w:hAnsi="XDPrime" w:cs="Arial"/>
                <w:color w:val="000000"/>
                <w:sz w:val="22"/>
                <w:szCs w:val="22"/>
              </w:rPr>
              <w:t>Merapikan Laporan</w:t>
            </w:r>
          </w:p>
        </w:tc>
      </w:tr>
      <w:tr w:rsidR="00E37A8C" w:rsidRPr="00705918" w14:paraId="7DFC8201" w14:textId="77777777" w:rsidTr="004C3EB6">
        <w:tc>
          <w:tcPr>
            <w:tcW w:w="1668" w:type="dxa"/>
          </w:tcPr>
          <w:p w14:paraId="1A0E3C87" w14:textId="36263085" w:rsidR="00E37A8C" w:rsidRPr="00705918" w:rsidRDefault="00E37A8C" w:rsidP="00E37A8C">
            <w:pPr>
              <w:jc w:val="both"/>
              <w:rPr>
                <w:rFonts w:ascii="XDPrime" w:hAnsi="XDPrime" w:cs="Times New Roman"/>
                <w:sz w:val="24"/>
                <w:szCs w:val="24"/>
                <w:lang w:val="en-US"/>
              </w:rPr>
            </w:pPr>
            <w:r w:rsidRPr="00705918">
              <w:rPr>
                <w:rFonts w:ascii="Calibri" w:hAnsi="Calibri" w:cs="Calibri"/>
                <w:color w:val="000000"/>
              </w:rPr>
              <w:t> </w:t>
            </w:r>
          </w:p>
        </w:tc>
        <w:tc>
          <w:tcPr>
            <w:tcW w:w="2409" w:type="dxa"/>
          </w:tcPr>
          <w:p w14:paraId="2F34C53C" w14:textId="72202E7D" w:rsidR="00E37A8C" w:rsidRPr="00705918" w:rsidRDefault="00E37A8C" w:rsidP="00E37A8C">
            <w:pPr>
              <w:jc w:val="both"/>
              <w:rPr>
                <w:rFonts w:ascii="XDPrime" w:hAnsi="XDPrime" w:cs="Times New Roman"/>
                <w:sz w:val="24"/>
                <w:szCs w:val="24"/>
                <w:lang w:val="en-US"/>
              </w:rPr>
            </w:pPr>
            <w:r w:rsidRPr="00705918">
              <w:rPr>
                <w:rFonts w:ascii="XDPrime" w:hAnsi="XDPrime" w:cs="Arial"/>
                <w:color w:val="000000"/>
              </w:rPr>
              <w:t xml:space="preserve"> feby</w:t>
            </w:r>
          </w:p>
        </w:tc>
        <w:tc>
          <w:tcPr>
            <w:tcW w:w="3969" w:type="dxa"/>
          </w:tcPr>
          <w:p w14:paraId="76863F41" w14:textId="76A8B714" w:rsidR="00E37A8C" w:rsidRPr="00E37A8C" w:rsidRDefault="00E37A8C" w:rsidP="00E37A8C">
            <w:pPr>
              <w:pStyle w:val="NormalWeb"/>
              <w:spacing w:before="0" w:beforeAutospacing="0" w:after="0" w:afterAutospacing="0"/>
              <w:ind w:left="460" w:hanging="360"/>
              <w:jc w:val="both"/>
              <w:rPr>
                <w:rFonts w:ascii="XDPrime" w:hAnsi="XDPrime"/>
                <w:sz w:val="22"/>
                <w:szCs w:val="22"/>
              </w:rPr>
            </w:pPr>
            <w:r w:rsidRPr="00E37A8C">
              <w:rPr>
                <w:rFonts w:ascii="XDPrime" w:hAnsi="XDPrime" w:cs="Arial"/>
                <w:color w:val="000000"/>
                <w:sz w:val="22"/>
                <w:szCs w:val="22"/>
              </w:rPr>
              <w:t>1)</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s="Arial"/>
                <w:color w:val="000000"/>
                <w:sz w:val="22"/>
                <w:szCs w:val="22"/>
              </w:rPr>
              <w:t>Bagian 2.1 Rancangan Lingkungan Implementasi</w:t>
            </w:r>
          </w:p>
          <w:p w14:paraId="17358579" w14:textId="77777777" w:rsidR="00E37A8C" w:rsidRPr="00E37A8C" w:rsidRDefault="00E37A8C" w:rsidP="00E37A8C">
            <w:pPr>
              <w:pStyle w:val="NormalWeb"/>
              <w:spacing w:before="0" w:beforeAutospacing="0" w:after="0" w:afterAutospacing="0"/>
              <w:ind w:left="460" w:hanging="360"/>
              <w:jc w:val="both"/>
              <w:rPr>
                <w:rFonts w:ascii="XDPrime" w:hAnsi="XDPrime"/>
                <w:sz w:val="22"/>
                <w:szCs w:val="22"/>
              </w:rPr>
            </w:pPr>
            <w:r w:rsidRPr="00E37A8C">
              <w:rPr>
                <w:rFonts w:ascii="XDPrime" w:hAnsi="XDPrime" w:cs="Arial"/>
                <w:color w:val="000000"/>
                <w:sz w:val="22"/>
                <w:szCs w:val="22"/>
              </w:rPr>
              <w:t>2)</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XDPrime" w:hAnsi="XDPrime" w:cs="Arial"/>
                <w:color w:val="000000"/>
                <w:sz w:val="22"/>
                <w:szCs w:val="22"/>
              </w:rPr>
              <w:t>Bagian 2.2 Deskripsi Data</w:t>
            </w:r>
          </w:p>
          <w:p w14:paraId="7B4E29E0" w14:textId="77777777" w:rsidR="00E37A8C" w:rsidRPr="00E37A8C" w:rsidRDefault="00E37A8C" w:rsidP="00E37A8C">
            <w:pPr>
              <w:pStyle w:val="NormalWeb"/>
              <w:spacing w:before="0" w:beforeAutospacing="0" w:after="0" w:afterAutospacing="0"/>
              <w:ind w:left="460" w:hanging="360"/>
              <w:jc w:val="both"/>
              <w:rPr>
                <w:rFonts w:ascii="XDPrime" w:hAnsi="XDPrime"/>
                <w:sz w:val="22"/>
                <w:szCs w:val="22"/>
              </w:rPr>
            </w:pPr>
            <w:r w:rsidRPr="00E37A8C">
              <w:rPr>
                <w:rFonts w:ascii="XDPrime" w:hAnsi="XDPrime" w:cs="Arial"/>
                <w:color w:val="000000"/>
                <w:sz w:val="22"/>
                <w:szCs w:val="22"/>
              </w:rPr>
              <w:t>3)</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XDPrime" w:hAnsi="XDPrime" w:cs="Arial"/>
                <w:color w:val="000000"/>
                <w:sz w:val="22"/>
                <w:szCs w:val="22"/>
              </w:rPr>
              <w:t>Bagian 2.2.1 Definisi Domain/Type</w:t>
            </w:r>
          </w:p>
          <w:p w14:paraId="00A97C0D" w14:textId="77777777" w:rsidR="00E37A8C" w:rsidRPr="00E37A8C" w:rsidRDefault="00E37A8C" w:rsidP="00E37A8C">
            <w:pPr>
              <w:pStyle w:val="NormalWeb"/>
              <w:spacing w:before="0" w:beforeAutospacing="0" w:after="0" w:afterAutospacing="0"/>
              <w:ind w:left="460" w:hanging="360"/>
              <w:jc w:val="both"/>
              <w:rPr>
                <w:rFonts w:ascii="XDPrime" w:hAnsi="XDPrime"/>
                <w:sz w:val="22"/>
                <w:szCs w:val="22"/>
              </w:rPr>
            </w:pPr>
            <w:r w:rsidRPr="00E37A8C">
              <w:rPr>
                <w:rFonts w:ascii="XDPrime" w:hAnsi="XDPrime" w:cs="Arial"/>
                <w:color w:val="000000"/>
                <w:sz w:val="22"/>
                <w:szCs w:val="22"/>
              </w:rPr>
              <w:t>4)</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XDPrime" w:hAnsi="XDPrime" w:cs="Arial"/>
                <w:color w:val="000000"/>
                <w:sz w:val="22"/>
                <w:szCs w:val="22"/>
              </w:rPr>
              <w:t>Bagian 2.2.2 Conceptual Data Model</w:t>
            </w:r>
          </w:p>
          <w:p w14:paraId="15DA97C1" w14:textId="2961D964" w:rsidR="00E37A8C" w:rsidRPr="00E37A8C" w:rsidRDefault="00E37A8C" w:rsidP="00E37A8C">
            <w:pPr>
              <w:pStyle w:val="NormalWeb"/>
              <w:spacing w:before="0" w:beforeAutospacing="0" w:after="0" w:afterAutospacing="0"/>
              <w:ind w:left="460" w:hanging="360"/>
              <w:jc w:val="both"/>
              <w:rPr>
                <w:rFonts w:ascii="XDPrime" w:hAnsi="XDPrime"/>
                <w:sz w:val="22"/>
                <w:szCs w:val="22"/>
              </w:rPr>
            </w:pPr>
            <w:r w:rsidRPr="00E37A8C">
              <w:rPr>
                <w:rFonts w:ascii="XDPrime" w:hAnsi="XDPrime" w:cs="Arial"/>
                <w:color w:val="000000"/>
                <w:sz w:val="22"/>
                <w:szCs w:val="22"/>
              </w:rPr>
              <w:t>5)</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Calibri" w:hAnsi="Calibri" w:cs="Calibri"/>
                <w:color w:val="000000"/>
                <w:sz w:val="22"/>
                <w:szCs w:val="22"/>
              </w:rPr>
              <w:t> </w:t>
            </w:r>
            <w:r w:rsidRPr="00E37A8C">
              <w:rPr>
                <w:rFonts w:ascii="XDPrime" w:hAnsi="XDPrime"/>
                <w:color w:val="000000"/>
                <w:sz w:val="22"/>
                <w:szCs w:val="22"/>
              </w:rPr>
              <w:t xml:space="preserve"> </w:t>
            </w:r>
            <w:r w:rsidRPr="00E37A8C">
              <w:rPr>
                <w:rFonts w:ascii="XDPrime" w:hAnsi="XDPrime" w:cs="Arial"/>
                <w:color w:val="000000"/>
                <w:sz w:val="22"/>
                <w:szCs w:val="22"/>
              </w:rPr>
              <w:t>Bagian 2.2.3 Physical Data Model</w:t>
            </w:r>
          </w:p>
        </w:tc>
      </w:tr>
      <w:tr w:rsidR="00E37A8C" w:rsidRPr="00705918" w14:paraId="1F9D6FC4" w14:textId="77777777" w:rsidTr="004C3EB6">
        <w:tc>
          <w:tcPr>
            <w:tcW w:w="1668" w:type="dxa"/>
          </w:tcPr>
          <w:p w14:paraId="5B1457B9" w14:textId="32D6BB6C" w:rsidR="00E37A8C" w:rsidRPr="00705918" w:rsidRDefault="00E37A8C" w:rsidP="00E37A8C">
            <w:pPr>
              <w:jc w:val="both"/>
              <w:rPr>
                <w:rFonts w:ascii="XDPrime" w:hAnsi="XDPrime" w:cs="Times New Roman"/>
                <w:sz w:val="24"/>
                <w:szCs w:val="24"/>
                <w:lang w:val="en-US"/>
              </w:rPr>
            </w:pPr>
            <w:r w:rsidRPr="00705918">
              <w:rPr>
                <w:rFonts w:ascii="Calibri" w:hAnsi="Calibri" w:cs="Calibri"/>
                <w:color w:val="000000"/>
              </w:rPr>
              <w:t> </w:t>
            </w:r>
          </w:p>
        </w:tc>
        <w:tc>
          <w:tcPr>
            <w:tcW w:w="2409" w:type="dxa"/>
          </w:tcPr>
          <w:p w14:paraId="36763BAF" w14:textId="72E0F021" w:rsidR="00E37A8C" w:rsidRPr="00705918" w:rsidRDefault="00E37A8C" w:rsidP="00E37A8C">
            <w:pPr>
              <w:jc w:val="both"/>
              <w:rPr>
                <w:rFonts w:ascii="XDPrime" w:hAnsi="XDPrime" w:cs="Times New Roman"/>
                <w:sz w:val="24"/>
                <w:szCs w:val="24"/>
                <w:lang w:val="en-US"/>
              </w:rPr>
            </w:pPr>
            <w:r w:rsidRPr="00705918">
              <w:rPr>
                <w:rFonts w:ascii="XDPrime" w:hAnsi="XDPrime" w:cs="Arial"/>
                <w:color w:val="000000"/>
              </w:rPr>
              <w:t xml:space="preserve"> Putra</w:t>
            </w:r>
          </w:p>
        </w:tc>
        <w:tc>
          <w:tcPr>
            <w:tcW w:w="3969" w:type="dxa"/>
          </w:tcPr>
          <w:p w14:paraId="1F40A5E5" w14:textId="77777777" w:rsidR="00E37A8C" w:rsidRDefault="00E37A8C" w:rsidP="00E37A8C">
            <w:pPr>
              <w:pStyle w:val="NormalWeb"/>
              <w:numPr>
                <w:ilvl w:val="0"/>
                <w:numId w:val="18"/>
              </w:numPr>
              <w:spacing w:before="0" w:beforeAutospacing="0" w:after="0" w:afterAutospacing="0"/>
              <w:jc w:val="both"/>
              <w:rPr>
                <w:rFonts w:ascii="XDPrime" w:hAnsi="XDPrime" w:cs="Arial"/>
                <w:color w:val="000000"/>
                <w:sz w:val="22"/>
                <w:szCs w:val="22"/>
              </w:rPr>
            </w:pPr>
            <w:r w:rsidRPr="00E37A8C">
              <w:rPr>
                <w:rFonts w:ascii="XDPrime" w:hAnsi="XDPrime" w:cs="Arial"/>
                <w:color w:val="000000"/>
                <w:sz w:val="22"/>
                <w:szCs w:val="22"/>
              </w:rPr>
              <w:t>Bagian 2.2.4 Daftar Tabel Aplikasi</w:t>
            </w:r>
          </w:p>
          <w:p w14:paraId="3B7A38A5" w14:textId="0F934166" w:rsidR="00E37A8C" w:rsidRPr="00E37A8C" w:rsidRDefault="00E37A8C" w:rsidP="00E37A8C">
            <w:pPr>
              <w:pStyle w:val="NormalWeb"/>
              <w:numPr>
                <w:ilvl w:val="0"/>
                <w:numId w:val="18"/>
              </w:numPr>
              <w:spacing w:before="0" w:beforeAutospacing="0" w:after="0" w:afterAutospacing="0"/>
              <w:jc w:val="both"/>
              <w:rPr>
                <w:rFonts w:ascii="XDPrime" w:hAnsi="XDPrime" w:cs="Arial"/>
                <w:color w:val="000000"/>
                <w:sz w:val="22"/>
                <w:szCs w:val="22"/>
              </w:rPr>
            </w:pPr>
            <w:r w:rsidRPr="00E37A8C">
              <w:rPr>
                <w:rFonts w:ascii="XDPrime" w:hAnsi="XDPrime"/>
                <w:sz w:val="22"/>
                <w:szCs w:val="22"/>
              </w:rPr>
              <w:t>Bagian 2.3 Dekomposisi Fungsional Modul</w:t>
            </w:r>
          </w:p>
          <w:p w14:paraId="5ADBF60B" w14:textId="79252EE5" w:rsidR="00E37A8C" w:rsidRPr="00E37A8C" w:rsidRDefault="00E37A8C" w:rsidP="00E37A8C">
            <w:pPr>
              <w:pStyle w:val="NormalWeb"/>
              <w:numPr>
                <w:ilvl w:val="0"/>
                <w:numId w:val="18"/>
              </w:numPr>
              <w:spacing w:before="0" w:beforeAutospacing="0" w:after="0" w:afterAutospacing="0"/>
              <w:jc w:val="both"/>
              <w:rPr>
                <w:rFonts w:ascii="XDPrime" w:hAnsi="XDPrime" w:cs="Arial"/>
                <w:color w:val="000000"/>
                <w:sz w:val="22"/>
                <w:szCs w:val="22"/>
              </w:rPr>
            </w:pPr>
            <w:r w:rsidRPr="00E37A8C">
              <w:rPr>
                <w:rFonts w:ascii="XDPrime" w:hAnsi="XDPrime" w:cs="Arial"/>
                <w:color w:val="000000"/>
                <w:sz w:val="22"/>
                <w:szCs w:val="22"/>
              </w:rPr>
              <w:t>Bagian 3.2 Deskripsi Fungsional secara Rinci</w:t>
            </w:r>
          </w:p>
          <w:p w14:paraId="031033BC" w14:textId="1C822E9E" w:rsidR="00E37A8C" w:rsidRPr="00580B74" w:rsidRDefault="00E37A8C" w:rsidP="00E37A8C">
            <w:pPr>
              <w:pStyle w:val="NormalWeb"/>
              <w:numPr>
                <w:ilvl w:val="0"/>
                <w:numId w:val="18"/>
              </w:numPr>
              <w:spacing w:before="0" w:beforeAutospacing="0" w:after="0" w:afterAutospacing="0"/>
              <w:jc w:val="both"/>
              <w:rPr>
                <w:rFonts w:ascii="XDPrime" w:hAnsi="XDPrime"/>
                <w:sz w:val="22"/>
                <w:szCs w:val="22"/>
                <w:lang w:val="sv-SE"/>
              </w:rPr>
            </w:pPr>
            <w:r w:rsidRPr="00580B74">
              <w:rPr>
                <w:rFonts w:ascii="XDPrime" w:hAnsi="XDPrime" w:cs="Arial"/>
                <w:color w:val="000000"/>
                <w:sz w:val="22"/>
                <w:szCs w:val="22"/>
                <w:lang w:val="sv-SE"/>
              </w:rPr>
              <w:lastRenderedPageBreak/>
              <w:t xml:space="preserve">Bagian 3.2.1 </w:t>
            </w:r>
            <w:r w:rsidRPr="00580B74">
              <w:rPr>
                <w:rFonts w:ascii="Calibri" w:hAnsi="Calibri" w:cs="Calibri"/>
                <w:color w:val="000000"/>
                <w:sz w:val="22"/>
                <w:szCs w:val="22"/>
                <w:lang w:val="sv-SE"/>
              </w:rPr>
              <w:t> </w:t>
            </w:r>
            <w:r w:rsidRPr="00580B74">
              <w:rPr>
                <w:rFonts w:ascii="XDPrime" w:hAnsi="XDPrime" w:cs="Arial"/>
                <w:color w:val="000000"/>
                <w:sz w:val="22"/>
                <w:szCs w:val="22"/>
                <w:lang w:val="sv-SE"/>
              </w:rPr>
              <w:t>Spesifikasi Fungsi/Proses FS-1.1 Validasi Pengguna</w:t>
            </w:r>
          </w:p>
        </w:tc>
      </w:tr>
      <w:tr w:rsidR="00E37A8C" w:rsidRPr="00705918" w14:paraId="5F9C3E96" w14:textId="77777777" w:rsidTr="004C3EB6">
        <w:tc>
          <w:tcPr>
            <w:tcW w:w="1668" w:type="dxa"/>
          </w:tcPr>
          <w:p w14:paraId="75D57C15" w14:textId="04AED0D8" w:rsidR="00E37A8C" w:rsidRPr="00580B74" w:rsidRDefault="00E37A8C" w:rsidP="00E37A8C">
            <w:pPr>
              <w:jc w:val="both"/>
              <w:rPr>
                <w:rFonts w:ascii="XDPrime" w:hAnsi="XDPrime" w:cs="Times New Roman"/>
                <w:sz w:val="24"/>
                <w:szCs w:val="24"/>
                <w:lang w:val="sv-SE"/>
              </w:rPr>
            </w:pPr>
            <w:r w:rsidRPr="00705918">
              <w:rPr>
                <w:rFonts w:ascii="Calibri" w:hAnsi="Calibri" w:cs="Calibri"/>
                <w:color w:val="000000"/>
              </w:rPr>
              <w:lastRenderedPageBreak/>
              <w:t> </w:t>
            </w:r>
          </w:p>
        </w:tc>
        <w:tc>
          <w:tcPr>
            <w:tcW w:w="2409" w:type="dxa"/>
          </w:tcPr>
          <w:p w14:paraId="1A062638" w14:textId="418E95CE" w:rsidR="00E37A8C" w:rsidRPr="00705918" w:rsidRDefault="00E37A8C" w:rsidP="00E37A8C">
            <w:pPr>
              <w:jc w:val="both"/>
              <w:rPr>
                <w:rFonts w:ascii="XDPrime" w:hAnsi="XDPrime" w:cs="Times New Roman"/>
                <w:sz w:val="24"/>
                <w:szCs w:val="24"/>
                <w:lang w:val="en-US"/>
              </w:rPr>
            </w:pPr>
            <w:r w:rsidRPr="00705918">
              <w:rPr>
                <w:rFonts w:ascii="XDPrime" w:hAnsi="XDPrime" w:cs="Arial"/>
                <w:color w:val="000000"/>
              </w:rPr>
              <w:t xml:space="preserve"> Ester</w:t>
            </w:r>
          </w:p>
        </w:tc>
        <w:tc>
          <w:tcPr>
            <w:tcW w:w="3969" w:type="dxa"/>
          </w:tcPr>
          <w:p w14:paraId="601EC107" w14:textId="77777777" w:rsidR="00FB5FD8" w:rsidRDefault="00E37A8C" w:rsidP="00FB5FD8">
            <w:pPr>
              <w:pStyle w:val="NormalWeb"/>
              <w:numPr>
                <w:ilvl w:val="0"/>
                <w:numId w:val="20"/>
              </w:numPr>
              <w:spacing w:before="0" w:beforeAutospacing="0" w:after="0" w:afterAutospacing="0"/>
              <w:ind w:left="488"/>
              <w:jc w:val="both"/>
              <w:rPr>
                <w:rFonts w:ascii="XDPrime" w:hAnsi="XDPrime" w:cs="Arial"/>
                <w:color w:val="000000"/>
                <w:sz w:val="22"/>
                <w:szCs w:val="22"/>
              </w:rPr>
            </w:pPr>
            <w:r w:rsidRPr="00E37A8C">
              <w:rPr>
                <w:rFonts w:ascii="XDPrime" w:hAnsi="XDPrime" w:cs="Arial"/>
                <w:color w:val="000000"/>
                <w:sz w:val="22"/>
                <w:szCs w:val="22"/>
              </w:rPr>
              <w:t>Bagian 3.1 Deskripsi Rinci Tabel</w:t>
            </w:r>
          </w:p>
          <w:p w14:paraId="2ADB7069" w14:textId="77777777" w:rsidR="00FB5FD8" w:rsidRPr="00FB5FD8" w:rsidRDefault="00E37A8C" w:rsidP="00FB5FD8">
            <w:pPr>
              <w:pStyle w:val="NormalWeb"/>
              <w:numPr>
                <w:ilvl w:val="0"/>
                <w:numId w:val="20"/>
              </w:numPr>
              <w:spacing w:before="0" w:beforeAutospacing="0" w:after="0" w:afterAutospacing="0"/>
              <w:ind w:left="488"/>
              <w:jc w:val="both"/>
              <w:rPr>
                <w:rFonts w:ascii="XDPrime" w:hAnsi="XDPrime" w:cs="Arial"/>
                <w:color w:val="000000"/>
                <w:sz w:val="22"/>
                <w:szCs w:val="22"/>
              </w:rPr>
            </w:pPr>
            <w:r w:rsidRPr="00FB5FD8">
              <w:rPr>
                <w:rFonts w:ascii="XDPrime" w:hAnsi="XDPrime" w:cs="Arial"/>
                <w:color w:val="000000"/>
                <w:sz w:val="22"/>
                <w:szCs w:val="22"/>
              </w:rPr>
              <w:t>Bagian 3.2 Deskripsi Fungsional</w:t>
            </w:r>
            <w:r w:rsidRPr="00FB5FD8">
              <w:rPr>
                <w:rFonts w:ascii="Calibri" w:hAnsi="Calibri" w:cs="Calibri"/>
                <w:color w:val="000000"/>
                <w:sz w:val="22"/>
                <w:szCs w:val="22"/>
              </w:rPr>
              <w:t> </w:t>
            </w:r>
          </w:p>
          <w:p w14:paraId="08391589" w14:textId="77777777" w:rsidR="00FB5FD8" w:rsidRDefault="00E37A8C" w:rsidP="00FB5FD8">
            <w:pPr>
              <w:pStyle w:val="NormalWeb"/>
              <w:numPr>
                <w:ilvl w:val="0"/>
                <w:numId w:val="20"/>
              </w:numPr>
              <w:spacing w:before="0" w:beforeAutospacing="0" w:after="0" w:afterAutospacing="0"/>
              <w:ind w:left="488"/>
              <w:jc w:val="both"/>
              <w:rPr>
                <w:rFonts w:ascii="XDPrime" w:hAnsi="XDPrime" w:cs="Arial"/>
                <w:color w:val="000000"/>
                <w:sz w:val="22"/>
                <w:szCs w:val="22"/>
              </w:rPr>
            </w:pPr>
            <w:r w:rsidRPr="00FB5FD8">
              <w:rPr>
                <w:rFonts w:ascii="XDPrime" w:hAnsi="XDPrime" w:cs="Arial"/>
                <w:color w:val="000000"/>
                <w:sz w:val="22"/>
                <w:szCs w:val="22"/>
              </w:rPr>
              <w:t>Bagian 3.2.2</w:t>
            </w:r>
            <w:r w:rsidRPr="00FB5FD8">
              <w:rPr>
                <w:rFonts w:ascii="Calibri" w:hAnsi="Calibri" w:cs="Calibri"/>
                <w:color w:val="000000"/>
                <w:sz w:val="22"/>
                <w:szCs w:val="22"/>
              </w:rPr>
              <w:t> </w:t>
            </w:r>
            <w:r w:rsidRPr="00FB5FD8">
              <w:rPr>
                <w:rFonts w:ascii="XDPrime" w:hAnsi="XDPrime" w:cs="Arial"/>
                <w:color w:val="000000"/>
                <w:sz w:val="22"/>
                <w:szCs w:val="22"/>
              </w:rPr>
              <w:t xml:space="preserve"> </w:t>
            </w:r>
            <w:r w:rsidRPr="00FB5FD8">
              <w:rPr>
                <w:rFonts w:ascii="Calibri" w:hAnsi="Calibri" w:cs="Calibri"/>
                <w:color w:val="000000"/>
                <w:sz w:val="22"/>
                <w:szCs w:val="22"/>
              </w:rPr>
              <w:t> </w:t>
            </w:r>
            <w:r w:rsidRPr="00FB5FD8">
              <w:rPr>
                <w:rFonts w:ascii="XDPrime" w:hAnsi="XDPrime" w:cs="Arial"/>
                <w:color w:val="000000"/>
                <w:sz w:val="22"/>
                <w:szCs w:val="22"/>
              </w:rPr>
              <w:t xml:space="preserve"> </w:t>
            </w:r>
            <w:r w:rsidRPr="00FB5FD8">
              <w:rPr>
                <w:rFonts w:ascii="Calibri" w:hAnsi="Calibri" w:cs="Calibri"/>
                <w:color w:val="000000"/>
                <w:sz w:val="22"/>
                <w:szCs w:val="22"/>
              </w:rPr>
              <w:t> </w:t>
            </w:r>
            <w:r w:rsidRPr="00FB5FD8">
              <w:rPr>
                <w:rFonts w:ascii="XDPrime" w:hAnsi="XDPrime" w:cs="Arial"/>
                <w:color w:val="000000"/>
                <w:sz w:val="22"/>
                <w:szCs w:val="22"/>
              </w:rPr>
              <w:t xml:space="preserve"> </w:t>
            </w:r>
            <w:r w:rsidRPr="00FB5FD8">
              <w:rPr>
                <w:rFonts w:ascii="Calibri" w:hAnsi="Calibri" w:cs="Calibri"/>
                <w:color w:val="000000"/>
                <w:sz w:val="22"/>
                <w:szCs w:val="22"/>
              </w:rPr>
              <w:t> </w:t>
            </w:r>
            <w:r w:rsidRPr="00FB5FD8">
              <w:rPr>
                <w:rFonts w:ascii="XDPrime" w:hAnsi="XDPrime" w:cs="Arial"/>
                <w:color w:val="000000"/>
                <w:sz w:val="22"/>
                <w:szCs w:val="22"/>
              </w:rPr>
              <w:t xml:space="preserve"> Spesifikasi Fungsi/Proses FS-1.2.1.1 Memilih halaman yang ingin dibuka</w:t>
            </w:r>
          </w:p>
          <w:p w14:paraId="7C18D47A" w14:textId="4A931929" w:rsidR="00E37A8C" w:rsidRPr="00580B74" w:rsidRDefault="00E37A8C" w:rsidP="00FB5FD8">
            <w:pPr>
              <w:pStyle w:val="NormalWeb"/>
              <w:numPr>
                <w:ilvl w:val="0"/>
                <w:numId w:val="20"/>
              </w:numPr>
              <w:spacing w:before="0" w:beforeAutospacing="0" w:after="0" w:afterAutospacing="0"/>
              <w:ind w:left="488"/>
              <w:jc w:val="both"/>
              <w:rPr>
                <w:rFonts w:ascii="XDPrime" w:hAnsi="XDPrime" w:cs="Arial"/>
                <w:color w:val="000000"/>
                <w:sz w:val="22"/>
                <w:szCs w:val="22"/>
                <w:lang w:val="sv-SE"/>
              </w:rPr>
            </w:pPr>
            <w:r w:rsidRPr="00580B74">
              <w:rPr>
                <w:rFonts w:ascii="XDPrime" w:hAnsi="XDPrime" w:cs="Arial"/>
                <w:color w:val="000000"/>
                <w:sz w:val="22"/>
                <w:szCs w:val="22"/>
                <w:lang w:val="sv-SE"/>
              </w:rPr>
              <w:t>3.2.5</w:t>
            </w:r>
            <w:r w:rsidRPr="00580B74">
              <w:rPr>
                <w:rFonts w:ascii="Calibri" w:hAnsi="Calibri" w:cs="Calibri"/>
                <w:color w:val="000000"/>
                <w:sz w:val="22"/>
                <w:szCs w:val="22"/>
                <w:lang w:val="sv-SE"/>
              </w:rPr>
              <w:t> </w:t>
            </w:r>
            <w:r w:rsidRPr="00580B74">
              <w:rPr>
                <w:rFonts w:ascii="XDPrime" w:hAnsi="XDPrime" w:cs="Arial"/>
                <w:color w:val="000000"/>
                <w:sz w:val="22"/>
                <w:szCs w:val="22"/>
                <w:lang w:val="sv-SE"/>
              </w:rPr>
              <w:t xml:space="preserve"> </w:t>
            </w:r>
            <w:r w:rsidRPr="00580B74">
              <w:rPr>
                <w:rFonts w:ascii="Calibri" w:hAnsi="Calibri" w:cs="Calibri"/>
                <w:color w:val="000000"/>
                <w:sz w:val="22"/>
                <w:szCs w:val="22"/>
                <w:lang w:val="sv-SE"/>
              </w:rPr>
              <w:t> </w:t>
            </w:r>
            <w:r w:rsidRPr="00580B74">
              <w:rPr>
                <w:rFonts w:ascii="XDPrime" w:hAnsi="XDPrime" w:cs="Arial"/>
                <w:color w:val="000000"/>
                <w:sz w:val="22"/>
                <w:szCs w:val="22"/>
                <w:lang w:val="sv-SE"/>
              </w:rPr>
              <w:t xml:space="preserve"> Spesifikasi Fungsi/Proses FS-1.2.1.1 Mengedit dan Menampilkan Profile User</w:t>
            </w:r>
          </w:p>
        </w:tc>
      </w:tr>
      <w:tr w:rsidR="00E37A8C" w:rsidRPr="00705918" w14:paraId="5C0EAB39" w14:textId="77777777" w:rsidTr="004C3EB6">
        <w:tc>
          <w:tcPr>
            <w:tcW w:w="1668" w:type="dxa"/>
          </w:tcPr>
          <w:p w14:paraId="0819DA7C" w14:textId="0DEDDFDC" w:rsidR="00E37A8C" w:rsidRPr="00580B74" w:rsidRDefault="00E37A8C" w:rsidP="00E37A8C">
            <w:pPr>
              <w:jc w:val="both"/>
              <w:rPr>
                <w:rFonts w:ascii="XDPrime" w:hAnsi="XDPrime" w:cs="Times New Roman"/>
                <w:sz w:val="24"/>
                <w:szCs w:val="24"/>
                <w:lang w:val="sv-SE"/>
              </w:rPr>
            </w:pPr>
            <w:r w:rsidRPr="00705918">
              <w:rPr>
                <w:rFonts w:ascii="Calibri" w:hAnsi="Calibri" w:cs="Calibri"/>
                <w:color w:val="000000"/>
              </w:rPr>
              <w:t> </w:t>
            </w:r>
          </w:p>
        </w:tc>
        <w:tc>
          <w:tcPr>
            <w:tcW w:w="2409" w:type="dxa"/>
          </w:tcPr>
          <w:p w14:paraId="62DF804A" w14:textId="79B1B6B6" w:rsidR="00E37A8C" w:rsidRPr="00705918" w:rsidRDefault="00E37A8C" w:rsidP="00E37A8C">
            <w:pPr>
              <w:jc w:val="both"/>
              <w:rPr>
                <w:rFonts w:ascii="XDPrime" w:hAnsi="XDPrime" w:cs="Times New Roman"/>
                <w:sz w:val="24"/>
                <w:szCs w:val="24"/>
                <w:lang w:val="en-US"/>
              </w:rPr>
            </w:pPr>
            <w:r w:rsidRPr="00705918">
              <w:rPr>
                <w:rFonts w:ascii="XDPrime" w:hAnsi="XDPrime" w:cs="Arial"/>
                <w:color w:val="000000"/>
              </w:rPr>
              <w:t xml:space="preserve"> Afisal</w:t>
            </w:r>
          </w:p>
        </w:tc>
        <w:tc>
          <w:tcPr>
            <w:tcW w:w="3969" w:type="dxa"/>
          </w:tcPr>
          <w:p w14:paraId="49D0318C" w14:textId="1BF65832" w:rsidR="00E37A8C" w:rsidRPr="00E37A8C" w:rsidRDefault="00E37A8C" w:rsidP="00FB5FD8">
            <w:pPr>
              <w:pStyle w:val="NormalWeb"/>
              <w:numPr>
                <w:ilvl w:val="0"/>
                <w:numId w:val="19"/>
              </w:numPr>
              <w:spacing w:before="0" w:beforeAutospacing="0" w:after="0" w:afterAutospacing="0"/>
              <w:ind w:left="488"/>
              <w:jc w:val="both"/>
              <w:rPr>
                <w:rFonts w:ascii="XDPrime" w:hAnsi="XDPrime" w:cs="Arial"/>
                <w:color w:val="000000"/>
                <w:sz w:val="22"/>
                <w:szCs w:val="22"/>
              </w:rPr>
            </w:pPr>
            <w:r w:rsidRPr="00E37A8C">
              <w:rPr>
                <w:rFonts w:ascii="XDPrime" w:hAnsi="XDPrime" w:cs="Arial"/>
                <w:color w:val="000000"/>
                <w:sz w:val="22"/>
                <w:szCs w:val="22"/>
              </w:rPr>
              <w:t>Menggabungkan laporan</w:t>
            </w:r>
          </w:p>
          <w:p w14:paraId="5309B268" w14:textId="77777777" w:rsidR="00E37A8C" w:rsidRPr="00580B74" w:rsidRDefault="00E37A8C" w:rsidP="00FB5FD8">
            <w:pPr>
              <w:pStyle w:val="NormalWeb"/>
              <w:numPr>
                <w:ilvl w:val="0"/>
                <w:numId w:val="19"/>
              </w:numPr>
              <w:spacing w:before="0" w:beforeAutospacing="0" w:after="0" w:afterAutospacing="0"/>
              <w:ind w:left="488"/>
              <w:jc w:val="both"/>
              <w:rPr>
                <w:rFonts w:ascii="XDPrime" w:hAnsi="XDPrime" w:cs="Arial"/>
                <w:color w:val="000000"/>
                <w:sz w:val="22"/>
                <w:szCs w:val="22"/>
                <w:lang w:val="sv-SE"/>
              </w:rPr>
            </w:pPr>
            <w:r w:rsidRPr="00580B74">
              <w:rPr>
                <w:rFonts w:ascii="XDPrime" w:hAnsi="XDPrime" w:cs="Arial"/>
                <w:color w:val="000000"/>
                <w:sz w:val="22"/>
                <w:szCs w:val="22"/>
                <w:lang w:val="sv-SE"/>
              </w:rPr>
              <w:t>Bagian 3.2 Deskripsi Fungsional Secara Rinci:</w:t>
            </w:r>
          </w:p>
          <w:p w14:paraId="360E24DC" w14:textId="77777777" w:rsidR="00E37A8C" w:rsidRPr="00580B74" w:rsidRDefault="00E37A8C" w:rsidP="00FB5FD8">
            <w:pPr>
              <w:pStyle w:val="NormalWeb"/>
              <w:numPr>
                <w:ilvl w:val="0"/>
                <w:numId w:val="19"/>
              </w:numPr>
              <w:spacing w:before="0" w:beforeAutospacing="0" w:after="0" w:afterAutospacing="0"/>
              <w:ind w:left="488"/>
              <w:jc w:val="both"/>
              <w:rPr>
                <w:rFonts w:ascii="XDPrime" w:hAnsi="XDPrime" w:cs="Arial"/>
                <w:color w:val="000000"/>
                <w:sz w:val="22"/>
                <w:szCs w:val="22"/>
                <w:lang w:val="sv-SE"/>
              </w:rPr>
            </w:pPr>
            <w:r w:rsidRPr="00580B74">
              <w:rPr>
                <w:rFonts w:ascii="XDPrime" w:hAnsi="XDPrime" w:cs="Arial"/>
                <w:color w:val="000000"/>
                <w:sz w:val="22"/>
                <w:szCs w:val="22"/>
                <w:lang w:val="sv-SE"/>
              </w:rPr>
              <w:t>Bagian 3.2.3 Spesifikasi Fungsi/Proses FS-1.2.1.1 Menampilkan dan menambahkan Data Keuangan</w:t>
            </w:r>
          </w:p>
          <w:p w14:paraId="1810EADC" w14:textId="0D792160" w:rsidR="00E37A8C" w:rsidRPr="00580B74" w:rsidRDefault="00E37A8C" w:rsidP="00FB5FD8">
            <w:pPr>
              <w:pStyle w:val="ListParagraph"/>
              <w:numPr>
                <w:ilvl w:val="0"/>
                <w:numId w:val="19"/>
              </w:numPr>
              <w:ind w:left="488"/>
              <w:jc w:val="both"/>
              <w:rPr>
                <w:rFonts w:ascii="XDPrime" w:eastAsia="Times New Roman" w:hAnsi="XDPrime" w:cs="Arial"/>
                <w:color w:val="000000"/>
                <w:lang w:val="sv-SE" w:eastAsia="en-US"/>
              </w:rPr>
            </w:pPr>
            <w:r w:rsidRPr="00580B74">
              <w:rPr>
                <w:rFonts w:ascii="XDPrime" w:eastAsia="Times New Roman" w:hAnsi="XDPrime" w:cs="Arial"/>
                <w:color w:val="000000"/>
                <w:lang w:val="sv-SE" w:eastAsia="en-US"/>
              </w:rPr>
              <w:t>Bagian 3.2.4</w:t>
            </w:r>
            <w:r w:rsidRPr="00580B74">
              <w:rPr>
                <w:rFonts w:ascii="Calibri" w:eastAsia="Times New Roman" w:hAnsi="Calibri" w:cs="Calibri"/>
                <w:color w:val="000000"/>
                <w:lang w:val="sv-SE" w:eastAsia="en-US"/>
              </w:rPr>
              <w:t> </w:t>
            </w:r>
            <w:r w:rsidRPr="00580B74">
              <w:rPr>
                <w:rFonts w:ascii="XDPrime" w:eastAsia="Times New Roman" w:hAnsi="XDPrime" w:cs="Arial"/>
                <w:color w:val="000000"/>
                <w:lang w:val="sv-SE" w:eastAsia="en-US"/>
              </w:rPr>
              <w:t xml:space="preserve"> </w:t>
            </w:r>
            <w:r w:rsidRPr="00580B74">
              <w:rPr>
                <w:rFonts w:ascii="Calibri" w:eastAsia="Times New Roman" w:hAnsi="Calibri" w:cs="Calibri"/>
                <w:color w:val="000000"/>
                <w:lang w:val="sv-SE" w:eastAsia="en-US"/>
              </w:rPr>
              <w:t> </w:t>
            </w:r>
            <w:r w:rsidRPr="00580B74">
              <w:rPr>
                <w:rFonts w:ascii="XDPrime" w:eastAsia="Times New Roman" w:hAnsi="XDPrime" w:cs="Arial"/>
                <w:color w:val="000000"/>
                <w:lang w:val="sv-SE" w:eastAsia="en-US"/>
              </w:rPr>
              <w:t xml:space="preserve"> </w:t>
            </w:r>
            <w:r w:rsidRPr="00580B74">
              <w:rPr>
                <w:rFonts w:ascii="Calibri" w:eastAsia="Times New Roman" w:hAnsi="Calibri" w:cs="Calibri"/>
                <w:color w:val="000000"/>
                <w:lang w:val="sv-SE" w:eastAsia="en-US"/>
              </w:rPr>
              <w:t> </w:t>
            </w:r>
            <w:r w:rsidRPr="00580B74">
              <w:rPr>
                <w:rFonts w:ascii="XDPrime" w:eastAsia="Times New Roman" w:hAnsi="XDPrime" w:cs="Arial"/>
                <w:color w:val="000000"/>
                <w:lang w:val="sv-SE" w:eastAsia="en-US"/>
              </w:rPr>
              <w:t xml:space="preserve"> </w:t>
            </w:r>
            <w:r w:rsidRPr="00580B74">
              <w:rPr>
                <w:rFonts w:ascii="Calibri" w:eastAsia="Times New Roman" w:hAnsi="Calibri" w:cs="Calibri"/>
                <w:color w:val="000000"/>
                <w:lang w:val="sv-SE" w:eastAsia="en-US"/>
              </w:rPr>
              <w:t> </w:t>
            </w:r>
            <w:r w:rsidRPr="00580B74">
              <w:rPr>
                <w:rFonts w:ascii="XDPrime" w:eastAsia="Times New Roman" w:hAnsi="XDPrime" w:cs="Arial"/>
                <w:color w:val="000000"/>
                <w:lang w:val="sv-SE" w:eastAsia="en-US"/>
              </w:rPr>
              <w:t xml:space="preserve"> Spesifikasi Fungsi/Proses FS-1.2.1.1 Menampilkan Histori</w:t>
            </w:r>
          </w:p>
        </w:tc>
      </w:tr>
    </w:tbl>
    <w:p w14:paraId="39CB977A" w14:textId="77777777" w:rsidR="001555D6" w:rsidRPr="00580B74" w:rsidRDefault="001555D6" w:rsidP="00583AF9">
      <w:pPr>
        <w:spacing w:after="0" w:line="240" w:lineRule="auto"/>
        <w:jc w:val="both"/>
        <w:rPr>
          <w:rFonts w:ascii="XDPrime" w:hAnsi="XDPrime" w:cs="Times New Roman"/>
          <w:b/>
          <w:sz w:val="24"/>
          <w:szCs w:val="24"/>
          <w:lang w:val="sv-SE"/>
        </w:rPr>
      </w:pPr>
    </w:p>
    <w:p w14:paraId="527F0121" w14:textId="77777777" w:rsidR="003A244E" w:rsidRPr="00705918" w:rsidRDefault="003A244E" w:rsidP="00583AF9">
      <w:pPr>
        <w:spacing w:after="0" w:line="240" w:lineRule="auto"/>
        <w:jc w:val="both"/>
        <w:rPr>
          <w:rFonts w:ascii="XDPrime" w:hAnsi="XDPrime" w:cs="Times New Roman"/>
          <w:b/>
          <w:sz w:val="24"/>
          <w:szCs w:val="24"/>
          <w:lang w:val="en-US"/>
        </w:rPr>
      </w:pPr>
      <w:r w:rsidRPr="00705918">
        <w:rPr>
          <w:rFonts w:ascii="XDPrime" w:hAnsi="XDPrime" w:cs="Times New Roman"/>
          <w:b/>
          <w:sz w:val="24"/>
          <w:szCs w:val="24"/>
          <w:lang w:val="en-US"/>
        </w:rPr>
        <w:t xml:space="preserve">Keterangan: </w:t>
      </w:r>
    </w:p>
    <w:p w14:paraId="6D5B38B6" w14:textId="77777777" w:rsidR="003A244E" w:rsidRPr="00705918" w:rsidRDefault="003A244E" w:rsidP="0051706B">
      <w:pPr>
        <w:pStyle w:val="ListParagraph"/>
        <w:numPr>
          <w:ilvl w:val="0"/>
          <w:numId w:val="2"/>
        </w:numPr>
        <w:spacing w:after="0" w:line="240" w:lineRule="auto"/>
        <w:jc w:val="both"/>
        <w:rPr>
          <w:rFonts w:ascii="XDPrime" w:hAnsi="XDPrime" w:cs="Times New Roman"/>
          <w:sz w:val="24"/>
          <w:szCs w:val="24"/>
          <w:lang w:val="sv-SE"/>
        </w:rPr>
      </w:pPr>
      <w:r w:rsidRPr="00705918">
        <w:rPr>
          <w:rFonts w:ascii="XDPrime" w:hAnsi="XDPrime" w:cs="Times New Roman"/>
          <w:sz w:val="24"/>
          <w:szCs w:val="24"/>
          <w:lang w:val="sv-SE"/>
        </w:rPr>
        <w:t xml:space="preserve">Bagian 3.2 Deskripsi Fungsional Secara Rinci diisi dengan spesifikasi fungsi/proses yang dimiliki oleh kelompok masing-masing. Hal ini dilihat dari </w:t>
      </w:r>
      <w:r w:rsidRPr="00705918">
        <w:rPr>
          <w:rFonts w:ascii="XDPrime" w:hAnsi="XDPrime" w:cs="Times New Roman"/>
          <w:b/>
          <w:sz w:val="24"/>
          <w:szCs w:val="24"/>
          <w:lang w:val="sv-SE"/>
        </w:rPr>
        <w:t>fungsi produk (kebutuhan fungsional)</w:t>
      </w:r>
      <w:r w:rsidRPr="00705918">
        <w:rPr>
          <w:rFonts w:ascii="XDPrime" w:hAnsi="XDPrime" w:cs="Times New Roman"/>
          <w:sz w:val="24"/>
          <w:szCs w:val="24"/>
          <w:lang w:val="sv-SE"/>
        </w:rPr>
        <w:t xml:space="preserve"> yang telah dijabarkan pada dokumen SKPL.</w:t>
      </w:r>
    </w:p>
    <w:p w14:paraId="5F9B8345" w14:textId="77777777" w:rsidR="00C34830" w:rsidRPr="00705918" w:rsidRDefault="00C34830" w:rsidP="0051706B">
      <w:pPr>
        <w:pStyle w:val="ListParagraph"/>
        <w:numPr>
          <w:ilvl w:val="0"/>
          <w:numId w:val="2"/>
        </w:numPr>
        <w:spacing w:after="0" w:line="240" w:lineRule="auto"/>
        <w:jc w:val="both"/>
        <w:rPr>
          <w:rFonts w:ascii="XDPrime" w:hAnsi="XDPrime" w:cs="Times New Roman"/>
          <w:sz w:val="24"/>
          <w:szCs w:val="24"/>
          <w:lang w:val="sv-SE"/>
        </w:rPr>
      </w:pPr>
      <w:r w:rsidRPr="00705918">
        <w:rPr>
          <w:rFonts w:ascii="XDPrime" w:hAnsi="XDPrime" w:cs="Times New Roman"/>
          <w:sz w:val="24"/>
          <w:szCs w:val="24"/>
          <w:lang w:val="sv-SE"/>
        </w:rPr>
        <w:t>Dokumen DPPL yang telah dikerjakan dan digabung oleh masing-masing kelompok dibawa pada pertemuan berikutnya untuk dikoreksi di kelas</w:t>
      </w:r>
      <w:r w:rsidR="007119BE" w:rsidRPr="00705918">
        <w:rPr>
          <w:rFonts w:ascii="XDPrime" w:hAnsi="XDPrime" w:cs="Times New Roman"/>
          <w:sz w:val="24"/>
          <w:szCs w:val="24"/>
          <w:lang w:val="sv-SE"/>
        </w:rPr>
        <w:t>.</w:t>
      </w:r>
    </w:p>
    <w:p w14:paraId="6C07D04C" w14:textId="77777777" w:rsidR="003A244E" w:rsidRPr="00705918" w:rsidRDefault="003A244E" w:rsidP="00583AF9">
      <w:pPr>
        <w:spacing w:after="0" w:line="240" w:lineRule="auto"/>
        <w:jc w:val="both"/>
        <w:rPr>
          <w:rFonts w:ascii="XDPrime" w:hAnsi="XDPrime" w:cs="Times New Roman"/>
          <w:b/>
          <w:sz w:val="24"/>
          <w:szCs w:val="24"/>
          <w:lang w:val="sv-SE"/>
        </w:rPr>
      </w:pPr>
    </w:p>
    <w:sectPr w:rsidR="003A244E" w:rsidRPr="00705918" w:rsidSect="00432623">
      <w:footerReference w:type="default" r:id="rId18"/>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A0319" w14:textId="77777777" w:rsidR="00432623" w:rsidRDefault="00432623" w:rsidP="00B60984">
      <w:pPr>
        <w:spacing w:after="0" w:line="240" w:lineRule="auto"/>
      </w:pPr>
      <w:r>
        <w:separator/>
      </w:r>
    </w:p>
  </w:endnote>
  <w:endnote w:type="continuationSeparator" w:id="0">
    <w:p w14:paraId="3EE445F9" w14:textId="77777777" w:rsidR="00432623" w:rsidRDefault="00432623" w:rsidP="00B6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XDPrime">
    <w:panose1 w:val="02000000000000000000"/>
    <w:charset w:val="00"/>
    <w:family w:val="modern"/>
    <w:notTrueType/>
    <w:pitch w:val="variable"/>
    <w:sig w:usb0="A00000EF" w:usb1="0000004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2A59" w14:textId="77777777" w:rsidR="008E196F" w:rsidRDefault="008E196F" w:rsidP="00B60984">
    <w:pPr>
      <w:pStyle w:val="Footer"/>
      <w:tabs>
        <w:tab w:val="clear" w:pos="9360"/>
        <w:tab w:val="right" w:pos="793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4394"/>
      <w:gridCol w:w="2196"/>
    </w:tblGrid>
    <w:tr w:rsidR="00724D47" w14:paraId="02F96061" w14:textId="77777777" w:rsidTr="00FC1F6B">
      <w:trPr>
        <w:jc w:val="center"/>
      </w:trPr>
      <w:tc>
        <w:tcPr>
          <w:tcW w:w="2500" w:type="dxa"/>
        </w:tcPr>
        <w:p w14:paraId="49B4D7BB" w14:textId="77777777" w:rsidR="00724D47" w:rsidRPr="00951974" w:rsidRDefault="00724D47" w:rsidP="00FC1F6B">
          <w:pPr>
            <w:pStyle w:val="Footer"/>
            <w:jc w:val="center"/>
            <w:rPr>
              <w:b/>
              <w:bCs/>
              <w:sz w:val="20"/>
            </w:rPr>
          </w:pPr>
          <w:r>
            <w:rPr>
              <w:b/>
              <w:bCs/>
              <w:sz w:val="20"/>
            </w:rPr>
            <w:t>Prodi Sistem Informasi</w:t>
          </w:r>
        </w:p>
      </w:tc>
      <w:tc>
        <w:tcPr>
          <w:tcW w:w="4394" w:type="dxa"/>
        </w:tcPr>
        <w:p w14:paraId="39C4EE69" w14:textId="77777777" w:rsidR="00724D47" w:rsidRPr="00951974" w:rsidRDefault="00724D47" w:rsidP="00FC1F6B">
          <w:pPr>
            <w:pStyle w:val="Footer"/>
            <w:jc w:val="center"/>
            <w:rPr>
              <w:b/>
              <w:bCs/>
              <w:sz w:val="20"/>
            </w:rPr>
          </w:pPr>
          <w:r>
            <w:rPr>
              <w:b/>
              <w:bCs/>
              <w:sz w:val="20"/>
            </w:rPr>
            <w:t>DPPL</w:t>
          </w:r>
          <w:r w:rsidRPr="00951974">
            <w:rPr>
              <w:b/>
              <w:bCs/>
              <w:sz w:val="20"/>
            </w:rPr>
            <w:t>-</w:t>
          </w:r>
          <w:r>
            <w:rPr>
              <w:b/>
              <w:bCs/>
              <w:sz w:val="20"/>
            </w:rPr>
            <w:t>001</w:t>
          </w:r>
        </w:p>
      </w:tc>
      <w:tc>
        <w:tcPr>
          <w:tcW w:w="2196" w:type="dxa"/>
        </w:tcPr>
        <w:p w14:paraId="52FB04F1" w14:textId="77777777" w:rsidR="00724D47" w:rsidRPr="00951974" w:rsidRDefault="00724D47" w:rsidP="00FC1F6B">
          <w:pPr>
            <w:pStyle w:val="Footer"/>
            <w:jc w:val="center"/>
            <w:rPr>
              <w:b/>
              <w:bCs/>
              <w:sz w:val="20"/>
            </w:rPr>
          </w:pPr>
          <w:r w:rsidRPr="00951974">
            <w:rPr>
              <w:rStyle w:val="PageNumber"/>
              <w:b/>
              <w:bCs/>
              <w:sz w:val="20"/>
              <w:lang w:val="en-US"/>
            </w:rPr>
            <w:t xml:space="preserve">Halaman </w:t>
          </w:r>
          <w:r w:rsidRPr="00951974">
            <w:rPr>
              <w:rStyle w:val="PageNumber"/>
              <w:b/>
              <w:bCs/>
              <w:sz w:val="20"/>
              <w:lang w:val="en-US"/>
            </w:rPr>
            <w:fldChar w:fldCharType="begin"/>
          </w:r>
          <w:r w:rsidRPr="00951974">
            <w:rPr>
              <w:rStyle w:val="PageNumber"/>
              <w:b/>
              <w:bCs/>
              <w:sz w:val="20"/>
              <w:lang w:val="en-US"/>
            </w:rPr>
            <w:instrText xml:space="preserve"> PAGE </w:instrText>
          </w:r>
          <w:r w:rsidRPr="00951974">
            <w:rPr>
              <w:rStyle w:val="PageNumber"/>
              <w:b/>
              <w:bCs/>
              <w:sz w:val="20"/>
              <w:lang w:val="en-US"/>
            </w:rPr>
            <w:fldChar w:fldCharType="separate"/>
          </w:r>
          <w:r>
            <w:rPr>
              <w:rStyle w:val="PageNumber"/>
              <w:b/>
              <w:bCs/>
              <w:noProof/>
              <w:sz w:val="20"/>
              <w:lang w:val="en-US"/>
            </w:rPr>
            <w:t>11</w:t>
          </w:r>
          <w:r w:rsidRPr="00951974">
            <w:rPr>
              <w:rStyle w:val="PageNumber"/>
              <w:b/>
              <w:bCs/>
              <w:sz w:val="20"/>
              <w:lang w:val="en-US"/>
            </w:rPr>
            <w:fldChar w:fldCharType="end"/>
          </w:r>
          <w:r w:rsidRPr="00951974">
            <w:rPr>
              <w:rStyle w:val="PageNumber"/>
              <w:b/>
              <w:bCs/>
              <w:sz w:val="20"/>
              <w:lang w:val="en-US"/>
            </w:rPr>
            <w:t xml:space="preserve"> dari </w:t>
          </w:r>
          <w:r w:rsidRPr="00951974">
            <w:rPr>
              <w:rStyle w:val="PageNumber"/>
              <w:b/>
              <w:bCs/>
              <w:sz w:val="20"/>
              <w:lang w:val="en-US"/>
            </w:rPr>
            <w:fldChar w:fldCharType="begin"/>
          </w:r>
          <w:r w:rsidRPr="00951974">
            <w:rPr>
              <w:rStyle w:val="PageNumber"/>
              <w:b/>
              <w:bCs/>
              <w:sz w:val="20"/>
              <w:lang w:val="en-US"/>
            </w:rPr>
            <w:instrText xml:space="preserve"> NUMPAGES </w:instrText>
          </w:r>
          <w:r w:rsidRPr="00951974">
            <w:rPr>
              <w:rStyle w:val="PageNumber"/>
              <w:b/>
              <w:bCs/>
              <w:sz w:val="20"/>
              <w:lang w:val="en-US"/>
            </w:rPr>
            <w:fldChar w:fldCharType="separate"/>
          </w:r>
          <w:r>
            <w:rPr>
              <w:rStyle w:val="PageNumber"/>
              <w:b/>
              <w:bCs/>
              <w:noProof/>
              <w:sz w:val="20"/>
              <w:lang w:val="en-US"/>
            </w:rPr>
            <w:t>11</w:t>
          </w:r>
          <w:r w:rsidRPr="00951974">
            <w:rPr>
              <w:rStyle w:val="PageNumber"/>
              <w:b/>
              <w:bCs/>
              <w:sz w:val="20"/>
              <w:lang w:val="en-US"/>
            </w:rPr>
            <w:fldChar w:fldCharType="end"/>
          </w:r>
        </w:p>
      </w:tc>
    </w:tr>
  </w:tbl>
  <w:p w14:paraId="33F32003" w14:textId="77777777" w:rsidR="00724D47" w:rsidRDefault="00724D47" w:rsidP="00FC1F6B">
    <w:pPr>
      <w:pStyle w:val="Footer"/>
      <w:tabs>
        <w:tab w:val="clear" w:pos="9360"/>
        <w:tab w:val="right" w:pos="7937"/>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03840" w14:textId="77777777" w:rsidR="00432623" w:rsidRDefault="00432623" w:rsidP="00B60984">
      <w:pPr>
        <w:spacing w:after="0" w:line="240" w:lineRule="auto"/>
      </w:pPr>
      <w:r>
        <w:separator/>
      </w:r>
    </w:p>
  </w:footnote>
  <w:footnote w:type="continuationSeparator" w:id="0">
    <w:p w14:paraId="56811D84" w14:textId="77777777" w:rsidR="00432623" w:rsidRDefault="00432623" w:rsidP="00B60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250"/>
    <w:multiLevelType w:val="multilevel"/>
    <w:tmpl w:val="F7FE85D4"/>
    <w:lvl w:ilvl="0">
      <w:start w:val="1"/>
      <w:numFmt w:val="decimal"/>
      <w:lvlText w:val="%1)"/>
      <w:lvlJc w:val="left"/>
      <w:pPr>
        <w:tabs>
          <w:tab w:val="num" w:pos="720"/>
        </w:tabs>
        <w:ind w:left="720" w:hanging="360"/>
      </w:pPr>
      <w:rPr>
        <w:rFonts w:ascii="XDPrime" w:eastAsia="Times New Roman" w:hAnsi="XDPrime" w:cs="Arial"/>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12E11"/>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246E5"/>
    <w:multiLevelType w:val="hybridMultilevel"/>
    <w:tmpl w:val="99A25A74"/>
    <w:lvl w:ilvl="0" w:tplc="91B427F2">
      <w:start w:val="1"/>
      <w:numFmt w:val="decimal"/>
      <w:lvlText w:val="%1)"/>
      <w:lvlJc w:val="left"/>
      <w:pPr>
        <w:ind w:left="820" w:hanging="360"/>
      </w:pPr>
      <w:rPr>
        <w:rFonts w:ascii="XDPrime" w:eastAsia="Times New Roman" w:hAnsi="XDPrime" w:cs="Arial"/>
      </w:r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3" w15:restartNumberingAfterBreak="0">
    <w:nsid w:val="161F6A68"/>
    <w:multiLevelType w:val="hybridMultilevel"/>
    <w:tmpl w:val="4222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54699"/>
    <w:multiLevelType w:val="multilevel"/>
    <w:tmpl w:val="4986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62B19"/>
    <w:multiLevelType w:val="hybridMultilevel"/>
    <w:tmpl w:val="F2EE4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55CD9"/>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06BDF"/>
    <w:multiLevelType w:val="hybridMultilevel"/>
    <w:tmpl w:val="2E48C446"/>
    <w:lvl w:ilvl="0" w:tplc="34B449B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2DFC5261"/>
    <w:multiLevelType w:val="multilevel"/>
    <w:tmpl w:val="C3A066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2FA053D1"/>
    <w:multiLevelType w:val="hybridMultilevel"/>
    <w:tmpl w:val="F5A45E7A"/>
    <w:lvl w:ilvl="0" w:tplc="A5427C26">
      <w:start w:val="4"/>
      <w:numFmt w:val="bullet"/>
      <w:lvlText w:val="-"/>
      <w:lvlJc w:val="left"/>
      <w:pPr>
        <w:tabs>
          <w:tab w:val="num" w:pos="720"/>
        </w:tabs>
        <w:ind w:left="720" w:hanging="360"/>
      </w:pPr>
      <w:rPr>
        <w:rFonts w:ascii="Times New Roman" w:eastAsia="SimSun" w:hAnsi="Times New Roman" w:cs="Times New Roman" w:hint="default"/>
      </w:rPr>
    </w:lvl>
    <w:lvl w:ilvl="1" w:tplc="9190EDAE">
      <w:start w:val="4"/>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DB3088"/>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570A8"/>
    <w:multiLevelType w:val="multilevel"/>
    <w:tmpl w:val="501C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159D1"/>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A96DBA"/>
    <w:multiLevelType w:val="multilevel"/>
    <w:tmpl w:val="9824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BA1C47"/>
    <w:multiLevelType w:val="hybridMultilevel"/>
    <w:tmpl w:val="F582177C"/>
    <w:lvl w:ilvl="0" w:tplc="8A125966">
      <w:start w:val="1"/>
      <w:numFmt w:val="decimal"/>
      <w:lvlText w:val="%1)"/>
      <w:lvlJc w:val="left"/>
      <w:pPr>
        <w:ind w:left="820" w:hanging="360"/>
      </w:pPr>
      <w:rPr>
        <w:rFonts w:hint="default"/>
      </w:r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15" w15:restartNumberingAfterBreak="0">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615F4829"/>
    <w:multiLevelType w:val="hybridMultilevel"/>
    <w:tmpl w:val="4406E558"/>
    <w:lvl w:ilvl="0" w:tplc="5D9EDF0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62EA05E3"/>
    <w:multiLevelType w:val="hybridMultilevel"/>
    <w:tmpl w:val="8416BC04"/>
    <w:lvl w:ilvl="0" w:tplc="AF76B4CC">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18" w15:restartNumberingAfterBreak="0">
    <w:nsid w:val="70983B88"/>
    <w:multiLevelType w:val="hybridMultilevel"/>
    <w:tmpl w:val="3CEA39D4"/>
    <w:lvl w:ilvl="0" w:tplc="8B48AAB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2179E"/>
    <w:multiLevelType w:val="multilevel"/>
    <w:tmpl w:val="E5569DB6"/>
    <w:lvl w:ilvl="0">
      <w:start w:val="1"/>
      <w:numFmt w:val="decimal"/>
      <w:lvlText w:val="%1)"/>
      <w:lvlJc w:val="left"/>
      <w:pPr>
        <w:tabs>
          <w:tab w:val="num" w:pos="720"/>
        </w:tabs>
        <w:ind w:left="720" w:hanging="360"/>
      </w:pPr>
      <w:rPr>
        <w:rFonts w:ascii="XDPrime" w:eastAsia="Times New Roman" w:hAnsi="XDPrime"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097412">
    <w:abstractNumId w:val="8"/>
  </w:num>
  <w:num w:numId="2" w16cid:durableId="1488208410">
    <w:abstractNumId w:val="9"/>
  </w:num>
  <w:num w:numId="3" w16cid:durableId="478233755">
    <w:abstractNumId w:val="12"/>
  </w:num>
  <w:num w:numId="4" w16cid:durableId="721565743">
    <w:abstractNumId w:val="1"/>
  </w:num>
  <w:num w:numId="5" w16cid:durableId="687875587">
    <w:abstractNumId w:val="6"/>
  </w:num>
  <w:num w:numId="6" w16cid:durableId="1585264670">
    <w:abstractNumId w:val="10"/>
  </w:num>
  <w:num w:numId="7" w16cid:durableId="1922829269">
    <w:abstractNumId w:val="15"/>
  </w:num>
  <w:num w:numId="8" w16cid:durableId="680819446">
    <w:abstractNumId w:val="18"/>
  </w:num>
  <w:num w:numId="9" w16cid:durableId="1246651830">
    <w:abstractNumId w:val="5"/>
  </w:num>
  <w:num w:numId="10" w16cid:durableId="988286887">
    <w:abstractNumId w:val="3"/>
  </w:num>
  <w:num w:numId="11" w16cid:durableId="1266885557">
    <w:abstractNumId w:val="7"/>
  </w:num>
  <w:num w:numId="12" w16cid:durableId="712314740">
    <w:abstractNumId w:val="16"/>
  </w:num>
  <w:num w:numId="13" w16cid:durableId="1422141226">
    <w:abstractNumId w:val="11"/>
    <w:lvlOverride w:ilvl="0">
      <w:lvl w:ilvl="0">
        <w:numFmt w:val="lowerLetter"/>
        <w:lvlText w:val="%1."/>
        <w:lvlJc w:val="left"/>
      </w:lvl>
    </w:lvlOverride>
  </w:num>
  <w:num w:numId="14" w16cid:durableId="1837650336">
    <w:abstractNumId w:val="4"/>
    <w:lvlOverride w:ilvl="0">
      <w:lvl w:ilvl="0">
        <w:numFmt w:val="lowerLetter"/>
        <w:lvlText w:val="%1."/>
        <w:lvlJc w:val="left"/>
      </w:lvl>
    </w:lvlOverride>
  </w:num>
  <w:num w:numId="15" w16cid:durableId="1783383648">
    <w:abstractNumId w:val="13"/>
  </w:num>
  <w:num w:numId="16" w16cid:durableId="383910070">
    <w:abstractNumId w:val="0"/>
  </w:num>
  <w:num w:numId="17" w16cid:durableId="1213005826">
    <w:abstractNumId w:val="19"/>
  </w:num>
  <w:num w:numId="18" w16cid:durableId="118382773">
    <w:abstractNumId w:val="17"/>
  </w:num>
  <w:num w:numId="19" w16cid:durableId="2068840979">
    <w:abstractNumId w:val="14"/>
  </w:num>
  <w:num w:numId="20" w16cid:durableId="143945165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574"/>
    <w:rsid w:val="00004FBA"/>
    <w:rsid w:val="0000775A"/>
    <w:rsid w:val="00010A3E"/>
    <w:rsid w:val="00013444"/>
    <w:rsid w:val="00016BE6"/>
    <w:rsid w:val="00034FEA"/>
    <w:rsid w:val="000411CB"/>
    <w:rsid w:val="00042C5A"/>
    <w:rsid w:val="00045219"/>
    <w:rsid w:val="00046A9A"/>
    <w:rsid w:val="00047A53"/>
    <w:rsid w:val="000507B2"/>
    <w:rsid w:val="00060697"/>
    <w:rsid w:val="000612FB"/>
    <w:rsid w:val="00061FF6"/>
    <w:rsid w:val="00067BF6"/>
    <w:rsid w:val="00070211"/>
    <w:rsid w:val="00070F52"/>
    <w:rsid w:val="00071204"/>
    <w:rsid w:val="00071AD7"/>
    <w:rsid w:val="00072C4D"/>
    <w:rsid w:val="000739BA"/>
    <w:rsid w:val="0007423F"/>
    <w:rsid w:val="00077056"/>
    <w:rsid w:val="000818EE"/>
    <w:rsid w:val="0008691D"/>
    <w:rsid w:val="000871B5"/>
    <w:rsid w:val="00090F95"/>
    <w:rsid w:val="000914F6"/>
    <w:rsid w:val="000928BD"/>
    <w:rsid w:val="000945EC"/>
    <w:rsid w:val="00096273"/>
    <w:rsid w:val="000A22C2"/>
    <w:rsid w:val="000A66B6"/>
    <w:rsid w:val="000B0318"/>
    <w:rsid w:val="000B34C1"/>
    <w:rsid w:val="000B4E56"/>
    <w:rsid w:val="000B586B"/>
    <w:rsid w:val="000C1126"/>
    <w:rsid w:val="000C5113"/>
    <w:rsid w:val="000D14C5"/>
    <w:rsid w:val="000D22D8"/>
    <w:rsid w:val="000E0DE6"/>
    <w:rsid w:val="000E0DFA"/>
    <w:rsid w:val="000E36A3"/>
    <w:rsid w:val="000E3A98"/>
    <w:rsid w:val="000E5457"/>
    <w:rsid w:val="000E7A64"/>
    <w:rsid w:val="000F1C25"/>
    <w:rsid w:val="000F2B2E"/>
    <w:rsid w:val="000F4893"/>
    <w:rsid w:val="000F690B"/>
    <w:rsid w:val="00102BE8"/>
    <w:rsid w:val="0011325A"/>
    <w:rsid w:val="0011643E"/>
    <w:rsid w:val="00121B0C"/>
    <w:rsid w:val="00121E9D"/>
    <w:rsid w:val="001273D4"/>
    <w:rsid w:val="001349A5"/>
    <w:rsid w:val="00135B1C"/>
    <w:rsid w:val="00143C82"/>
    <w:rsid w:val="001477D9"/>
    <w:rsid w:val="001516A1"/>
    <w:rsid w:val="00152FEA"/>
    <w:rsid w:val="001555D6"/>
    <w:rsid w:val="00167CAC"/>
    <w:rsid w:val="00171BAE"/>
    <w:rsid w:val="00172324"/>
    <w:rsid w:val="001729C3"/>
    <w:rsid w:val="00174E0F"/>
    <w:rsid w:val="00175FCD"/>
    <w:rsid w:val="001763F2"/>
    <w:rsid w:val="0018259F"/>
    <w:rsid w:val="00192AFD"/>
    <w:rsid w:val="001A3F95"/>
    <w:rsid w:val="001A64B1"/>
    <w:rsid w:val="001A6B3A"/>
    <w:rsid w:val="001B1900"/>
    <w:rsid w:val="001B7B7A"/>
    <w:rsid w:val="001C6353"/>
    <w:rsid w:val="001C761E"/>
    <w:rsid w:val="001D4629"/>
    <w:rsid w:val="001D6F5E"/>
    <w:rsid w:val="001D7ED6"/>
    <w:rsid w:val="001E14CC"/>
    <w:rsid w:val="001E32AD"/>
    <w:rsid w:val="001E7BC5"/>
    <w:rsid w:val="001F012E"/>
    <w:rsid w:val="001F6F6F"/>
    <w:rsid w:val="002004F6"/>
    <w:rsid w:val="002055BE"/>
    <w:rsid w:val="00214334"/>
    <w:rsid w:val="002168DD"/>
    <w:rsid w:val="00216D71"/>
    <w:rsid w:val="0021791E"/>
    <w:rsid w:val="00222F53"/>
    <w:rsid w:val="00231D8D"/>
    <w:rsid w:val="002326B5"/>
    <w:rsid w:val="00241CF8"/>
    <w:rsid w:val="00242EF9"/>
    <w:rsid w:val="00243196"/>
    <w:rsid w:val="00247A5B"/>
    <w:rsid w:val="002504B1"/>
    <w:rsid w:val="0025337D"/>
    <w:rsid w:val="00253651"/>
    <w:rsid w:val="00270677"/>
    <w:rsid w:val="002825CD"/>
    <w:rsid w:val="0029377A"/>
    <w:rsid w:val="002A16C6"/>
    <w:rsid w:val="002A2427"/>
    <w:rsid w:val="002B5C12"/>
    <w:rsid w:val="002C08F2"/>
    <w:rsid w:val="002C1593"/>
    <w:rsid w:val="002C3B32"/>
    <w:rsid w:val="002D29A7"/>
    <w:rsid w:val="002E047F"/>
    <w:rsid w:val="002F056A"/>
    <w:rsid w:val="002F680E"/>
    <w:rsid w:val="00307D97"/>
    <w:rsid w:val="00310282"/>
    <w:rsid w:val="00310883"/>
    <w:rsid w:val="003163C3"/>
    <w:rsid w:val="003168D1"/>
    <w:rsid w:val="003172E7"/>
    <w:rsid w:val="00320FA4"/>
    <w:rsid w:val="0032242B"/>
    <w:rsid w:val="00322C52"/>
    <w:rsid w:val="00330B51"/>
    <w:rsid w:val="003358B7"/>
    <w:rsid w:val="0033729F"/>
    <w:rsid w:val="003374D4"/>
    <w:rsid w:val="003427CC"/>
    <w:rsid w:val="00346387"/>
    <w:rsid w:val="00354BD7"/>
    <w:rsid w:val="0035563A"/>
    <w:rsid w:val="00357B86"/>
    <w:rsid w:val="00357BA7"/>
    <w:rsid w:val="00362290"/>
    <w:rsid w:val="003639B3"/>
    <w:rsid w:val="00363A6D"/>
    <w:rsid w:val="00365031"/>
    <w:rsid w:val="0037032F"/>
    <w:rsid w:val="00370465"/>
    <w:rsid w:val="00370EB8"/>
    <w:rsid w:val="00371574"/>
    <w:rsid w:val="003738FE"/>
    <w:rsid w:val="003740F6"/>
    <w:rsid w:val="00383C28"/>
    <w:rsid w:val="003940CB"/>
    <w:rsid w:val="003A1379"/>
    <w:rsid w:val="003A244E"/>
    <w:rsid w:val="003A612F"/>
    <w:rsid w:val="003A695E"/>
    <w:rsid w:val="003A7774"/>
    <w:rsid w:val="003B5A53"/>
    <w:rsid w:val="003C127D"/>
    <w:rsid w:val="003C4014"/>
    <w:rsid w:val="003C4921"/>
    <w:rsid w:val="003D1DCE"/>
    <w:rsid w:val="003D4783"/>
    <w:rsid w:val="003D47D1"/>
    <w:rsid w:val="003E2972"/>
    <w:rsid w:val="003E3C39"/>
    <w:rsid w:val="003F4FA7"/>
    <w:rsid w:val="003F67FD"/>
    <w:rsid w:val="0040097D"/>
    <w:rsid w:val="004025A1"/>
    <w:rsid w:val="00402FA4"/>
    <w:rsid w:val="0040543B"/>
    <w:rsid w:val="00405863"/>
    <w:rsid w:val="004061BD"/>
    <w:rsid w:val="0040673C"/>
    <w:rsid w:val="00407EAF"/>
    <w:rsid w:val="004104F5"/>
    <w:rsid w:val="00410A14"/>
    <w:rsid w:val="004136BB"/>
    <w:rsid w:val="00413E1E"/>
    <w:rsid w:val="004233F3"/>
    <w:rsid w:val="004239E2"/>
    <w:rsid w:val="004323A7"/>
    <w:rsid w:val="00432623"/>
    <w:rsid w:val="0043698C"/>
    <w:rsid w:val="00442ACB"/>
    <w:rsid w:val="00444C57"/>
    <w:rsid w:val="00461D58"/>
    <w:rsid w:val="0047004E"/>
    <w:rsid w:val="00470D2D"/>
    <w:rsid w:val="00470E31"/>
    <w:rsid w:val="00471972"/>
    <w:rsid w:val="004730B4"/>
    <w:rsid w:val="00484F60"/>
    <w:rsid w:val="00487A59"/>
    <w:rsid w:val="004938A2"/>
    <w:rsid w:val="00495F07"/>
    <w:rsid w:val="004968D3"/>
    <w:rsid w:val="004A1F67"/>
    <w:rsid w:val="004A3194"/>
    <w:rsid w:val="004A4FDF"/>
    <w:rsid w:val="004B19E4"/>
    <w:rsid w:val="004B2AC0"/>
    <w:rsid w:val="004B2B59"/>
    <w:rsid w:val="004C3EB6"/>
    <w:rsid w:val="004C3F95"/>
    <w:rsid w:val="004C55A9"/>
    <w:rsid w:val="004C5ED0"/>
    <w:rsid w:val="004C7CD4"/>
    <w:rsid w:val="004D0A14"/>
    <w:rsid w:val="004E46E2"/>
    <w:rsid w:val="004E5BD9"/>
    <w:rsid w:val="004F5422"/>
    <w:rsid w:val="004F655D"/>
    <w:rsid w:val="00503848"/>
    <w:rsid w:val="00503A4E"/>
    <w:rsid w:val="0051706B"/>
    <w:rsid w:val="00522913"/>
    <w:rsid w:val="0053194D"/>
    <w:rsid w:val="00535CBA"/>
    <w:rsid w:val="005360AA"/>
    <w:rsid w:val="00544D58"/>
    <w:rsid w:val="00552D25"/>
    <w:rsid w:val="005547B7"/>
    <w:rsid w:val="0056018D"/>
    <w:rsid w:val="00564D35"/>
    <w:rsid w:val="0056531E"/>
    <w:rsid w:val="00567595"/>
    <w:rsid w:val="00570A69"/>
    <w:rsid w:val="005743A7"/>
    <w:rsid w:val="00576EE7"/>
    <w:rsid w:val="00580B74"/>
    <w:rsid w:val="00583041"/>
    <w:rsid w:val="00583AF9"/>
    <w:rsid w:val="00585743"/>
    <w:rsid w:val="00585B20"/>
    <w:rsid w:val="00592454"/>
    <w:rsid w:val="00596235"/>
    <w:rsid w:val="00596720"/>
    <w:rsid w:val="005A0A61"/>
    <w:rsid w:val="005A587D"/>
    <w:rsid w:val="005A6E6A"/>
    <w:rsid w:val="005C3EB4"/>
    <w:rsid w:val="005C69B4"/>
    <w:rsid w:val="005D0E63"/>
    <w:rsid w:val="005D5A43"/>
    <w:rsid w:val="005E3B6D"/>
    <w:rsid w:val="005E63D6"/>
    <w:rsid w:val="006026BA"/>
    <w:rsid w:val="00603C0A"/>
    <w:rsid w:val="00603FB9"/>
    <w:rsid w:val="006054DE"/>
    <w:rsid w:val="00607B2A"/>
    <w:rsid w:val="00614E7E"/>
    <w:rsid w:val="00617DFD"/>
    <w:rsid w:val="00624BD6"/>
    <w:rsid w:val="00624EF6"/>
    <w:rsid w:val="0062528F"/>
    <w:rsid w:val="006301A0"/>
    <w:rsid w:val="006338FD"/>
    <w:rsid w:val="00643D21"/>
    <w:rsid w:val="0064552F"/>
    <w:rsid w:val="006607AA"/>
    <w:rsid w:val="006612DD"/>
    <w:rsid w:val="00662C37"/>
    <w:rsid w:val="00662DE2"/>
    <w:rsid w:val="00663076"/>
    <w:rsid w:val="006652AA"/>
    <w:rsid w:val="0067352A"/>
    <w:rsid w:val="006735E5"/>
    <w:rsid w:val="006740A6"/>
    <w:rsid w:val="00675653"/>
    <w:rsid w:val="00676F11"/>
    <w:rsid w:val="00683A76"/>
    <w:rsid w:val="00684080"/>
    <w:rsid w:val="00684365"/>
    <w:rsid w:val="006911C2"/>
    <w:rsid w:val="00691FAF"/>
    <w:rsid w:val="006921EF"/>
    <w:rsid w:val="00694D57"/>
    <w:rsid w:val="006A0955"/>
    <w:rsid w:val="006A7E6B"/>
    <w:rsid w:val="006B2DFB"/>
    <w:rsid w:val="006C30E5"/>
    <w:rsid w:val="006D602C"/>
    <w:rsid w:val="006D6BAB"/>
    <w:rsid w:val="006E596B"/>
    <w:rsid w:val="006E5B71"/>
    <w:rsid w:val="006F1C1C"/>
    <w:rsid w:val="006F5E51"/>
    <w:rsid w:val="00700675"/>
    <w:rsid w:val="00704904"/>
    <w:rsid w:val="00705185"/>
    <w:rsid w:val="00705402"/>
    <w:rsid w:val="00705918"/>
    <w:rsid w:val="00705E85"/>
    <w:rsid w:val="007060DC"/>
    <w:rsid w:val="007119BE"/>
    <w:rsid w:val="00714DEA"/>
    <w:rsid w:val="007249A2"/>
    <w:rsid w:val="00724B8D"/>
    <w:rsid w:val="00724D47"/>
    <w:rsid w:val="007267A0"/>
    <w:rsid w:val="00731719"/>
    <w:rsid w:val="007324B7"/>
    <w:rsid w:val="00733C9E"/>
    <w:rsid w:val="00736962"/>
    <w:rsid w:val="007471AD"/>
    <w:rsid w:val="00747A93"/>
    <w:rsid w:val="0075279B"/>
    <w:rsid w:val="0075364C"/>
    <w:rsid w:val="007607AA"/>
    <w:rsid w:val="00766C9C"/>
    <w:rsid w:val="00772DAB"/>
    <w:rsid w:val="00781568"/>
    <w:rsid w:val="00787626"/>
    <w:rsid w:val="00791A65"/>
    <w:rsid w:val="00796201"/>
    <w:rsid w:val="00796A5C"/>
    <w:rsid w:val="007A4F48"/>
    <w:rsid w:val="007B2746"/>
    <w:rsid w:val="007C0241"/>
    <w:rsid w:val="007C6F3C"/>
    <w:rsid w:val="007D2688"/>
    <w:rsid w:val="007D2773"/>
    <w:rsid w:val="007D3BD9"/>
    <w:rsid w:val="007D4E29"/>
    <w:rsid w:val="007D7EF9"/>
    <w:rsid w:val="007E0F6D"/>
    <w:rsid w:val="007E20A6"/>
    <w:rsid w:val="007E5248"/>
    <w:rsid w:val="007E548A"/>
    <w:rsid w:val="007F5ED9"/>
    <w:rsid w:val="00800080"/>
    <w:rsid w:val="00800C5F"/>
    <w:rsid w:val="00800F91"/>
    <w:rsid w:val="008022C0"/>
    <w:rsid w:val="008024E1"/>
    <w:rsid w:val="00803A1B"/>
    <w:rsid w:val="0080679C"/>
    <w:rsid w:val="008140CF"/>
    <w:rsid w:val="00815A5F"/>
    <w:rsid w:val="00816C0A"/>
    <w:rsid w:val="00825915"/>
    <w:rsid w:val="0082661E"/>
    <w:rsid w:val="0082735A"/>
    <w:rsid w:val="0083228D"/>
    <w:rsid w:val="00834B5D"/>
    <w:rsid w:val="008443C7"/>
    <w:rsid w:val="00854297"/>
    <w:rsid w:val="00856864"/>
    <w:rsid w:val="00857E5E"/>
    <w:rsid w:val="008601AC"/>
    <w:rsid w:val="00863290"/>
    <w:rsid w:val="00863499"/>
    <w:rsid w:val="00864955"/>
    <w:rsid w:val="0086557E"/>
    <w:rsid w:val="0086746C"/>
    <w:rsid w:val="00870547"/>
    <w:rsid w:val="00880719"/>
    <w:rsid w:val="00882A61"/>
    <w:rsid w:val="00883D6C"/>
    <w:rsid w:val="008840DB"/>
    <w:rsid w:val="008845D5"/>
    <w:rsid w:val="0088562B"/>
    <w:rsid w:val="00887653"/>
    <w:rsid w:val="00893551"/>
    <w:rsid w:val="008A0EDE"/>
    <w:rsid w:val="008A164E"/>
    <w:rsid w:val="008A2508"/>
    <w:rsid w:val="008A3CFB"/>
    <w:rsid w:val="008B3428"/>
    <w:rsid w:val="008B481A"/>
    <w:rsid w:val="008B5DD5"/>
    <w:rsid w:val="008B6AB0"/>
    <w:rsid w:val="008B77EC"/>
    <w:rsid w:val="008C0F82"/>
    <w:rsid w:val="008C3F88"/>
    <w:rsid w:val="008D0846"/>
    <w:rsid w:val="008D0F6E"/>
    <w:rsid w:val="008D23BD"/>
    <w:rsid w:val="008D2F6A"/>
    <w:rsid w:val="008D587A"/>
    <w:rsid w:val="008D6BD7"/>
    <w:rsid w:val="008E196F"/>
    <w:rsid w:val="008E558F"/>
    <w:rsid w:val="008E6F65"/>
    <w:rsid w:val="008F2654"/>
    <w:rsid w:val="008F279C"/>
    <w:rsid w:val="008F5E15"/>
    <w:rsid w:val="00906B12"/>
    <w:rsid w:val="00906C8B"/>
    <w:rsid w:val="0092436B"/>
    <w:rsid w:val="00925BFA"/>
    <w:rsid w:val="00931645"/>
    <w:rsid w:val="00931A5C"/>
    <w:rsid w:val="00931B50"/>
    <w:rsid w:val="00933FE2"/>
    <w:rsid w:val="009369B1"/>
    <w:rsid w:val="00941C60"/>
    <w:rsid w:val="00942161"/>
    <w:rsid w:val="00946BA0"/>
    <w:rsid w:val="00947074"/>
    <w:rsid w:val="00947137"/>
    <w:rsid w:val="00950EBF"/>
    <w:rsid w:val="0095320D"/>
    <w:rsid w:val="0095365C"/>
    <w:rsid w:val="00955514"/>
    <w:rsid w:val="009571EB"/>
    <w:rsid w:val="00963BCF"/>
    <w:rsid w:val="009667FF"/>
    <w:rsid w:val="00970BAD"/>
    <w:rsid w:val="00970FEC"/>
    <w:rsid w:val="009741B2"/>
    <w:rsid w:val="00974C20"/>
    <w:rsid w:val="00981E8A"/>
    <w:rsid w:val="00983A52"/>
    <w:rsid w:val="00983E0A"/>
    <w:rsid w:val="00991CF0"/>
    <w:rsid w:val="0099203D"/>
    <w:rsid w:val="00992D8A"/>
    <w:rsid w:val="009974AA"/>
    <w:rsid w:val="009A5160"/>
    <w:rsid w:val="009A52F6"/>
    <w:rsid w:val="009A5D7F"/>
    <w:rsid w:val="009B0E68"/>
    <w:rsid w:val="009B3BBC"/>
    <w:rsid w:val="009B6EF1"/>
    <w:rsid w:val="009B7333"/>
    <w:rsid w:val="009C2B2E"/>
    <w:rsid w:val="009C5337"/>
    <w:rsid w:val="009C542A"/>
    <w:rsid w:val="009C6454"/>
    <w:rsid w:val="009D0001"/>
    <w:rsid w:val="009D29DC"/>
    <w:rsid w:val="009D2F12"/>
    <w:rsid w:val="009E0E40"/>
    <w:rsid w:val="009E2490"/>
    <w:rsid w:val="009F1CA7"/>
    <w:rsid w:val="009F472D"/>
    <w:rsid w:val="009F58F7"/>
    <w:rsid w:val="009F5CCD"/>
    <w:rsid w:val="00A01B61"/>
    <w:rsid w:val="00A0350A"/>
    <w:rsid w:val="00A04197"/>
    <w:rsid w:val="00A0531E"/>
    <w:rsid w:val="00A20BF6"/>
    <w:rsid w:val="00A2210B"/>
    <w:rsid w:val="00A25CA6"/>
    <w:rsid w:val="00A26BCB"/>
    <w:rsid w:val="00A352AA"/>
    <w:rsid w:val="00A361A8"/>
    <w:rsid w:val="00A37D88"/>
    <w:rsid w:val="00A41C52"/>
    <w:rsid w:val="00A44FFC"/>
    <w:rsid w:val="00A50179"/>
    <w:rsid w:val="00A505E4"/>
    <w:rsid w:val="00A53776"/>
    <w:rsid w:val="00A56B01"/>
    <w:rsid w:val="00A57D42"/>
    <w:rsid w:val="00A60EEB"/>
    <w:rsid w:val="00A7193B"/>
    <w:rsid w:val="00A7310B"/>
    <w:rsid w:val="00A77390"/>
    <w:rsid w:val="00A848C8"/>
    <w:rsid w:val="00A913EA"/>
    <w:rsid w:val="00A923C0"/>
    <w:rsid w:val="00A9568F"/>
    <w:rsid w:val="00AB7FBF"/>
    <w:rsid w:val="00AC7B5D"/>
    <w:rsid w:val="00AD1180"/>
    <w:rsid w:val="00AD2CA3"/>
    <w:rsid w:val="00AE1D3D"/>
    <w:rsid w:val="00AE311B"/>
    <w:rsid w:val="00AF2E73"/>
    <w:rsid w:val="00AF4E97"/>
    <w:rsid w:val="00B03B19"/>
    <w:rsid w:val="00B04380"/>
    <w:rsid w:val="00B04BE7"/>
    <w:rsid w:val="00B17EE5"/>
    <w:rsid w:val="00B2619D"/>
    <w:rsid w:val="00B27BE9"/>
    <w:rsid w:val="00B3080A"/>
    <w:rsid w:val="00B40D1B"/>
    <w:rsid w:val="00B4365E"/>
    <w:rsid w:val="00B470E7"/>
    <w:rsid w:val="00B477D8"/>
    <w:rsid w:val="00B557D9"/>
    <w:rsid w:val="00B60984"/>
    <w:rsid w:val="00B71D35"/>
    <w:rsid w:val="00B80BD0"/>
    <w:rsid w:val="00B83903"/>
    <w:rsid w:val="00B8479B"/>
    <w:rsid w:val="00B8506A"/>
    <w:rsid w:val="00B86C0D"/>
    <w:rsid w:val="00B91238"/>
    <w:rsid w:val="00B91747"/>
    <w:rsid w:val="00B9597D"/>
    <w:rsid w:val="00B96043"/>
    <w:rsid w:val="00BA045F"/>
    <w:rsid w:val="00BB067A"/>
    <w:rsid w:val="00BB0AFC"/>
    <w:rsid w:val="00BB161C"/>
    <w:rsid w:val="00BB27FC"/>
    <w:rsid w:val="00BB34EF"/>
    <w:rsid w:val="00BB6C96"/>
    <w:rsid w:val="00BC467F"/>
    <w:rsid w:val="00BC72AA"/>
    <w:rsid w:val="00BD4754"/>
    <w:rsid w:val="00BE113E"/>
    <w:rsid w:val="00BE1529"/>
    <w:rsid w:val="00BE158F"/>
    <w:rsid w:val="00BE1E16"/>
    <w:rsid w:val="00BF284C"/>
    <w:rsid w:val="00C0214C"/>
    <w:rsid w:val="00C0507E"/>
    <w:rsid w:val="00C104D2"/>
    <w:rsid w:val="00C122A9"/>
    <w:rsid w:val="00C15E0E"/>
    <w:rsid w:val="00C16CB2"/>
    <w:rsid w:val="00C3312B"/>
    <w:rsid w:val="00C34830"/>
    <w:rsid w:val="00C35303"/>
    <w:rsid w:val="00C364E0"/>
    <w:rsid w:val="00C4025F"/>
    <w:rsid w:val="00C417C0"/>
    <w:rsid w:val="00C4218F"/>
    <w:rsid w:val="00C44039"/>
    <w:rsid w:val="00C50020"/>
    <w:rsid w:val="00C512E6"/>
    <w:rsid w:val="00C51FC0"/>
    <w:rsid w:val="00C522ED"/>
    <w:rsid w:val="00C5663E"/>
    <w:rsid w:val="00C63269"/>
    <w:rsid w:val="00C6584F"/>
    <w:rsid w:val="00C848EF"/>
    <w:rsid w:val="00C875F7"/>
    <w:rsid w:val="00C90637"/>
    <w:rsid w:val="00C90893"/>
    <w:rsid w:val="00CA0A61"/>
    <w:rsid w:val="00CA5023"/>
    <w:rsid w:val="00CC01E2"/>
    <w:rsid w:val="00CC1931"/>
    <w:rsid w:val="00CC35B7"/>
    <w:rsid w:val="00CC539B"/>
    <w:rsid w:val="00CC5B1C"/>
    <w:rsid w:val="00CD0A0C"/>
    <w:rsid w:val="00D0197A"/>
    <w:rsid w:val="00D0536A"/>
    <w:rsid w:val="00D12327"/>
    <w:rsid w:val="00D20147"/>
    <w:rsid w:val="00D264E1"/>
    <w:rsid w:val="00D31E8B"/>
    <w:rsid w:val="00D32E9D"/>
    <w:rsid w:val="00D330D5"/>
    <w:rsid w:val="00D33993"/>
    <w:rsid w:val="00D43A20"/>
    <w:rsid w:val="00D43F87"/>
    <w:rsid w:val="00D46CA0"/>
    <w:rsid w:val="00D50B09"/>
    <w:rsid w:val="00D521B1"/>
    <w:rsid w:val="00D52E58"/>
    <w:rsid w:val="00D57AC7"/>
    <w:rsid w:val="00D6257E"/>
    <w:rsid w:val="00D646C2"/>
    <w:rsid w:val="00D64DFF"/>
    <w:rsid w:val="00D71453"/>
    <w:rsid w:val="00D7426C"/>
    <w:rsid w:val="00D803C0"/>
    <w:rsid w:val="00D83599"/>
    <w:rsid w:val="00D9355B"/>
    <w:rsid w:val="00D93F5C"/>
    <w:rsid w:val="00D96EA3"/>
    <w:rsid w:val="00DC44C2"/>
    <w:rsid w:val="00DC5F30"/>
    <w:rsid w:val="00DD0E69"/>
    <w:rsid w:val="00DD3ED7"/>
    <w:rsid w:val="00DE1162"/>
    <w:rsid w:val="00DE36E2"/>
    <w:rsid w:val="00DE6B22"/>
    <w:rsid w:val="00DE7CE6"/>
    <w:rsid w:val="00DF1D9B"/>
    <w:rsid w:val="00DF2760"/>
    <w:rsid w:val="00DF4C28"/>
    <w:rsid w:val="00E02E45"/>
    <w:rsid w:val="00E046E1"/>
    <w:rsid w:val="00E05226"/>
    <w:rsid w:val="00E14828"/>
    <w:rsid w:val="00E17197"/>
    <w:rsid w:val="00E17C4A"/>
    <w:rsid w:val="00E22B9C"/>
    <w:rsid w:val="00E279CB"/>
    <w:rsid w:val="00E30253"/>
    <w:rsid w:val="00E3203B"/>
    <w:rsid w:val="00E37A8C"/>
    <w:rsid w:val="00E42ECD"/>
    <w:rsid w:val="00E46FF0"/>
    <w:rsid w:val="00E478FF"/>
    <w:rsid w:val="00E50EB7"/>
    <w:rsid w:val="00E51334"/>
    <w:rsid w:val="00E539A2"/>
    <w:rsid w:val="00E53FC4"/>
    <w:rsid w:val="00E61BC5"/>
    <w:rsid w:val="00E63880"/>
    <w:rsid w:val="00E63CAA"/>
    <w:rsid w:val="00E641B1"/>
    <w:rsid w:val="00E66B25"/>
    <w:rsid w:val="00E671DB"/>
    <w:rsid w:val="00E677F6"/>
    <w:rsid w:val="00E71AA7"/>
    <w:rsid w:val="00E73F42"/>
    <w:rsid w:val="00E74E4E"/>
    <w:rsid w:val="00E81D16"/>
    <w:rsid w:val="00E8368D"/>
    <w:rsid w:val="00E8423D"/>
    <w:rsid w:val="00E90A0F"/>
    <w:rsid w:val="00E91FB8"/>
    <w:rsid w:val="00E97E6B"/>
    <w:rsid w:val="00EB003E"/>
    <w:rsid w:val="00EB1067"/>
    <w:rsid w:val="00EC20F1"/>
    <w:rsid w:val="00EC7DB7"/>
    <w:rsid w:val="00ED189D"/>
    <w:rsid w:val="00ED24C7"/>
    <w:rsid w:val="00ED30BF"/>
    <w:rsid w:val="00EE5A96"/>
    <w:rsid w:val="00EE6A54"/>
    <w:rsid w:val="00EF0B7C"/>
    <w:rsid w:val="00EF41E2"/>
    <w:rsid w:val="00EF6309"/>
    <w:rsid w:val="00F02FBF"/>
    <w:rsid w:val="00F0539E"/>
    <w:rsid w:val="00F10D0E"/>
    <w:rsid w:val="00F173A1"/>
    <w:rsid w:val="00F33D8B"/>
    <w:rsid w:val="00F370B5"/>
    <w:rsid w:val="00F4011B"/>
    <w:rsid w:val="00F46104"/>
    <w:rsid w:val="00F47671"/>
    <w:rsid w:val="00F527D8"/>
    <w:rsid w:val="00F61E94"/>
    <w:rsid w:val="00F6203E"/>
    <w:rsid w:val="00F64F23"/>
    <w:rsid w:val="00F71314"/>
    <w:rsid w:val="00F76F0A"/>
    <w:rsid w:val="00F804F1"/>
    <w:rsid w:val="00F82616"/>
    <w:rsid w:val="00F849AA"/>
    <w:rsid w:val="00F95779"/>
    <w:rsid w:val="00F9739C"/>
    <w:rsid w:val="00F979EF"/>
    <w:rsid w:val="00FA0179"/>
    <w:rsid w:val="00FB025D"/>
    <w:rsid w:val="00FB5FD8"/>
    <w:rsid w:val="00FB6E3F"/>
    <w:rsid w:val="00FC0098"/>
    <w:rsid w:val="00FC1F6B"/>
    <w:rsid w:val="00FC3238"/>
    <w:rsid w:val="00FC36D0"/>
    <w:rsid w:val="00FC4843"/>
    <w:rsid w:val="00FC7CCF"/>
    <w:rsid w:val="00FD0233"/>
    <w:rsid w:val="00FD2866"/>
    <w:rsid w:val="00FD39FF"/>
    <w:rsid w:val="00FD4218"/>
    <w:rsid w:val="00FE43B9"/>
    <w:rsid w:val="00FF5812"/>
    <w:rsid w:val="00FF69A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B7FFF"/>
  <w15:docId w15:val="{AF8A473F-169C-494B-B777-4AB890D8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8B"/>
  </w:style>
  <w:style w:type="paragraph" w:styleId="Heading1">
    <w:name w:val="heading 1"/>
    <w:basedOn w:val="Normal"/>
    <w:next w:val="Normal"/>
    <w:link w:val="Heading1Char"/>
    <w:qFormat/>
    <w:rsid w:val="00C44039"/>
    <w:pPr>
      <w:keepNext/>
      <w:numPr>
        <w:numId w:val="1"/>
      </w:numPr>
      <w:spacing w:after="0" w:line="240" w:lineRule="auto"/>
      <w:outlineLvl w:val="0"/>
    </w:pPr>
    <w:rPr>
      <w:rFonts w:ascii="Arial" w:eastAsia="Times New Roman" w:hAnsi="Arial" w:cs="Times New Roman"/>
      <w:b/>
      <w:sz w:val="28"/>
      <w:szCs w:val="20"/>
      <w:lang w:val="en-GB" w:eastAsia="en-US"/>
    </w:rPr>
  </w:style>
  <w:style w:type="paragraph" w:styleId="Heading2">
    <w:name w:val="heading 2"/>
    <w:basedOn w:val="Normal"/>
    <w:next w:val="Normal"/>
    <w:link w:val="Heading2Char"/>
    <w:qFormat/>
    <w:rsid w:val="00C44039"/>
    <w:pPr>
      <w:keepNext/>
      <w:numPr>
        <w:ilvl w:val="1"/>
        <w:numId w:val="1"/>
      </w:numPr>
      <w:spacing w:before="240" w:after="60" w:line="240" w:lineRule="auto"/>
      <w:outlineLvl w:val="1"/>
    </w:pPr>
    <w:rPr>
      <w:rFonts w:ascii="Arial" w:eastAsia="Times New Roman" w:hAnsi="Arial" w:cs="Times New Roman"/>
      <w:b/>
      <w:i/>
      <w:sz w:val="24"/>
      <w:szCs w:val="20"/>
      <w:lang w:val="en-GB" w:eastAsia="en-US"/>
    </w:rPr>
  </w:style>
  <w:style w:type="paragraph" w:styleId="Heading3">
    <w:name w:val="heading 3"/>
    <w:basedOn w:val="Normal"/>
    <w:next w:val="Normal"/>
    <w:link w:val="Heading3Char"/>
    <w:uiPriority w:val="9"/>
    <w:qFormat/>
    <w:rsid w:val="00C44039"/>
    <w:pPr>
      <w:keepNext/>
      <w:numPr>
        <w:ilvl w:val="2"/>
        <w:numId w:val="1"/>
      </w:numPr>
      <w:spacing w:before="240" w:after="60" w:line="240" w:lineRule="auto"/>
      <w:outlineLvl w:val="2"/>
    </w:pPr>
    <w:rPr>
      <w:rFonts w:ascii="Arial" w:eastAsia="Times New Roman" w:hAnsi="Arial" w:cs="Times New Roman"/>
      <w:b/>
      <w:sz w:val="24"/>
      <w:szCs w:val="20"/>
      <w:lang w:val="en-GB" w:eastAsia="en-US"/>
    </w:rPr>
  </w:style>
  <w:style w:type="paragraph" w:styleId="Heading4">
    <w:name w:val="heading 4"/>
    <w:basedOn w:val="Normal"/>
    <w:next w:val="Normal"/>
    <w:link w:val="Heading4Char"/>
    <w:qFormat/>
    <w:rsid w:val="00C44039"/>
    <w:pPr>
      <w:keepNext/>
      <w:numPr>
        <w:ilvl w:val="3"/>
        <w:numId w:val="1"/>
      </w:numPr>
      <w:spacing w:before="240" w:after="60" w:line="240" w:lineRule="auto"/>
      <w:outlineLvl w:val="3"/>
    </w:pPr>
    <w:rPr>
      <w:rFonts w:ascii="Arial" w:eastAsia="Times New Roman" w:hAnsi="Arial" w:cs="Times New Roman"/>
      <w:b/>
      <w:sz w:val="24"/>
      <w:szCs w:val="20"/>
      <w:lang w:val="en-GB" w:eastAsia="en-US"/>
    </w:rPr>
  </w:style>
  <w:style w:type="paragraph" w:styleId="Heading5">
    <w:name w:val="heading 5"/>
    <w:basedOn w:val="Normal"/>
    <w:next w:val="Normal"/>
    <w:link w:val="Heading5Char"/>
    <w:qFormat/>
    <w:rsid w:val="00C44039"/>
    <w:pPr>
      <w:numPr>
        <w:ilvl w:val="4"/>
        <w:numId w:val="1"/>
      </w:numPr>
      <w:spacing w:before="240" w:after="60" w:line="240" w:lineRule="auto"/>
      <w:outlineLvl w:val="4"/>
    </w:pPr>
    <w:rPr>
      <w:rFonts w:ascii="Arial" w:eastAsia="Times New Roman" w:hAnsi="Arial" w:cs="Times New Roman"/>
      <w:b/>
      <w:szCs w:val="20"/>
      <w:lang w:val="en-GB" w:eastAsia="en-US"/>
    </w:rPr>
  </w:style>
  <w:style w:type="paragraph" w:styleId="Heading6">
    <w:name w:val="heading 6"/>
    <w:basedOn w:val="Normal"/>
    <w:next w:val="Normal"/>
    <w:link w:val="Heading6Char"/>
    <w:qFormat/>
    <w:rsid w:val="00C44039"/>
    <w:pPr>
      <w:numPr>
        <w:ilvl w:val="5"/>
        <w:numId w:val="1"/>
      </w:numPr>
      <w:spacing w:before="240" w:after="60" w:line="240" w:lineRule="auto"/>
      <w:outlineLvl w:val="5"/>
    </w:pPr>
    <w:rPr>
      <w:rFonts w:ascii="Times New Roman" w:eastAsia="Times New Roman" w:hAnsi="Times New Roman" w:cs="Times New Roman"/>
      <w:i/>
      <w:szCs w:val="20"/>
      <w:lang w:val="en-GB" w:eastAsia="en-US"/>
    </w:rPr>
  </w:style>
  <w:style w:type="paragraph" w:styleId="Heading7">
    <w:name w:val="heading 7"/>
    <w:basedOn w:val="Normal"/>
    <w:next w:val="Normal"/>
    <w:link w:val="Heading7Char"/>
    <w:qFormat/>
    <w:rsid w:val="00C44039"/>
    <w:pPr>
      <w:numPr>
        <w:ilvl w:val="6"/>
        <w:numId w:val="1"/>
      </w:numPr>
      <w:spacing w:before="240" w:after="60" w:line="240" w:lineRule="auto"/>
      <w:outlineLvl w:val="6"/>
    </w:pPr>
    <w:rPr>
      <w:rFonts w:ascii="Arial" w:eastAsia="Times New Roman" w:hAnsi="Arial" w:cs="Times New Roman"/>
      <w:sz w:val="20"/>
      <w:szCs w:val="20"/>
      <w:lang w:val="en-GB" w:eastAsia="en-US"/>
    </w:rPr>
  </w:style>
  <w:style w:type="paragraph" w:styleId="Heading8">
    <w:name w:val="heading 8"/>
    <w:basedOn w:val="Normal"/>
    <w:next w:val="Normal"/>
    <w:link w:val="Heading8Char"/>
    <w:qFormat/>
    <w:rsid w:val="00C44039"/>
    <w:pPr>
      <w:numPr>
        <w:ilvl w:val="7"/>
        <w:numId w:val="1"/>
      </w:numPr>
      <w:spacing w:before="240" w:after="60" w:line="240" w:lineRule="auto"/>
      <w:outlineLvl w:val="7"/>
    </w:pPr>
    <w:rPr>
      <w:rFonts w:ascii="Arial" w:eastAsia="Times New Roman" w:hAnsi="Arial" w:cs="Times New Roman"/>
      <w:i/>
      <w:sz w:val="20"/>
      <w:szCs w:val="20"/>
      <w:lang w:val="en-GB" w:eastAsia="en-US"/>
    </w:rPr>
  </w:style>
  <w:style w:type="paragraph" w:styleId="Heading9">
    <w:name w:val="heading 9"/>
    <w:basedOn w:val="Normal"/>
    <w:next w:val="Normal"/>
    <w:link w:val="Heading9Char"/>
    <w:qFormat/>
    <w:rsid w:val="00C44039"/>
    <w:pPr>
      <w:numPr>
        <w:ilvl w:val="8"/>
        <w:numId w:val="1"/>
      </w:numPr>
      <w:spacing w:before="240" w:after="60" w:line="240" w:lineRule="auto"/>
      <w:outlineLvl w:val="8"/>
    </w:pPr>
    <w:rPr>
      <w:rFonts w:ascii="Arial" w:eastAsia="Times New Roman" w:hAnsi="Arial" w:cs="Times New Roman"/>
      <w:b/>
      <w:i/>
      <w:sz w:val="1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ED0"/>
    <w:pPr>
      <w:ind w:left="720"/>
      <w:contextualSpacing/>
    </w:pPr>
  </w:style>
  <w:style w:type="paragraph" w:styleId="BalloonText">
    <w:name w:val="Balloon Text"/>
    <w:basedOn w:val="Normal"/>
    <w:link w:val="BalloonTextChar"/>
    <w:uiPriority w:val="99"/>
    <w:semiHidden/>
    <w:unhideWhenUsed/>
    <w:rsid w:val="008B3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28"/>
    <w:rPr>
      <w:rFonts w:ascii="Tahoma" w:hAnsi="Tahoma" w:cs="Tahoma"/>
      <w:sz w:val="16"/>
      <w:szCs w:val="16"/>
    </w:rPr>
  </w:style>
  <w:style w:type="paragraph" w:styleId="NoSpacing">
    <w:name w:val="No Spacing"/>
    <w:uiPriority w:val="1"/>
    <w:qFormat/>
    <w:rsid w:val="003163C3"/>
    <w:pPr>
      <w:spacing w:after="0" w:line="240" w:lineRule="auto"/>
    </w:pPr>
  </w:style>
  <w:style w:type="paragraph" w:styleId="HTMLPreformatted">
    <w:name w:val="HTML Preformatted"/>
    <w:basedOn w:val="Normal"/>
    <w:link w:val="HTMLPreformattedChar"/>
    <w:uiPriority w:val="99"/>
    <w:semiHidden/>
    <w:unhideWhenUsed/>
    <w:rsid w:val="00C52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2ED"/>
    <w:rPr>
      <w:rFonts w:ascii="Courier New" w:eastAsia="Times New Roman" w:hAnsi="Courier New" w:cs="Courier New"/>
      <w:sz w:val="20"/>
      <w:szCs w:val="20"/>
    </w:rPr>
  </w:style>
  <w:style w:type="paragraph" w:styleId="Header">
    <w:name w:val="header"/>
    <w:basedOn w:val="Normal"/>
    <w:link w:val="HeaderChar"/>
    <w:unhideWhenUsed/>
    <w:rsid w:val="00B60984"/>
    <w:pPr>
      <w:tabs>
        <w:tab w:val="center" w:pos="4680"/>
        <w:tab w:val="right" w:pos="9360"/>
      </w:tabs>
      <w:spacing w:after="0" w:line="240" w:lineRule="auto"/>
    </w:pPr>
  </w:style>
  <w:style w:type="character" w:customStyle="1" w:styleId="HeaderChar">
    <w:name w:val="Header Char"/>
    <w:basedOn w:val="DefaultParagraphFont"/>
    <w:link w:val="Header"/>
    <w:rsid w:val="00B60984"/>
  </w:style>
  <w:style w:type="paragraph" w:styleId="Footer">
    <w:name w:val="footer"/>
    <w:basedOn w:val="Normal"/>
    <w:link w:val="FooterChar"/>
    <w:unhideWhenUsed/>
    <w:rsid w:val="00B6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984"/>
  </w:style>
  <w:style w:type="character" w:customStyle="1" w:styleId="Heading1Char">
    <w:name w:val="Heading 1 Char"/>
    <w:basedOn w:val="DefaultParagraphFont"/>
    <w:link w:val="Heading1"/>
    <w:rsid w:val="00C44039"/>
    <w:rPr>
      <w:rFonts w:ascii="Arial" w:eastAsia="Times New Roman" w:hAnsi="Arial" w:cs="Times New Roman"/>
      <w:b/>
      <w:sz w:val="28"/>
      <w:szCs w:val="20"/>
      <w:lang w:val="en-GB" w:eastAsia="en-US"/>
    </w:rPr>
  </w:style>
  <w:style w:type="character" w:customStyle="1" w:styleId="Heading2Char">
    <w:name w:val="Heading 2 Char"/>
    <w:basedOn w:val="DefaultParagraphFont"/>
    <w:link w:val="Heading2"/>
    <w:rsid w:val="00C44039"/>
    <w:rPr>
      <w:rFonts w:ascii="Arial" w:eastAsia="Times New Roman" w:hAnsi="Arial" w:cs="Times New Roman"/>
      <w:b/>
      <w:i/>
      <w:sz w:val="24"/>
      <w:szCs w:val="20"/>
      <w:lang w:val="en-GB" w:eastAsia="en-US"/>
    </w:rPr>
  </w:style>
  <w:style w:type="character" w:customStyle="1" w:styleId="Heading3Char">
    <w:name w:val="Heading 3 Char"/>
    <w:basedOn w:val="DefaultParagraphFont"/>
    <w:link w:val="Heading3"/>
    <w:uiPriority w:val="9"/>
    <w:rsid w:val="00C44039"/>
    <w:rPr>
      <w:rFonts w:ascii="Arial" w:eastAsia="Times New Roman" w:hAnsi="Arial" w:cs="Times New Roman"/>
      <w:b/>
      <w:sz w:val="24"/>
      <w:szCs w:val="20"/>
      <w:lang w:val="en-GB" w:eastAsia="en-US"/>
    </w:rPr>
  </w:style>
  <w:style w:type="character" w:customStyle="1" w:styleId="Heading4Char">
    <w:name w:val="Heading 4 Char"/>
    <w:basedOn w:val="DefaultParagraphFont"/>
    <w:link w:val="Heading4"/>
    <w:rsid w:val="00C44039"/>
    <w:rPr>
      <w:rFonts w:ascii="Arial" w:eastAsia="Times New Roman" w:hAnsi="Arial" w:cs="Times New Roman"/>
      <w:b/>
      <w:sz w:val="24"/>
      <w:szCs w:val="20"/>
      <w:lang w:val="en-GB" w:eastAsia="en-US"/>
    </w:rPr>
  </w:style>
  <w:style w:type="character" w:customStyle="1" w:styleId="Heading5Char">
    <w:name w:val="Heading 5 Char"/>
    <w:basedOn w:val="DefaultParagraphFont"/>
    <w:link w:val="Heading5"/>
    <w:rsid w:val="00C44039"/>
    <w:rPr>
      <w:rFonts w:ascii="Arial" w:eastAsia="Times New Roman" w:hAnsi="Arial" w:cs="Times New Roman"/>
      <w:b/>
      <w:szCs w:val="20"/>
      <w:lang w:val="en-GB" w:eastAsia="en-US"/>
    </w:rPr>
  </w:style>
  <w:style w:type="character" w:customStyle="1" w:styleId="Heading6Char">
    <w:name w:val="Heading 6 Char"/>
    <w:basedOn w:val="DefaultParagraphFont"/>
    <w:link w:val="Heading6"/>
    <w:rsid w:val="00C44039"/>
    <w:rPr>
      <w:rFonts w:ascii="Times New Roman" w:eastAsia="Times New Roman" w:hAnsi="Times New Roman" w:cs="Times New Roman"/>
      <w:i/>
      <w:szCs w:val="20"/>
      <w:lang w:val="en-GB" w:eastAsia="en-US"/>
    </w:rPr>
  </w:style>
  <w:style w:type="character" w:customStyle="1" w:styleId="Heading7Char">
    <w:name w:val="Heading 7 Char"/>
    <w:basedOn w:val="DefaultParagraphFont"/>
    <w:link w:val="Heading7"/>
    <w:rsid w:val="00C44039"/>
    <w:rPr>
      <w:rFonts w:ascii="Arial" w:eastAsia="Times New Roman" w:hAnsi="Arial" w:cs="Times New Roman"/>
      <w:sz w:val="20"/>
      <w:szCs w:val="20"/>
      <w:lang w:val="en-GB" w:eastAsia="en-US"/>
    </w:rPr>
  </w:style>
  <w:style w:type="character" w:customStyle="1" w:styleId="Heading8Char">
    <w:name w:val="Heading 8 Char"/>
    <w:basedOn w:val="DefaultParagraphFont"/>
    <w:link w:val="Heading8"/>
    <w:rsid w:val="00C44039"/>
    <w:rPr>
      <w:rFonts w:ascii="Arial" w:eastAsia="Times New Roman" w:hAnsi="Arial" w:cs="Times New Roman"/>
      <w:i/>
      <w:sz w:val="20"/>
      <w:szCs w:val="20"/>
      <w:lang w:val="en-GB" w:eastAsia="en-US"/>
    </w:rPr>
  </w:style>
  <w:style w:type="character" w:customStyle="1" w:styleId="Heading9Char">
    <w:name w:val="Heading 9 Char"/>
    <w:basedOn w:val="DefaultParagraphFont"/>
    <w:link w:val="Heading9"/>
    <w:rsid w:val="00C44039"/>
    <w:rPr>
      <w:rFonts w:ascii="Arial" w:eastAsia="Times New Roman" w:hAnsi="Arial" w:cs="Times New Roman"/>
      <w:b/>
      <w:i/>
      <w:sz w:val="18"/>
      <w:szCs w:val="20"/>
      <w:lang w:val="en-GB" w:eastAsia="en-US"/>
    </w:rPr>
  </w:style>
  <w:style w:type="paragraph" w:customStyle="1" w:styleId="guide">
    <w:name w:val="guide"/>
    <w:basedOn w:val="Normal"/>
    <w:rsid w:val="00C44039"/>
    <w:pPr>
      <w:spacing w:after="0" w:line="240" w:lineRule="auto"/>
    </w:pPr>
    <w:rPr>
      <w:rFonts w:ascii="Times New Roman" w:eastAsia="Times New Roman" w:hAnsi="Times New Roman" w:cs="Times New Roman"/>
      <w:i/>
      <w:sz w:val="20"/>
      <w:szCs w:val="20"/>
      <w:lang w:val="en-GB" w:eastAsia="en-US"/>
    </w:rPr>
  </w:style>
  <w:style w:type="paragraph" w:styleId="Caption">
    <w:name w:val="caption"/>
    <w:basedOn w:val="Normal"/>
    <w:next w:val="Normal"/>
    <w:qFormat/>
    <w:rsid w:val="00C44039"/>
    <w:pPr>
      <w:spacing w:before="120" w:after="120" w:line="240" w:lineRule="auto"/>
    </w:pPr>
    <w:rPr>
      <w:rFonts w:ascii="Times New Roman" w:eastAsia="Times New Roman" w:hAnsi="Times New Roman" w:cs="Times New Roman"/>
      <w:b/>
      <w:bCs/>
      <w:sz w:val="20"/>
      <w:szCs w:val="20"/>
      <w:lang w:val="en-GB" w:eastAsia="en-US"/>
    </w:rPr>
  </w:style>
  <w:style w:type="paragraph" w:styleId="Title">
    <w:name w:val="Title"/>
    <w:basedOn w:val="Normal"/>
    <w:link w:val="TitleChar"/>
    <w:qFormat/>
    <w:rsid w:val="00C44039"/>
    <w:pPr>
      <w:spacing w:before="240" w:after="60" w:line="240" w:lineRule="auto"/>
      <w:jc w:val="center"/>
    </w:pPr>
    <w:rPr>
      <w:rFonts w:ascii="Arial" w:eastAsia="Times New Roman" w:hAnsi="Arial" w:cs="Times New Roman"/>
      <w:b/>
      <w:kern w:val="28"/>
      <w:sz w:val="32"/>
      <w:szCs w:val="20"/>
      <w:lang w:val="en-GB" w:eastAsia="en-US"/>
    </w:rPr>
  </w:style>
  <w:style w:type="character" w:customStyle="1" w:styleId="TitleChar">
    <w:name w:val="Title Char"/>
    <w:basedOn w:val="DefaultParagraphFont"/>
    <w:link w:val="Title"/>
    <w:rsid w:val="00C44039"/>
    <w:rPr>
      <w:rFonts w:ascii="Arial" w:eastAsia="Times New Roman" w:hAnsi="Arial" w:cs="Times New Roman"/>
      <w:b/>
      <w:kern w:val="28"/>
      <w:sz w:val="32"/>
      <w:szCs w:val="20"/>
      <w:lang w:val="en-GB" w:eastAsia="en-US"/>
    </w:rPr>
  </w:style>
  <w:style w:type="paragraph" w:customStyle="1" w:styleId="SubTitle">
    <w:name w:val="Sub Title"/>
    <w:basedOn w:val="Title"/>
    <w:rsid w:val="00C44039"/>
  </w:style>
  <w:style w:type="paragraph" w:styleId="TOC1">
    <w:name w:val="toc 1"/>
    <w:basedOn w:val="Normal"/>
    <w:next w:val="Normal"/>
    <w:autoRedefine/>
    <w:uiPriority w:val="39"/>
    <w:rsid w:val="00C44039"/>
    <w:pPr>
      <w:spacing w:after="0" w:line="240" w:lineRule="auto"/>
    </w:pPr>
    <w:rPr>
      <w:rFonts w:ascii="Times New Roman" w:eastAsia="Times New Roman" w:hAnsi="Times New Roman" w:cs="Times New Roman"/>
      <w:sz w:val="20"/>
      <w:szCs w:val="20"/>
      <w:lang w:val="en-GB" w:eastAsia="en-US"/>
    </w:rPr>
  </w:style>
  <w:style w:type="paragraph" w:styleId="TOC4">
    <w:name w:val="toc 4"/>
    <w:basedOn w:val="Normal"/>
    <w:next w:val="Normal"/>
    <w:autoRedefine/>
    <w:semiHidden/>
    <w:rsid w:val="00C44039"/>
    <w:pPr>
      <w:spacing w:after="0" w:line="240" w:lineRule="auto"/>
      <w:ind w:left="600"/>
    </w:pPr>
    <w:rPr>
      <w:rFonts w:ascii="Times New Roman" w:eastAsia="Times New Roman" w:hAnsi="Times New Roman" w:cs="Times New Roman"/>
      <w:sz w:val="20"/>
      <w:szCs w:val="20"/>
      <w:lang w:val="en-GB" w:eastAsia="en-US"/>
    </w:rPr>
  </w:style>
  <w:style w:type="paragraph" w:styleId="TOC2">
    <w:name w:val="toc 2"/>
    <w:basedOn w:val="Normal"/>
    <w:next w:val="Normal"/>
    <w:autoRedefine/>
    <w:uiPriority w:val="39"/>
    <w:rsid w:val="00C44039"/>
    <w:pPr>
      <w:spacing w:after="0" w:line="240" w:lineRule="auto"/>
      <w:ind w:left="200"/>
    </w:pPr>
    <w:rPr>
      <w:rFonts w:ascii="Times New Roman" w:eastAsia="Times New Roman" w:hAnsi="Times New Roman" w:cs="Times New Roman"/>
      <w:sz w:val="20"/>
      <w:szCs w:val="20"/>
      <w:lang w:val="en-GB" w:eastAsia="en-US"/>
    </w:rPr>
  </w:style>
  <w:style w:type="paragraph" w:styleId="TOC3">
    <w:name w:val="toc 3"/>
    <w:basedOn w:val="Normal"/>
    <w:next w:val="Normal"/>
    <w:autoRedefine/>
    <w:uiPriority w:val="39"/>
    <w:rsid w:val="00C44039"/>
    <w:pPr>
      <w:spacing w:after="0" w:line="240" w:lineRule="auto"/>
      <w:ind w:left="400"/>
    </w:pPr>
    <w:rPr>
      <w:rFonts w:ascii="Times New Roman" w:eastAsia="Times New Roman" w:hAnsi="Times New Roman" w:cs="Times New Roman"/>
      <w:sz w:val="20"/>
      <w:szCs w:val="20"/>
      <w:lang w:val="en-GB" w:eastAsia="en-US"/>
    </w:rPr>
  </w:style>
  <w:style w:type="paragraph" w:styleId="BodyTextIndent">
    <w:name w:val="Body Text Indent"/>
    <w:basedOn w:val="Normal"/>
    <w:link w:val="BodyTextIndentChar"/>
    <w:rsid w:val="00583AF9"/>
    <w:pPr>
      <w:spacing w:after="0" w:line="240" w:lineRule="auto"/>
      <w:ind w:left="1560" w:hanging="1560"/>
    </w:pPr>
    <w:rPr>
      <w:rFonts w:ascii="Times New Roman" w:eastAsia="SimSun" w:hAnsi="Times New Roman" w:cs="Times New Roman"/>
      <w:sz w:val="20"/>
      <w:szCs w:val="20"/>
      <w:lang w:val="en-US" w:eastAsia="zh-CN"/>
    </w:rPr>
  </w:style>
  <w:style w:type="character" w:customStyle="1" w:styleId="BodyTextIndentChar">
    <w:name w:val="Body Text Indent Char"/>
    <w:basedOn w:val="DefaultParagraphFont"/>
    <w:link w:val="BodyTextIndent"/>
    <w:rsid w:val="00583AF9"/>
    <w:rPr>
      <w:rFonts w:ascii="Times New Roman" w:eastAsia="SimSun" w:hAnsi="Times New Roman" w:cs="Times New Roman"/>
      <w:sz w:val="20"/>
      <w:szCs w:val="20"/>
      <w:lang w:val="en-US" w:eastAsia="zh-CN"/>
    </w:rPr>
  </w:style>
  <w:style w:type="paragraph" w:styleId="NormalWeb">
    <w:name w:val="Normal (Web)"/>
    <w:basedOn w:val="Normal"/>
    <w:uiPriority w:val="99"/>
    <w:unhideWhenUsed/>
    <w:rsid w:val="00A0531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7F5ED9"/>
  </w:style>
  <w:style w:type="paragraph" w:styleId="TOCHeading">
    <w:name w:val="TOC Heading"/>
    <w:basedOn w:val="Heading1"/>
    <w:next w:val="Normal"/>
    <w:uiPriority w:val="39"/>
    <w:unhideWhenUsed/>
    <w:qFormat/>
    <w:rsid w:val="00724D47"/>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724D47"/>
    <w:rPr>
      <w:color w:val="0000FF" w:themeColor="hyperlink"/>
      <w:u w:val="single"/>
    </w:rPr>
  </w:style>
  <w:style w:type="character" w:styleId="PageNumber">
    <w:name w:val="page number"/>
    <w:basedOn w:val="DefaultParagraphFont"/>
    <w:rsid w:val="00724D47"/>
  </w:style>
  <w:style w:type="paragraph" w:styleId="TableofFigures">
    <w:name w:val="table of figures"/>
    <w:basedOn w:val="Normal"/>
    <w:next w:val="Normal"/>
    <w:uiPriority w:val="99"/>
    <w:unhideWhenUsed/>
    <w:rsid w:val="005675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356">
      <w:bodyDiv w:val="1"/>
      <w:marLeft w:val="0"/>
      <w:marRight w:val="0"/>
      <w:marTop w:val="0"/>
      <w:marBottom w:val="0"/>
      <w:divBdr>
        <w:top w:val="none" w:sz="0" w:space="0" w:color="auto"/>
        <w:left w:val="none" w:sz="0" w:space="0" w:color="auto"/>
        <w:bottom w:val="none" w:sz="0" w:space="0" w:color="auto"/>
        <w:right w:val="none" w:sz="0" w:space="0" w:color="auto"/>
      </w:divBdr>
    </w:div>
    <w:div w:id="18170856">
      <w:bodyDiv w:val="1"/>
      <w:marLeft w:val="0"/>
      <w:marRight w:val="0"/>
      <w:marTop w:val="0"/>
      <w:marBottom w:val="0"/>
      <w:divBdr>
        <w:top w:val="none" w:sz="0" w:space="0" w:color="auto"/>
        <w:left w:val="none" w:sz="0" w:space="0" w:color="auto"/>
        <w:bottom w:val="none" w:sz="0" w:space="0" w:color="auto"/>
        <w:right w:val="none" w:sz="0" w:space="0" w:color="auto"/>
      </w:divBdr>
    </w:div>
    <w:div w:id="91974828">
      <w:bodyDiv w:val="1"/>
      <w:marLeft w:val="0"/>
      <w:marRight w:val="0"/>
      <w:marTop w:val="0"/>
      <w:marBottom w:val="0"/>
      <w:divBdr>
        <w:top w:val="none" w:sz="0" w:space="0" w:color="auto"/>
        <w:left w:val="none" w:sz="0" w:space="0" w:color="auto"/>
        <w:bottom w:val="none" w:sz="0" w:space="0" w:color="auto"/>
        <w:right w:val="none" w:sz="0" w:space="0" w:color="auto"/>
      </w:divBdr>
    </w:div>
    <w:div w:id="100491813">
      <w:bodyDiv w:val="1"/>
      <w:marLeft w:val="0"/>
      <w:marRight w:val="0"/>
      <w:marTop w:val="0"/>
      <w:marBottom w:val="0"/>
      <w:divBdr>
        <w:top w:val="none" w:sz="0" w:space="0" w:color="auto"/>
        <w:left w:val="none" w:sz="0" w:space="0" w:color="auto"/>
        <w:bottom w:val="none" w:sz="0" w:space="0" w:color="auto"/>
        <w:right w:val="none" w:sz="0" w:space="0" w:color="auto"/>
      </w:divBdr>
      <w:divsChild>
        <w:div w:id="606162866">
          <w:marLeft w:val="979"/>
          <w:marRight w:val="0"/>
          <w:marTop w:val="65"/>
          <w:marBottom w:val="0"/>
          <w:divBdr>
            <w:top w:val="none" w:sz="0" w:space="0" w:color="auto"/>
            <w:left w:val="none" w:sz="0" w:space="0" w:color="auto"/>
            <w:bottom w:val="none" w:sz="0" w:space="0" w:color="auto"/>
            <w:right w:val="none" w:sz="0" w:space="0" w:color="auto"/>
          </w:divBdr>
        </w:div>
        <w:div w:id="1440443205">
          <w:marLeft w:val="576"/>
          <w:marRight w:val="0"/>
          <w:marTop w:val="80"/>
          <w:marBottom w:val="0"/>
          <w:divBdr>
            <w:top w:val="none" w:sz="0" w:space="0" w:color="auto"/>
            <w:left w:val="none" w:sz="0" w:space="0" w:color="auto"/>
            <w:bottom w:val="none" w:sz="0" w:space="0" w:color="auto"/>
            <w:right w:val="none" w:sz="0" w:space="0" w:color="auto"/>
          </w:divBdr>
        </w:div>
        <w:div w:id="1791049114">
          <w:marLeft w:val="979"/>
          <w:marRight w:val="0"/>
          <w:marTop w:val="65"/>
          <w:marBottom w:val="0"/>
          <w:divBdr>
            <w:top w:val="none" w:sz="0" w:space="0" w:color="auto"/>
            <w:left w:val="none" w:sz="0" w:space="0" w:color="auto"/>
            <w:bottom w:val="none" w:sz="0" w:space="0" w:color="auto"/>
            <w:right w:val="none" w:sz="0" w:space="0" w:color="auto"/>
          </w:divBdr>
        </w:div>
        <w:div w:id="1929191072">
          <w:marLeft w:val="576"/>
          <w:marRight w:val="0"/>
          <w:marTop w:val="80"/>
          <w:marBottom w:val="0"/>
          <w:divBdr>
            <w:top w:val="none" w:sz="0" w:space="0" w:color="auto"/>
            <w:left w:val="none" w:sz="0" w:space="0" w:color="auto"/>
            <w:bottom w:val="none" w:sz="0" w:space="0" w:color="auto"/>
            <w:right w:val="none" w:sz="0" w:space="0" w:color="auto"/>
          </w:divBdr>
        </w:div>
        <w:div w:id="1954549935">
          <w:marLeft w:val="979"/>
          <w:marRight w:val="0"/>
          <w:marTop w:val="65"/>
          <w:marBottom w:val="0"/>
          <w:divBdr>
            <w:top w:val="none" w:sz="0" w:space="0" w:color="auto"/>
            <w:left w:val="none" w:sz="0" w:space="0" w:color="auto"/>
            <w:bottom w:val="none" w:sz="0" w:space="0" w:color="auto"/>
            <w:right w:val="none" w:sz="0" w:space="0" w:color="auto"/>
          </w:divBdr>
        </w:div>
      </w:divsChild>
    </w:div>
    <w:div w:id="187722822">
      <w:bodyDiv w:val="1"/>
      <w:marLeft w:val="0"/>
      <w:marRight w:val="0"/>
      <w:marTop w:val="0"/>
      <w:marBottom w:val="0"/>
      <w:divBdr>
        <w:top w:val="none" w:sz="0" w:space="0" w:color="auto"/>
        <w:left w:val="none" w:sz="0" w:space="0" w:color="auto"/>
        <w:bottom w:val="none" w:sz="0" w:space="0" w:color="auto"/>
        <w:right w:val="none" w:sz="0" w:space="0" w:color="auto"/>
      </w:divBdr>
    </w:div>
    <w:div w:id="197355111">
      <w:bodyDiv w:val="1"/>
      <w:marLeft w:val="0"/>
      <w:marRight w:val="0"/>
      <w:marTop w:val="0"/>
      <w:marBottom w:val="0"/>
      <w:divBdr>
        <w:top w:val="none" w:sz="0" w:space="0" w:color="auto"/>
        <w:left w:val="none" w:sz="0" w:space="0" w:color="auto"/>
        <w:bottom w:val="none" w:sz="0" w:space="0" w:color="auto"/>
        <w:right w:val="none" w:sz="0" w:space="0" w:color="auto"/>
      </w:divBdr>
    </w:div>
    <w:div w:id="212153603">
      <w:bodyDiv w:val="1"/>
      <w:marLeft w:val="0"/>
      <w:marRight w:val="0"/>
      <w:marTop w:val="0"/>
      <w:marBottom w:val="0"/>
      <w:divBdr>
        <w:top w:val="none" w:sz="0" w:space="0" w:color="auto"/>
        <w:left w:val="none" w:sz="0" w:space="0" w:color="auto"/>
        <w:bottom w:val="none" w:sz="0" w:space="0" w:color="auto"/>
        <w:right w:val="none" w:sz="0" w:space="0" w:color="auto"/>
      </w:divBdr>
    </w:div>
    <w:div w:id="246572798">
      <w:bodyDiv w:val="1"/>
      <w:marLeft w:val="0"/>
      <w:marRight w:val="0"/>
      <w:marTop w:val="0"/>
      <w:marBottom w:val="0"/>
      <w:divBdr>
        <w:top w:val="none" w:sz="0" w:space="0" w:color="auto"/>
        <w:left w:val="none" w:sz="0" w:space="0" w:color="auto"/>
        <w:bottom w:val="none" w:sz="0" w:space="0" w:color="auto"/>
        <w:right w:val="none" w:sz="0" w:space="0" w:color="auto"/>
      </w:divBdr>
    </w:div>
    <w:div w:id="280966591">
      <w:bodyDiv w:val="1"/>
      <w:marLeft w:val="0"/>
      <w:marRight w:val="0"/>
      <w:marTop w:val="0"/>
      <w:marBottom w:val="0"/>
      <w:divBdr>
        <w:top w:val="none" w:sz="0" w:space="0" w:color="auto"/>
        <w:left w:val="none" w:sz="0" w:space="0" w:color="auto"/>
        <w:bottom w:val="none" w:sz="0" w:space="0" w:color="auto"/>
        <w:right w:val="none" w:sz="0" w:space="0" w:color="auto"/>
      </w:divBdr>
    </w:div>
    <w:div w:id="297692017">
      <w:bodyDiv w:val="1"/>
      <w:marLeft w:val="0"/>
      <w:marRight w:val="0"/>
      <w:marTop w:val="0"/>
      <w:marBottom w:val="0"/>
      <w:divBdr>
        <w:top w:val="none" w:sz="0" w:space="0" w:color="auto"/>
        <w:left w:val="none" w:sz="0" w:space="0" w:color="auto"/>
        <w:bottom w:val="none" w:sz="0" w:space="0" w:color="auto"/>
        <w:right w:val="none" w:sz="0" w:space="0" w:color="auto"/>
      </w:divBdr>
    </w:div>
    <w:div w:id="303125925">
      <w:bodyDiv w:val="1"/>
      <w:marLeft w:val="0"/>
      <w:marRight w:val="0"/>
      <w:marTop w:val="0"/>
      <w:marBottom w:val="0"/>
      <w:divBdr>
        <w:top w:val="none" w:sz="0" w:space="0" w:color="auto"/>
        <w:left w:val="none" w:sz="0" w:space="0" w:color="auto"/>
        <w:bottom w:val="none" w:sz="0" w:space="0" w:color="auto"/>
        <w:right w:val="none" w:sz="0" w:space="0" w:color="auto"/>
      </w:divBdr>
    </w:div>
    <w:div w:id="341978975">
      <w:bodyDiv w:val="1"/>
      <w:marLeft w:val="0"/>
      <w:marRight w:val="0"/>
      <w:marTop w:val="0"/>
      <w:marBottom w:val="0"/>
      <w:divBdr>
        <w:top w:val="none" w:sz="0" w:space="0" w:color="auto"/>
        <w:left w:val="none" w:sz="0" w:space="0" w:color="auto"/>
        <w:bottom w:val="none" w:sz="0" w:space="0" w:color="auto"/>
        <w:right w:val="none" w:sz="0" w:space="0" w:color="auto"/>
      </w:divBdr>
    </w:div>
    <w:div w:id="355542778">
      <w:bodyDiv w:val="1"/>
      <w:marLeft w:val="0"/>
      <w:marRight w:val="0"/>
      <w:marTop w:val="0"/>
      <w:marBottom w:val="0"/>
      <w:divBdr>
        <w:top w:val="none" w:sz="0" w:space="0" w:color="auto"/>
        <w:left w:val="none" w:sz="0" w:space="0" w:color="auto"/>
        <w:bottom w:val="none" w:sz="0" w:space="0" w:color="auto"/>
        <w:right w:val="none" w:sz="0" w:space="0" w:color="auto"/>
      </w:divBdr>
    </w:div>
    <w:div w:id="401683410">
      <w:bodyDiv w:val="1"/>
      <w:marLeft w:val="0"/>
      <w:marRight w:val="0"/>
      <w:marTop w:val="0"/>
      <w:marBottom w:val="0"/>
      <w:divBdr>
        <w:top w:val="none" w:sz="0" w:space="0" w:color="auto"/>
        <w:left w:val="none" w:sz="0" w:space="0" w:color="auto"/>
        <w:bottom w:val="none" w:sz="0" w:space="0" w:color="auto"/>
        <w:right w:val="none" w:sz="0" w:space="0" w:color="auto"/>
      </w:divBdr>
    </w:div>
    <w:div w:id="509295578">
      <w:bodyDiv w:val="1"/>
      <w:marLeft w:val="0"/>
      <w:marRight w:val="0"/>
      <w:marTop w:val="0"/>
      <w:marBottom w:val="0"/>
      <w:divBdr>
        <w:top w:val="none" w:sz="0" w:space="0" w:color="auto"/>
        <w:left w:val="none" w:sz="0" w:space="0" w:color="auto"/>
        <w:bottom w:val="none" w:sz="0" w:space="0" w:color="auto"/>
        <w:right w:val="none" w:sz="0" w:space="0" w:color="auto"/>
      </w:divBdr>
    </w:div>
    <w:div w:id="533536830">
      <w:bodyDiv w:val="1"/>
      <w:marLeft w:val="0"/>
      <w:marRight w:val="0"/>
      <w:marTop w:val="0"/>
      <w:marBottom w:val="0"/>
      <w:divBdr>
        <w:top w:val="none" w:sz="0" w:space="0" w:color="auto"/>
        <w:left w:val="none" w:sz="0" w:space="0" w:color="auto"/>
        <w:bottom w:val="none" w:sz="0" w:space="0" w:color="auto"/>
        <w:right w:val="none" w:sz="0" w:space="0" w:color="auto"/>
      </w:divBdr>
    </w:div>
    <w:div w:id="549339142">
      <w:bodyDiv w:val="1"/>
      <w:marLeft w:val="0"/>
      <w:marRight w:val="0"/>
      <w:marTop w:val="0"/>
      <w:marBottom w:val="0"/>
      <w:divBdr>
        <w:top w:val="none" w:sz="0" w:space="0" w:color="auto"/>
        <w:left w:val="none" w:sz="0" w:space="0" w:color="auto"/>
        <w:bottom w:val="none" w:sz="0" w:space="0" w:color="auto"/>
        <w:right w:val="none" w:sz="0" w:space="0" w:color="auto"/>
      </w:divBdr>
    </w:div>
    <w:div w:id="558789225">
      <w:bodyDiv w:val="1"/>
      <w:marLeft w:val="0"/>
      <w:marRight w:val="0"/>
      <w:marTop w:val="0"/>
      <w:marBottom w:val="0"/>
      <w:divBdr>
        <w:top w:val="none" w:sz="0" w:space="0" w:color="auto"/>
        <w:left w:val="none" w:sz="0" w:space="0" w:color="auto"/>
        <w:bottom w:val="none" w:sz="0" w:space="0" w:color="auto"/>
        <w:right w:val="none" w:sz="0" w:space="0" w:color="auto"/>
      </w:divBdr>
    </w:div>
    <w:div w:id="565922597">
      <w:bodyDiv w:val="1"/>
      <w:marLeft w:val="0"/>
      <w:marRight w:val="0"/>
      <w:marTop w:val="0"/>
      <w:marBottom w:val="0"/>
      <w:divBdr>
        <w:top w:val="none" w:sz="0" w:space="0" w:color="auto"/>
        <w:left w:val="none" w:sz="0" w:space="0" w:color="auto"/>
        <w:bottom w:val="none" w:sz="0" w:space="0" w:color="auto"/>
        <w:right w:val="none" w:sz="0" w:space="0" w:color="auto"/>
      </w:divBdr>
    </w:div>
    <w:div w:id="586040502">
      <w:bodyDiv w:val="1"/>
      <w:marLeft w:val="0"/>
      <w:marRight w:val="0"/>
      <w:marTop w:val="0"/>
      <w:marBottom w:val="0"/>
      <w:divBdr>
        <w:top w:val="none" w:sz="0" w:space="0" w:color="auto"/>
        <w:left w:val="none" w:sz="0" w:space="0" w:color="auto"/>
        <w:bottom w:val="none" w:sz="0" w:space="0" w:color="auto"/>
        <w:right w:val="none" w:sz="0" w:space="0" w:color="auto"/>
      </w:divBdr>
    </w:div>
    <w:div w:id="607202721">
      <w:bodyDiv w:val="1"/>
      <w:marLeft w:val="0"/>
      <w:marRight w:val="0"/>
      <w:marTop w:val="0"/>
      <w:marBottom w:val="0"/>
      <w:divBdr>
        <w:top w:val="none" w:sz="0" w:space="0" w:color="auto"/>
        <w:left w:val="none" w:sz="0" w:space="0" w:color="auto"/>
        <w:bottom w:val="none" w:sz="0" w:space="0" w:color="auto"/>
        <w:right w:val="none" w:sz="0" w:space="0" w:color="auto"/>
      </w:divBdr>
    </w:div>
    <w:div w:id="656956801">
      <w:bodyDiv w:val="1"/>
      <w:marLeft w:val="0"/>
      <w:marRight w:val="0"/>
      <w:marTop w:val="0"/>
      <w:marBottom w:val="0"/>
      <w:divBdr>
        <w:top w:val="none" w:sz="0" w:space="0" w:color="auto"/>
        <w:left w:val="none" w:sz="0" w:space="0" w:color="auto"/>
        <w:bottom w:val="none" w:sz="0" w:space="0" w:color="auto"/>
        <w:right w:val="none" w:sz="0" w:space="0" w:color="auto"/>
      </w:divBdr>
    </w:div>
    <w:div w:id="739863085">
      <w:bodyDiv w:val="1"/>
      <w:marLeft w:val="0"/>
      <w:marRight w:val="0"/>
      <w:marTop w:val="0"/>
      <w:marBottom w:val="0"/>
      <w:divBdr>
        <w:top w:val="none" w:sz="0" w:space="0" w:color="auto"/>
        <w:left w:val="none" w:sz="0" w:space="0" w:color="auto"/>
        <w:bottom w:val="none" w:sz="0" w:space="0" w:color="auto"/>
        <w:right w:val="none" w:sz="0" w:space="0" w:color="auto"/>
      </w:divBdr>
    </w:div>
    <w:div w:id="796097977">
      <w:bodyDiv w:val="1"/>
      <w:marLeft w:val="0"/>
      <w:marRight w:val="0"/>
      <w:marTop w:val="0"/>
      <w:marBottom w:val="0"/>
      <w:divBdr>
        <w:top w:val="none" w:sz="0" w:space="0" w:color="auto"/>
        <w:left w:val="none" w:sz="0" w:space="0" w:color="auto"/>
        <w:bottom w:val="none" w:sz="0" w:space="0" w:color="auto"/>
        <w:right w:val="none" w:sz="0" w:space="0" w:color="auto"/>
      </w:divBdr>
    </w:div>
    <w:div w:id="821577136">
      <w:bodyDiv w:val="1"/>
      <w:marLeft w:val="0"/>
      <w:marRight w:val="0"/>
      <w:marTop w:val="0"/>
      <w:marBottom w:val="0"/>
      <w:divBdr>
        <w:top w:val="none" w:sz="0" w:space="0" w:color="auto"/>
        <w:left w:val="none" w:sz="0" w:space="0" w:color="auto"/>
        <w:bottom w:val="none" w:sz="0" w:space="0" w:color="auto"/>
        <w:right w:val="none" w:sz="0" w:space="0" w:color="auto"/>
      </w:divBdr>
    </w:div>
    <w:div w:id="842551639">
      <w:bodyDiv w:val="1"/>
      <w:marLeft w:val="0"/>
      <w:marRight w:val="0"/>
      <w:marTop w:val="0"/>
      <w:marBottom w:val="0"/>
      <w:divBdr>
        <w:top w:val="none" w:sz="0" w:space="0" w:color="auto"/>
        <w:left w:val="none" w:sz="0" w:space="0" w:color="auto"/>
        <w:bottom w:val="none" w:sz="0" w:space="0" w:color="auto"/>
        <w:right w:val="none" w:sz="0" w:space="0" w:color="auto"/>
      </w:divBdr>
    </w:div>
    <w:div w:id="922569094">
      <w:bodyDiv w:val="1"/>
      <w:marLeft w:val="0"/>
      <w:marRight w:val="0"/>
      <w:marTop w:val="0"/>
      <w:marBottom w:val="0"/>
      <w:divBdr>
        <w:top w:val="none" w:sz="0" w:space="0" w:color="auto"/>
        <w:left w:val="none" w:sz="0" w:space="0" w:color="auto"/>
        <w:bottom w:val="none" w:sz="0" w:space="0" w:color="auto"/>
        <w:right w:val="none" w:sz="0" w:space="0" w:color="auto"/>
      </w:divBdr>
    </w:div>
    <w:div w:id="945965421">
      <w:bodyDiv w:val="1"/>
      <w:marLeft w:val="0"/>
      <w:marRight w:val="0"/>
      <w:marTop w:val="0"/>
      <w:marBottom w:val="0"/>
      <w:divBdr>
        <w:top w:val="none" w:sz="0" w:space="0" w:color="auto"/>
        <w:left w:val="none" w:sz="0" w:space="0" w:color="auto"/>
        <w:bottom w:val="none" w:sz="0" w:space="0" w:color="auto"/>
        <w:right w:val="none" w:sz="0" w:space="0" w:color="auto"/>
      </w:divBdr>
    </w:div>
    <w:div w:id="994722301">
      <w:bodyDiv w:val="1"/>
      <w:marLeft w:val="0"/>
      <w:marRight w:val="0"/>
      <w:marTop w:val="0"/>
      <w:marBottom w:val="0"/>
      <w:divBdr>
        <w:top w:val="none" w:sz="0" w:space="0" w:color="auto"/>
        <w:left w:val="none" w:sz="0" w:space="0" w:color="auto"/>
        <w:bottom w:val="none" w:sz="0" w:space="0" w:color="auto"/>
        <w:right w:val="none" w:sz="0" w:space="0" w:color="auto"/>
      </w:divBdr>
    </w:div>
    <w:div w:id="998116466">
      <w:bodyDiv w:val="1"/>
      <w:marLeft w:val="0"/>
      <w:marRight w:val="0"/>
      <w:marTop w:val="0"/>
      <w:marBottom w:val="0"/>
      <w:divBdr>
        <w:top w:val="none" w:sz="0" w:space="0" w:color="auto"/>
        <w:left w:val="none" w:sz="0" w:space="0" w:color="auto"/>
        <w:bottom w:val="none" w:sz="0" w:space="0" w:color="auto"/>
        <w:right w:val="none" w:sz="0" w:space="0" w:color="auto"/>
      </w:divBdr>
    </w:div>
    <w:div w:id="1006709427">
      <w:bodyDiv w:val="1"/>
      <w:marLeft w:val="0"/>
      <w:marRight w:val="0"/>
      <w:marTop w:val="0"/>
      <w:marBottom w:val="0"/>
      <w:divBdr>
        <w:top w:val="none" w:sz="0" w:space="0" w:color="auto"/>
        <w:left w:val="none" w:sz="0" w:space="0" w:color="auto"/>
        <w:bottom w:val="none" w:sz="0" w:space="0" w:color="auto"/>
        <w:right w:val="none" w:sz="0" w:space="0" w:color="auto"/>
      </w:divBdr>
    </w:div>
    <w:div w:id="1045369032">
      <w:bodyDiv w:val="1"/>
      <w:marLeft w:val="0"/>
      <w:marRight w:val="0"/>
      <w:marTop w:val="0"/>
      <w:marBottom w:val="0"/>
      <w:divBdr>
        <w:top w:val="none" w:sz="0" w:space="0" w:color="auto"/>
        <w:left w:val="none" w:sz="0" w:space="0" w:color="auto"/>
        <w:bottom w:val="none" w:sz="0" w:space="0" w:color="auto"/>
        <w:right w:val="none" w:sz="0" w:space="0" w:color="auto"/>
      </w:divBdr>
    </w:div>
    <w:div w:id="1066417914">
      <w:bodyDiv w:val="1"/>
      <w:marLeft w:val="0"/>
      <w:marRight w:val="0"/>
      <w:marTop w:val="0"/>
      <w:marBottom w:val="0"/>
      <w:divBdr>
        <w:top w:val="none" w:sz="0" w:space="0" w:color="auto"/>
        <w:left w:val="none" w:sz="0" w:space="0" w:color="auto"/>
        <w:bottom w:val="none" w:sz="0" w:space="0" w:color="auto"/>
        <w:right w:val="none" w:sz="0" w:space="0" w:color="auto"/>
      </w:divBdr>
    </w:div>
    <w:div w:id="1073043828">
      <w:bodyDiv w:val="1"/>
      <w:marLeft w:val="0"/>
      <w:marRight w:val="0"/>
      <w:marTop w:val="0"/>
      <w:marBottom w:val="0"/>
      <w:divBdr>
        <w:top w:val="none" w:sz="0" w:space="0" w:color="auto"/>
        <w:left w:val="none" w:sz="0" w:space="0" w:color="auto"/>
        <w:bottom w:val="none" w:sz="0" w:space="0" w:color="auto"/>
        <w:right w:val="none" w:sz="0" w:space="0" w:color="auto"/>
      </w:divBdr>
    </w:div>
    <w:div w:id="1088817618">
      <w:bodyDiv w:val="1"/>
      <w:marLeft w:val="0"/>
      <w:marRight w:val="0"/>
      <w:marTop w:val="0"/>
      <w:marBottom w:val="0"/>
      <w:divBdr>
        <w:top w:val="none" w:sz="0" w:space="0" w:color="auto"/>
        <w:left w:val="none" w:sz="0" w:space="0" w:color="auto"/>
        <w:bottom w:val="none" w:sz="0" w:space="0" w:color="auto"/>
        <w:right w:val="none" w:sz="0" w:space="0" w:color="auto"/>
      </w:divBdr>
    </w:div>
    <w:div w:id="1124036190">
      <w:bodyDiv w:val="1"/>
      <w:marLeft w:val="0"/>
      <w:marRight w:val="0"/>
      <w:marTop w:val="0"/>
      <w:marBottom w:val="0"/>
      <w:divBdr>
        <w:top w:val="none" w:sz="0" w:space="0" w:color="auto"/>
        <w:left w:val="none" w:sz="0" w:space="0" w:color="auto"/>
        <w:bottom w:val="none" w:sz="0" w:space="0" w:color="auto"/>
        <w:right w:val="none" w:sz="0" w:space="0" w:color="auto"/>
      </w:divBdr>
    </w:div>
    <w:div w:id="1183713557">
      <w:bodyDiv w:val="1"/>
      <w:marLeft w:val="0"/>
      <w:marRight w:val="0"/>
      <w:marTop w:val="0"/>
      <w:marBottom w:val="0"/>
      <w:divBdr>
        <w:top w:val="none" w:sz="0" w:space="0" w:color="auto"/>
        <w:left w:val="none" w:sz="0" w:space="0" w:color="auto"/>
        <w:bottom w:val="none" w:sz="0" w:space="0" w:color="auto"/>
        <w:right w:val="none" w:sz="0" w:space="0" w:color="auto"/>
      </w:divBdr>
    </w:div>
    <w:div w:id="1244795833">
      <w:bodyDiv w:val="1"/>
      <w:marLeft w:val="0"/>
      <w:marRight w:val="0"/>
      <w:marTop w:val="0"/>
      <w:marBottom w:val="0"/>
      <w:divBdr>
        <w:top w:val="none" w:sz="0" w:space="0" w:color="auto"/>
        <w:left w:val="none" w:sz="0" w:space="0" w:color="auto"/>
        <w:bottom w:val="none" w:sz="0" w:space="0" w:color="auto"/>
        <w:right w:val="none" w:sz="0" w:space="0" w:color="auto"/>
      </w:divBdr>
    </w:div>
    <w:div w:id="1360624542">
      <w:bodyDiv w:val="1"/>
      <w:marLeft w:val="0"/>
      <w:marRight w:val="0"/>
      <w:marTop w:val="0"/>
      <w:marBottom w:val="0"/>
      <w:divBdr>
        <w:top w:val="none" w:sz="0" w:space="0" w:color="auto"/>
        <w:left w:val="none" w:sz="0" w:space="0" w:color="auto"/>
        <w:bottom w:val="none" w:sz="0" w:space="0" w:color="auto"/>
        <w:right w:val="none" w:sz="0" w:space="0" w:color="auto"/>
      </w:divBdr>
    </w:div>
    <w:div w:id="1369448096">
      <w:bodyDiv w:val="1"/>
      <w:marLeft w:val="0"/>
      <w:marRight w:val="0"/>
      <w:marTop w:val="0"/>
      <w:marBottom w:val="0"/>
      <w:divBdr>
        <w:top w:val="none" w:sz="0" w:space="0" w:color="auto"/>
        <w:left w:val="none" w:sz="0" w:space="0" w:color="auto"/>
        <w:bottom w:val="none" w:sz="0" w:space="0" w:color="auto"/>
        <w:right w:val="none" w:sz="0" w:space="0" w:color="auto"/>
      </w:divBdr>
    </w:div>
    <w:div w:id="1401445174">
      <w:bodyDiv w:val="1"/>
      <w:marLeft w:val="0"/>
      <w:marRight w:val="0"/>
      <w:marTop w:val="0"/>
      <w:marBottom w:val="0"/>
      <w:divBdr>
        <w:top w:val="none" w:sz="0" w:space="0" w:color="auto"/>
        <w:left w:val="none" w:sz="0" w:space="0" w:color="auto"/>
        <w:bottom w:val="none" w:sz="0" w:space="0" w:color="auto"/>
        <w:right w:val="none" w:sz="0" w:space="0" w:color="auto"/>
      </w:divBdr>
    </w:div>
    <w:div w:id="1421950973">
      <w:bodyDiv w:val="1"/>
      <w:marLeft w:val="0"/>
      <w:marRight w:val="0"/>
      <w:marTop w:val="0"/>
      <w:marBottom w:val="0"/>
      <w:divBdr>
        <w:top w:val="none" w:sz="0" w:space="0" w:color="auto"/>
        <w:left w:val="none" w:sz="0" w:space="0" w:color="auto"/>
        <w:bottom w:val="none" w:sz="0" w:space="0" w:color="auto"/>
        <w:right w:val="none" w:sz="0" w:space="0" w:color="auto"/>
      </w:divBdr>
    </w:div>
    <w:div w:id="1456873648">
      <w:bodyDiv w:val="1"/>
      <w:marLeft w:val="0"/>
      <w:marRight w:val="0"/>
      <w:marTop w:val="0"/>
      <w:marBottom w:val="0"/>
      <w:divBdr>
        <w:top w:val="none" w:sz="0" w:space="0" w:color="auto"/>
        <w:left w:val="none" w:sz="0" w:space="0" w:color="auto"/>
        <w:bottom w:val="none" w:sz="0" w:space="0" w:color="auto"/>
        <w:right w:val="none" w:sz="0" w:space="0" w:color="auto"/>
      </w:divBdr>
    </w:div>
    <w:div w:id="1473982699">
      <w:bodyDiv w:val="1"/>
      <w:marLeft w:val="0"/>
      <w:marRight w:val="0"/>
      <w:marTop w:val="0"/>
      <w:marBottom w:val="0"/>
      <w:divBdr>
        <w:top w:val="none" w:sz="0" w:space="0" w:color="auto"/>
        <w:left w:val="none" w:sz="0" w:space="0" w:color="auto"/>
        <w:bottom w:val="none" w:sz="0" w:space="0" w:color="auto"/>
        <w:right w:val="none" w:sz="0" w:space="0" w:color="auto"/>
      </w:divBdr>
    </w:div>
    <w:div w:id="1538083562">
      <w:bodyDiv w:val="1"/>
      <w:marLeft w:val="0"/>
      <w:marRight w:val="0"/>
      <w:marTop w:val="0"/>
      <w:marBottom w:val="0"/>
      <w:divBdr>
        <w:top w:val="none" w:sz="0" w:space="0" w:color="auto"/>
        <w:left w:val="none" w:sz="0" w:space="0" w:color="auto"/>
        <w:bottom w:val="none" w:sz="0" w:space="0" w:color="auto"/>
        <w:right w:val="none" w:sz="0" w:space="0" w:color="auto"/>
      </w:divBdr>
    </w:div>
    <w:div w:id="1551260289">
      <w:bodyDiv w:val="1"/>
      <w:marLeft w:val="0"/>
      <w:marRight w:val="0"/>
      <w:marTop w:val="0"/>
      <w:marBottom w:val="0"/>
      <w:divBdr>
        <w:top w:val="none" w:sz="0" w:space="0" w:color="auto"/>
        <w:left w:val="none" w:sz="0" w:space="0" w:color="auto"/>
        <w:bottom w:val="none" w:sz="0" w:space="0" w:color="auto"/>
        <w:right w:val="none" w:sz="0" w:space="0" w:color="auto"/>
      </w:divBdr>
    </w:div>
    <w:div w:id="1563365192">
      <w:bodyDiv w:val="1"/>
      <w:marLeft w:val="0"/>
      <w:marRight w:val="0"/>
      <w:marTop w:val="0"/>
      <w:marBottom w:val="0"/>
      <w:divBdr>
        <w:top w:val="none" w:sz="0" w:space="0" w:color="auto"/>
        <w:left w:val="none" w:sz="0" w:space="0" w:color="auto"/>
        <w:bottom w:val="none" w:sz="0" w:space="0" w:color="auto"/>
        <w:right w:val="none" w:sz="0" w:space="0" w:color="auto"/>
      </w:divBdr>
    </w:div>
    <w:div w:id="1566793297">
      <w:bodyDiv w:val="1"/>
      <w:marLeft w:val="0"/>
      <w:marRight w:val="0"/>
      <w:marTop w:val="0"/>
      <w:marBottom w:val="0"/>
      <w:divBdr>
        <w:top w:val="none" w:sz="0" w:space="0" w:color="auto"/>
        <w:left w:val="none" w:sz="0" w:space="0" w:color="auto"/>
        <w:bottom w:val="none" w:sz="0" w:space="0" w:color="auto"/>
        <w:right w:val="none" w:sz="0" w:space="0" w:color="auto"/>
      </w:divBdr>
    </w:div>
    <w:div w:id="1609583630">
      <w:bodyDiv w:val="1"/>
      <w:marLeft w:val="0"/>
      <w:marRight w:val="0"/>
      <w:marTop w:val="0"/>
      <w:marBottom w:val="0"/>
      <w:divBdr>
        <w:top w:val="none" w:sz="0" w:space="0" w:color="auto"/>
        <w:left w:val="none" w:sz="0" w:space="0" w:color="auto"/>
        <w:bottom w:val="none" w:sz="0" w:space="0" w:color="auto"/>
        <w:right w:val="none" w:sz="0" w:space="0" w:color="auto"/>
      </w:divBdr>
    </w:div>
    <w:div w:id="1613586252">
      <w:bodyDiv w:val="1"/>
      <w:marLeft w:val="0"/>
      <w:marRight w:val="0"/>
      <w:marTop w:val="0"/>
      <w:marBottom w:val="0"/>
      <w:divBdr>
        <w:top w:val="none" w:sz="0" w:space="0" w:color="auto"/>
        <w:left w:val="none" w:sz="0" w:space="0" w:color="auto"/>
        <w:bottom w:val="none" w:sz="0" w:space="0" w:color="auto"/>
        <w:right w:val="none" w:sz="0" w:space="0" w:color="auto"/>
      </w:divBdr>
    </w:div>
    <w:div w:id="1615400273">
      <w:bodyDiv w:val="1"/>
      <w:marLeft w:val="0"/>
      <w:marRight w:val="0"/>
      <w:marTop w:val="0"/>
      <w:marBottom w:val="0"/>
      <w:divBdr>
        <w:top w:val="none" w:sz="0" w:space="0" w:color="auto"/>
        <w:left w:val="none" w:sz="0" w:space="0" w:color="auto"/>
        <w:bottom w:val="none" w:sz="0" w:space="0" w:color="auto"/>
        <w:right w:val="none" w:sz="0" w:space="0" w:color="auto"/>
      </w:divBdr>
    </w:div>
    <w:div w:id="1654529201">
      <w:bodyDiv w:val="1"/>
      <w:marLeft w:val="0"/>
      <w:marRight w:val="0"/>
      <w:marTop w:val="0"/>
      <w:marBottom w:val="0"/>
      <w:divBdr>
        <w:top w:val="none" w:sz="0" w:space="0" w:color="auto"/>
        <w:left w:val="none" w:sz="0" w:space="0" w:color="auto"/>
        <w:bottom w:val="none" w:sz="0" w:space="0" w:color="auto"/>
        <w:right w:val="none" w:sz="0" w:space="0" w:color="auto"/>
      </w:divBdr>
    </w:div>
    <w:div w:id="1656060799">
      <w:bodyDiv w:val="1"/>
      <w:marLeft w:val="0"/>
      <w:marRight w:val="0"/>
      <w:marTop w:val="0"/>
      <w:marBottom w:val="0"/>
      <w:divBdr>
        <w:top w:val="none" w:sz="0" w:space="0" w:color="auto"/>
        <w:left w:val="none" w:sz="0" w:space="0" w:color="auto"/>
        <w:bottom w:val="none" w:sz="0" w:space="0" w:color="auto"/>
        <w:right w:val="none" w:sz="0" w:space="0" w:color="auto"/>
      </w:divBdr>
    </w:div>
    <w:div w:id="1660188340">
      <w:bodyDiv w:val="1"/>
      <w:marLeft w:val="0"/>
      <w:marRight w:val="0"/>
      <w:marTop w:val="0"/>
      <w:marBottom w:val="0"/>
      <w:divBdr>
        <w:top w:val="none" w:sz="0" w:space="0" w:color="auto"/>
        <w:left w:val="none" w:sz="0" w:space="0" w:color="auto"/>
        <w:bottom w:val="none" w:sz="0" w:space="0" w:color="auto"/>
        <w:right w:val="none" w:sz="0" w:space="0" w:color="auto"/>
      </w:divBdr>
    </w:div>
    <w:div w:id="1721392391">
      <w:bodyDiv w:val="1"/>
      <w:marLeft w:val="0"/>
      <w:marRight w:val="0"/>
      <w:marTop w:val="0"/>
      <w:marBottom w:val="0"/>
      <w:divBdr>
        <w:top w:val="none" w:sz="0" w:space="0" w:color="auto"/>
        <w:left w:val="none" w:sz="0" w:space="0" w:color="auto"/>
        <w:bottom w:val="none" w:sz="0" w:space="0" w:color="auto"/>
        <w:right w:val="none" w:sz="0" w:space="0" w:color="auto"/>
      </w:divBdr>
    </w:div>
    <w:div w:id="1768191718">
      <w:bodyDiv w:val="1"/>
      <w:marLeft w:val="0"/>
      <w:marRight w:val="0"/>
      <w:marTop w:val="0"/>
      <w:marBottom w:val="0"/>
      <w:divBdr>
        <w:top w:val="none" w:sz="0" w:space="0" w:color="auto"/>
        <w:left w:val="none" w:sz="0" w:space="0" w:color="auto"/>
        <w:bottom w:val="none" w:sz="0" w:space="0" w:color="auto"/>
        <w:right w:val="none" w:sz="0" w:space="0" w:color="auto"/>
      </w:divBdr>
    </w:div>
    <w:div w:id="1844776718">
      <w:bodyDiv w:val="1"/>
      <w:marLeft w:val="0"/>
      <w:marRight w:val="0"/>
      <w:marTop w:val="0"/>
      <w:marBottom w:val="0"/>
      <w:divBdr>
        <w:top w:val="none" w:sz="0" w:space="0" w:color="auto"/>
        <w:left w:val="none" w:sz="0" w:space="0" w:color="auto"/>
        <w:bottom w:val="none" w:sz="0" w:space="0" w:color="auto"/>
        <w:right w:val="none" w:sz="0" w:space="0" w:color="auto"/>
      </w:divBdr>
    </w:div>
    <w:div w:id="1847674144">
      <w:bodyDiv w:val="1"/>
      <w:marLeft w:val="0"/>
      <w:marRight w:val="0"/>
      <w:marTop w:val="0"/>
      <w:marBottom w:val="0"/>
      <w:divBdr>
        <w:top w:val="none" w:sz="0" w:space="0" w:color="auto"/>
        <w:left w:val="none" w:sz="0" w:space="0" w:color="auto"/>
        <w:bottom w:val="none" w:sz="0" w:space="0" w:color="auto"/>
        <w:right w:val="none" w:sz="0" w:space="0" w:color="auto"/>
      </w:divBdr>
    </w:div>
    <w:div w:id="1877421751">
      <w:bodyDiv w:val="1"/>
      <w:marLeft w:val="0"/>
      <w:marRight w:val="0"/>
      <w:marTop w:val="0"/>
      <w:marBottom w:val="0"/>
      <w:divBdr>
        <w:top w:val="none" w:sz="0" w:space="0" w:color="auto"/>
        <w:left w:val="none" w:sz="0" w:space="0" w:color="auto"/>
        <w:bottom w:val="none" w:sz="0" w:space="0" w:color="auto"/>
        <w:right w:val="none" w:sz="0" w:space="0" w:color="auto"/>
      </w:divBdr>
    </w:div>
    <w:div w:id="1892879296">
      <w:bodyDiv w:val="1"/>
      <w:marLeft w:val="0"/>
      <w:marRight w:val="0"/>
      <w:marTop w:val="0"/>
      <w:marBottom w:val="0"/>
      <w:divBdr>
        <w:top w:val="none" w:sz="0" w:space="0" w:color="auto"/>
        <w:left w:val="none" w:sz="0" w:space="0" w:color="auto"/>
        <w:bottom w:val="none" w:sz="0" w:space="0" w:color="auto"/>
        <w:right w:val="none" w:sz="0" w:space="0" w:color="auto"/>
      </w:divBdr>
    </w:div>
    <w:div w:id="1906867977">
      <w:bodyDiv w:val="1"/>
      <w:marLeft w:val="0"/>
      <w:marRight w:val="0"/>
      <w:marTop w:val="0"/>
      <w:marBottom w:val="0"/>
      <w:divBdr>
        <w:top w:val="none" w:sz="0" w:space="0" w:color="auto"/>
        <w:left w:val="none" w:sz="0" w:space="0" w:color="auto"/>
        <w:bottom w:val="none" w:sz="0" w:space="0" w:color="auto"/>
        <w:right w:val="none" w:sz="0" w:space="0" w:color="auto"/>
      </w:divBdr>
    </w:div>
    <w:div w:id="1998144203">
      <w:bodyDiv w:val="1"/>
      <w:marLeft w:val="0"/>
      <w:marRight w:val="0"/>
      <w:marTop w:val="0"/>
      <w:marBottom w:val="0"/>
      <w:divBdr>
        <w:top w:val="none" w:sz="0" w:space="0" w:color="auto"/>
        <w:left w:val="none" w:sz="0" w:space="0" w:color="auto"/>
        <w:bottom w:val="none" w:sz="0" w:space="0" w:color="auto"/>
        <w:right w:val="none" w:sz="0" w:space="0" w:color="auto"/>
      </w:divBdr>
    </w:div>
    <w:div w:id="2079131264">
      <w:bodyDiv w:val="1"/>
      <w:marLeft w:val="0"/>
      <w:marRight w:val="0"/>
      <w:marTop w:val="0"/>
      <w:marBottom w:val="0"/>
      <w:divBdr>
        <w:top w:val="none" w:sz="0" w:space="0" w:color="auto"/>
        <w:left w:val="none" w:sz="0" w:space="0" w:color="auto"/>
        <w:bottom w:val="none" w:sz="0" w:space="0" w:color="auto"/>
        <w:right w:val="none" w:sz="0" w:space="0" w:color="auto"/>
      </w:divBdr>
    </w:div>
    <w:div w:id="21352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gir\AppData\Roaming\Microsoft\Templates\MODUL%20KULIA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Luh Made Yulyantari | Rekayasa Perangkat Lunak</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5AFBA4-3C56-48EC-AB3E-736117C0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 KULIAH.dotx</Template>
  <TotalTime>1158</TotalTime>
  <Pages>33</Pages>
  <Words>5138</Words>
  <Characters>29291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bagir</dc:creator>
  <cp:lastModifiedBy>Sandatya Widhiyanti</cp:lastModifiedBy>
  <cp:revision>17</cp:revision>
  <cp:lastPrinted>2024-02-09T13:40:00Z</cp:lastPrinted>
  <dcterms:created xsi:type="dcterms:W3CDTF">2023-12-07T11:10:00Z</dcterms:created>
  <dcterms:modified xsi:type="dcterms:W3CDTF">2024-02-10T01:43:00Z</dcterms:modified>
</cp:coreProperties>
</file>